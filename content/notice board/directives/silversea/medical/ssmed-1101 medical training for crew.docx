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2012"/>
        <w:gridCol w:w="7564"/>
      </w:tblGrid>
      <w:tr w:rsidR="009F0A8C" w:rsidRPr="002645AF" w14:paraId="0FC28AFE" w14:textId="77777777" w:rsidTr="00A55CD5">
        <w:trPr>
          <w:trHeight w:val="422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2070D1B" w14:textId="438A58E8" w:rsidR="009F0A8C" w:rsidRPr="002645AF" w:rsidRDefault="00316FA6" w:rsidP="00B84C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9F0A8C" w:rsidRPr="002645AF">
              <w:rPr>
                <w:b/>
                <w:bCs/>
                <w:sz w:val="28"/>
                <w:szCs w:val="28"/>
              </w:rPr>
              <w:t>MED-</w:t>
            </w:r>
            <w:r w:rsidR="00EC566C">
              <w:rPr>
                <w:b/>
                <w:bCs/>
                <w:sz w:val="28"/>
                <w:szCs w:val="28"/>
              </w:rPr>
              <w:t>1101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38E93A3" w14:textId="34FD7C29" w:rsidR="009F0A8C" w:rsidRPr="002645AF" w:rsidRDefault="00EC566C" w:rsidP="00B84C1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Medical Training</w:t>
            </w:r>
            <w:r w:rsidR="00C37045">
              <w:rPr>
                <w:b/>
                <w:bCs/>
                <w:sz w:val="28"/>
                <w:szCs w:val="28"/>
              </w:rPr>
              <w:t xml:space="preserve"> for Crew</w:t>
            </w:r>
          </w:p>
        </w:tc>
      </w:tr>
      <w:tr w:rsidR="009F0A8C" w:rsidRPr="002645AF" w14:paraId="52FCF2FA" w14:textId="77777777" w:rsidTr="00A55CD5">
        <w:trPr>
          <w:trHeight w:val="26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5ADD49" w14:textId="77777777" w:rsidR="009F0A8C" w:rsidRPr="002645AF" w:rsidRDefault="009F0A8C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E7F708" w14:textId="77777777" w:rsidR="009F0A8C" w:rsidRPr="002645AF" w:rsidRDefault="009F0A8C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9F0A8C" w:rsidRPr="002645AF" w14:paraId="76981F53" w14:textId="77777777" w:rsidTr="00A55CD5">
        <w:trPr>
          <w:trHeight w:val="269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025170" w14:textId="77777777" w:rsidR="009F0A8C" w:rsidRPr="002645AF" w:rsidRDefault="009F0A8C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FB0FC0" w14:textId="77777777" w:rsidR="009F0A8C" w:rsidRPr="002645AF" w:rsidRDefault="009F0A8C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</w:tbl>
    <w:p w14:paraId="7372DF15" w14:textId="77777777" w:rsidR="009F0A8C" w:rsidRPr="005746D2" w:rsidRDefault="009F0A8C" w:rsidP="008B2DE2">
      <w:pPr>
        <w:spacing w:after="0" w:line="240" w:lineRule="auto"/>
        <w:rPr>
          <w:b/>
          <w:sz w:val="24"/>
          <w:szCs w:val="24"/>
        </w:rPr>
      </w:pPr>
    </w:p>
    <w:tbl>
      <w:tblPr>
        <w:tblW w:w="9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8777"/>
      </w:tblGrid>
      <w:tr w:rsidR="00BE72D1" w:rsidRPr="0001277F" w14:paraId="6D24217C" w14:textId="77777777" w:rsidTr="24172ADD">
        <w:tc>
          <w:tcPr>
            <w:tcW w:w="673" w:type="dxa"/>
            <w:shd w:val="clear" w:color="auto" w:fill="auto"/>
          </w:tcPr>
          <w:p w14:paraId="79C8566A" w14:textId="77777777" w:rsidR="00BE72D1" w:rsidRPr="005746D2" w:rsidRDefault="00BE72D1" w:rsidP="00A314D4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left="180" w:hanging="18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777" w:type="dxa"/>
            <w:shd w:val="clear" w:color="auto" w:fill="auto"/>
          </w:tcPr>
          <w:p w14:paraId="15A81B18" w14:textId="4CF5C9E4" w:rsidR="00502CEA" w:rsidRPr="005746D2" w:rsidRDefault="00502CEA" w:rsidP="00C71406">
            <w:pPr>
              <w:spacing w:after="120" w:line="240" w:lineRule="auto"/>
              <w:rPr>
                <w:rFonts w:eastAsia="Times New Roman"/>
                <w:sz w:val="24"/>
                <w:szCs w:val="24"/>
              </w:rPr>
            </w:pPr>
            <w:r w:rsidRPr="005746D2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All new crew receive Induction Training upon their initial embarkation to the ship</w:t>
            </w:r>
            <w:r w:rsidR="00A55CD5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A55CD5">
              <w:t xml:space="preserve"> </w:t>
            </w:r>
            <w:r w:rsidR="00A55CD5" w:rsidRPr="00A55CD5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This training will include relevant health care training as listed below</w:t>
            </w:r>
            <w:proofErr w:type="gramStart"/>
            <w:r w:rsidR="00A55CD5" w:rsidRPr="00A55CD5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746D2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A55CD5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.</w:t>
            </w:r>
            <w:proofErr w:type="gramEnd"/>
            <w:r w:rsidRPr="005746D2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5746D2"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FE104C" w:rsidRPr="0001277F" w14:paraId="74D9EF34" w14:textId="77777777" w:rsidTr="24172ADD">
        <w:tc>
          <w:tcPr>
            <w:tcW w:w="673" w:type="dxa"/>
            <w:shd w:val="clear" w:color="auto" w:fill="auto"/>
          </w:tcPr>
          <w:p w14:paraId="181AB383" w14:textId="77777777" w:rsidR="00FE104C" w:rsidRPr="005746D2" w:rsidRDefault="00FE104C" w:rsidP="00A314D4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left="180" w:hanging="18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777" w:type="dxa"/>
            <w:shd w:val="clear" w:color="auto" w:fill="auto"/>
          </w:tcPr>
          <w:p w14:paraId="53656B80" w14:textId="0C4F1F1A" w:rsidR="00FE104C" w:rsidRPr="005746D2" w:rsidRDefault="00CE049F" w:rsidP="00C71406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5746D2">
              <w:rPr>
                <w:rFonts w:eastAsia="Times New Roman"/>
                <w:sz w:val="24"/>
                <w:szCs w:val="24"/>
                <w:lang w:val="en"/>
              </w:rPr>
              <w:t xml:space="preserve">The training will be scheduled by the </w:t>
            </w:r>
            <w:r w:rsidR="00A55CD5">
              <w:rPr>
                <w:rFonts w:eastAsia="Times New Roman"/>
                <w:sz w:val="24"/>
                <w:szCs w:val="24"/>
                <w:lang w:val="en"/>
              </w:rPr>
              <w:t>Deck Department</w:t>
            </w:r>
            <w:r w:rsidRPr="005746D2">
              <w:rPr>
                <w:rFonts w:eastAsia="Times New Roman"/>
                <w:sz w:val="24"/>
                <w:szCs w:val="24"/>
                <w:lang w:val="en"/>
              </w:rPr>
              <w:t>.</w:t>
            </w:r>
          </w:p>
        </w:tc>
      </w:tr>
      <w:tr w:rsidR="00D94780" w:rsidRPr="0001277F" w14:paraId="0758C264" w14:textId="77777777" w:rsidTr="24172ADD">
        <w:tc>
          <w:tcPr>
            <w:tcW w:w="673" w:type="dxa"/>
            <w:shd w:val="clear" w:color="auto" w:fill="auto"/>
          </w:tcPr>
          <w:p w14:paraId="27584212" w14:textId="77777777" w:rsidR="00D94780" w:rsidRPr="0001277F" w:rsidRDefault="00D94780" w:rsidP="00A314D4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left="180" w:hanging="18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777" w:type="dxa"/>
            <w:shd w:val="clear" w:color="auto" w:fill="auto"/>
          </w:tcPr>
          <w:p w14:paraId="2D21588E" w14:textId="77777777" w:rsidR="00CD67DD" w:rsidRPr="0001277F" w:rsidRDefault="00CD67DD" w:rsidP="00C71406">
            <w:pPr>
              <w:spacing w:after="120" w:line="240" w:lineRule="auto"/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en"/>
              </w:rPr>
            </w:pPr>
            <w:r w:rsidRPr="0001277F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en"/>
              </w:rPr>
              <w:t>Induction Training will include a review of:</w:t>
            </w:r>
          </w:p>
          <w:p w14:paraId="55B01574" w14:textId="77777777" w:rsidR="00CD67DD" w:rsidRPr="0001277F" w:rsidRDefault="00CD67DD" w:rsidP="00C71406">
            <w:pPr>
              <w:numPr>
                <w:ilvl w:val="1"/>
                <w:numId w:val="26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ABEF2A0">
              <w:rPr>
                <w:rFonts w:eastAsia="Times New Roman"/>
                <w:sz w:val="24"/>
                <w:szCs w:val="24"/>
                <w:lang w:val="en"/>
              </w:rPr>
              <w:t>Basic First Aid</w:t>
            </w:r>
            <w:r w:rsidRPr="0ABEF2A0">
              <w:rPr>
                <w:rFonts w:eastAsia="Times New Roman"/>
                <w:sz w:val="24"/>
                <w:szCs w:val="24"/>
              </w:rPr>
              <w:t> </w:t>
            </w:r>
          </w:p>
          <w:p w14:paraId="0F2F5420" w14:textId="77777777" w:rsidR="006C7B49" w:rsidRPr="0001277F" w:rsidRDefault="00CD67DD" w:rsidP="00C71406">
            <w:pPr>
              <w:numPr>
                <w:ilvl w:val="1"/>
                <w:numId w:val="26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ABEF2A0">
              <w:rPr>
                <w:rFonts w:eastAsia="Times New Roman"/>
                <w:sz w:val="24"/>
                <w:szCs w:val="24"/>
                <w:lang w:val="en"/>
              </w:rPr>
              <w:t>Basic Life Support (BLS) training and/or review </w:t>
            </w:r>
            <w:r w:rsidRPr="0ABEF2A0">
              <w:rPr>
                <w:rFonts w:eastAsia="Times New Roman"/>
                <w:sz w:val="24"/>
                <w:szCs w:val="24"/>
              </w:rPr>
              <w:t> </w:t>
            </w:r>
          </w:p>
          <w:p w14:paraId="6F948DF1" w14:textId="77777777" w:rsidR="008A08CD" w:rsidRPr="0001277F" w:rsidRDefault="00CD67DD" w:rsidP="00C71406">
            <w:pPr>
              <w:numPr>
                <w:ilvl w:val="1"/>
                <w:numId w:val="26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ABEF2A0">
              <w:rPr>
                <w:rFonts w:eastAsia="Times New Roman"/>
                <w:sz w:val="24"/>
                <w:szCs w:val="24"/>
                <w:lang w:val="en"/>
              </w:rPr>
              <w:t>Health and Safety Policies of the ship</w:t>
            </w:r>
            <w:r w:rsidRPr="0ABEF2A0">
              <w:rPr>
                <w:rFonts w:eastAsia="Times New Roman"/>
                <w:sz w:val="24"/>
                <w:szCs w:val="24"/>
              </w:rPr>
              <w:t> </w:t>
            </w:r>
          </w:p>
          <w:p w14:paraId="3E3ACCC7" w14:textId="77777777" w:rsidR="008A08CD" w:rsidRPr="0001277F" w:rsidRDefault="00CD67DD" w:rsidP="00C71406">
            <w:pPr>
              <w:numPr>
                <w:ilvl w:val="1"/>
                <w:numId w:val="26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ABEF2A0">
              <w:rPr>
                <w:rFonts w:eastAsia="Times New Roman"/>
                <w:sz w:val="24"/>
                <w:szCs w:val="24"/>
                <w:lang w:val="en"/>
              </w:rPr>
              <w:t xml:space="preserve">Heimlich maneuver for adults, </w:t>
            </w:r>
            <w:proofErr w:type="gramStart"/>
            <w:r w:rsidRPr="0ABEF2A0">
              <w:rPr>
                <w:rFonts w:eastAsia="Times New Roman"/>
                <w:sz w:val="24"/>
                <w:szCs w:val="24"/>
                <w:lang w:val="en"/>
              </w:rPr>
              <w:t>pediatrics</w:t>
            </w:r>
            <w:proofErr w:type="gramEnd"/>
            <w:r w:rsidRPr="0ABEF2A0">
              <w:rPr>
                <w:rFonts w:eastAsia="Times New Roman"/>
                <w:sz w:val="24"/>
                <w:szCs w:val="24"/>
                <w:lang w:val="en"/>
              </w:rPr>
              <w:t xml:space="preserve"> and infants </w:t>
            </w:r>
            <w:r w:rsidRPr="0ABEF2A0">
              <w:rPr>
                <w:rFonts w:eastAsia="Times New Roman"/>
                <w:sz w:val="24"/>
                <w:szCs w:val="24"/>
              </w:rPr>
              <w:t> </w:t>
            </w:r>
          </w:p>
          <w:p w14:paraId="76F8E3D4" w14:textId="77777777" w:rsidR="008A08CD" w:rsidRPr="0001277F" w:rsidRDefault="00CD67DD" w:rsidP="00C71406">
            <w:pPr>
              <w:numPr>
                <w:ilvl w:val="1"/>
                <w:numId w:val="26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ABEF2A0">
              <w:rPr>
                <w:rFonts w:eastAsia="Times New Roman"/>
                <w:sz w:val="24"/>
                <w:szCs w:val="24"/>
                <w:lang w:val="en"/>
              </w:rPr>
              <w:t>Medical Waste Management</w:t>
            </w:r>
            <w:r w:rsidRPr="0ABEF2A0">
              <w:rPr>
                <w:rFonts w:eastAsia="Times New Roman"/>
                <w:sz w:val="24"/>
                <w:szCs w:val="24"/>
              </w:rPr>
              <w:t> </w:t>
            </w:r>
          </w:p>
          <w:p w14:paraId="69E98B84" w14:textId="77777777" w:rsidR="008A08CD" w:rsidRPr="0001277F" w:rsidRDefault="00CD67DD" w:rsidP="00C71406">
            <w:pPr>
              <w:numPr>
                <w:ilvl w:val="1"/>
                <w:numId w:val="26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ABEF2A0">
              <w:rPr>
                <w:rFonts w:eastAsia="Times New Roman"/>
                <w:sz w:val="24"/>
                <w:szCs w:val="24"/>
                <w:lang w:val="en"/>
              </w:rPr>
              <w:t>OPRP Training </w:t>
            </w:r>
            <w:r w:rsidRPr="0ABEF2A0">
              <w:rPr>
                <w:rFonts w:eastAsia="Times New Roman"/>
                <w:sz w:val="24"/>
                <w:szCs w:val="24"/>
              </w:rPr>
              <w:t> </w:t>
            </w:r>
          </w:p>
          <w:p w14:paraId="7328E543" w14:textId="77777777" w:rsidR="008A08CD" w:rsidRPr="0001277F" w:rsidRDefault="00CD67DD" w:rsidP="00C71406">
            <w:pPr>
              <w:numPr>
                <w:ilvl w:val="1"/>
                <w:numId w:val="26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ABEF2A0">
              <w:rPr>
                <w:rFonts w:eastAsia="Times New Roman"/>
                <w:sz w:val="24"/>
                <w:szCs w:val="24"/>
                <w:lang w:val="en"/>
              </w:rPr>
              <w:t>Hand washing, Sanitation procedures, and Personal Hygiene</w:t>
            </w:r>
          </w:p>
          <w:p w14:paraId="188A2666" w14:textId="61E48324" w:rsidR="00D94780" w:rsidRPr="0001277F" w:rsidRDefault="00CD67DD" w:rsidP="00C71406">
            <w:pPr>
              <w:numPr>
                <w:ilvl w:val="1"/>
                <w:numId w:val="26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ABEF2A0">
              <w:rPr>
                <w:rFonts w:eastAsia="Times New Roman"/>
                <w:sz w:val="24"/>
                <w:szCs w:val="24"/>
                <w:lang w:val="en"/>
              </w:rPr>
              <w:t>Medical Department staff, roles and responsibilities to </w:t>
            </w:r>
            <w:r w:rsidR="00D9205C" w:rsidRPr="0ABEF2A0">
              <w:rPr>
                <w:rFonts w:eastAsia="Times New Roman"/>
                <w:sz w:val="24"/>
                <w:szCs w:val="24"/>
                <w:lang w:val="en"/>
              </w:rPr>
              <w:t>Guests</w:t>
            </w:r>
            <w:r w:rsidRPr="0ABEF2A0">
              <w:rPr>
                <w:rFonts w:eastAsia="Times New Roman"/>
                <w:sz w:val="24"/>
                <w:szCs w:val="24"/>
                <w:lang w:val="en"/>
              </w:rPr>
              <w:t xml:space="preserve"> and crew </w:t>
            </w:r>
            <w:r w:rsidRPr="0ABEF2A0">
              <w:rPr>
                <w:rFonts w:eastAsia="Times New Roman"/>
                <w:sz w:val="24"/>
                <w:szCs w:val="24"/>
              </w:rPr>
              <w:t> </w:t>
            </w:r>
          </w:p>
          <w:p w14:paraId="709AC95A" w14:textId="089BDC2B" w:rsidR="005C7F5E" w:rsidRPr="0001277F" w:rsidRDefault="00D43780">
            <w:pPr>
              <w:numPr>
                <w:ilvl w:val="1"/>
                <w:numId w:val="2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ABEF2A0">
              <w:rPr>
                <w:rFonts w:eastAsia="Times New Roman"/>
                <w:sz w:val="24"/>
                <w:szCs w:val="24"/>
              </w:rPr>
              <w:t>Communicable Diseases training</w:t>
            </w:r>
          </w:p>
          <w:p w14:paraId="5AF6F151" w14:textId="77777777" w:rsidR="005C7F5E" w:rsidRPr="0001277F" w:rsidRDefault="005C7F5E" w:rsidP="005C7F5E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D05C7D">
              <w:rPr>
                <w:color w:val="000000"/>
                <w:sz w:val="24"/>
                <w:szCs w:val="24"/>
              </w:rPr>
              <w:t>Report Influenza Like illness promptly to medical team</w:t>
            </w:r>
          </w:p>
          <w:p w14:paraId="1280E8C4" w14:textId="77777777" w:rsidR="005C7F5E" w:rsidRPr="0001277F" w:rsidRDefault="005C7F5E" w:rsidP="005C7F5E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01277F">
              <w:rPr>
                <w:color w:val="000000"/>
                <w:sz w:val="24"/>
                <w:szCs w:val="24"/>
                <w:shd w:val="clear" w:color="auto" w:fill="FFFFFF"/>
              </w:rPr>
              <w:t>Follow Isolation Procedures</w:t>
            </w:r>
          </w:p>
          <w:p w14:paraId="3C3018F0" w14:textId="77777777" w:rsidR="005C7F5E" w:rsidRPr="0001277F" w:rsidRDefault="005C7F5E" w:rsidP="005C7F5E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01277F">
              <w:rPr>
                <w:color w:val="000000"/>
                <w:sz w:val="24"/>
                <w:szCs w:val="24"/>
                <w:shd w:val="clear" w:color="auto" w:fill="FFFFFF"/>
              </w:rPr>
              <w:t>Participate in Interviews /Questionnaires during Outbreak Investigations</w:t>
            </w:r>
          </w:p>
          <w:p w14:paraId="1C855A87" w14:textId="4EEEDA0E" w:rsidR="005C7F5E" w:rsidRPr="0001277F" w:rsidRDefault="005C7F5E" w:rsidP="0ABEF2A0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01277F">
              <w:rPr>
                <w:color w:val="000000"/>
                <w:sz w:val="24"/>
                <w:szCs w:val="24"/>
                <w:shd w:val="clear" w:color="auto" w:fill="FFFFFF"/>
              </w:rPr>
              <w:t>Practice Good Personal Hygiene</w:t>
            </w:r>
          </w:p>
          <w:p w14:paraId="7FEB779D" w14:textId="7A0BF6CC" w:rsidR="00CB423B" w:rsidRPr="00D05C7D" w:rsidRDefault="00CB423B" w:rsidP="0ABEF2A0">
            <w:pPr>
              <w:spacing w:after="120" w:line="240" w:lineRule="auto"/>
              <w:ind w:left="360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0518EBD0" w14:textId="2C862C54" w:rsidR="1BFF7D36" w:rsidRDefault="1BFF7D36"/>
    <w:p w14:paraId="6EEFDA58" w14:textId="7CE0F367" w:rsidR="00997319" w:rsidRPr="00D05C7D" w:rsidRDefault="00997319" w:rsidP="0ABEF2A0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CE6A4F0" w14:textId="2D818E08" w:rsidR="00BB1511" w:rsidRDefault="00BB1511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E3282E6" w14:textId="52D4A205" w:rsidR="00316FA6" w:rsidRPr="00316FA6" w:rsidRDefault="00316FA6" w:rsidP="00316FA6">
      <w:pPr>
        <w:rPr>
          <w:rFonts w:ascii="Times New Roman" w:hAnsi="Times New Roman"/>
          <w:sz w:val="24"/>
          <w:szCs w:val="24"/>
        </w:rPr>
      </w:pPr>
    </w:p>
    <w:p w14:paraId="42588C4F" w14:textId="5A0B7B27" w:rsidR="00316FA6" w:rsidRPr="00316FA6" w:rsidRDefault="00316FA6" w:rsidP="00316FA6">
      <w:pPr>
        <w:rPr>
          <w:rFonts w:ascii="Times New Roman" w:hAnsi="Times New Roman"/>
          <w:sz w:val="24"/>
          <w:szCs w:val="24"/>
        </w:rPr>
      </w:pPr>
    </w:p>
    <w:p w14:paraId="058079D0" w14:textId="13E817A0" w:rsidR="00316FA6" w:rsidRPr="00316FA6" w:rsidRDefault="00A36CF5" w:rsidP="00A36CF5">
      <w:pPr>
        <w:tabs>
          <w:tab w:val="left" w:pos="14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16FA6" w:rsidRPr="00316FA6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2757" w14:textId="77777777" w:rsidR="002E364D" w:rsidRDefault="002E364D" w:rsidP="00C778FB">
      <w:pPr>
        <w:spacing w:after="0" w:line="240" w:lineRule="auto"/>
      </w:pPr>
      <w:r>
        <w:separator/>
      </w:r>
    </w:p>
  </w:endnote>
  <w:endnote w:type="continuationSeparator" w:id="0">
    <w:p w14:paraId="49F9C632" w14:textId="77777777" w:rsidR="002E364D" w:rsidRDefault="002E364D" w:rsidP="00C778FB">
      <w:pPr>
        <w:spacing w:after="0" w:line="240" w:lineRule="auto"/>
      </w:pPr>
      <w:r>
        <w:continuationSeparator/>
      </w:r>
    </w:p>
  </w:endnote>
  <w:endnote w:type="continuationNotice" w:id="1">
    <w:p w14:paraId="2CA607B8" w14:textId="77777777" w:rsidR="002E364D" w:rsidRDefault="002E36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6F416" w14:textId="0E5F3658" w:rsidR="00632535" w:rsidRPr="005746D2" w:rsidRDefault="00316FA6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SS</w:t>
    </w:r>
    <w:r w:rsidR="00632535" w:rsidRPr="005746D2">
      <w:rPr>
        <w:sz w:val="24"/>
        <w:szCs w:val="24"/>
      </w:rPr>
      <w:t>MED—</w:t>
    </w:r>
    <w:r w:rsidR="00502CEA" w:rsidRPr="005746D2">
      <w:rPr>
        <w:sz w:val="24"/>
        <w:szCs w:val="24"/>
      </w:rPr>
      <w:t>110</w:t>
    </w:r>
    <w:r w:rsidR="00A36CF5">
      <w:rPr>
        <w:sz w:val="24"/>
        <w:szCs w:val="24"/>
      </w:rPr>
      <w:t>1</w:t>
    </w:r>
    <w:r w:rsidR="00502CEA" w:rsidRPr="005746D2">
      <w:rPr>
        <w:sz w:val="24"/>
        <w:szCs w:val="24"/>
      </w:rPr>
      <w:t xml:space="preserve"> Medical T</w:t>
    </w:r>
    <w:r w:rsidR="00F26A44" w:rsidRPr="005746D2">
      <w:rPr>
        <w:sz w:val="24"/>
        <w:szCs w:val="24"/>
      </w:rPr>
      <w:t>r</w:t>
    </w:r>
    <w:r w:rsidR="00502CEA" w:rsidRPr="005746D2">
      <w:rPr>
        <w:sz w:val="24"/>
        <w:szCs w:val="24"/>
      </w:rPr>
      <w:t>aining</w:t>
    </w:r>
    <w:r w:rsidR="00632535" w:rsidRPr="005746D2">
      <w:rPr>
        <w:sz w:val="24"/>
        <w:szCs w:val="24"/>
      </w:rPr>
      <w:tab/>
    </w:r>
    <w:r w:rsidR="00632535" w:rsidRPr="005746D2">
      <w:rPr>
        <w:sz w:val="24"/>
        <w:szCs w:val="24"/>
      </w:rPr>
      <w:fldChar w:fldCharType="begin"/>
    </w:r>
    <w:r w:rsidR="00632535" w:rsidRPr="005746D2">
      <w:rPr>
        <w:sz w:val="24"/>
        <w:szCs w:val="24"/>
      </w:rPr>
      <w:instrText xml:space="preserve"> PAGE   \* MERGEFORMAT </w:instrText>
    </w:r>
    <w:r w:rsidR="00632535" w:rsidRPr="005746D2">
      <w:rPr>
        <w:sz w:val="24"/>
        <w:szCs w:val="24"/>
      </w:rPr>
      <w:fldChar w:fldCharType="separate"/>
    </w:r>
    <w:r w:rsidR="00632535" w:rsidRPr="005746D2">
      <w:rPr>
        <w:sz w:val="24"/>
        <w:szCs w:val="24"/>
      </w:rPr>
      <w:t>1</w:t>
    </w:r>
    <w:r w:rsidR="00632535" w:rsidRPr="005746D2">
      <w:rPr>
        <w:sz w:val="24"/>
        <w:szCs w:val="24"/>
      </w:rPr>
      <w:fldChar w:fldCharType="end"/>
    </w:r>
  </w:p>
  <w:p w14:paraId="5EFEB201" w14:textId="629E0B93" w:rsidR="004D249F" w:rsidRPr="005746D2" w:rsidRDefault="00632535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 w:rsidRPr="005746D2">
      <w:rPr>
        <w:sz w:val="24"/>
        <w:szCs w:val="24"/>
      </w:rPr>
      <w:t>REV.</w:t>
    </w:r>
    <w:r w:rsidR="00502CEA" w:rsidRPr="005746D2">
      <w:rPr>
        <w:sz w:val="24"/>
        <w:szCs w:val="24"/>
      </w:rPr>
      <w:t xml:space="preserve"> </w:t>
    </w:r>
    <w:r w:rsidR="00A55CD5">
      <w:rPr>
        <w:sz w:val="24"/>
        <w:szCs w:val="24"/>
      </w:rPr>
      <w:t>10 March 2021</w:t>
    </w:r>
    <w:r w:rsidR="004D249F" w:rsidRPr="005746D2">
      <w:rPr>
        <w:sz w:val="24"/>
        <w:szCs w:val="24"/>
      </w:rPr>
      <w:tab/>
    </w:r>
  </w:p>
  <w:p w14:paraId="6BFFAB2D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BCEBB" w14:textId="77777777" w:rsidR="002E364D" w:rsidRDefault="002E364D" w:rsidP="00C778FB">
      <w:pPr>
        <w:spacing w:after="0" w:line="240" w:lineRule="auto"/>
      </w:pPr>
      <w:r>
        <w:separator/>
      </w:r>
    </w:p>
  </w:footnote>
  <w:footnote w:type="continuationSeparator" w:id="0">
    <w:p w14:paraId="744FB3CB" w14:textId="77777777" w:rsidR="002E364D" w:rsidRDefault="002E364D" w:rsidP="00C778FB">
      <w:pPr>
        <w:spacing w:after="0" w:line="240" w:lineRule="auto"/>
      </w:pPr>
      <w:r>
        <w:continuationSeparator/>
      </w:r>
    </w:p>
  </w:footnote>
  <w:footnote w:type="continuationNotice" w:id="1">
    <w:p w14:paraId="1F4F2B96" w14:textId="77777777" w:rsidR="002E364D" w:rsidRDefault="002E36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DF0C7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C37045">
      <w:rPr>
        <w:noProof/>
      </w:rPr>
      <w:pict w14:anchorId="12E321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hybridMultilevel"/>
    <w:tmpl w:val="A0F45C9C"/>
    <w:lvl w:ilvl="0" w:tplc="B058AEA2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 w:tplc="1ADCD14E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515CC8B4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5010DC6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00A2C84C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8DA0D51A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E5B4D00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25A2405A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35D807F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231A94"/>
    <w:multiLevelType w:val="hybridMultilevel"/>
    <w:tmpl w:val="5D74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431FFD"/>
    <w:multiLevelType w:val="multilevel"/>
    <w:tmpl w:val="D6DC3D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E7641BE"/>
    <w:multiLevelType w:val="hybridMultilevel"/>
    <w:tmpl w:val="417E0A12"/>
    <w:lvl w:ilvl="0" w:tplc="31260FA4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8AAC59F2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EEF248C8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A168ACA2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6AC47102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E000FA4A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A106CB14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582A9606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F88C9AB2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0F41E5"/>
    <w:multiLevelType w:val="multilevel"/>
    <w:tmpl w:val="5F5EFDD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149F7"/>
    <w:multiLevelType w:val="multilevel"/>
    <w:tmpl w:val="56FA1222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EE5A42"/>
    <w:multiLevelType w:val="hybridMultilevel"/>
    <w:tmpl w:val="9BE0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A031A3F"/>
    <w:multiLevelType w:val="hybridMultilevel"/>
    <w:tmpl w:val="19DC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639C1"/>
    <w:multiLevelType w:val="hybridMultilevel"/>
    <w:tmpl w:val="E634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AB3504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5777F0"/>
    <w:multiLevelType w:val="hybridMultilevel"/>
    <w:tmpl w:val="0409001F"/>
    <w:lvl w:ilvl="0" w:tplc="6BA28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E837C2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70F621BE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EA486C0E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B860F0EE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8994822E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897A97C8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3C0E7602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BFB654CE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A974C4"/>
    <w:multiLevelType w:val="multilevel"/>
    <w:tmpl w:val="B1DE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224EB8"/>
    <w:multiLevelType w:val="hybridMultilevel"/>
    <w:tmpl w:val="32D8D038"/>
    <w:numStyleLink w:val="VikandMedicalSOP"/>
  </w:abstractNum>
  <w:abstractNum w:abstractNumId="26" w15:restartNumberingAfterBreak="0">
    <w:nsid w:val="67503EC8"/>
    <w:multiLevelType w:val="multilevel"/>
    <w:tmpl w:val="D9B819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9B519EC"/>
    <w:multiLevelType w:val="hybridMultilevel"/>
    <w:tmpl w:val="37ECBE24"/>
    <w:lvl w:ilvl="0" w:tplc="4EBE59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FC04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33AA7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FFE46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743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E4A89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C5AD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930B4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75E07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18762D"/>
    <w:multiLevelType w:val="hybridMultilevel"/>
    <w:tmpl w:val="32D8D038"/>
    <w:styleLink w:val="VikandMedicalSOP"/>
    <w:lvl w:ilvl="0" w:tplc="D8D4EC78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 w:tplc="65664F98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 w:tplc="E674722E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 w:tplc="D9CE723C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 w:tplc="D31C8836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 w:tplc="0D086474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 w:tplc="440A8A28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 w:tplc="885A537A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 w:tplc="C08C2CEC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4"/>
  </w:num>
  <w:num w:numId="5">
    <w:abstractNumId w:val="28"/>
  </w:num>
  <w:num w:numId="6">
    <w:abstractNumId w:val="25"/>
  </w:num>
  <w:num w:numId="7">
    <w:abstractNumId w:val="21"/>
  </w:num>
  <w:num w:numId="8">
    <w:abstractNumId w:val="23"/>
  </w:num>
  <w:num w:numId="9">
    <w:abstractNumId w:val="13"/>
  </w:num>
  <w:num w:numId="10">
    <w:abstractNumId w:val="2"/>
  </w:num>
  <w:num w:numId="11">
    <w:abstractNumId w:val="12"/>
  </w:num>
  <w:num w:numId="12">
    <w:abstractNumId w:val="10"/>
  </w:num>
  <w:num w:numId="13">
    <w:abstractNumId w:val="22"/>
  </w:num>
  <w:num w:numId="14">
    <w:abstractNumId w:val="0"/>
  </w:num>
  <w:num w:numId="15">
    <w:abstractNumId w:val="9"/>
  </w:num>
  <w:num w:numId="16">
    <w:abstractNumId w:val="20"/>
  </w:num>
  <w:num w:numId="17">
    <w:abstractNumId w:val="6"/>
  </w:num>
  <w:num w:numId="18">
    <w:abstractNumId w:val="11"/>
  </w:num>
  <w:num w:numId="19">
    <w:abstractNumId w:val="4"/>
  </w:num>
  <w:num w:numId="20">
    <w:abstractNumId w:val="19"/>
  </w:num>
  <w:num w:numId="21">
    <w:abstractNumId w:val="26"/>
  </w:num>
  <w:num w:numId="22">
    <w:abstractNumId w:val="16"/>
  </w:num>
  <w:num w:numId="23">
    <w:abstractNumId w:val="5"/>
  </w:num>
  <w:num w:numId="24">
    <w:abstractNumId w:val="24"/>
  </w:num>
  <w:num w:numId="25">
    <w:abstractNumId w:val="27"/>
  </w:num>
  <w:num w:numId="26">
    <w:abstractNumId w:val="8"/>
  </w:num>
  <w:num w:numId="27">
    <w:abstractNumId w:val="17"/>
  </w:num>
  <w:num w:numId="28">
    <w:abstractNumId w:val="1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trackRevisions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2CEA"/>
    <w:rsid w:val="0001277F"/>
    <w:rsid w:val="000352DF"/>
    <w:rsid w:val="00053D6B"/>
    <w:rsid w:val="00064DF0"/>
    <w:rsid w:val="0008174F"/>
    <w:rsid w:val="000B195C"/>
    <w:rsid w:val="000D21D9"/>
    <w:rsid w:val="000F2686"/>
    <w:rsid w:val="00100BEC"/>
    <w:rsid w:val="00132D05"/>
    <w:rsid w:val="0014431E"/>
    <w:rsid w:val="001D215A"/>
    <w:rsid w:val="00274B23"/>
    <w:rsid w:val="00290320"/>
    <w:rsid w:val="002D5EA3"/>
    <w:rsid w:val="002E364D"/>
    <w:rsid w:val="002E6EEC"/>
    <w:rsid w:val="002F141F"/>
    <w:rsid w:val="002F5782"/>
    <w:rsid w:val="00316FA6"/>
    <w:rsid w:val="003473CC"/>
    <w:rsid w:val="003513C3"/>
    <w:rsid w:val="0035325D"/>
    <w:rsid w:val="003750D1"/>
    <w:rsid w:val="003B4946"/>
    <w:rsid w:val="003D0B3F"/>
    <w:rsid w:val="003D1096"/>
    <w:rsid w:val="003F31DE"/>
    <w:rsid w:val="003F5BD1"/>
    <w:rsid w:val="00406B39"/>
    <w:rsid w:val="00426A59"/>
    <w:rsid w:val="00432723"/>
    <w:rsid w:val="0044049A"/>
    <w:rsid w:val="00471B34"/>
    <w:rsid w:val="004B6BBB"/>
    <w:rsid w:val="004C478C"/>
    <w:rsid w:val="004D249F"/>
    <w:rsid w:val="004D4D23"/>
    <w:rsid w:val="00502CEA"/>
    <w:rsid w:val="005746D2"/>
    <w:rsid w:val="00576D90"/>
    <w:rsid w:val="00581335"/>
    <w:rsid w:val="005B469A"/>
    <w:rsid w:val="005B59CE"/>
    <w:rsid w:val="005C7F5E"/>
    <w:rsid w:val="005F3699"/>
    <w:rsid w:val="006027A7"/>
    <w:rsid w:val="00632535"/>
    <w:rsid w:val="006522E2"/>
    <w:rsid w:val="006714AE"/>
    <w:rsid w:val="0068116A"/>
    <w:rsid w:val="006B4630"/>
    <w:rsid w:val="006B6CD7"/>
    <w:rsid w:val="006C7B49"/>
    <w:rsid w:val="006D4843"/>
    <w:rsid w:val="006F481E"/>
    <w:rsid w:val="00703D5E"/>
    <w:rsid w:val="00727926"/>
    <w:rsid w:val="00734DB9"/>
    <w:rsid w:val="007A3B1D"/>
    <w:rsid w:val="007A7674"/>
    <w:rsid w:val="007C01CA"/>
    <w:rsid w:val="007D29A6"/>
    <w:rsid w:val="007D4D9C"/>
    <w:rsid w:val="0083322E"/>
    <w:rsid w:val="00862F67"/>
    <w:rsid w:val="0089342B"/>
    <w:rsid w:val="008A08CD"/>
    <w:rsid w:val="008A4229"/>
    <w:rsid w:val="008B2DE2"/>
    <w:rsid w:val="008C1778"/>
    <w:rsid w:val="008C27F2"/>
    <w:rsid w:val="008E23AA"/>
    <w:rsid w:val="009323E6"/>
    <w:rsid w:val="00946FE0"/>
    <w:rsid w:val="00965E25"/>
    <w:rsid w:val="00997319"/>
    <w:rsid w:val="009C3738"/>
    <w:rsid w:val="009E2305"/>
    <w:rsid w:val="009F0A8C"/>
    <w:rsid w:val="009F107B"/>
    <w:rsid w:val="00A314D4"/>
    <w:rsid w:val="00A36CF5"/>
    <w:rsid w:val="00A55CD5"/>
    <w:rsid w:val="00A74191"/>
    <w:rsid w:val="00A909EF"/>
    <w:rsid w:val="00AC5B1C"/>
    <w:rsid w:val="00AD57DE"/>
    <w:rsid w:val="00AE2AE0"/>
    <w:rsid w:val="00AF4CE2"/>
    <w:rsid w:val="00AF5963"/>
    <w:rsid w:val="00B018E7"/>
    <w:rsid w:val="00B03CF2"/>
    <w:rsid w:val="00B14666"/>
    <w:rsid w:val="00B75C53"/>
    <w:rsid w:val="00BB1511"/>
    <w:rsid w:val="00BC054D"/>
    <w:rsid w:val="00BC79D5"/>
    <w:rsid w:val="00BD26BB"/>
    <w:rsid w:val="00BD5552"/>
    <w:rsid w:val="00BE3B8A"/>
    <w:rsid w:val="00BE72D1"/>
    <w:rsid w:val="00C119E7"/>
    <w:rsid w:val="00C131EA"/>
    <w:rsid w:val="00C31B5E"/>
    <w:rsid w:val="00C37045"/>
    <w:rsid w:val="00C46BA3"/>
    <w:rsid w:val="00C47083"/>
    <w:rsid w:val="00C50B1F"/>
    <w:rsid w:val="00C71406"/>
    <w:rsid w:val="00C769C2"/>
    <w:rsid w:val="00C769C6"/>
    <w:rsid w:val="00C778FB"/>
    <w:rsid w:val="00CA43B5"/>
    <w:rsid w:val="00CB423B"/>
    <w:rsid w:val="00CB5733"/>
    <w:rsid w:val="00CD498C"/>
    <w:rsid w:val="00CD67DD"/>
    <w:rsid w:val="00CE049F"/>
    <w:rsid w:val="00D05C7D"/>
    <w:rsid w:val="00D43780"/>
    <w:rsid w:val="00D64208"/>
    <w:rsid w:val="00D73C88"/>
    <w:rsid w:val="00D86AB4"/>
    <w:rsid w:val="00D87591"/>
    <w:rsid w:val="00D9205C"/>
    <w:rsid w:val="00D94780"/>
    <w:rsid w:val="00DE30F1"/>
    <w:rsid w:val="00E4642E"/>
    <w:rsid w:val="00E5307E"/>
    <w:rsid w:val="00E606D3"/>
    <w:rsid w:val="00E948EE"/>
    <w:rsid w:val="00EB7C39"/>
    <w:rsid w:val="00EC21B4"/>
    <w:rsid w:val="00EC566C"/>
    <w:rsid w:val="00F21576"/>
    <w:rsid w:val="00F23BC6"/>
    <w:rsid w:val="00F26A44"/>
    <w:rsid w:val="00F74870"/>
    <w:rsid w:val="00FA2EEF"/>
    <w:rsid w:val="00FA6E64"/>
    <w:rsid w:val="00FE104C"/>
    <w:rsid w:val="00FF2FB9"/>
    <w:rsid w:val="06C80E35"/>
    <w:rsid w:val="0A767C8F"/>
    <w:rsid w:val="0ABEF2A0"/>
    <w:rsid w:val="1BFF7D36"/>
    <w:rsid w:val="24172ADD"/>
    <w:rsid w:val="3144C706"/>
    <w:rsid w:val="3B9FA508"/>
    <w:rsid w:val="3E3D7EEA"/>
    <w:rsid w:val="55EF8A39"/>
    <w:rsid w:val="5BEACA12"/>
    <w:rsid w:val="7C5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E62CE0"/>
  <w15:chartTrackingRefBased/>
  <w15:docId w15:val="{55A5BC6B-6CBC-4636-A560-3FEDEA46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character" w:customStyle="1" w:styleId="normaltextrun">
    <w:name w:val="normaltextrun"/>
    <w:rsid w:val="00502CEA"/>
  </w:style>
  <w:style w:type="character" w:customStyle="1" w:styleId="eop">
    <w:name w:val="eop"/>
    <w:rsid w:val="00502CEA"/>
  </w:style>
  <w:style w:type="paragraph" w:customStyle="1" w:styleId="paragraph">
    <w:name w:val="paragraph"/>
    <w:basedOn w:val="Normal"/>
    <w:rsid w:val="00502C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EC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1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1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1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21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1100 Medical Training</M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84528-34BD-4BF8-86F0-9D533F75DD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ABEB5E-F30F-4933-B54E-1333B12E4E77}">
  <ds:schemaRefs>
    <ds:schemaRef ds:uri="http://purl.org/dc/dcmitype/"/>
    <ds:schemaRef ds:uri="http://schemas.microsoft.com/office/2006/documentManagement/types"/>
    <ds:schemaRef ds:uri="49b6c5c5-b236-4920-9c0b-2e413ae02a6c"/>
    <ds:schemaRef ds:uri="http://schemas.microsoft.com/office/infopath/2007/PartnerControls"/>
    <ds:schemaRef ds:uri="http://purl.org/dc/elements/1.1/"/>
    <ds:schemaRef ds:uri="http://www.w3.org/XML/1998/namespace"/>
    <ds:schemaRef ds:uri="ce545564-ec68-43f3-8620-731bf2ed8feb"/>
    <ds:schemaRef ds:uri="http://schemas.microsoft.com/office/2006/metadata/properties"/>
    <ds:schemaRef ds:uri="http://schemas.openxmlformats.org/package/2006/metadata/core-properties"/>
    <ds:schemaRef ds:uri="http://schemas.microsoft.com/sharepoint/v3/field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C699747-4713-4B15-8A5F-9F7B95DE6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3</cp:revision>
  <dcterms:created xsi:type="dcterms:W3CDTF">2021-03-10T19:40:00Z</dcterms:created>
  <dcterms:modified xsi:type="dcterms:W3CDTF">2021-03-10T19:40:00Z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