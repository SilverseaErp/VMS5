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05DE8" w14:textId="77777777" w:rsidR="008B2DE2" w:rsidRPr="00B3784C" w:rsidRDefault="008B2DE2" w:rsidP="008B2DE2">
      <w:pPr>
        <w:spacing w:after="0" w:line="240" w:lineRule="auto"/>
        <w:rPr>
          <w:b/>
          <w:bCs/>
          <w:sz w:val="24"/>
          <w:szCs w:val="24"/>
        </w:rPr>
      </w:pPr>
    </w:p>
    <w:tbl>
      <w:tblPr>
        <w:tblW w:w="9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90"/>
        <w:gridCol w:w="7585"/>
      </w:tblGrid>
      <w:tr w:rsidR="008C6BFD" w:rsidRPr="008C6BFD" w14:paraId="1F66BDA4" w14:textId="77777777" w:rsidTr="008C6BFD">
        <w:trPr>
          <w:trHeight w:val="42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27AF913B" w14:textId="10C7BFEA" w:rsidR="008C6BFD" w:rsidRPr="008C6BFD" w:rsidRDefault="00C15BFA" w:rsidP="008C6BF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eastAsia="Times New Roman" w:cs="Segoe UI"/>
                <w:b/>
                <w:bCs/>
                <w:sz w:val="28"/>
                <w:szCs w:val="28"/>
                <w:lang w:val="en-GB"/>
              </w:rPr>
              <w:t>SS</w:t>
            </w:r>
            <w:r w:rsidR="008C6BFD">
              <w:rPr>
                <w:rFonts w:eastAsia="Times New Roman" w:cs="Segoe UI"/>
                <w:b/>
                <w:bCs/>
                <w:sz w:val="28"/>
                <w:szCs w:val="28"/>
                <w:lang w:val="en-GB"/>
              </w:rPr>
              <w:t>MED-</w:t>
            </w:r>
            <w:r w:rsidR="005C28FF">
              <w:rPr>
                <w:rFonts w:eastAsia="Times New Roman" w:cs="Segoe UI"/>
                <w:b/>
                <w:bCs/>
                <w:sz w:val="28"/>
                <w:szCs w:val="28"/>
                <w:lang w:val="en-GB"/>
              </w:rPr>
              <w:t>1105</w:t>
            </w:r>
          </w:p>
        </w:tc>
        <w:tc>
          <w:tcPr>
            <w:tcW w:w="7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15635955" w14:textId="279E5BBA" w:rsidR="008C6BFD" w:rsidRPr="003E66CD" w:rsidRDefault="005C28FF" w:rsidP="008C6BFD">
            <w:pPr>
              <w:spacing w:after="0" w:line="240" w:lineRule="auto"/>
              <w:textAlignment w:val="baseline"/>
              <w:rPr>
                <w:rFonts w:eastAsia="Times New Roman" w:cs="Segoe UI"/>
                <w:sz w:val="18"/>
                <w:szCs w:val="18"/>
              </w:rPr>
            </w:pPr>
            <w:r w:rsidRPr="003E66CD">
              <w:rPr>
                <w:rFonts w:eastAsia="Times New Roman" w:cs="Segoe UI"/>
                <w:sz w:val="28"/>
                <w:szCs w:val="28"/>
              </w:rPr>
              <w:t>N95 or Equivalent Fit Testing Policy</w:t>
            </w:r>
          </w:p>
        </w:tc>
      </w:tr>
      <w:tr w:rsidR="008C6BFD" w:rsidRPr="008C6BFD" w14:paraId="57AAE97E" w14:textId="77777777" w:rsidTr="008C6BFD">
        <w:trPr>
          <w:trHeight w:val="30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385F30D" w14:textId="77777777" w:rsidR="008C6BFD" w:rsidRPr="008C6BFD" w:rsidRDefault="008C6BFD" w:rsidP="008C6BF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BFD">
              <w:rPr>
                <w:rFonts w:eastAsia="Times New Roman" w:cs="Segoe UI"/>
                <w:b/>
                <w:bCs/>
                <w:sz w:val="20"/>
                <w:szCs w:val="20"/>
                <w:lang w:val="en-GB"/>
              </w:rPr>
              <w:t>Version No.</w:t>
            </w:r>
            <w:r w:rsidRPr="008C6BFD">
              <w:rPr>
                <w:rFonts w:eastAsia="Times New Roman" w:cs="Segoe UI"/>
                <w:sz w:val="20"/>
                <w:szCs w:val="20"/>
              </w:rPr>
              <w:t> </w:t>
            </w:r>
          </w:p>
        </w:tc>
        <w:tc>
          <w:tcPr>
            <w:tcW w:w="7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4CA1597" w14:textId="23A43DA6" w:rsidR="008C6BFD" w:rsidRPr="008C6BFD" w:rsidRDefault="005532F8" w:rsidP="008C6BF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3</w:t>
            </w:r>
          </w:p>
        </w:tc>
      </w:tr>
      <w:tr w:rsidR="008C6BFD" w:rsidRPr="008C6BFD" w14:paraId="4423EE39" w14:textId="77777777" w:rsidTr="008C6BFD">
        <w:trPr>
          <w:trHeight w:val="30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52CC63FC" w14:textId="77777777" w:rsidR="008C6BFD" w:rsidRPr="008C6BFD" w:rsidRDefault="008C6BFD" w:rsidP="008C6BF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BFD">
              <w:rPr>
                <w:rFonts w:eastAsia="Times New Roman" w:cs="Segoe UI"/>
                <w:b/>
                <w:bCs/>
                <w:sz w:val="20"/>
                <w:szCs w:val="20"/>
                <w:lang w:val="en-GB"/>
              </w:rPr>
              <w:t>Content Owner</w:t>
            </w:r>
            <w:r w:rsidRPr="008C6BFD">
              <w:rPr>
                <w:rFonts w:eastAsia="Times New Roman" w:cs="Segoe UI"/>
                <w:sz w:val="20"/>
                <w:szCs w:val="20"/>
              </w:rPr>
              <w:t> </w:t>
            </w:r>
          </w:p>
        </w:tc>
        <w:tc>
          <w:tcPr>
            <w:tcW w:w="7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062492E4" w14:textId="101E59B5" w:rsidR="008C6BFD" w:rsidRPr="008C6BFD" w:rsidRDefault="005C28FF" w:rsidP="008C6BF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Vikand Technology Solutions, LLC.</w:t>
            </w:r>
          </w:p>
        </w:tc>
      </w:tr>
    </w:tbl>
    <w:p w14:paraId="407ECE87" w14:textId="77777777" w:rsidR="008C6BFD" w:rsidRDefault="008C6BFD" w:rsidP="008B2DE2">
      <w:pPr>
        <w:spacing w:after="0" w:line="240" w:lineRule="auto"/>
        <w:rPr>
          <w:b/>
          <w:bCs/>
          <w:sz w:val="24"/>
          <w:szCs w:val="24"/>
        </w:rPr>
      </w:pPr>
    </w:p>
    <w:p w14:paraId="76D96EBD" w14:textId="77777777" w:rsidR="005702B0" w:rsidRPr="00B3784C" w:rsidRDefault="005702B0" w:rsidP="008B2DE2">
      <w:pPr>
        <w:spacing w:after="0" w:line="240" w:lineRule="auto"/>
        <w:rPr>
          <w:b/>
          <w:bCs/>
          <w:sz w:val="24"/>
          <w:szCs w:val="24"/>
        </w:rPr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"/>
        <w:gridCol w:w="8873"/>
      </w:tblGrid>
      <w:tr w:rsidR="00BE72D1" w:rsidRPr="005C28FF" w14:paraId="2E081451" w14:textId="77777777" w:rsidTr="005C28FF">
        <w:tc>
          <w:tcPr>
            <w:tcW w:w="487" w:type="dxa"/>
            <w:shd w:val="clear" w:color="auto" w:fill="auto"/>
          </w:tcPr>
          <w:p w14:paraId="5BC5F2D3" w14:textId="77777777" w:rsidR="00BE72D1" w:rsidRPr="003E66CD" w:rsidRDefault="00BE72D1" w:rsidP="005C28FF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ind w:firstLine="180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873" w:type="dxa"/>
            <w:shd w:val="clear" w:color="auto" w:fill="auto"/>
          </w:tcPr>
          <w:p w14:paraId="6A432C51" w14:textId="40CF5856" w:rsidR="001A7E89" w:rsidRPr="003E66CD" w:rsidRDefault="0052466A" w:rsidP="0052466A">
            <w:pPr>
              <w:pStyle w:val="NormalWeb"/>
              <w:spacing w:after="120" w:afterAutospacing="0"/>
              <w:ind w:left="36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Medical staff are to follow the N95 or equivalent fit testing policy listed in the Silversea SMS</w:t>
            </w:r>
            <w:r w:rsidR="00C10EB6">
              <w:rPr>
                <w:rFonts w:ascii="Calibri" w:hAnsi="Calibri"/>
                <w:color w:val="000000"/>
              </w:rPr>
              <w:t xml:space="preserve"> </w:t>
            </w:r>
            <w:r w:rsidR="00C10EB6" w:rsidRPr="00C10EB6">
              <w:rPr>
                <w:rFonts w:ascii="Calibri" w:hAnsi="Calibri"/>
                <w:color w:val="000000"/>
              </w:rPr>
              <w:t>“Health &gt; 3 Infection prevention and Control &gt; 3.3 Infection Prevention PPE – Fit Testing, Donning and Doffing”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</w:tbl>
    <w:p w14:paraId="56BDBDF1" w14:textId="167B58EE" w:rsidR="070226DD" w:rsidRDefault="070226DD" w:rsidP="1671A759">
      <w:pPr>
        <w:spacing w:after="120" w:line="240" w:lineRule="auto"/>
      </w:pPr>
    </w:p>
    <w:sectPr w:rsidR="070226DD" w:rsidSect="00C778FB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47F8B" w14:textId="77777777" w:rsidR="00425765" w:rsidRDefault="00425765" w:rsidP="00C778FB">
      <w:pPr>
        <w:spacing w:after="0" w:line="240" w:lineRule="auto"/>
      </w:pPr>
      <w:r>
        <w:separator/>
      </w:r>
    </w:p>
  </w:endnote>
  <w:endnote w:type="continuationSeparator" w:id="0">
    <w:p w14:paraId="5DF35849" w14:textId="77777777" w:rsidR="00425765" w:rsidRDefault="00425765" w:rsidP="00C778FB">
      <w:pPr>
        <w:spacing w:after="0" w:line="240" w:lineRule="auto"/>
      </w:pPr>
      <w:r>
        <w:continuationSeparator/>
      </w:r>
    </w:p>
  </w:endnote>
  <w:endnote w:type="continuationNotice" w:id="1">
    <w:p w14:paraId="120D4F34" w14:textId="77777777" w:rsidR="00425765" w:rsidRDefault="004257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6A679" w14:textId="70D0E26C" w:rsidR="00632535" w:rsidRDefault="00C15BFA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rFonts w:ascii="Times New Roman" w:hAnsi="Times New Roman"/>
      </w:rPr>
    </w:pPr>
    <w:r>
      <w:rPr>
        <w:rFonts w:ascii="Times New Roman" w:hAnsi="Times New Roman"/>
      </w:rPr>
      <w:t>SS</w:t>
    </w:r>
    <w:r w:rsidR="00632535">
      <w:rPr>
        <w:rFonts w:ascii="Times New Roman" w:hAnsi="Times New Roman"/>
      </w:rPr>
      <w:t>MED—</w:t>
    </w:r>
    <w:r w:rsidR="005C28FF">
      <w:rPr>
        <w:rFonts w:ascii="Times New Roman" w:hAnsi="Times New Roman"/>
      </w:rPr>
      <w:t>1105 N95 or Equivalent Fit Testing Policy</w:t>
    </w:r>
    <w:r w:rsidR="00632535">
      <w:rPr>
        <w:rFonts w:ascii="Times New Roman" w:hAnsi="Times New Roman"/>
      </w:rPr>
      <w:tab/>
    </w:r>
    <w:r w:rsidR="00632535" w:rsidRPr="004D249F">
      <w:rPr>
        <w:rFonts w:ascii="Times New Roman" w:hAnsi="Times New Roman"/>
      </w:rPr>
      <w:fldChar w:fldCharType="begin"/>
    </w:r>
    <w:r w:rsidR="00632535" w:rsidRPr="004D249F">
      <w:rPr>
        <w:rFonts w:ascii="Times New Roman" w:hAnsi="Times New Roman"/>
      </w:rPr>
      <w:instrText xml:space="preserve"> PAGE   \* MERGEFORMAT </w:instrText>
    </w:r>
    <w:r w:rsidR="00632535" w:rsidRPr="004D249F">
      <w:rPr>
        <w:rFonts w:ascii="Times New Roman" w:hAnsi="Times New Roman"/>
      </w:rPr>
      <w:fldChar w:fldCharType="separate"/>
    </w:r>
    <w:r w:rsidR="00632535">
      <w:rPr>
        <w:rFonts w:ascii="Times New Roman" w:hAnsi="Times New Roman"/>
      </w:rPr>
      <w:t>1</w:t>
    </w:r>
    <w:r w:rsidR="00632535" w:rsidRPr="004D249F">
      <w:rPr>
        <w:rFonts w:ascii="Times New Roman" w:hAnsi="Times New Roman"/>
        <w:noProof/>
      </w:rPr>
      <w:fldChar w:fldCharType="end"/>
    </w:r>
  </w:p>
  <w:p w14:paraId="038D43E1" w14:textId="7FF7E882" w:rsidR="004D249F" w:rsidRPr="004D249F" w:rsidRDefault="00632535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rFonts w:ascii="Times New Roman" w:hAnsi="Times New Roman"/>
      </w:rPr>
    </w:pPr>
    <w:r>
      <w:rPr>
        <w:rFonts w:ascii="Times New Roman" w:hAnsi="Times New Roman"/>
      </w:rPr>
      <w:t>REV.</w:t>
    </w:r>
    <w:r w:rsidR="005C28FF">
      <w:rPr>
        <w:rFonts w:ascii="Times New Roman" w:hAnsi="Times New Roman"/>
      </w:rPr>
      <w:t xml:space="preserve"> </w:t>
    </w:r>
    <w:r w:rsidR="005532F8">
      <w:rPr>
        <w:rFonts w:ascii="Times New Roman" w:hAnsi="Times New Roman"/>
      </w:rPr>
      <w:t>4 February 2021</w:t>
    </w:r>
    <w:r w:rsidR="004D249F" w:rsidRPr="004D249F">
      <w:rPr>
        <w:rFonts w:ascii="Times New Roman" w:hAnsi="Times New Roman"/>
      </w:rPr>
      <w:tab/>
    </w:r>
  </w:p>
  <w:p w14:paraId="5D71D2FF" w14:textId="77777777" w:rsidR="00632535" w:rsidRDefault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EB250" w14:textId="77777777" w:rsidR="00425765" w:rsidRDefault="00425765" w:rsidP="00C778FB">
      <w:pPr>
        <w:spacing w:after="0" w:line="240" w:lineRule="auto"/>
      </w:pPr>
      <w:r>
        <w:separator/>
      </w:r>
    </w:p>
  </w:footnote>
  <w:footnote w:type="continuationSeparator" w:id="0">
    <w:p w14:paraId="2DABC53F" w14:textId="77777777" w:rsidR="00425765" w:rsidRDefault="00425765" w:rsidP="00C778FB">
      <w:pPr>
        <w:spacing w:after="0" w:line="240" w:lineRule="auto"/>
      </w:pPr>
      <w:r>
        <w:continuationSeparator/>
      </w:r>
    </w:p>
  </w:footnote>
  <w:footnote w:type="continuationNotice" w:id="1">
    <w:p w14:paraId="682D6482" w14:textId="77777777" w:rsidR="00425765" w:rsidRDefault="004257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F246B" w14:textId="77777777" w:rsidR="00C778FB" w:rsidRPr="004D249F" w:rsidRDefault="00632535" w:rsidP="00632535">
    <w:pPr>
      <w:pStyle w:val="Header"/>
      <w:tabs>
        <w:tab w:val="left" w:pos="8355"/>
      </w:tabs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="00C10EB6">
      <w:rPr>
        <w:noProof/>
      </w:rPr>
      <w:pict w14:anchorId="133C2C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49" type="#_x0000_t75" style="position:absolute;margin-left:384.9pt;margin-top:-22.5pt;width:87.3pt;height:50.4pt;z-index:-251658752;visibility:visible;mso-position-horizontal-relative:text;mso-position-vertical-relative:tex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538AF"/>
    <w:multiLevelType w:val="hybridMultilevel"/>
    <w:tmpl w:val="86F4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A7D83"/>
    <w:multiLevelType w:val="multilevel"/>
    <w:tmpl w:val="5666E3D6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1426BB"/>
    <w:multiLevelType w:val="hybridMultilevel"/>
    <w:tmpl w:val="26FA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65085"/>
    <w:multiLevelType w:val="hybridMultilevel"/>
    <w:tmpl w:val="C30657F6"/>
    <w:lvl w:ilvl="0" w:tplc="8A8CA0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81B8C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AA3A24"/>
    <w:multiLevelType w:val="hybridMultilevel"/>
    <w:tmpl w:val="88F4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01C15"/>
    <w:multiLevelType w:val="hybridMultilevel"/>
    <w:tmpl w:val="22C8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12F37"/>
    <w:multiLevelType w:val="hybridMultilevel"/>
    <w:tmpl w:val="129E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F6C08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83B416C"/>
    <w:multiLevelType w:val="multilevel"/>
    <w:tmpl w:val="40A67FD4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9050CA3"/>
    <w:multiLevelType w:val="multilevel"/>
    <w:tmpl w:val="3314D83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E7641BE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F0F41E5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6582B5E"/>
    <w:multiLevelType w:val="hybridMultilevel"/>
    <w:tmpl w:val="E4F8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067F7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A775D21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E4A0FED"/>
    <w:multiLevelType w:val="multilevel"/>
    <w:tmpl w:val="5ADE71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2ECC13E6"/>
    <w:multiLevelType w:val="multilevel"/>
    <w:tmpl w:val="5C0A4E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color w:val="000000"/>
        <w:sz w:val="27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000000"/>
        <w:sz w:val="24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000000"/>
        <w:sz w:val="27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color w:val="000000"/>
        <w:sz w:val="27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000000"/>
        <w:sz w:val="27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color w:val="000000"/>
        <w:sz w:val="27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000000"/>
        <w:sz w:val="27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color w:val="000000"/>
        <w:sz w:val="27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color w:val="000000"/>
        <w:sz w:val="27"/>
      </w:rPr>
    </w:lvl>
  </w:abstractNum>
  <w:abstractNum w:abstractNumId="18" w15:restartNumberingAfterBreak="0">
    <w:nsid w:val="31B81D7F"/>
    <w:multiLevelType w:val="hybridMultilevel"/>
    <w:tmpl w:val="76307B4A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327164F8"/>
    <w:multiLevelType w:val="multilevel"/>
    <w:tmpl w:val="AAC0F3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28C622F"/>
    <w:multiLevelType w:val="hybridMultilevel"/>
    <w:tmpl w:val="F89C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0149F7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A1036E3"/>
    <w:multiLevelType w:val="hybridMultilevel"/>
    <w:tmpl w:val="9D30B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1A38C4"/>
    <w:multiLevelType w:val="multilevel"/>
    <w:tmpl w:val="DD6E48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BF15453"/>
    <w:multiLevelType w:val="hybridMultilevel"/>
    <w:tmpl w:val="30BE38E2"/>
    <w:lvl w:ilvl="0" w:tplc="BFFA77EC">
      <w:start w:val="2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5C4B1A"/>
    <w:multiLevelType w:val="hybridMultilevel"/>
    <w:tmpl w:val="B0CCF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AE1FAB"/>
    <w:multiLevelType w:val="hybridMultilevel"/>
    <w:tmpl w:val="98F8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3701F9"/>
    <w:multiLevelType w:val="multilevel"/>
    <w:tmpl w:val="75DC1B56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7526B5C"/>
    <w:multiLevelType w:val="hybridMultilevel"/>
    <w:tmpl w:val="E5E8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852EA"/>
    <w:multiLevelType w:val="multilevel"/>
    <w:tmpl w:val="4B58DC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2C7786"/>
    <w:multiLevelType w:val="hybridMultilevel"/>
    <w:tmpl w:val="B34AA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5D2732"/>
    <w:multiLevelType w:val="hybridMultilevel"/>
    <w:tmpl w:val="70308346"/>
    <w:lvl w:ilvl="0" w:tplc="ED80F228">
      <w:start w:val="2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B20EFA"/>
    <w:multiLevelType w:val="multilevel"/>
    <w:tmpl w:val="F3AE22BE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5BA7C08"/>
    <w:multiLevelType w:val="hybridMultilevel"/>
    <w:tmpl w:val="8672568C"/>
    <w:lvl w:ilvl="0" w:tplc="F68CE5E8">
      <w:start w:val="2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B35047"/>
    <w:multiLevelType w:val="multilevel"/>
    <w:tmpl w:val="1E32B1F6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C27132C"/>
    <w:multiLevelType w:val="multilevel"/>
    <w:tmpl w:val="B2947CDE"/>
    <w:lvl w:ilvl="0">
      <w:start w:val="1"/>
      <w:numFmt w:val="decimal"/>
      <w:lvlText w:val="%1."/>
      <w:lvlJc w:val="right"/>
      <w:pPr>
        <w:ind w:left="0" w:firstLine="2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5CA44D94"/>
    <w:multiLevelType w:val="hybridMultilevel"/>
    <w:tmpl w:val="F83A6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E5777F0"/>
    <w:multiLevelType w:val="multilevel"/>
    <w:tmpl w:val="B900B15E"/>
    <w:lvl w:ilvl="0">
      <w:start w:val="1"/>
      <w:numFmt w:val="decimal"/>
      <w:lvlText w:val="%1."/>
      <w:lvlJc w:val="right"/>
      <w:pPr>
        <w:ind w:left="0" w:firstLine="504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3224EB8"/>
    <w:multiLevelType w:val="multilevel"/>
    <w:tmpl w:val="3B745A9E"/>
    <w:numStyleLink w:val="VikandMedicalSOP"/>
  </w:abstractNum>
  <w:abstractNum w:abstractNumId="39" w15:restartNumberingAfterBreak="0">
    <w:nsid w:val="67267527"/>
    <w:multiLevelType w:val="hybridMultilevel"/>
    <w:tmpl w:val="34563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7503EC8"/>
    <w:multiLevelType w:val="multilevel"/>
    <w:tmpl w:val="E09C6C3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67805A91"/>
    <w:multiLevelType w:val="hybridMultilevel"/>
    <w:tmpl w:val="6E3E9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586596"/>
    <w:multiLevelType w:val="hybridMultilevel"/>
    <w:tmpl w:val="00A03E82"/>
    <w:lvl w:ilvl="0" w:tplc="DEF055E6">
      <w:start w:val="1"/>
      <w:numFmt w:val="decimal"/>
      <w:lvlText w:val="%1.1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3874EC5"/>
    <w:multiLevelType w:val="hybridMultilevel"/>
    <w:tmpl w:val="3F8E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18762D"/>
    <w:multiLevelType w:val="multilevel"/>
    <w:tmpl w:val="3B745A9E"/>
    <w:styleLink w:val="VikandMedicalSOP"/>
    <w:lvl w:ilvl="0">
      <w:start w:val="1"/>
      <w:numFmt w:val="decimal"/>
      <w:lvlText w:val="%1."/>
      <w:lvlJc w:val="right"/>
      <w:pPr>
        <w:tabs>
          <w:tab w:val="num" w:pos="720"/>
        </w:tabs>
        <w:ind w:left="0" w:firstLine="72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-360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108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720"/>
        </w:tabs>
        <w:ind w:left="-144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80"/>
        </w:tabs>
        <w:ind w:left="-180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40"/>
        </w:tabs>
        <w:ind w:left="-216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800"/>
        </w:tabs>
        <w:ind w:left="-252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60"/>
        </w:tabs>
        <w:ind w:left="-2880" w:firstLine="720"/>
      </w:pPr>
      <w:rPr>
        <w:rFonts w:hint="default"/>
      </w:rPr>
    </w:lvl>
  </w:abstractNum>
  <w:abstractNum w:abstractNumId="45" w15:restartNumberingAfterBreak="0">
    <w:nsid w:val="76EC7F85"/>
    <w:multiLevelType w:val="multilevel"/>
    <w:tmpl w:val="B73AD9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7D021811"/>
    <w:multiLevelType w:val="hybridMultilevel"/>
    <w:tmpl w:val="EA7C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21"/>
  </w:num>
  <w:num w:numId="5">
    <w:abstractNumId w:val="44"/>
  </w:num>
  <w:num w:numId="6">
    <w:abstractNumId w:val="38"/>
  </w:num>
  <w:num w:numId="7">
    <w:abstractNumId w:val="35"/>
  </w:num>
  <w:num w:numId="8">
    <w:abstractNumId w:val="37"/>
  </w:num>
  <w:num w:numId="9">
    <w:abstractNumId w:val="20"/>
  </w:num>
  <w:num w:numId="10">
    <w:abstractNumId w:val="4"/>
  </w:num>
  <w:num w:numId="11">
    <w:abstractNumId w:val="15"/>
  </w:num>
  <w:num w:numId="12">
    <w:abstractNumId w:val="12"/>
  </w:num>
  <w:num w:numId="13">
    <w:abstractNumId w:val="36"/>
  </w:num>
  <w:num w:numId="14">
    <w:abstractNumId w:val="1"/>
  </w:num>
  <w:num w:numId="15">
    <w:abstractNumId w:val="11"/>
  </w:num>
  <w:num w:numId="16">
    <w:abstractNumId w:val="34"/>
  </w:num>
  <w:num w:numId="17">
    <w:abstractNumId w:val="9"/>
  </w:num>
  <w:num w:numId="18">
    <w:abstractNumId w:val="14"/>
  </w:num>
  <w:num w:numId="19">
    <w:abstractNumId w:val="8"/>
  </w:num>
  <w:num w:numId="20">
    <w:abstractNumId w:val="32"/>
  </w:num>
  <w:num w:numId="21">
    <w:abstractNumId w:val="40"/>
  </w:num>
  <w:num w:numId="22">
    <w:abstractNumId w:val="27"/>
  </w:num>
  <w:num w:numId="23">
    <w:abstractNumId w:val="22"/>
  </w:num>
  <w:num w:numId="24">
    <w:abstractNumId w:val="5"/>
  </w:num>
  <w:num w:numId="25">
    <w:abstractNumId w:val="13"/>
  </w:num>
  <w:num w:numId="26">
    <w:abstractNumId w:val="43"/>
  </w:num>
  <w:num w:numId="27">
    <w:abstractNumId w:val="23"/>
  </w:num>
  <w:num w:numId="28">
    <w:abstractNumId w:val="46"/>
  </w:num>
  <w:num w:numId="29">
    <w:abstractNumId w:val="42"/>
  </w:num>
  <w:num w:numId="30">
    <w:abstractNumId w:val="41"/>
  </w:num>
  <w:num w:numId="31">
    <w:abstractNumId w:val="0"/>
  </w:num>
  <w:num w:numId="32">
    <w:abstractNumId w:val="33"/>
  </w:num>
  <w:num w:numId="33">
    <w:abstractNumId w:val="7"/>
  </w:num>
  <w:num w:numId="34">
    <w:abstractNumId w:val="19"/>
  </w:num>
  <w:num w:numId="35">
    <w:abstractNumId w:val="28"/>
  </w:num>
  <w:num w:numId="36">
    <w:abstractNumId w:val="17"/>
  </w:num>
  <w:num w:numId="37">
    <w:abstractNumId w:val="26"/>
  </w:num>
  <w:num w:numId="38">
    <w:abstractNumId w:val="25"/>
  </w:num>
  <w:num w:numId="39">
    <w:abstractNumId w:val="2"/>
  </w:num>
  <w:num w:numId="40">
    <w:abstractNumId w:val="31"/>
  </w:num>
  <w:num w:numId="41">
    <w:abstractNumId w:val="24"/>
  </w:num>
  <w:num w:numId="42">
    <w:abstractNumId w:val="30"/>
  </w:num>
  <w:num w:numId="43">
    <w:abstractNumId w:val="18"/>
  </w:num>
  <w:num w:numId="44">
    <w:abstractNumId w:val="39"/>
  </w:num>
  <w:num w:numId="45">
    <w:abstractNumId w:val="29"/>
  </w:num>
  <w:num w:numId="46">
    <w:abstractNumId w:val="45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oNotTrackMov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28FF"/>
    <w:rsid w:val="000415ED"/>
    <w:rsid w:val="000B195C"/>
    <w:rsid w:val="000C238A"/>
    <w:rsid w:val="000D21D9"/>
    <w:rsid w:val="00132D05"/>
    <w:rsid w:val="00151A65"/>
    <w:rsid w:val="001A7E89"/>
    <w:rsid w:val="001B78F6"/>
    <w:rsid w:val="00242DCE"/>
    <w:rsid w:val="00274B23"/>
    <w:rsid w:val="0028197A"/>
    <w:rsid w:val="002C22D8"/>
    <w:rsid w:val="002C3F52"/>
    <w:rsid w:val="002C513D"/>
    <w:rsid w:val="002F141F"/>
    <w:rsid w:val="00304258"/>
    <w:rsid w:val="003A53F4"/>
    <w:rsid w:val="003B4946"/>
    <w:rsid w:val="003E66CD"/>
    <w:rsid w:val="003F31DE"/>
    <w:rsid w:val="00406B39"/>
    <w:rsid w:val="00425765"/>
    <w:rsid w:val="00426A59"/>
    <w:rsid w:val="00471B34"/>
    <w:rsid w:val="00486D5B"/>
    <w:rsid w:val="004B6BBB"/>
    <w:rsid w:val="004C478C"/>
    <w:rsid w:val="004C6302"/>
    <w:rsid w:val="004D249F"/>
    <w:rsid w:val="0052466A"/>
    <w:rsid w:val="005532F8"/>
    <w:rsid w:val="005563DC"/>
    <w:rsid w:val="005702B0"/>
    <w:rsid w:val="00584E2C"/>
    <w:rsid w:val="005B469A"/>
    <w:rsid w:val="005C28FF"/>
    <w:rsid w:val="005F3699"/>
    <w:rsid w:val="00632535"/>
    <w:rsid w:val="006522E2"/>
    <w:rsid w:val="006639A8"/>
    <w:rsid w:val="00682E35"/>
    <w:rsid w:val="006B6CD7"/>
    <w:rsid w:val="006B7D1D"/>
    <w:rsid w:val="006D105B"/>
    <w:rsid w:val="00703D5E"/>
    <w:rsid w:val="007D2907"/>
    <w:rsid w:val="007D29A6"/>
    <w:rsid w:val="007E2FEE"/>
    <w:rsid w:val="00807916"/>
    <w:rsid w:val="0083322E"/>
    <w:rsid w:val="008638F4"/>
    <w:rsid w:val="008B2DE2"/>
    <w:rsid w:val="008C1778"/>
    <w:rsid w:val="008C6BFD"/>
    <w:rsid w:val="008E042E"/>
    <w:rsid w:val="00946FE0"/>
    <w:rsid w:val="00965E25"/>
    <w:rsid w:val="009742FD"/>
    <w:rsid w:val="00997319"/>
    <w:rsid w:val="009A58F5"/>
    <w:rsid w:val="00A02836"/>
    <w:rsid w:val="00A74191"/>
    <w:rsid w:val="00AC5B1C"/>
    <w:rsid w:val="00AD57DE"/>
    <w:rsid w:val="00B03CF2"/>
    <w:rsid w:val="00B14666"/>
    <w:rsid w:val="00B3784C"/>
    <w:rsid w:val="00B72949"/>
    <w:rsid w:val="00BA1EF0"/>
    <w:rsid w:val="00BB1BC6"/>
    <w:rsid w:val="00BD26BB"/>
    <w:rsid w:val="00BD716C"/>
    <w:rsid w:val="00BE3B8A"/>
    <w:rsid w:val="00BE72D1"/>
    <w:rsid w:val="00C10EB6"/>
    <w:rsid w:val="00C15BFA"/>
    <w:rsid w:val="00C46BA3"/>
    <w:rsid w:val="00C50B1F"/>
    <w:rsid w:val="00C778FB"/>
    <w:rsid w:val="00D20195"/>
    <w:rsid w:val="00D64208"/>
    <w:rsid w:val="00D64243"/>
    <w:rsid w:val="00D87591"/>
    <w:rsid w:val="00D8773C"/>
    <w:rsid w:val="00DC6738"/>
    <w:rsid w:val="00E5307E"/>
    <w:rsid w:val="00E606D3"/>
    <w:rsid w:val="00E72977"/>
    <w:rsid w:val="00ED0132"/>
    <w:rsid w:val="00F23BC6"/>
    <w:rsid w:val="00FA2EEF"/>
    <w:rsid w:val="00FB060E"/>
    <w:rsid w:val="070226DD"/>
    <w:rsid w:val="1671A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A701ADC"/>
  <w15:chartTrackingRefBased/>
  <w15:docId w15:val="{634F7A1B-8E7C-4C80-857F-9932EFB7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B2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319"/>
    <w:pPr>
      <w:ind w:left="720"/>
      <w:contextualSpacing/>
    </w:pPr>
  </w:style>
  <w:style w:type="numbering" w:customStyle="1" w:styleId="VikandMedicalSOP">
    <w:name w:val="Vikand Medical SOP"/>
    <w:uiPriority w:val="99"/>
    <w:rsid w:val="00E5307E"/>
    <w:pPr>
      <w:numPr>
        <w:numId w:val="5"/>
      </w:numPr>
    </w:pPr>
  </w:style>
  <w:style w:type="character" w:styleId="PlaceholderText">
    <w:name w:val="Placeholder Text"/>
    <w:uiPriority w:val="99"/>
    <w:semiHidden/>
    <w:rsid w:val="006522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78F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78F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F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E2FEE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8C6BF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rsid w:val="008C6BFD"/>
  </w:style>
  <w:style w:type="character" w:customStyle="1" w:styleId="eop">
    <w:name w:val="eop"/>
    <w:rsid w:val="008C6BFD"/>
  </w:style>
  <w:style w:type="paragraph" w:styleId="NormalWeb">
    <w:name w:val="Normal (Web)"/>
    <w:basedOn w:val="Normal"/>
    <w:uiPriority w:val="99"/>
    <w:unhideWhenUsed/>
    <w:rsid w:val="005C28F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5C28F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C2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3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1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Astor6\Documents\Custom%20Office%20Templates\SO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A93C21DF4904DA0F37CF93A0A5E0C" ma:contentTypeVersion="10" ma:contentTypeDescription="Create a new document." ma:contentTypeScope="" ma:versionID="5e46a5f334187c96572cc5b272e8d074">
  <xsd:schema xmlns:xsd="http://www.w3.org/2001/XMLSchema" xmlns:xs="http://www.w3.org/2001/XMLSchema" xmlns:p="http://schemas.microsoft.com/office/2006/metadata/properties" xmlns:ns2="49b6c5c5-b236-4920-9c0b-2e413ae02a6c" xmlns:ns3="http://schemas.microsoft.com/sharepoint/v3/fields" xmlns:ns4="ce545564-ec68-43f3-8620-731bf2ed8feb" targetNamespace="http://schemas.microsoft.com/office/2006/metadata/properties" ma:root="true" ma:fieldsID="3e6db3aa4699f0d94dfc6059f263fae9" ns2:_="" ns3:_="" ns4:_="">
    <xsd:import namespace="49b6c5c5-b236-4920-9c0b-2e413ae02a6c"/>
    <xsd:import namespace="http://schemas.microsoft.com/sharepoint/v3/fields"/>
    <xsd:import namespace="ce545564-ec68-43f3-8620-731bf2ed8feb"/>
    <xsd:element name="properties">
      <xsd:complexType>
        <xsd:sequence>
          <xsd:element name="documentManagement">
            <xsd:complexType>
              <xsd:all>
                <xsd:element ref="ns2:Med" minOccurs="0"/>
                <xsd:element ref="ns2:Cruise_x0020_Line" minOccurs="0"/>
                <xsd:element ref="ns2:MediaServiceMetadata" minOccurs="0"/>
                <xsd:element ref="ns2:MediaServiceFastMetadata" minOccurs="0"/>
                <xsd:element ref="ns3:_Version" minOccurs="0"/>
                <xsd:element ref="ns2:MediaServiceAutoKeyPoints" minOccurs="0"/>
                <xsd:element ref="ns2:MediaServiceKeyPoint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6c5c5-b236-4920-9c0b-2e413ae02a6c" elementFormDefault="qualified">
    <xsd:import namespace="http://schemas.microsoft.com/office/2006/documentManagement/types"/>
    <xsd:import namespace="http://schemas.microsoft.com/office/infopath/2007/PartnerControls"/>
    <xsd:element name="Med" ma:index="8" nillable="true" ma:displayName="Med" ma:internalName="Med">
      <xsd:simpleType>
        <xsd:restriction base="dms:Text">
          <xsd:maxLength value="255"/>
        </xsd:restriction>
      </xsd:simpleType>
    </xsd:element>
    <xsd:element name="Cruise_x0020_Line" ma:index="9" nillable="true" ma:displayName="Cruise Line" ma:internalName="Cruise_x0020_Line">
      <xsd:simpleType>
        <xsd:restriction base="dms:Text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45564-ec68-43f3-8620-731bf2ed8f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Cruise_x0020_Line xmlns="49b6c5c5-b236-4920-9c0b-2e413ae02a6c">Silversea</Cruise_x0020_Line>
    <Med xmlns="49b6c5c5-b236-4920-9c0b-2e413ae02a6c">1100 Medical Training</Med>
  </documentManagement>
</p:properties>
</file>

<file path=customXml/itemProps1.xml><?xml version="1.0" encoding="utf-8"?>
<ds:datastoreItem xmlns:ds="http://schemas.openxmlformats.org/officeDocument/2006/customXml" ds:itemID="{9F107C9D-52E6-4A2C-BB37-498F57B69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b6c5c5-b236-4920-9c0b-2e413ae02a6c"/>
    <ds:schemaRef ds:uri="http://schemas.microsoft.com/sharepoint/v3/fields"/>
    <ds:schemaRef ds:uri="ce545564-ec68-43f3-8620-731bf2ed8f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13B901-C53C-453E-8BF6-5D12C6D137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63F4F9-6274-4AA1-978B-8D6FA9D8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DC88EC-B1C9-4E4D-B39F-533140D9917B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ce545564-ec68-43f3-8620-731bf2ed8feb"/>
    <ds:schemaRef ds:uri="49b6c5c5-b236-4920-9c0b-2e413ae02a6c"/>
    <ds:schemaRef ds:uri="http://purl.org/dc/terms/"/>
    <ds:schemaRef ds:uri="http://purl.org/dc/dcmitype/"/>
    <ds:schemaRef ds:uri="http://schemas.microsoft.com/sharepoint/v3/field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SOP</Template>
  <TotalTime>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Paul Morgan</cp:lastModifiedBy>
  <cp:revision>6</cp:revision>
  <dcterms:created xsi:type="dcterms:W3CDTF">2020-12-15T16:02:00Z</dcterms:created>
  <dcterms:modified xsi:type="dcterms:W3CDTF">2021-02-05T16:56:00Z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0x010100A15A93C21DF4904DA0F37CF93A0A5E0C</vt:lpwstr>
  </property>
  <property fmtid="{D5CDD505-2E9C-101B-9397-08002B2CF9AE}" pid="3" name="_dlc_DocIdItemGuid">
    <vt:lpwstr>01c321bb-42ef-4204-ba72-c3d73bc75c96</vt:lpwstr>
  </property>
</Properties>
</file>