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890"/>
        <w:gridCol w:w="7668"/>
      </w:tblGrid>
      <w:tr w:rsidR="00775BF9" w:rsidRPr="002645AF" w14:paraId="7894DECB" w14:textId="77777777" w:rsidTr="176C41C2">
        <w:trPr>
          <w:trHeight w:val="422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14:paraId="4DF26305" w14:textId="4CE2E722" w:rsidR="00775BF9" w:rsidRPr="002645AF" w:rsidRDefault="002A0D2E" w:rsidP="0024731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bookmarkStart w:id="0" w:name="_Hlk52783753"/>
            <w:r>
              <w:rPr>
                <w:b/>
                <w:bCs/>
                <w:sz w:val="28"/>
                <w:szCs w:val="28"/>
              </w:rPr>
              <w:t>SS</w:t>
            </w:r>
            <w:r w:rsidR="00775BF9" w:rsidRPr="002645AF">
              <w:rPr>
                <w:b/>
                <w:bCs/>
                <w:sz w:val="28"/>
                <w:szCs w:val="28"/>
              </w:rPr>
              <w:t>MED-</w:t>
            </w:r>
            <w:r w:rsidR="00775BF9">
              <w:rPr>
                <w:b/>
                <w:bCs/>
                <w:sz w:val="28"/>
                <w:szCs w:val="28"/>
              </w:rPr>
              <w:t>1605</w:t>
            </w:r>
          </w:p>
        </w:tc>
        <w:tc>
          <w:tcPr>
            <w:tcW w:w="7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14:paraId="66CD99DF" w14:textId="7D81A43B" w:rsidR="00775BF9" w:rsidRPr="002645AF" w:rsidRDefault="00775BF9" w:rsidP="00247310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Emer</w:t>
            </w:r>
            <w:r w:rsidR="00366C35">
              <w:rPr>
                <w:b/>
                <w:bCs/>
                <w:sz w:val="28"/>
                <w:szCs w:val="28"/>
              </w:rPr>
              <w:t>gency Medical Evacuation of Guests and Crew</w:t>
            </w:r>
          </w:p>
        </w:tc>
      </w:tr>
      <w:tr w:rsidR="00775BF9" w:rsidRPr="002645AF" w14:paraId="1BA27A3F" w14:textId="77777777" w:rsidTr="176C41C2">
        <w:trPr>
          <w:trHeight w:val="26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340956" w14:textId="77777777" w:rsidR="00775BF9" w:rsidRPr="002645AF" w:rsidRDefault="00775BF9" w:rsidP="0024731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645AF">
              <w:rPr>
                <w:b/>
                <w:bCs/>
                <w:sz w:val="20"/>
                <w:szCs w:val="20"/>
              </w:rPr>
              <w:t>Version No.</w:t>
            </w:r>
          </w:p>
        </w:tc>
        <w:tc>
          <w:tcPr>
            <w:tcW w:w="7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56D7D3" w14:textId="77777777" w:rsidR="00775BF9" w:rsidRPr="002645AF" w:rsidRDefault="00775BF9" w:rsidP="00247310">
            <w:pPr>
              <w:spacing w:after="0" w:line="240" w:lineRule="auto"/>
              <w:rPr>
                <w:sz w:val="20"/>
                <w:szCs w:val="20"/>
              </w:rPr>
            </w:pPr>
            <w:r w:rsidRPr="002645AF">
              <w:rPr>
                <w:sz w:val="20"/>
                <w:szCs w:val="20"/>
              </w:rPr>
              <w:t>1</w:t>
            </w:r>
          </w:p>
        </w:tc>
      </w:tr>
      <w:tr w:rsidR="00775BF9" w:rsidRPr="002645AF" w14:paraId="4369F52A" w14:textId="77777777" w:rsidTr="176C41C2">
        <w:trPr>
          <w:trHeight w:val="26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43387D08" w14:textId="77777777" w:rsidR="00775BF9" w:rsidRPr="002645AF" w:rsidRDefault="00775BF9" w:rsidP="0024731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645AF">
              <w:rPr>
                <w:b/>
                <w:bCs/>
                <w:sz w:val="20"/>
                <w:szCs w:val="20"/>
              </w:rPr>
              <w:t>Content Owner</w:t>
            </w:r>
          </w:p>
        </w:tc>
        <w:tc>
          <w:tcPr>
            <w:tcW w:w="7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692173F2" w14:textId="77777777" w:rsidR="00775BF9" w:rsidRPr="002645AF" w:rsidRDefault="00775BF9" w:rsidP="00247310">
            <w:pPr>
              <w:spacing w:after="0" w:line="240" w:lineRule="auto"/>
              <w:rPr>
                <w:sz w:val="20"/>
                <w:szCs w:val="20"/>
              </w:rPr>
            </w:pPr>
            <w:r w:rsidRPr="002645AF">
              <w:rPr>
                <w:sz w:val="20"/>
                <w:szCs w:val="20"/>
              </w:rPr>
              <w:t>Vikand Technology Solutions, LLC.</w:t>
            </w:r>
          </w:p>
        </w:tc>
      </w:tr>
      <w:tr w:rsidR="00775BF9" w:rsidRPr="002645AF" w14:paraId="4B5117C6" w14:textId="77777777" w:rsidTr="176C41C2">
        <w:trPr>
          <w:trHeight w:val="278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EF1576" w14:textId="77777777" w:rsidR="00775BF9" w:rsidRPr="002645AF" w:rsidRDefault="00775BF9" w:rsidP="0024731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645AF">
              <w:rPr>
                <w:b/>
                <w:bCs/>
                <w:sz w:val="20"/>
                <w:szCs w:val="20"/>
              </w:rPr>
              <w:t>Revision Date</w:t>
            </w:r>
          </w:p>
        </w:tc>
        <w:tc>
          <w:tcPr>
            <w:tcW w:w="7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173B77" w14:textId="1249DDCB" w:rsidR="00775BF9" w:rsidRPr="002645AF" w:rsidRDefault="00366C35" w:rsidP="00247310">
            <w:pPr>
              <w:spacing w:after="0" w:line="240" w:lineRule="auto"/>
              <w:rPr>
                <w:sz w:val="20"/>
                <w:szCs w:val="20"/>
              </w:rPr>
            </w:pPr>
            <w:r w:rsidRPr="176C41C2">
              <w:rPr>
                <w:sz w:val="20"/>
                <w:szCs w:val="20"/>
              </w:rPr>
              <w:t>2</w:t>
            </w:r>
            <w:r w:rsidR="6D63F67D" w:rsidRPr="176C41C2">
              <w:rPr>
                <w:sz w:val="20"/>
                <w:szCs w:val="20"/>
              </w:rPr>
              <w:t>2 October</w:t>
            </w:r>
            <w:r w:rsidRPr="176C41C2">
              <w:rPr>
                <w:sz w:val="20"/>
                <w:szCs w:val="20"/>
              </w:rPr>
              <w:t xml:space="preserve"> 2020</w:t>
            </w:r>
          </w:p>
        </w:tc>
      </w:tr>
      <w:bookmarkEnd w:id="0"/>
    </w:tbl>
    <w:p w14:paraId="68588B3B" w14:textId="77777777" w:rsidR="00775BF9" w:rsidRPr="006B7D1D" w:rsidRDefault="00775BF9" w:rsidP="008B2DE2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4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"/>
        <w:gridCol w:w="8787"/>
      </w:tblGrid>
      <w:tr w:rsidR="00BE72D1" w:rsidRPr="00366C35" w14:paraId="766034C8" w14:textId="77777777" w:rsidTr="3AF1DCDA">
        <w:tc>
          <w:tcPr>
            <w:tcW w:w="663" w:type="dxa"/>
            <w:shd w:val="clear" w:color="auto" w:fill="auto"/>
          </w:tcPr>
          <w:p w14:paraId="766034A6" w14:textId="77777777" w:rsidR="00BE72D1" w:rsidRPr="00366C35" w:rsidRDefault="00BE72D1" w:rsidP="00D47D50">
            <w:pPr>
              <w:pStyle w:val="ListParagraph"/>
              <w:numPr>
                <w:ilvl w:val="0"/>
                <w:numId w:val="8"/>
              </w:numPr>
              <w:spacing w:after="120" w:line="240" w:lineRule="auto"/>
              <w:ind w:firstLine="180"/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8787" w:type="dxa"/>
            <w:shd w:val="clear" w:color="auto" w:fill="auto"/>
          </w:tcPr>
          <w:p w14:paraId="766034A7" w14:textId="721EE902" w:rsidR="00BE72D1" w:rsidRPr="00366C35" w:rsidRDefault="00E2543A" w:rsidP="00366C35">
            <w:pPr>
              <w:spacing w:after="120" w:line="240" w:lineRule="auto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66C35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Emergency Medical Evacuation of </w:t>
            </w:r>
            <w:r w:rsidR="007B55D1" w:rsidRPr="00366C35">
              <w:rPr>
                <w:rFonts w:asciiTheme="minorHAnsi" w:hAnsiTheme="minorHAnsi"/>
                <w:b/>
                <w:bCs/>
                <w:sz w:val="24"/>
                <w:szCs w:val="24"/>
              </w:rPr>
              <w:t>Guest</w:t>
            </w:r>
            <w:r w:rsidRPr="00366C35">
              <w:rPr>
                <w:rFonts w:asciiTheme="minorHAnsi" w:hAnsiTheme="minorHAnsi"/>
                <w:b/>
                <w:bCs/>
                <w:sz w:val="24"/>
                <w:szCs w:val="24"/>
              </w:rPr>
              <w:t>s and Crew</w:t>
            </w:r>
          </w:p>
          <w:p w14:paraId="766034A8" w14:textId="3CF4ECAA" w:rsidR="00E2543A" w:rsidRPr="00366C35" w:rsidRDefault="00E2543A" w:rsidP="00366C35">
            <w:pPr>
              <w:pStyle w:val="paragraph"/>
              <w:numPr>
                <w:ilvl w:val="1"/>
                <w:numId w:val="33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366C35">
              <w:rPr>
                <w:rStyle w:val="normaltextrun"/>
                <w:rFonts w:asciiTheme="minorHAnsi" w:hAnsiTheme="minorHAnsi"/>
              </w:rPr>
              <w:t>The Captain must be notified immediately upon determination of a possible need for a medical evacuation</w:t>
            </w:r>
            <w:r w:rsidRPr="00366C35">
              <w:rPr>
                <w:rStyle w:val="eop"/>
                <w:rFonts w:asciiTheme="minorHAnsi" w:hAnsiTheme="minorHAnsi"/>
              </w:rPr>
              <w:t> </w:t>
            </w:r>
          </w:p>
          <w:p w14:paraId="766034A9" w14:textId="77777777" w:rsidR="00E2543A" w:rsidRPr="00366C35" w:rsidRDefault="00E2543A" w:rsidP="00366C35">
            <w:pPr>
              <w:pStyle w:val="paragraph"/>
              <w:numPr>
                <w:ilvl w:val="0"/>
                <w:numId w:val="34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366C35">
              <w:rPr>
                <w:rStyle w:val="normaltextrun"/>
                <w:rFonts w:asciiTheme="minorHAnsi" w:hAnsiTheme="minorHAnsi"/>
              </w:rPr>
              <w:t>The Captain will decide on the time and place of evacuation.</w:t>
            </w:r>
            <w:r w:rsidRPr="00366C35">
              <w:rPr>
                <w:rStyle w:val="eop"/>
                <w:rFonts w:asciiTheme="minorHAnsi" w:hAnsiTheme="minorHAnsi"/>
              </w:rPr>
              <w:t> </w:t>
            </w:r>
          </w:p>
          <w:p w14:paraId="766034AA" w14:textId="3FB03DD7" w:rsidR="00E2543A" w:rsidRPr="00366C35" w:rsidRDefault="00E2543A" w:rsidP="00366C35">
            <w:pPr>
              <w:pStyle w:val="paragraph"/>
              <w:numPr>
                <w:ilvl w:val="0"/>
                <w:numId w:val="34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366C35">
              <w:rPr>
                <w:rStyle w:val="normaltextrun"/>
                <w:rFonts w:asciiTheme="minorHAnsi" w:hAnsiTheme="minorHAnsi"/>
              </w:rPr>
              <w:t>In the event of a medical evacuation, adequate administrative support should be arranged by the </w:t>
            </w:r>
            <w:r w:rsidR="007B55D1" w:rsidRPr="00366C35">
              <w:rPr>
                <w:rStyle w:val="normaltextrun"/>
                <w:rFonts w:asciiTheme="minorHAnsi" w:hAnsiTheme="minorHAnsi"/>
              </w:rPr>
              <w:t>Staff</w:t>
            </w:r>
            <w:r w:rsidRPr="00366C35">
              <w:rPr>
                <w:rStyle w:val="normaltextrun"/>
                <w:rFonts w:asciiTheme="minorHAnsi" w:hAnsiTheme="minorHAnsi"/>
              </w:rPr>
              <w:t xml:space="preserve"> Captain to assist the Medical Department. </w:t>
            </w:r>
            <w:r w:rsidRPr="00366C35">
              <w:rPr>
                <w:rStyle w:val="eop"/>
                <w:rFonts w:asciiTheme="minorHAnsi" w:hAnsiTheme="minorHAnsi"/>
              </w:rPr>
              <w:t> </w:t>
            </w:r>
          </w:p>
          <w:p w14:paraId="766034AB" w14:textId="77777777" w:rsidR="009E20B1" w:rsidRPr="00366C35" w:rsidRDefault="00E2543A" w:rsidP="00366C35">
            <w:pPr>
              <w:pStyle w:val="paragraph"/>
              <w:numPr>
                <w:ilvl w:val="0"/>
                <w:numId w:val="34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366C35">
              <w:rPr>
                <w:rStyle w:val="normaltextrun"/>
                <w:rFonts w:asciiTheme="minorHAnsi" w:hAnsiTheme="minorHAnsi"/>
              </w:rPr>
              <w:t>The Doctor and Nurse are required to prepare all pertinent and required documentation necessary to process the evacuation and to prepare the receiving facility. </w:t>
            </w:r>
            <w:r w:rsidRPr="00366C35">
              <w:rPr>
                <w:rStyle w:val="eop"/>
                <w:rFonts w:asciiTheme="minorHAnsi" w:hAnsiTheme="minorHAnsi"/>
              </w:rPr>
              <w:t> </w:t>
            </w:r>
          </w:p>
          <w:p w14:paraId="58F50D30" w14:textId="32F84932" w:rsidR="00AA7E12" w:rsidRPr="00366C35" w:rsidRDefault="00E2543A" w:rsidP="3AF1DCDA">
            <w:pPr>
              <w:pStyle w:val="paragraph"/>
              <w:numPr>
                <w:ilvl w:val="0"/>
                <w:numId w:val="34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3AF1DCDA">
              <w:rPr>
                <w:rStyle w:val="normaltextrun"/>
                <w:rFonts w:asciiTheme="minorHAnsi" w:hAnsiTheme="minorHAnsi"/>
              </w:rPr>
              <w:t>An updated Patient summary should be generated in the EMR</w:t>
            </w:r>
            <w:r w:rsidR="0051226F">
              <w:rPr>
                <w:rStyle w:val="normaltextrun"/>
                <w:rFonts w:asciiTheme="minorHAnsi" w:hAnsiTheme="minorHAnsi"/>
              </w:rPr>
              <w:t xml:space="preserve"> (if available)</w:t>
            </w:r>
            <w:r w:rsidRPr="3AF1DCDA">
              <w:rPr>
                <w:rStyle w:val="normaltextrun"/>
                <w:rFonts w:asciiTheme="minorHAnsi" w:hAnsiTheme="minorHAnsi"/>
              </w:rPr>
              <w:t xml:space="preserve"> and should include: </w:t>
            </w:r>
            <w:r w:rsidRPr="3AF1DCDA">
              <w:rPr>
                <w:rStyle w:val="eop"/>
                <w:rFonts w:asciiTheme="minorHAnsi" w:hAnsiTheme="minorHAnsi"/>
              </w:rPr>
              <w:t> </w:t>
            </w:r>
          </w:p>
          <w:p w14:paraId="16578217" w14:textId="77777777" w:rsidR="00091468" w:rsidRPr="00366C35" w:rsidRDefault="00E2543A" w:rsidP="00366C35">
            <w:pPr>
              <w:pStyle w:val="paragraph"/>
              <w:numPr>
                <w:ilvl w:val="1"/>
                <w:numId w:val="34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366C35">
              <w:rPr>
                <w:rStyle w:val="normaltextrun"/>
                <w:rFonts w:asciiTheme="minorHAnsi" w:hAnsiTheme="minorHAnsi"/>
              </w:rPr>
              <w:t>Patient’s name, age, gender, nationality and weight</w:t>
            </w:r>
            <w:r w:rsidRPr="00366C35">
              <w:rPr>
                <w:rStyle w:val="eop"/>
                <w:rFonts w:asciiTheme="minorHAnsi" w:hAnsiTheme="minorHAnsi"/>
              </w:rPr>
              <w:t> </w:t>
            </w:r>
          </w:p>
          <w:p w14:paraId="2989D18A" w14:textId="77777777" w:rsidR="00091468" w:rsidRPr="00366C35" w:rsidRDefault="00E2543A" w:rsidP="00366C35">
            <w:pPr>
              <w:pStyle w:val="paragraph"/>
              <w:numPr>
                <w:ilvl w:val="1"/>
                <w:numId w:val="34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366C35">
              <w:rPr>
                <w:rStyle w:val="normaltextrun"/>
                <w:rFonts w:asciiTheme="minorHAnsi" w:hAnsiTheme="minorHAnsi"/>
              </w:rPr>
              <w:t>Most recent vital signs (Temp, pulse, respiration and blood pressure)</w:t>
            </w:r>
            <w:r w:rsidRPr="00366C35">
              <w:rPr>
                <w:rStyle w:val="eop"/>
                <w:rFonts w:asciiTheme="minorHAnsi" w:hAnsiTheme="minorHAnsi"/>
              </w:rPr>
              <w:t> </w:t>
            </w:r>
          </w:p>
          <w:p w14:paraId="4555A931" w14:textId="77777777" w:rsidR="00091468" w:rsidRPr="00366C35" w:rsidRDefault="00E2543A" w:rsidP="00366C35">
            <w:pPr>
              <w:pStyle w:val="paragraph"/>
              <w:numPr>
                <w:ilvl w:val="1"/>
                <w:numId w:val="34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366C35">
              <w:rPr>
                <w:rStyle w:val="normaltextrun"/>
                <w:rFonts w:asciiTheme="minorHAnsi" w:hAnsiTheme="minorHAnsi"/>
              </w:rPr>
              <w:t>Nature of illness or injury including apparent cause and history if any</w:t>
            </w:r>
            <w:r w:rsidRPr="00366C35">
              <w:rPr>
                <w:rStyle w:val="eop"/>
                <w:rFonts w:asciiTheme="minorHAnsi" w:hAnsiTheme="minorHAnsi"/>
              </w:rPr>
              <w:t> </w:t>
            </w:r>
          </w:p>
          <w:p w14:paraId="4AF4F3E5" w14:textId="77777777" w:rsidR="00091468" w:rsidRPr="00366C35" w:rsidRDefault="00E2543A" w:rsidP="00366C35">
            <w:pPr>
              <w:pStyle w:val="paragraph"/>
              <w:numPr>
                <w:ilvl w:val="1"/>
                <w:numId w:val="34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366C35">
              <w:rPr>
                <w:rStyle w:val="normaltextrun"/>
                <w:rFonts w:asciiTheme="minorHAnsi" w:hAnsiTheme="minorHAnsi"/>
              </w:rPr>
              <w:t>Type and amounts of medication given with details including time last administered and efficacy</w:t>
            </w:r>
            <w:r w:rsidRPr="00366C35">
              <w:rPr>
                <w:rStyle w:val="eop"/>
                <w:rFonts w:asciiTheme="minorHAnsi" w:hAnsiTheme="minorHAnsi"/>
              </w:rPr>
              <w:t> </w:t>
            </w:r>
          </w:p>
          <w:p w14:paraId="21A7DB97" w14:textId="77777777" w:rsidR="00091468" w:rsidRPr="00366C35" w:rsidRDefault="00E2543A" w:rsidP="00366C35">
            <w:pPr>
              <w:pStyle w:val="paragraph"/>
              <w:numPr>
                <w:ilvl w:val="1"/>
                <w:numId w:val="34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366C35">
              <w:rPr>
                <w:rStyle w:val="normaltextrun"/>
                <w:rFonts w:asciiTheme="minorHAnsi" w:hAnsiTheme="minorHAnsi"/>
              </w:rPr>
              <w:t>All equipment being sent with the patient for use during evacuation</w:t>
            </w:r>
            <w:r w:rsidRPr="00366C35">
              <w:rPr>
                <w:rStyle w:val="eop"/>
                <w:rFonts w:asciiTheme="minorHAnsi" w:hAnsiTheme="minorHAnsi"/>
              </w:rPr>
              <w:t> </w:t>
            </w:r>
          </w:p>
          <w:p w14:paraId="766034B2" w14:textId="39FC5DD1" w:rsidR="00E2543A" w:rsidRPr="00366C35" w:rsidRDefault="00E2543A" w:rsidP="00366C35">
            <w:pPr>
              <w:pStyle w:val="paragraph"/>
              <w:numPr>
                <w:ilvl w:val="1"/>
                <w:numId w:val="34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366C35">
              <w:rPr>
                <w:rStyle w:val="normaltextrun"/>
                <w:rFonts w:asciiTheme="minorHAnsi" w:hAnsiTheme="minorHAnsi"/>
              </w:rPr>
              <w:t>Patient’s ability to communicate, walk, drink, move, follow commands etc. </w:t>
            </w:r>
            <w:r w:rsidRPr="00366C35">
              <w:rPr>
                <w:rStyle w:val="eop"/>
                <w:rFonts w:asciiTheme="minorHAnsi" w:hAnsiTheme="minorHAnsi"/>
              </w:rPr>
              <w:t> </w:t>
            </w:r>
          </w:p>
          <w:p w14:paraId="766034B3" w14:textId="27867807" w:rsidR="00E2543A" w:rsidRPr="00366C35" w:rsidRDefault="00E2543A" w:rsidP="00366C35">
            <w:pPr>
              <w:pStyle w:val="paragraph"/>
              <w:numPr>
                <w:ilvl w:val="1"/>
                <w:numId w:val="33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366C35">
              <w:rPr>
                <w:rStyle w:val="normaltextrun"/>
                <w:rFonts w:asciiTheme="minorHAnsi" w:hAnsiTheme="minorHAnsi"/>
              </w:rPr>
              <w:t>In the evacuation of a </w:t>
            </w:r>
            <w:r w:rsidR="007B55D1" w:rsidRPr="00366C35">
              <w:rPr>
                <w:rStyle w:val="normaltextrun"/>
                <w:rFonts w:asciiTheme="minorHAnsi" w:hAnsiTheme="minorHAnsi"/>
              </w:rPr>
              <w:t>Guest</w:t>
            </w:r>
            <w:r w:rsidRPr="00366C35">
              <w:rPr>
                <w:rStyle w:val="normaltextrun"/>
                <w:rFonts w:asciiTheme="minorHAnsi" w:hAnsiTheme="minorHAnsi"/>
              </w:rPr>
              <w:t>, it should be determined if the patient has travel/medical insurance; copies of same should be maintained for the ship’s records</w:t>
            </w:r>
            <w:r w:rsidRPr="00366C35">
              <w:rPr>
                <w:rStyle w:val="eop"/>
                <w:rFonts w:asciiTheme="minorHAnsi" w:hAnsiTheme="minorHAnsi"/>
              </w:rPr>
              <w:t> </w:t>
            </w:r>
          </w:p>
          <w:p w14:paraId="7B1CB7C7" w14:textId="0228E21C" w:rsidR="00091468" w:rsidRPr="00366C35" w:rsidRDefault="00E2543A" w:rsidP="3AF1DCDA">
            <w:pPr>
              <w:pStyle w:val="paragraph"/>
              <w:numPr>
                <w:ilvl w:val="0"/>
                <w:numId w:val="35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3AF1DCDA">
              <w:rPr>
                <w:rStyle w:val="normaltextrun"/>
                <w:rFonts w:asciiTheme="minorHAnsi" w:hAnsiTheme="minorHAnsi"/>
              </w:rPr>
              <w:t xml:space="preserve">The travel/medical insurance provider, and VIKAND Medical </w:t>
            </w:r>
            <w:r w:rsidR="0051226F">
              <w:rPr>
                <w:rStyle w:val="normaltextrun"/>
                <w:rFonts w:asciiTheme="minorHAnsi" w:hAnsiTheme="minorHAnsi"/>
              </w:rPr>
              <w:t>Manager</w:t>
            </w:r>
            <w:r w:rsidRPr="3AF1DCDA">
              <w:rPr>
                <w:rStyle w:val="normaltextrun"/>
                <w:rFonts w:asciiTheme="minorHAnsi" w:hAnsiTheme="minorHAnsi"/>
              </w:rPr>
              <w:t xml:space="preserve"> are informed of the evacuation. </w:t>
            </w:r>
            <w:r w:rsidRPr="3AF1DCDA">
              <w:rPr>
                <w:rStyle w:val="eop"/>
                <w:rFonts w:asciiTheme="minorHAnsi" w:hAnsiTheme="minorHAnsi"/>
              </w:rPr>
              <w:t> </w:t>
            </w:r>
          </w:p>
          <w:p w14:paraId="766034B5" w14:textId="0809CD7C" w:rsidR="00E2543A" w:rsidRPr="00366C35" w:rsidRDefault="00E2543A" w:rsidP="00366C35">
            <w:pPr>
              <w:pStyle w:val="paragraph"/>
              <w:numPr>
                <w:ilvl w:val="0"/>
                <w:numId w:val="35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366C35">
              <w:rPr>
                <w:rStyle w:val="normaltextrun"/>
                <w:rFonts w:asciiTheme="minorHAnsi" w:hAnsiTheme="minorHAnsi"/>
              </w:rPr>
              <w:t>If no travel/medical insurance is available, a credit card number must be noted and maintained within the evacuation/medical center documents </w:t>
            </w:r>
            <w:r w:rsidRPr="00366C35">
              <w:rPr>
                <w:rStyle w:val="eop"/>
                <w:rFonts w:asciiTheme="minorHAnsi" w:hAnsiTheme="minorHAnsi"/>
              </w:rPr>
              <w:t> </w:t>
            </w:r>
          </w:p>
          <w:p w14:paraId="3F7C7902" w14:textId="40F995B5" w:rsidR="00091468" w:rsidRPr="00366C35" w:rsidRDefault="00E2543A" w:rsidP="00366C35">
            <w:pPr>
              <w:pStyle w:val="paragraph"/>
              <w:numPr>
                <w:ilvl w:val="1"/>
                <w:numId w:val="33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366C35">
              <w:rPr>
                <w:rStyle w:val="normaltextrun"/>
                <w:rFonts w:asciiTheme="minorHAnsi" w:hAnsiTheme="minorHAnsi"/>
              </w:rPr>
              <w:t xml:space="preserve">The </w:t>
            </w:r>
            <w:r w:rsidR="0057086A" w:rsidRPr="00366C35">
              <w:rPr>
                <w:rStyle w:val="normaltextrun"/>
                <w:rFonts w:asciiTheme="minorHAnsi" w:hAnsiTheme="minorHAnsi"/>
              </w:rPr>
              <w:t>Chief Purser</w:t>
            </w:r>
            <w:r w:rsidRPr="00366C35">
              <w:rPr>
                <w:rStyle w:val="normaltextrun"/>
                <w:rFonts w:asciiTheme="minorHAnsi" w:hAnsiTheme="minorHAnsi"/>
              </w:rPr>
              <w:t xml:space="preserve"> should ensure that all outstanding items and accounts for the </w:t>
            </w:r>
            <w:r w:rsidR="007B55D1" w:rsidRPr="00366C35">
              <w:rPr>
                <w:rStyle w:val="normaltextrun"/>
                <w:rFonts w:asciiTheme="minorHAnsi" w:hAnsiTheme="minorHAnsi"/>
              </w:rPr>
              <w:t>Guest</w:t>
            </w:r>
            <w:r w:rsidRPr="00366C35">
              <w:rPr>
                <w:rStyle w:val="normaltextrun"/>
                <w:rFonts w:asciiTheme="minorHAnsi" w:hAnsiTheme="minorHAnsi"/>
              </w:rPr>
              <w:t> should be settled prior to evacuation. </w:t>
            </w:r>
            <w:r w:rsidRPr="00366C35">
              <w:rPr>
                <w:rStyle w:val="eop"/>
                <w:rFonts w:asciiTheme="minorHAnsi" w:hAnsiTheme="minorHAnsi"/>
              </w:rPr>
              <w:t> </w:t>
            </w:r>
          </w:p>
          <w:p w14:paraId="49B0FE37" w14:textId="0C28ECC5" w:rsidR="00091468" w:rsidRPr="00366C35" w:rsidRDefault="00E2543A" w:rsidP="2F3C0787">
            <w:pPr>
              <w:pStyle w:val="paragraph"/>
              <w:numPr>
                <w:ilvl w:val="1"/>
                <w:numId w:val="33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2F3C0787">
              <w:rPr>
                <w:rStyle w:val="normaltextrun"/>
                <w:rFonts w:asciiTheme="minorHAnsi" w:hAnsiTheme="minorHAnsi"/>
              </w:rPr>
              <w:t xml:space="preserve">The </w:t>
            </w:r>
            <w:r w:rsidR="00567245" w:rsidRPr="2F3C0787">
              <w:rPr>
                <w:rStyle w:val="normaltextrun"/>
                <w:rFonts w:asciiTheme="minorHAnsi" w:hAnsiTheme="minorHAnsi"/>
              </w:rPr>
              <w:t>Chief Purser</w:t>
            </w:r>
            <w:r w:rsidRPr="2F3C0787">
              <w:rPr>
                <w:rStyle w:val="normaltextrun"/>
                <w:rFonts w:asciiTheme="minorHAnsi" w:hAnsiTheme="minorHAnsi"/>
              </w:rPr>
              <w:t xml:space="preserve"> and </w:t>
            </w:r>
            <w:r w:rsidR="007B55D1" w:rsidRPr="2F3C0787">
              <w:rPr>
                <w:rStyle w:val="normaltextrun"/>
                <w:rFonts w:asciiTheme="minorHAnsi" w:hAnsiTheme="minorHAnsi"/>
              </w:rPr>
              <w:t>Guest</w:t>
            </w:r>
            <w:r w:rsidRPr="2F3C0787">
              <w:rPr>
                <w:rStyle w:val="normaltextrun"/>
                <w:rFonts w:asciiTheme="minorHAnsi" w:hAnsiTheme="minorHAnsi"/>
              </w:rPr>
              <w:t xml:space="preserve"> Services </w:t>
            </w:r>
            <w:r w:rsidR="00567245" w:rsidRPr="2F3C0787">
              <w:rPr>
                <w:rStyle w:val="normaltextrun"/>
                <w:rFonts w:asciiTheme="minorHAnsi" w:hAnsiTheme="minorHAnsi"/>
              </w:rPr>
              <w:t>Manager</w:t>
            </w:r>
            <w:r w:rsidRPr="2F3C0787">
              <w:rPr>
                <w:rStyle w:val="normaltextrun"/>
                <w:rFonts w:asciiTheme="minorHAnsi" w:hAnsiTheme="minorHAnsi"/>
              </w:rPr>
              <w:t xml:space="preserve"> </w:t>
            </w:r>
            <w:r w:rsidR="3D3DF4C6" w:rsidRPr="2F3C0787">
              <w:rPr>
                <w:rStyle w:val="normaltextrun"/>
                <w:rFonts w:asciiTheme="minorHAnsi" w:hAnsiTheme="minorHAnsi"/>
              </w:rPr>
              <w:t>are to be notified so they can complet</w:t>
            </w:r>
            <w:r w:rsidRPr="2F3C0787">
              <w:rPr>
                <w:rStyle w:val="normaltextrun"/>
                <w:rFonts w:asciiTheme="minorHAnsi" w:hAnsiTheme="minorHAnsi"/>
              </w:rPr>
              <w:t>e customs and immigration formalities, as well as all required patient documentation. </w:t>
            </w:r>
            <w:r w:rsidRPr="2F3C0787">
              <w:rPr>
                <w:rStyle w:val="eop"/>
                <w:rFonts w:asciiTheme="minorHAnsi" w:hAnsiTheme="minorHAnsi"/>
              </w:rPr>
              <w:t> </w:t>
            </w:r>
          </w:p>
          <w:p w14:paraId="70C85B51" w14:textId="1D44062C" w:rsidR="00091468" w:rsidRPr="00366C35" w:rsidRDefault="74610267" w:rsidP="2F3C0787">
            <w:pPr>
              <w:pStyle w:val="paragraph"/>
              <w:numPr>
                <w:ilvl w:val="1"/>
                <w:numId w:val="33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2F3C0787">
              <w:rPr>
                <w:rStyle w:val="normaltextrun"/>
                <w:rFonts w:asciiTheme="minorHAnsi" w:hAnsiTheme="minorHAnsi"/>
              </w:rPr>
              <w:t>The</w:t>
            </w:r>
            <w:r w:rsidR="00E2543A" w:rsidRPr="2F3C0787">
              <w:rPr>
                <w:rStyle w:val="normaltextrun"/>
                <w:rFonts w:asciiTheme="minorHAnsi" w:hAnsiTheme="minorHAnsi"/>
              </w:rPr>
              <w:t> </w:t>
            </w:r>
            <w:r w:rsidR="007B55D1" w:rsidRPr="2F3C0787">
              <w:rPr>
                <w:rStyle w:val="normaltextrun"/>
                <w:rFonts w:asciiTheme="minorHAnsi" w:hAnsiTheme="minorHAnsi"/>
              </w:rPr>
              <w:t>Guest</w:t>
            </w:r>
            <w:r w:rsidR="00E2543A" w:rsidRPr="2F3C0787">
              <w:rPr>
                <w:rStyle w:val="normaltextrun"/>
                <w:rFonts w:asciiTheme="minorHAnsi" w:hAnsiTheme="minorHAnsi"/>
              </w:rPr>
              <w:t xml:space="preserve"> Services </w:t>
            </w:r>
            <w:r w:rsidR="00567245" w:rsidRPr="2F3C0787">
              <w:rPr>
                <w:rStyle w:val="normaltextrun"/>
                <w:rFonts w:asciiTheme="minorHAnsi" w:hAnsiTheme="minorHAnsi"/>
              </w:rPr>
              <w:t>Manager</w:t>
            </w:r>
            <w:r w:rsidR="67B11DA1" w:rsidRPr="2F3C0787">
              <w:rPr>
                <w:rStyle w:val="normaltextrun"/>
                <w:rFonts w:asciiTheme="minorHAnsi" w:hAnsiTheme="minorHAnsi"/>
              </w:rPr>
              <w:t xml:space="preserve"> and /</w:t>
            </w:r>
            <w:r w:rsidR="00E2543A" w:rsidRPr="2F3C0787">
              <w:rPr>
                <w:rStyle w:val="normaltextrun"/>
                <w:rFonts w:asciiTheme="minorHAnsi" w:hAnsiTheme="minorHAnsi"/>
              </w:rPr>
              <w:t> or </w:t>
            </w:r>
            <w:r w:rsidR="00567245" w:rsidRPr="2F3C0787">
              <w:rPr>
                <w:rStyle w:val="normaltextrun"/>
                <w:rFonts w:asciiTheme="minorHAnsi" w:hAnsiTheme="minorHAnsi"/>
              </w:rPr>
              <w:t xml:space="preserve">Staff </w:t>
            </w:r>
            <w:r w:rsidR="00E2543A" w:rsidRPr="2F3C0787">
              <w:rPr>
                <w:rStyle w:val="normaltextrun"/>
                <w:rFonts w:asciiTheme="minorHAnsi" w:hAnsiTheme="minorHAnsi"/>
              </w:rPr>
              <w:t>Captain</w:t>
            </w:r>
            <w:r w:rsidR="19F1F181" w:rsidRPr="2F3C0787">
              <w:rPr>
                <w:rStyle w:val="normaltextrun"/>
                <w:rFonts w:asciiTheme="minorHAnsi" w:hAnsiTheme="minorHAnsi"/>
              </w:rPr>
              <w:t xml:space="preserve"> are to assist the Medical team and </w:t>
            </w:r>
            <w:r w:rsidR="00E2543A" w:rsidRPr="2F3C0787">
              <w:rPr>
                <w:rStyle w:val="normaltextrun"/>
                <w:rFonts w:asciiTheme="minorHAnsi" w:hAnsiTheme="minorHAnsi"/>
              </w:rPr>
              <w:t xml:space="preserve">contact the applicable shore agent </w:t>
            </w:r>
            <w:r w:rsidR="3DF56BEC" w:rsidRPr="2F3C0787">
              <w:rPr>
                <w:rStyle w:val="normaltextrun"/>
                <w:rFonts w:asciiTheme="minorHAnsi" w:hAnsiTheme="minorHAnsi"/>
              </w:rPr>
              <w:t>so they can</w:t>
            </w:r>
            <w:r w:rsidR="00E2543A" w:rsidRPr="2F3C0787">
              <w:rPr>
                <w:rStyle w:val="normaltextrun"/>
                <w:rFonts w:asciiTheme="minorHAnsi" w:hAnsiTheme="minorHAnsi"/>
              </w:rPr>
              <w:t xml:space="preserve"> assist in streamlining the efforts </w:t>
            </w:r>
            <w:r w:rsidR="00E2543A" w:rsidRPr="2F3C0787">
              <w:rPr>
                <w:rStyle w:val="normaltextrun"/>
                <w:rFonts w:asciiTheme="minorHAnsi" w:hAnsiTheme="minorHAnsi"/>
              </w:rPr>
              <w:lastRenderedPageBreak/>
              <w:t>ashore. </w:t>
            </w:r>
            <w:r w:rsidR="00E2543A" w:rsidRPr="2F3C0787">
              <w:rPr>
                <w:rStyle w:val="eop"/>
                <w:rFonts w:asciiTheme="minorHAnsi" w:hAnsiTheme="minorHAnsi"/>
              </w:rPr>
              <w:t> </w:t>
            </w:r>
          </w:p>
          <w:p w14:paraId="1CE23552" w14:textId="53CAB06E" w:rsidR="00091468" w:rsidRPr="00366C35" w:rsidRDefault="00E2543A" w:rsidP="3AF1DCDA">
            <w:pPr>
              <w:pStyle w:val="paragraph"/>
              <w:numPr>
                <w:ilvl w:val="1"/>
                <w:numId w:val="33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3AF1DCDA">
              <w:rPr>
                <w:rStyle w:val="normaltextrun"/>
                <w:rFonts w:asciiTheme="minorHAnsi" w:hAnsiTheme="minorHAnsi"/>
              </w:rPr>
              <w:t>The patient should be prepared for transfer, including a description of the process documented in the EMR</w:t>
            </w:r>
            <w:r w:rsidR="0051226F">
              <w:rPr>
                <w:rStyle w:val="normaltextrun"/>
                <w:rFonts w:asciiTheme="minorHAnsi" w:hAnsiTheme="minorHAnsi"/>
              </w:rPr>
              <w:t xml:space="preserve"> (if available)</w:t>
            </w:r>
            <w:r w:rsidRPr="3AF1DCDA">
              <w:rPr>
                <w:rStyle w:val="normaltextrun"/>
                <w:rFonts w:asciiTheme="minorHAnsi" w:hAnsiTheme="minorHAnsi"/>
              </w:rPr>
              <w:t>.</w:t>
            </w:r>
            <w:r w:rsidRPr="3AF1DCDA">
              <w:rPr>
                <w:rStyle w:val="eop"/>
                <w:rFonts w:asciiTheme="minorHAnsi" w:hAnsiTheme="minorHAnsi"/>
              </w:rPr>
              <w:t> </w:t>
            </w:r>
          </w:p>
          <w:p w14:paraId="5C44C0F7" w14:textId="77777777" w:rsidR="00091468" w:rsidRPr="00366C35" w:rsidRDefault="00E2543A" w:rsidP="00366C35">
            <w:pPr>
              <w:pStyle w:val="paragraph"/>
              <w:numPr>
                <w:ilvl w:val="1"/>
                <w:numId w:val="33"/>
              </w:numPr>
              <w:spacing w:before="0" w:beforeAutospacing="0" w:after="120" w:afterAutospacing="0"/>
              <w:textAlignment w:val="baseline"/>
              <w:rPr>
                <w:rStyle w:val="eop"/>
                <w:rFonts w:asciiTheme="minorHAnsi" w:hAnsiTheme="minorHAnsi"/>
              </w:rPr>
            </w:pPr>
            <w:r w:rsidRPr="00366C35">
              <w:rPr>
                <w:rStyle w:val="normaltextrun"/>
                <w:rFonts w:asciiTheme="minorHAnsi" w:hAnsiTheme="minorHAnsi"/>
              </w:rPr>
              <w:t>All accompanying medication must be clearly marked with the patient’s name, age, history and dosage. </w:t>
            </w:r>
            <w:r w:rsidRPr="00366C35">
              <w:rPr>
                <w:rStyle w:val="eop"/>
                <w:rFonts w:asciiTheme="minorHAnsi" w:hAnsiTheme="minorHAnsi"/>
              </w:rPr>
              <w:t> </w:t>
            </w:r>
          </w:p>
          <w:p w14:paraId="22761E91" w14:textId="0CB711D5" w:rsidR="00951D52" w:rsidRPr="00366C35" w:rsidRDefault="00951D52" w:rsidP="3AF1DCDA">
            <w:pPr>
              <w:pStyle w:val="paragraph"/>
              <w:numPr>
                <w:ilvl w:val="1"/>
                <w:numId w:val="33"/>
              </w:numPr>
              <w:spacing w:before="0" w:beforeAutospacing="0" w:after="120" w:afterAutospacing="0"/>
              <w:textAlignment w:val="baseline"/>
              <w:rPr>
                <w:rStyle w:val="normaltextrun"/>
                <w:rFonts w:asciiTheme="minorHAnsi" w:hAnsiTheme="minorHAnsi"/>
              </w:rPr>
            </w:pPr>
            <w:r w:rsidRPr="3AF1DCDA">
              <w:rPr>
                <w:rStyle w:val="normaltextrun"/>
                <w:rFonts w:asciiTheme="minorHAnsi" w:hAnsiTheme="minorHAnsi"/>
              </w:rPr>
              <w:t xml:space="preserve">If the Doctor feels the patient should be escorted and supported ashore, he / she is to arrange for the Guest </w:t>
            </w:r>
            <w:r w:rsidR="0051226F">
              <w:rPr>
                <w:rStyle w:val="normaltextrun"/>
                <w:rFonts w:asciiTheme="minorHAnsi" w:hAnsiTheme="minorHAnsi"/>
              </w:rPr>
              <w:t>Services</w:t>
            </w:r>
            <w:r w:rsidRPr="3AF1DCDA">
              <w:rPr>
                <w:rStyle w:val="normaltextrun"/>
                <w:rFonts w:asciiTheme="minorHAnsi" w:hAnsiTheme="minorHAnsi"/>
              </w:rPr>
              <w:t xml:space="preserve"> to be disembarked</w:t>
            </w:r>
          </w:p>
          <w:p w14:paraId="10686A37" w14:textId="46FCFDD1" w:rsidR="00091468" w:rsidRPr="00366C35" w:rsidRDefault="00982293" w:rsidP="00366C35">
            <w:pPr>
              <w:pStyle w:val="paragraph"/>
              <w:numPr>
                <w:ilvl w:val="1"/>
                <w:numId w:val="33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366C35">
              <w:rPr>
                <w:rStyle w:val="normaltextrun"/>
                <w:rFonts w:asciiTheme="minorHAnsi" w:hAnsiTheme="minorHAnsi"/>
              </w:rPr>
              <w:t xml:space="preserve">If the Doctor feels the medical facility ashore should be checked by </w:t>
            </w:r>
            <w:r w:rsidR="00E41E8D" w:rsidRPr="00366C35">
              <w:rPr>
                <w:rStyle w:val="normaltextrun"/>
                <w:rFonts w:asciiTheme="minorHAnsi" w:hAnsiTheme="minorHAnsi"/>
              </w:rPr>
              <w:t>a medical team member</w:t>
            </w:r>
            <w:r w:rsidRPr="00366C35">
              <w:rPr>
                <w:rStyle w:val="normaltextrun"/>
                <w:rFonts w:asciiTheme="minorHAnsi" w:hAnsiTheme="minorHAnsi"/>
              </w:rPr>
              <w:t>, c</w:t>
            </w:r>
            <w:r w:rsidR="00E2543A" w:rsidRPr="00366C35">
              <w:rPr>
                <w:rStyle w:val="normaltextrun"/>
                <w:rFonts w:asciiTheme="minorHAnsi" w:hAnsiTheme="minorHAnsi"/>
              </w:rPr>
              <w:t>onsideration should be given to sending the Nurse or Doctor to accompany the patient</w:t>
            </w:r>
            <w:r w:rsidR="00EB617F" w:rsidRPr="00366C35">
              <w:rPr>
                <w:rStyle w:val="normaltextrun"/>
                <w:rFonts w:asciiTheme="minorHAnsi" w:hAnsiTheme="minorHAnsi"/>
              </w:rPr>
              <w:t xml:space="preserve"> to assess </w:t>
            </w:r>
            <w:r w:rsidR="002F041F" w:rsidRPr="00366C35">
              <w:rPr>
                <w:rStyle w:val="normaltextrun"/>
                <w:rFonts w:asciiTheme="minorHAnsi" w:hAnsiTheme="minorHAnsi"/>
              </w:rPr>
              <w:t>the standard of medical facilities.</w:t>
            </w:r>
          </w:p>
          <w:p w14:paraId="766034BC" w14:textId="6C1ADF2F" w:rsidR="00E2543A" w:rsidRPr="00366C35" w:rsidRDefault="00E2543A" w:rsidP="2F3C0787">
            <w:pPr>
              <w:pStyle w:val="paragraph"/>
              <w:numPr>
                <w:ilvl w:val="1"/>
                <w:numId w:val="33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2F3C0787">
              <w:rPr>
                <w:rStyle w:val="normaltextrun"/>
                <w:rFonts w:asciiTheme="minorHAnsi" w:hAnsiTheme="minorHAnsi"/>
              </w:rPr>
              <w:t>I</w:t>
            </w:r>
            <w:r w:rsidR="47E2D084" w:rsidRPr="2F3C0787">
              <w:rPr>
                <w:rStyle w:val="normaltextrun"/>
                <w:rFonts w:asciiTheme="minorHAnsi" w:hAnsiTheme="minorHAnsi"/>
              </w:rPr>
              <w:t>f the</w:t>
            </w:r>
            <w:r w:rsidRPr="2F3C0787">
              <w:rPr>
                <w:rStyle w:val="normaltextrun"/>
                <w:rFonts w:asciiTheme="minorHAnsi" w:hAnsiTheme="minorHAnsi"/>
              </w:rPr>
              <w:t> Doctor or </w:t>
            </w:r>
            <w:r w:rsidR="77F7766B" w:rsidRPr="2F3C0787">
              <w:rPr>
                <w:rStyle w:val="normaltextrun"/>
                <w:rFonts w:asciiTheme="minorHAnsi" w:hAnsiTheme="minorHAnsi"/>
              </w:rPr>
              <w:t>N</w:t>
            </w:r>
            <w:r w:rsidRPr="2F3C0787">
              <w:rPr>
                <w:rStyle w:val="normaltextrun"/>
                <w:rFonts w:asciiTheme="minorHAnsi" w:hAnsiTheme="minorHAnsi"/>
              </w:rPr>
              <w:t xml:space="preserve">urse </w:t>
            </w:r>
            <w:r w:rsidR="00590529" w:rsidRPr="2F3C0787">
              <w:rPr>
                <w:rStyle w:val="normaltextrun"/>
                <w:rFonts w:asciiTheme="minorHAnsi" w:hAnsiTheme="minorHAnsi"/>
              </w:rPr>
              <w:t xml:space="preserve">act as an </w:t>
            </w:r>
            <w:r w:rsidRPr="2F3C0787">
              <w:rPr>
                <w:rStyle w:val="normaltextrun"/>
                <w:rFonts w:asciiTheme="minorHAnsi" w:hAnsiTheme="minorHAnsi"/>
              </w:rPr>
              <w:t>escort for the emergency evacuation of a </w:t>
            </w:r>
            <w:r w:rsidR="007B55D1" w:rsidRPr="2F3C0787">
              <w:rPr>
                <w:rStyle w:val="normaltextrun"/>
                <w:rFonts w:asciiTheme="minorHAnsi" w:hAnsiTheme="minorHAnsi"/>
              </w:rPr>
              <w:t>Guest</w:t>
            </w:r>
            <w:r w:rsidRPr="2F3C0787">
              <w:rPr>
                <w:rStyle w:val="normaltextrun"/>
                <w:rFonts w:asciiTheme="minorHAnsi" w:hAnsiTheme="minorHAnsi"/>
              </w:rPr>
              <w:t> or a crew:</w:t>
            </w:r>
            <w:r w:rsidRPr="2F3C0787">
              <w:rPr>
                <w:rStyle w:val="eop"/>
                <w:rFonts w:asciiTheme="minorHAnsi" w:hAnsiTheme="minorHAnsi"/>
              </w:rPr>
              <w:t> </w:t>
            </w:r>
          </w:p>
          <w:p w14:paraId="766034BD" w14:textId="7EEB5AC4" w:rsidR="00E2543A" w:rsidRPr="00366C35" w:rsidRDefault="00E2543A" w:rsidP="00366C35">
            <w:pPr>
              <w:pStyle w:val="paragraph"/>
              <w:numPr>
                <w:ilvl w:val="0"/>
                <w:numId w:val="37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366C35">
              <w:rPr>
                <w:rStyle w:val="normaltextrun"/>
                <w:rFonts w:asciiTheme="minorHAnsi" w:hAnsiTheme="minorHAnsi"/>
              </w:rPr>
              <w:t xml:space="preserve">A copy of the Doctor or Nurse’s passport will be provided by the Crew </w:t>
            </w:r>
            <w:r w:rsidR="008D2DB1" w:rsidRPr="00366C35">
              <w:rPr>
                <w:rStyle w:val="normaltextrun"/>
                <w:rFonts w:asciiTheme="minorHAnsi" w:hAnsiTheme="minorHAnsi"/>
              </w:rPr>
              <w:t>Purser</w:t>
            </w:r>
            <w:r w:rsidRPr="00366C35">
              <w:rPr>
                <w:rStyle w:val="normaltextrun"/>
                <w:rFonts w:asciiTheme="minorHAnsi" w:hAnsiTheme="minorHAnsi"/>
              </w:rPr>
              <w:t> to facilitate immigration clearance through the Port agent</w:t>
            </w:r>
            <w:r w:rsidRPr="00366C35">
              <w:rPr>
                <w:rStyle w:val="eop"/>
                <w:rFonts w:asciiTheme="minorHAnsi" w:hAnsiTheme="minorHAnsi"/>
              </w:rPr>
              <w:t> </w:t>
            </w:r>
          </w:p>
          <w:p w14:paraId="766034BE" w14:textId="4209CB69" w:rsidR="00E2543A" w:rsidRPr="00366C35" w:rsidRDefault="00E2543A" w:rsidP="2F3C0787">
            <w:pPr>
              <w:pStyle w:val="paragraph"/>
              <w:numPr>
                <w:ilvl w:val="0"/>
                <w:numId w:val="37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2F3C0787">
              <w:rPr>
                <w:rStyle w:val="normaltextrun"/>
                <w:rFonts w:asciiTheme="minorHAnsi" w:hAnsiTheme="minorHAnsi"/>
              </w:rPr>
              <w:t xml:space="preserve">Additional onboard personnel should be </w:t>
            </w:r>
            <w:r w:rsidR="1ABEE61C" w:rsidRPr="2F3C0787">
              <w:rPr>
                <w:rStyle w:val="normaltextrun"/>
                <w:rFonts w:asciiTheme="minorHAnsi" w:hAnsiTheme="minorHAnsi"/>
              </w:rPr>
              <w:t>available to assist with</w:t>
            </w:r>
            <w:r w:rsidRPr="2F3C0787">
              <w:rPr>
                <w:rStyle w:val="normaltextrun"/>
                <w:rFonts w:asciiTheme="minorHAnsi" w:hAnsiTheme="minorHAnsi"/>
              </w:rPr>
              <w:t xml:space="preserve"> the emergency disembarkation of the Nurse, i.e. the </w:t>
            </w:r>
            <w:r w:rsidR="007B55D1" w:rsidRPr="2F3C0787">
              <w:rPr>
                <w:rStyle w:val="normaltextrun"/>
                <w:rFonts w:asciiTheme="minorHAnsi" w:hAnsiTheme="minorHAnsi"/>
              </w:rPr>
              <w:t>Guest</w:t>
            </w:r>
            <w:r w:rsidRPr="2F3C0787">
              <w:rPr>
                <w:rStyle w:val="normaltextrun"/>
                <w:rFonts w:asciiTheme="minorHAnsi" w:hAnsiTheme="minorHAnsi"/>
              </w:rPr>
              <w:t xml:space="preserve"> Services </w:t>
            </w:r>
            <w:r w:rsidR="008D2DB1" w:rsidRPr="2F3C0787">
              <w:rPr>
                <w:rStyle w:val="normaltextrun"/>
                <w:rFonts w:asciiTheme="minorHAnsi" w:hAnsiTheme="minorHAnsi"/>
              </w:rPr>
              <w:t>Manager</w:t>
            </w:r>
            <w:r w:rsidRPr="2F3C0787">
              <w:rPr>
                <w:rStyle w:val="normaltextrun"/>
                <w:rFonts w:asciiTheme="minorHAnsi" w:hAnsiTheme="minorHAnsi"/>
              </w:rPr>
              <w:t xml:space="preserve">, </w:t>
            </w:r>
            <w:r w:rsidR="007B55D1" w:rsidRPr="2F3C0787">
              <w:rPr>
                <w:rStyle w:val="normaltextrun"/>
                <w:rFonts w:asciiTheme="minorHAnsi" w:hAnsiTheme="minorHAnsi"/>
              </w:rPr>
              <w:t>Hotel Manager</w:t>
            </w:r>
            <w:r w:rsidRPr="2F3C0787">
              <w:rPr>
                <w:rStyle w:val="normaltextrun"/>
                <w:rFonts w:asciiTheme="minorHAnsi" w:hAnsiTheme="minorHAnsi"/>
              </w:rPr>
              <w:t>, etc. </w:t>
            </w:r>
            <w:r w:rsidRPr="2F3C0787">
              <w:rPr>
                <w:rStyle w:val="eop"/>
                <w:rFonts w:asciiTheme="minorHAnsi" w:hAnsiTheme="minorHAnsi"/>
              </w:rPr>
              <w:t> </w:t>
            </w:r>
          </w:p>
          <w:p w14:paraId="766034BF" w14:textId="7DA27C03" w:rsidR="00E2543A" w:rsidRPr="00366C35" w:rsidRDefault="00E2543A" w:rsidP="00366C35">
            <w:pPr>
              <w:pStyle w:val="paragraph"/>
              <w:numPr>
                <w:ilvl w:val="1"/>
                <w:numId w:val="33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366C35">
              <w:rPr>
                <w:rStyle w:val="normaltextrun"/>
                <w:rFonts w:asciiTheme="minorHAnsi" w:hAnsiTheme="minorHAnsi"/>
              </w:rPr>
              <w:t xml:space="preserve">Prior to disembarkation, the </w:t>
            </w:r>
            <w:r w:rsidR="00A42782" w:rsidRPr="00366C35">
              <w:rPr>
                <w:rStyle w:val="normaltextrun"/>
                <w:rFonts w:asciiTheme="minorHAnsi" w:hAnsiTheme="minorHAnsi"/>
              </w:rPr>
              <w:t xml:space="preserve">patient escort </w:t>
            </w:r>
            <w:r w:rsidRPr="00366C35">
              <w:rPr>
                <w:rStyle w:val="normaltextrun"/>
                <w:rFonts w:asciiTheme="minorHAnsi" w:hAnsiTheme="minorHAnsi"/>
              </w:rPr>
              <w:t>should have the following: </w:t>
            </w:r>
            <w:r w:rsidRPr="00366C35">
              <w:rPr>
                <w:rStyle w:val="eop"/>
                <w:rFonts w:asciiTheme="minorHAnsi" w:hAnsiTheme="minorHAnsi"/>
              </w:rPr>
              <w:t> </w:t>
            </w:r>
          </w:p>
          <w:p w14:paraId="766034C0" w14:textId="77777777" w:rsidR="00E2543A" w:rsidRPr="00366C35" w:rsidRDefault="00E2543A" w:rsidP="00366C35">
            <w:pPr>
              <w:pStyle w:val="paragraph"/>
              <w:numPr>
                <w:ilvl w:val="0"/>
                <w:numId w:val="38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366C35">
              <w:rPr>
                <w:rStyle w:val="normaltextrun"/>
                <w:rFonts w:asciiTheme="minorHAnsi" w:hAnsiTheme="minorHAnsi"/>
              </w:rPr>
              <w:t>His/her passport</w:t>
            </w:r>
            <w:r w:rsidRPr="00366C35">
              <w:rPr>
                <w:rStyle w:val="eop"/>
                <w:rFonts w:asciiTheme="minorHAnsi" w:hAnsiTheme="minorHAnsi"/>
              </w:rPr>
              <w:t> </w:t>
            </w:r>
          </w:p>
          <w:p w14:paraId="766034C1" w14:textId="2EA84F16" w:rsidR="00E2543A" w:rsidRPr="00366C35" w:rsidRDefault="00E2543A" w:rsidP="00366C35">
            <w:pPr>
              <w:pStyle w:val="paragraph"/>
              <w:numPr>
                <w:ilvl w:val="0"/>
                <w:numId w:val="38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366C35">
              <w:rPr>
                <w:rStyle w:val="normaltextrun"/>
                <w:rFonts w:asciiTheme="minorHAnsi" w:hAnsiTheme="minorHAnsi"/>
              </w:rPr>
              <w:t>Additional medications needed for the continued treatment of the </w:t>
            </w:r>
            <w:r w:rsidR="007B55D1" w:rsidRPr="00366C35">
              <w:rPr>
                <w:rStyle w:val="normaltextrun"/>
                <w:rFonts w:asciiTheme="minorHAnsi" w:hAnsiTheme="minorHAnsi"/>
              </w:rPr>
              <w:t>Guest</w:t>
            </w:r>
            <w:r w:rsidRPr="00366C35">
              <w:rPr>
                <w:rStyle w:val="normaltextrun"/>
                <w:rFonts w:asciiTheme="minorHAnsi" w:hAnsiTheme="minorHAnsi"/>
              </w:rPr>
              <w:t> or crew </w:t>
            </w:r>
            <w:r w:rsidRPr="00366C35">
              <w:rPr>
                <w:rStyle w:val="eop"/>
                <w:rFonts w:asciiTheme="minorHAnsi" w:hAnsiTheme="minorHAnsi"/>
              </w:rPr>
              <w:t> </w:t>
            </w:r>
          </w:p>
          <w:p w14:paraId="766034C2" w14:textId="77777777" w:rsidR="00E2543A" w:rsidRPr="00366C35" w:rsidRDefault="00E2543A" w:rsidP="00366C35">
            <w:pPr>
              <w:pStyle w:val="paragraph"/>
              <w:numPr>
                <w:ilvl w:val="0"/>
                <w:numId w:val="38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366C35">
              <w:rPr>
                <w:rStyle w:val="normaltextrun"/>
                <w:rFonts w:asciiTheme="minorHAnsi" w:hAnsiTheme="minorHAnsi"/>
              </w:rPr>
              <w:t>Contact information for the ship, company, port agent, receiving Doctor or facility</w:t>
            </w:r>
            <w:r w:rsidRPr="00366C35">
              <w:rPr>
                <w:rStyle w:val="eop"/>
                <w:rFonts w:asciiTheme="minorHAnsi" w:hAnsiTheme="minorHAnsi"/>
              </w:rPr>
              <w:t> </w:t>
            </w:r>
          </w:p>
          <w:p w14:paraId="766034C3" w14:textId="77777777" w:rsidR="00E2543A" w:rsidRPr="00366C35" w:rsidRDefault="00E2543A" w:rsidP="00366C35">
            <w:pPr>
              <w:pStyle w:val="paragraph"/>
              <w:numPr>
                <w:ilvl w:val="0"/>
                <w:numId w:val="38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366C35">
              <w:rPr>
                <w:rStyle w:val="normaltextrun"/>
                <w:rFonts w:asciiTheme="minorHAnsi" w:hAnsiTheme="minorHAnsi"/>
              </w:rPr>
              <w:t>A cellphone with functionality in the port of disembarkation.</w:t>
            </w:r>
            <w:r w:rsidRPr="00366C35">
              <w:rPr>
                <w:rStyle w:val="eop"/>
                <w:rFonts w:asciiTheme="minorHAnsi" w:hAnsiTheme="minorHAnsi"/>
              </w:rPr>
              <w:t> </w:t>
            </w:r>
          </w:p>
          <w:p w14:paraId="766034C4" w14:textId="77777777" w:rsidR="00E2543A" w:rsidRPr="00366C35" w:rsidRDefault="00E2543A" w:rsidP="00366C35">
            <w:pPr>
              <w:pStyle w:val="paragraph"/>
              <w:numPr>
                <w:ilvl w:val="0"/>
                <w:numId w:val="38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366C35">
              <w:rPr>
                <w:rStyle w:val="normaltextrun"/>
                <w:rFonts w:asciiTheme="minorHAnsi" w:hAnsiTheme="minorHAnsi"/>
              </w:rPr>
              <w:t>Any personal items needed</w:t>
            </w:r>
            <w:r w:rsidRPr="00366C35">
              <w:rPr>
                <w:rStyle w:val="eop"/>
                <w:rFonts w:asciiTheme="minorHAnsi" w:hAnsiTheme="minorHAnsi"/>
              </w:rPr>
              <w:t> </w:t>
            </w:r>
          </w:p>
          <w:p w14:paraId="2D31335B" w14:textId="2BD821A3" w:rsidR="00091468" w:rsidRPr="00366C35" w:rsidRDefault="00E2543A" w:rsidP="2F3C0787">
            <w:pPr>
              <w:pStyle w:val="paragraph"/>
              <w:numPr>
                <w:ilvl w:val="1"/>
                <w:numId w:val="33"/>
              </w:numPr>
              <w:spacing w:before="0" w:beforeAutospacing="0" w:after="120" w:afterAutospacing="0"/>
              <w:textAlignment w:val="baseline"/>
              <w:rPr>
                <w:rStyle w:val="normaltextrun"/>
                <w:rFonts w:asciiTheme="minorHAnsi" w:hAnsiTheme="minorHAnsi"/>
              </w:rPr>
            </w:pPr>
            <w:r w:rsidRPr="2F3C0787">
              <w:rPr>
                <w:rStyle w:val="normaltextrun"/>
                <w:rFonts w:asciiTheme="minorHAnsi" w:hAnsiTheme="minorHAnsi"/>
              </w:rPr>
              <w:t>If possible, a</w:t>
            </w:r>
            <w:r w:rsidR="78ED6E2E" w:rsidRPr="2F3C0787">
              <w:rPr>
                <w:rStyle w:val="normaltextrun"/>
                <w:rFonts w:asciiTheme="minorHAnsi" w:hAnsiTheme="minorHAnsi"/>
              </w:rPr>
              <w:t xml:space="preserve"> request should</w:t>
            </w:r>
            <w:r w:rsidRPr="2F3C0787">
              <w:rPr>
                <w:rStyle w:val="normaltextrun"/>
                <w:rFonts w:asciiTheme="minorHAnsi" w:hAnsiTheme="minorHAnsi"/>
              </w:rPr>
              <w:t xml:space="preserve"> be made with the transferring service and/or receiving facility </w:t>
            </w:r>
            <w:r w:rsidR="17E4F5FA" w:rsidRPr="2F3C0787">
              <w:rPr>
                <w:rStyle w:val="normaltextrun"/>
                <w:rFonts w:asciiTheme="minorHAnsi" w:hAnsiTheme="minorHAnsi"/>
              </w:rPr>
              <w:t xml:space="preserve">to </w:t>
            </w:r>
            <w:r w:rsidRPr="2F3C0787">
              <w:rPr>
                <w:rStyle w:val="normaltextrun"/>
                <w:rFonts w:asciiTheme="minorHAnsi" w:hAnsiTheme="minorHAnsi"/>
              </w:rPr>
              <w:t>return any medical equipment sent with the patient during transfer/evacuation</w:t>
            </w:r>
            <w:r w:rsidR="00091468" w:rsidRPr="2F3C0787">
              <w:rPr>
                <w:rStyle w:val="normaltextrun"/>
                <w:rFonts w:asciiTheme="minorHAnsi" w:hAnsiTheme="minorHAnsi"/>
              </w:rPr>
              <w:t>.</w:t>
            </w:r>
          </w:p>
          <w:p w14:paraId="495F2C4A" w14:textId="62AF92CA" w:rsidR="4AA2D5EA" w:rsidRDefault="4AA2D5EA" w:rsidP="2F3C0787">
            <w:pPr>
              <w:pStyle w:val="paragraph"/>
              <w:numPr>
                <w:ilvl w:val="1"/>
                <w:numId w:val="33"/>
              </w:numPr>
              <w:spacing w:before="0" w:beforeAutospacing="0" w:after="120" w:afterAutospacing="0"/>
              <w:rPr>
                <w:rStyle w:val="normaltextrun"/>
                <w:rFonts w:ascii="Calibri" w:eastAsia="Calibri" w:hAnsi="Calibri" w:cs="Calibri"/>
                <w:sz w:val="22"/>
                <w:szCs w:val="22"/>
              </w:rPr>
            </w:pPr>
            <w:r w:rsidRPr="2F3C0787">
              <w:rPr>
                <w:rStyle w:val="normaltextrun"/>
                <w:rFonts w:asciiTheme="minorHAnsi" w:hAnsiTheme="minorHAnsi"/>
              </w:rPr>
              <w:t xml:space="preserve"> If the Nurse or Physician accompanies the patient on the transfer / evacuation, he / she can ensure all ship’s equipment is returned</w:t>
            </w:r>
          </w:p>
          <w:p w14:paraId="766034C7" w14:textId="26C8E026" w:rsidR="00E2543A" w:rsidRPr="00366C35" w:rsidRDefault="0051226F" w:rsidP="3AF1DCDA">
            <w:pPr>
              <w:pStyle w:val="paragraph"/>
              <w:numPr>
                <w:ilvl w:val="1"/>
                <w:numId w:val="33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>
              <w:rPr>
                <w:rStyle w:val="normaltextrun"/>
                <w:rFonts w:asciiTheme="minorHAnsi" w:hAnsiTheme="minorHAnsi"/>
              </w:rPr>
              <w:t>Silversea</w:t>
            </w:r>
            <w:r w:rsidR="00E2543A" w:rsidRPr="3AF1DCDA">
              <w:rPr>
                <w:rStyle w:val="normaltextrun"/>
                <w:rFonts w:asciiTheme="minorHAnsi" w:hAnsiTheme="minorHAnsi"/>
              </w:rPr>
              <w:t xml:space="preserve"> </w:t>
            </w:r>
            <w:r w:rsidR="282A58BC" w:rsidRPr="3AF1DCDA">
              <w:rPr>
                <w:rStyle w:val="normaltextrun"/>
                <w:rFonts w:asciiTheme="minorHAnsi" w:hAnsiTheme="minorHAnsi"/>
              </w:rPr>
              <w:t xml:space="preserve">via Purser can arrange </w:t>
            </w:r>
            <w:r w:rsidR="00E2543A" w:rsidRPr="3AF1DCDA">
              <w:rPr>
                <w:rStyle w:val="normaltextrun"/>
                <w:rFonts w:asciiTheme="minorHAnsi" w:hAnsiTheme="minorHAnsi"/>
              </w:rPr>
              <w:t>shipment and collection of the items to the next port </w:t>
            </w:r>
            <w:r w:rsidR="00E2543A" w:rsidRPr="3AF1DCDA">
              <w:rPr>
                <w:rStyle w:val="eop"/>
                <w:rFonts w:asciiTheme="minorHAnsi" w:hAnsiTheme="minorHAnsi"/>
              </w:rPr>
              <w:t> </w:t>
            </w:r>
          </w:p>
        </w:tc>
      </w:tr>
    </w:tbl>
    <w:p w14:paraId="766034CD" w14:textId="77777777" w:rsidR="00997319" w:rsidRPr="009E20B1" w:rsidRDefault="00997319" w:rsidP="009E20B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bookmarkStart w:id="1" w:name="_GoBack"/>
      <w:bookmarkEnd w:id="1"/>
    </w:p>
    <w:sectPr w:rsidR="00997319" w:rsidRPr="009E20B1" w:rsidSect="00C778F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063C052" w16cex:dateUtc="2020-12-10T18:08:15.379Z"/>
  <w16cex:commentExtensible w16cex:durableId="37B4CEEA" w16cex:dateUtc="2020-12-10T18:08:33.349Z"/>
  <w16cex:commentExtensible w16cex:durableId="408B0121" w16cex:dateUtc="2020-12-10T18:09:16.961Z"/>
  <w16cex:commentExtensible w16cex:durableId="18DAA784" w16cex:dateUtc="2020-12-10T18:09:48.407Z"/>
  <w16cex:commentExtensible w16cex:durableId="6F92927A" w16cex:dateUtc="2020-12-10T18:10:14.353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D14EF" w14:textId="77777777" w:rsidR="00247310" w:rsidRDefault="00247310" w:rsidP="00C778FB">
      <w:pPr>
        <w:spacing w:after="0" w:line="240" w:lineRule="auto"/>
      </w:pPr>
      <w:r>
        <w:separator/>
      </w:r>
    </w:p>
  </w:endnote>
  <w:endnote w:type="continuationSeparator" w:id="0">
    <w:p w14:paraId="1B0358B6" w14:textId="77777777" w:rsidR="00247310" w:rsidRDefault="00247310" w:rsidP="00C778FB">
      <w:pPr>
        <w:spacing w:after="0" w:line="240" w:lineRule="auto"/>
      </w:pPr>
      <w:r>
        <w:continuationSeparator/>
      </w:r>
    </w:p>
  </w:endnote>
  <w:endnote w:type="continuationNotice" w:id="1">
    <w:p w14:paraId="3F14506C" w14:textId="77777777" w:rsidR="00247310" w:rsidRDefault="002473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BB5F2" w14:textId="77777777" w:rsidR="002A0D2E" w:rsidRDefault="002A0D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034D3" w14:textId="5A2D525C" w:rsidR="00632535" w:rsidRDefault="002A0D2E" w:rsidP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  <w:rPr>
        <w:rFonts w:ascii="Times New Roman" w:hAnsi="Times New Roman"/>
      </w:rPr>
    </w:pPr>
    <w:r>
      <w:rPr>
        <w:rFonts w:ascii="Times New Roman" w:hAnsi="Times New Roman"/>
      </w:rPr>
      <w:t>SS</w:t>
    </w:r>
    <w:r w:rsidR="00632535">
      <w:rPr>
        <w:rFonts w:ascii="Times New Roman" w:hAnsi="Times New Roman"/>
      </w:rPr>
      <w:t>MED—</w:t>
    </w:r>
    <w:r w:rsidR="009E20B1">
      <w:rPr>
        <w:rFonts w:ascii="Times New Roman" w:hAnsi="Times New Roman"/>
      </w:rPr>
      <w:t xml:space="preserve"> 1605 Emergency Medical Evacuation of </w:t>
    </w:r>
    <w:r w:rsidR="007B55D1">
      <w:rPr>
        <w:rFonts w:ascii="Times New Roman" w:hAnsi="Times New Roman"/>
      </w:rPr>
      <w:t>Guest</w:t>
    </w:r>
    <w:r w:rsidR="009E20B1">
      <w:rPr>
        <w:rFonts w:ascii="Times New Roman" w:hAnsi="Times New Roman"/>
      </w:rPr>
      <w:t>s and Crew</w:t>
    </w:r>
    <w:r w:rsidR="00632535">
      <w:rPr>
        <w:rFonts w:ascii="Times New Roman" w:hAnsi="Times New Roman"/>
      </w:rPr>
      <w:tab/>
    </w:r>
    <w:r w:rsidR="00632535" w:rsidRPr="004D249F">
      <w:rPr>
        <w:rFonts w:ascii="Times New Roman" w:hAnsi="Times New Roman"/>
      </w:rPr>
      <w:fldChar w:fldCharType="begin"/>
    </w:r>
    <w:r w:rsidR="00632535" w:rsidRPr="004D249F">
      <w:rPr>
        <w:rFonts w:ascii="Times New Roman" w:hAnsi="Times New Roman"/>
      </w:rPr>
      <w:instrText xml:space="preserve"> PAGE   \* MERGEFORMAT </w:instrText>
    </w:r>
    <w:r w:rsidR="00632535" w:rsidRPr="004D249F">
      <w:rPr>
        <w:rFonts w:ascii="Times New Roman" w:hAnsi="Times New Roman"/>
      </w:rPr>
      <w:fldChar w:fldCharType="separate"/>
    </w:r>
    <w:r w:rsidR="009E20B1">
      <w:rPr>
        <w:rFonts w:ascii="Times New Roman" w:hAnsi="Times New Roman"/>
        <w:noProof/>
      </w:rPr>
      <w:t>1</w:t>
    </w:r>
    <w:r w:rsidR="00632535" w:rsidRPr="004D249F">
      <w:rPr>
        <w:rFonts w:ascii="Times New Roman" w:hAnsi="Times New Roman"/>
        <w:noProof/>
      </w:rPr>
      <w:fldChar w:fldCharType="end"/>
    </w:r>
  </w:p>
  <w:p w14:paraId="766034D4" w14:textId="6A796F65" w:rsidR="004D249F" w:rsidRPr="004D249F" w:rsidRDefault="176C41C2" w:rsidP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  <w:rPr>
        <w:rFonts w:ascii="Times New Roman" w:hAnsi="Times New Roman"/>
      </w:rPr>
    </w:pPr>
    <w:r>
      <w:rPr>
        <w:rFonts w:ascii="Times New Roman" w:hAnsi="Times New Roman"/>
      </w:rPr>
      <w:t>REV. 22 October 2020</w:t>
    </w:r>
    <w:r w:rsidR="004D249F" w:rsidRPr="004D249F">
      <w:rPr>
        <w:rFonts w:ascii="Times New Roman" w:hAnsi="Times New Roman"/>
      </w:rPr>
      <w:tab/>
    </w:r>
  </w:p>
  <w:p w14:paraId="766034D5" w14:textId="77777777" w:rsidR="00632535" w:rsidRDefault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6BE8D" w14:textId="77777777" w:rsidR="002A0D2E" w:rsidRDefault="002A0D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FE1F3" w14:textId="77777777" w:rsidR="00247310" w:rsidRDefault="00247310" w:rsidP="00C778FB">
      <w:pPr>
        <w:spacing w:after="0" w:line="240" w:lineRule="auto"/>
      </w:pPr>
      <w:r>
        <w:separator/>
      </w:r>
    </w:p>
  </w:footnote>
  <w:footnote w:type="continuationSeparator" w:id="0">
    <w:p w14:paraId="0DBD75C8" w14:textId="77777777" w:rsidR="00247310" w:rsidRDefault="00247310" w:rsidP="00C778FB">
      <w:pPr>
        <w:spacing w:after="0" w:line="240" w:lineRule="auto"/>
      </w:pPr>
      <w:r>
        <w:continuationSeparator/>
      </w:r>
    </w:p>
  </w:footnote>
  <w:footnote w:type="continuationNotice" w:id="1">
    <w:p w14:paraId="41E3528B" w14:textId="77777777" w:rsidR="00247310" w:rsidRDefault="0024731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A1C6E" w14:textId="77777777" w:rsidR="002A0D2E" w:rsidRDefault="002A0D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034D2" w14:textId="77777777" w:rsidR="00C778FB" w:rsidRPr="004D249F" w:rsidRDefault="00632535" w:rsidP="00632535">
    <w:pPr>
      <w:pStyle w:val="Header"/>
      <w:tabs>
        <w:tab w:val="left" w:pos="8355"/>
      </w:tabs>
      <w:rPr>
        <w:rFonts w:ascii="Times New Roman" w:hAnsi="Times New Roman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="009E20B1">
      <w:rPr>
        <w:noProof/>
      </w:rPr>
      <w:drawing>
        <wp:anchor distT="0" distB="0" distL="114300" distR="114300" simplePos="0" relativeHeight="251658240" behindDoc="1" locked="0" layoutInCell="1" allowOverlap="1" wp14:anchorId="766034D6" wp14:editId="766034D7">
          <wp:simplePos x="0" y="0"/>
          <wp:positionH relativeFrom="column">
            <wp:posOffset>4888230</wp:posOffset>
          </wp:positionH>
          <wp:positionV relativeFrom="paragraph">
            <wp:posOffset>-285750</wp:posOffset>
          </wp:positionV>
          <wp:extent cx="1108710" cy="640080"/>
          <wp:effectExtent l="1905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710" cy="6400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C7771" w14:textId="77777777" w:rsidR="002A0D2E" w:rsidRDefault="002A0D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A7D83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8C65085"/>
    <w:multiLevelType w:val="hybridMultilevel"/>
    <w:tmpl w:val="C30657F6"/>
    <w:lvl w:ilvl="0" w:tplc="8A8CA08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81B8C"/>
    <w:multiLevelType w:val="multilevel"/>
    <w:tmpl w:val="F0D26686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0BF1B94"/>
    <w:multiLevelType w:val="hybridMultilevel"/>
    <w:tmpl w:val="73A86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01C15"/>
    <w:multiLevelType w:val="hybridMultilevel"/>
    <w:tmpl w:val="22C8C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37774"/>
    <w:multiLevelType w:val="hybridMultilevel"/>
    <w:tmpl w:val="C7A0D986"/>
    <w:lvl w:ilvl="0" w:tplc="673A9C16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plc="9A1A40AC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plc="7C10FF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plc="648023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plc="04F0E5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plc="C51653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plc="84148D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plc="7E0285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plc="95263C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851B0C"/>
    <w:multiLevelType w:val="multilevel"/>
    <w:tmpl w:val="C294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4240C9"/>
    <w:multiLevelType w:val="multilevel"/>
    <w:tmpl w:val="1C78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7F6C08"/>
    <w:multiLevelType w:val="multilevel"/>
    <w:tmpl w:val="C156B9B2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7AF4F2E"/>
    <w:multiLevelType w:val="hybridMultilevel"/>
    <w:tmpl w:val="EC0661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3B416C"/>
    <w:multiLevelType w:val="multilevel"/>
    <w:tmpl w:val="921A8B50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8C15519"/>
    <w:multiLevelType w:val="multilevel"/>
    <w:tmpl w:val="BD20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9050CA3"/>
    <w:multiLevelType w:val="multilevel"/>
    <w:tmpl w:val="3314D83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B276BCD"/>
    <w:multiLevelType w:val="multilevel"/>
    <w:tmpl w:val="962A39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E7641BE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F0F41E5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FA36F82"/>
    <w:multiLevelType w:val="multilevel"/>
    <w:tmpl w:val="240A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A5067F7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A775D21"/>
    <w:multiLevelType w:val="multilevel"/>
    <w:tmpl w:val="218A34B0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1072171"/>
    <w:multiLevelType w:val="hybridMultilevel"/>
    <w:tmpl w:val="3E20A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8C622F"/>
    <w:multiLevelType w:val="hybridMultilevel"/>
    <w:tmpl w:val="F89C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0149F7"/>
    <w:multiLevelType w:val="multilevel"/>
    <w:tmpl w:val="E8DA719C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6CE2EA5"/>
    <w:multiLevelType w:val="hybridMultilevel"/>
    <w:tmpl w:val="A536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1036E3"/>
    <w:multiLevelType w:val="hybridMultilevel"/>
    <w:tmpl w:val="9D30B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840610"/>
    <w:multiLevelType w:val="hybridMultilevel"/>
    <w:tmpl w:val="8F308658"/>
    <w:lvl w:ilvl="0" w:tplc="489CED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C9A0B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58948A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1F3483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8DE88E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234C79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AD38C4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BA1693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335840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63701F9"/>
    <w:multiLevelType w:val="multilevel"/>
    <w:tmpl w:val="A5EA6FFA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C6F74B2"/>
    <w:multiLevelType w:val="hybridMultilevel"/>
    <w:tmpl w:val="1C845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B20EFA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AB35047"/>
    <w:multiLevelType w:val="multilevel"/>
    <w:tmpl w:val="FA461954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C27132C"/>
    <w:multiLevelType w:val="multilevel"/>
    <w:tmpl w:val="5614A5E2"/>
    <w:lvl w:ilvl="0">
      <w:start w:val="1"/>
      <w:numFmt w:val="decimal"/>
      <w:lvlText w:val="%1."/>
      <w:lvlJc w:val="right"/>
      <w:pPr>
        <w:ind w:left="0" w:firstLine="28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CA44D94"/>
    <w:multiLevelType w:val="hybridMultilevel"/>
    <w:tmpl w:val="F83A6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E5777F0"/>
    <w:multiLevelType w:val="multilevel"/>
    <w:tmpl w:val="FA007FC4"/>
    <w:lvl w:ilvl="0">
      <w:start w:val="1"/>
      <w:numFmt w:val="decimal"/>
      <w:lvlText w:val="%1."/>
      <w:lvlJc w:val="right"/>
      <w:pPr>
        <w:ind w:left="0" w:firstLine="504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0F26E0D"/>
    <w:multiLevelType w:val="multilevel"/>
    <w:tmpl w:val="0BE476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3224EB8"/>
    <w:multiLevelType w:val="multilevel"/>
    <w:tmpl w:val="30F0DC8C"/>
    <w:numStyleLink w:val="VikandMedicalSOP"/>
  </w:abstractNum>
  <w:abstractNum w:abstractNumId="34" w15:restartNumberingAfterBreak="0">
    <w:nsid w:val="67503EC8"/>
    <w:multiLevelType w:val="multilevel"/>
    <w:tmpl w:val="BC4AE70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518762D"/>
    <w:multiLevelType w:val="multilevel"/>
    <w:tmpl w:val="30F0DC8C"/>
    <w:styleLink w:val="VikandMedicalSOP"/>
    <w:lvl w:ilvl="0">
      <w:start w:val="1"/>
      <w:numFmt w:val="decimal"/>
      <w:lvlText w:val="%1."/>
      <w:lvlJc w:val="right"/>
      <w:pPr>
        <w:tabs>
          <w:tab w:val="num" w:pos="720"/>
        </w:tabs>
        <w:ind w:left="0" w:firstLine="72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-360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-72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108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720"/>
        </w:tabs>
        <w:ind w:left="-144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080"/>
        </w:tabs>
        <w:ind w:left="-180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40"/>
        </w:tabs>
        <w:ind w:left="-216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800"/>
        </w:tabs>
        <w:ind w:left="-252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60"/>
        </w:tabs>
        <w:ind w:left="-2880" w:firstLine="720"/>
      </w:pPr>
      <w:rPr>
        <w:rFonts w:hint="default"/>
      </w:rPr>
    </w:lvl>
  </w:abstractNum>
  <w:abstractNum w:abstractNumId="36" w15:restartNumberingAfterBreak="0">
    <w:nsid w:val="78AB7CAC"/>
    <w:multiLevelType w:val="hybridMultilevel"/>
    <w:tmpl w:val="475280E0"/>
    <w:lvl w:ilvl="0" w:tplc="93F81F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C4CE2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84D416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49887E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027470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3092C3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6E3A09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39ED9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19E15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C2F6738"/>
    <w:multiLevelType w:val="hybridMultilevel"/>
    <w:tmpl w:val="1C485E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21"/>
  </w:num>
  <w:num w:numId="5">
    <w:abstractNumId w:val="35"/>
  </w:num>
  <w:num w:numId="6">
    <w:abstractNumId w:val="33"/>
  </w:num>
  <w:num w:numId="7">
    <w:abstractNumId w:val="29"/>
  </w:num>
  <w:num w:numId="8">
    <w:abstractNumId w:val="31"/>
  </w:num>
  <w:num w:numId="9">
    <w:abstractNumId w:val="20"/>
  </w:num>
  <w:num w:numId="10">
    <w:abstractNumId w:val="2"/>
  </w:num>
  <w:num w:numId="11">
    <w:abstractNumId w:val="18"/>
  </w:num>
  <w:num w:numId="12">
    <w:abstractNumId w:val="15"/>
  </w:num>
  <w:num w:numId="13">
    <w:abstractNumId w:val="30"/>
  </w:num>
  <w:num w:numId="14">
    <w:abstractNumId w:val="0"/>
  </w:num>
  <w:num w:numId="15">
    <w:abstractNumId w:val="14"/>
  </w:num>
  <w:num w:numId="16">
    <w:abstractNumId w:val="28"/>
  </w:num>
  <w:num w:numId="17">
    <w:abstractNumId w:val="10"/>
  </w:num>
  <w:num w:numId="18">
    <w:abstractNumId w:val="17"/>
  </w:num>
  <w:num w:numId="19">
    <w:abstractNumId w:val="8"/>
  </w:num>
  <w:num w:numId="20">
    <w:abstractNumId w:val="27"/>
  </w:num>
  <w:num w:numId="21">
    <w:abstractNumId w:val="34"/>
  </w:num>
  <w:num w:numId="22">
    <w:abstractNumId w:val="25"/>
  </w:num>
  <w:num w:numId="23">
    <w:abstractNumId w:val="23"/>
  </w:num>
  <w:num w:numId="24">
    <w:abstractNumId w:val="36"/>
  </w:num>
  <w:num w:numId="25">
    <w:abstractNumId w:val="24"/>
  </w:num>
  <w:num w:numId="26">
    <w:abstractNumId w:val="16"/>
  </w:num>
  <w:num w:numId="27">
    <w:abstractNumId w:val="6"/>
  </w:num>
  <w:num w:numId="28">
    <w:abstractNumId w:val="5"/>
  </w:num>
  <w:num w:numId="29">
    <w:abstractNumId w:val="7"/>
  </w:num>
  <w:num w:numId="30">
    <w:abstractNumId w:val="11"/>
  </w:num>
  <w:num w:numId="31">
    <w:abstractNumId w:val="9"/>
  </w:num>
  <w:num w:numId="32">
    <w:abstractNumId w:val="37"/>
  </w:num>
  <w:num w:numId="33">
    <w:abstractNumId w:val="13"/>
  </w:num>
  <w:num w:numId="34">
    <w:abstractNumId w:val="22"/>
  </w:num>
  <w:num w:numId="35">
    <w:abstractNumId w:val="26"/>
  </w:num>
  <w:num w:numId="36">
    <w:abstractNumId w:val="32"/>
  </w:num>
  <w:num w:numId="37">
    <w:abstractNumId w:val="3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20B1"/>
    <w:rsid w:val="00030BD6"/>
    <w:rsid w:val="00091468"/>
    <w:rsid w:val="000B195C"/>
    <w:rsid w:val="000D21D9"/>
    <w:rsid w:val="00132D05"/>
    <w:rsid w:val="00230220"/>
    <w:rsid w:val="00247310"/>
    <w:rsid w:val="00274B23"/>
    <w:rsid w:val="002A0D2E"/>
    <w:rsid w:val="002A4DB8"/>
    <w:rsid w:val="002C3F52"/>
    <w:rsid w:val="002C5C34"/>
    <w:rsid w:val="002F041F"/>
    <w:rsid w:val="002F141F"/>
    <w:rsid w:val="00360DA4"/>
    <w:rsid w:val="00366C35"/>
    <w:rsid w:val="003B4946"/>
    <w:rsid w:val="003E0970"/>
    <w:rsid w:val="003F31DE"/>
    <w:rsid w:val="00406B39"/>
    <w:rsid w:val="00426A59"/>
    <w:rsid w:val="00471B34"/>
    <w:rsid w:val="004B6BBB"/>
    <w:rsid w:val="004C478C"/>
    <w:rsid w:val="004D249F"/>
    <w:rsid w:val="004D2644"/>
    <w:rsid w:val="0051226F"/>
    <w:rsid w:val="005563DC"/>
    <w:rsid w:val="00567245"/>
    <w:rsid w:val="0057086A"/>
    <w:rsid w:val="00590529"/>
    <w:rsid w:val="005B469A"/>
    <w:rsid w:val="005F3699"/>
    <w:rsid w:val="00632535"/>
    <w:rsid w:val="006522E2"/>
    <w:rsid w:val="006639A8"/>
    <w:rsid w:val="006B6CD7"/>
    <w:rsid w:val="006B7D1D"/>
    <w:rsid w:val="00703D5E"/>
    <w:rsid w:val="00726D11"/>
    <w:rsid w:val="00775BF9"/>
    <w:rsid w:val="007B55D1"/>
    <w:rsid w:val="007D29A6"/>
    <w:rsid w:val="0083322E"/>
    <w:rsid w:val="0085358A"/>
    <w:rsid w:val="008B2DE2"/>
    <w:rsid w:val="008B3D93"/>
    <w:rsid w:val="008C1778"/>
    <w:rsid w:val="008D2DB1"/>
    <w:rsid w:val="008E042E"/>
    <w:rsid w:val="00946FE0"/>
    <w:rsid w:val="00951D52"/>
    <w:rsid w:val="00957B38"/>
    <w:rsid w:val="00965E25"/>
    <w:rsid w:val="00982293"/>
    <w:rsid w:val="00997319"/>
    <w:rsid w:val="009E20B1"/>
    <w:rsid w:val="00A42782"/>
    <w:rsid w:val="00A74191"/>
    <w:rsid w:val="00AA7E12"/>
    <w:rsid w:val="00AC5B1C"/>
    <w:rsid w:val="00AD57DE"/>
    <w:rsid w:val="00B03CF2"/>
    <w:rsid w:val="00B14666"/>
    <w:rsid w:val="00BD26BB"/>
    <w:rsid w:val="00BD716C"/>
    <w:rsid w:val="00BE3B8A"/>
    <w:rsid w:val="00BE72D1"/>
    <w:rsid w:val="00BF31AD"/>
    <w:rsid w:val="00C25CDE"/>
    <w:rsid w:val="00C46BA3"/>
    <w:rsid w:val="00C50B1F"/>
    <w:rsid w:val="00C778FB"/>
    <w:rsid w:val="00D47D50"/>
    <w:rsid w:val="00D64208"/>
    <w:rsid w:val="00D87591"/>
    <w:rsid w:val="00DA1D6B"/>
    <w:rsid w:val="00DC334E"/>
    <w:rsid w:val="00DC6738"/>
    <w:rsid w:val="00E2543A"/>
    <w:rsid w:val="00E41E8D"/>
    <w:rsid w:val="00E5307E"/>
    <w:rsid w:val="00E606D3"/>
    <w:rsid w:val="00EB0703"/>
    <w:rsid w:val="00EB617F"/>
    <w:rsid w:val="00F1472C"/>
    <w:rsid w:val="00F23BC6"/>
    <w:rsid w:val="00F252DF"/>
    <w:rsid w:val="00FA2EEF"/>
    <w:rsid w:val="1530B1EA"/>
    <w:rsid w:val="176C41C2"/>
    <w:rsid w:val="17E4F5FA"/>
    <w:rsid w:val="19F1F181"/>
    <w:rsid w:val="1ABEE61C"/>
    <w:rsid w:val="1BC21588"/>
    <w:rsid w:val="1EBE6BD3"/>
    <w:rsid w:val="2223D7DE"/>
    <w:rsid w:val="282A58BC"/>
    <w:rsid w:val="2CA4B8F8"/>
    <w:rsid w:val="2F3C0787"/>
    <w:rsid w:val="3AF1DCDA"/>
    <w:rsid w:val="3D3DF4C6"/>
    <w:rsid w:val="3DF56BEC"/>
    <w:rsid w:val="4417DD0F"/>
    <w:rsid w:val="47E2D084"/>
    <w:rsid w:val="4AA2D5EA"/>
    <w:rsid w:val="4C39730D"/>
    <w:rsid w:val="5157E2FF"/>
    <w:rsid w:val="5541E95C"/>
    <w:rsid w:val="67B11DA1"/>
    <w:rsid w:val="6C15189F"/>
    <w:rsid w:val="6D63F67D"/>
    <w:rsid w:val="6F3548B9"/>
    <w:rsid w:val="74610267"/>
    <w:rsid w:val="77F7766B"/>
    <w:rsid w:val="7896F310"/>
    <w:rsid w:val="78ED6E2E"/>
    <w:rsid w:val="7DFD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6603497"/>
  <w15:docId w15:val="{602EA257-5455-4BBC-A758-2DD66713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B2D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319"/>
    <w:pPr>
      <w:ind w:left="720"/>
      <w:contextualSpacing/>
    </w:pPr>
  </w:style>
  <w:style w:type="numbering" w:customStyle="1" w:styleId="VikandMedicalSOP">
    <w:name w:val="Vikand Medical SOP"/>
    <w:uiPriority w:val="99"/>
    <w:rsid w:val="00E5307E"/>
    <w:pPr>
      <w:numPr>
        <w:numId w:val="5"/>
      </w:numPr>
    </w:pPr>
  </w:style>
  <w:style w:type="character" w:styleId="PlaceholderText">
    <w:name w:val="Placeholder Text"/>
    <w:uiPriority w:val="99"/>
    <w:semiHidden/>
    <w:rsid w:val="006522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778F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778F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778F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778FB"/>
    <w:rPr>
      <w:sz w:val="22"/>
      <w:szCs w:val="22"/>
    </w:rPr>
  </w:style>
  <w:style w:type="paragraph" w:customStyle="1" w:styleId="paragraph">
    <w:name w:val="paragraph"/>
    <w:basedOn w:val="Normal"/>
    <w:rsid w:val="00E254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E2543A"/>
  </w:style>
  <w:style w:type="character" w:customStyle="1" w:styleId="eop">
    <w:name w:val="eop"/>
    <w:basedOn w:val="DefaultParagraphFont"/>
    <w:rsid w:val="00E2543A"/>
  </w:style>
  <w:style w:type="paragraph" w:styleId="BalloonText">
    <w:name w:val="Balloon Text"/>
    <w:basedOn w:val="Normal"/>
    <w:link w:val="BalloonTextChar"/>
    <w:uiPriority w:val="99"/>
    <w:semiHidden/>
    <w:unhideWhenUsed/>
    <w:rsid w:val="00DC33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34E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9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3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4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3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61bb2e7942504121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a\Downloads\SOP%20(15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_Version xmlns="http://schemas.microsoft.com/sharepoint/v3/fields" xsi:nil="true"/>
    <Cruise_x0020_Line xmlns="49b6c5c5-b236-4920-9c0b-2e413ae02a6c">Silversea</Cruise_x0020_Line>
    <Med xmlns="49b6c5c5-b236-4920-9c0b-2e413ae02a6c">1600 General Medical Procedures</Me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A93C21DF4904DA0F37CF93A0A5E0C" ma:contentTypeVersion="10" ma:contentTypeDescription="Create a new document." ma:contentTypeScope="" ma:versionID="5e46a5f334187c96572cc5b272e8d074">
  <xsd:schema xmlns:xsd="http://www.w3.org/2001/XMLSchema" xmlns:xs="http://www.w3.org/2001/XMLSchema" xmlns:p="http://schemas.microsoft.com/office/2006/metadata/properties" xmlns:ns2="49b6c5c5-b236-4920-9c0b-2e413ae02a6c" xmlns:ns3="http://schemas.microsoft.com/sharepoint/v3/fields" xmlns:ns4="ce545564-ec68-43f3-8620-731bf2ed8feb" targetNamespace="http://schemas.microsoft.com/office/2006/metadata/properties" ma:root="true" ma:fieldsID="3e6db3aa4699f0d94dfc6059f263fae9" ns2:_="" ns3:_="" ns4:_="">
    <xsd:import namespace="49b6c5c5-b236-4920-9c0b-2e413ae02a6c"/>
    <xsd:import namespace="http://schemas.microsoft.com/sharepoint/v3/fields"/>
    <xsd:import namespace="ce545564-ec68-43f3-8620-731bf2ed8feb"/>
    <xsd:element name="properties">
      <xsd:complexType>
        <xsd:sequence>
          <xsd:element name="documentManagement">
            <xsd:complexType>
              <xsd:all>
                <xsd:element ref="ns2:Med" minOccurs="0"/>
                <xsd:element ref="ns2:Cruise_x0020_Line" minOccurs="0"/>
                <xsd:element ref="ns2:MediaServiceMetadata" minOccurs="0"/>
                <xsd:element ref="ns2:MediaServiceFastMetadata" minOccurs="0"/>
                <xsd:element ref="ns3:_Version" minOccurs="0"/>
                <xsd:element ref="ns2:MediaServiceAutoKeyPoints" minOccurs="0"/>
                <xsd:element ref="ns2:MediaServiceKeyPoint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b6c5c5-b236-4920-9c0b-2e413ae02a6c" elementFormDefault="qualified">
    <xsd:import namespace="http://schemas.microsoft.com/office/2006/documentManagement/types"/>
    <xsd:import namespace="http://schemas.microsoft.com/office/infopath/2007/PartnerControls"/>
    <xsd:element name="Med" ma:index="8" nillable="true" ma:displayName="Med" ma:internalName="Med">
      <xsd:simpleType>
        <xsd:restriction base="dms:Text">
          <xsd:maxLength value="255"/>
        </xsd:restriction>
      </xsd:simpleType>
    </xsd:element>
    <xsd:element name="Cruise_x0020_Line" ma:index="9" nillable="true" ma:displayName="Cruise Line" ma:internalName="Cruise_x0020_Line">
      <xsd:simpleType>
        <xsd:restriction base="dms:Text">
          <xsd:maxLength value="255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Version" ma:internalName="_Ver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545564-ec68-43f3-8620-731bf2ed8fe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29DA0-F2C2-4C20-AECA-16B571D929B1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5572984-F79B-4415-8386-CC0B0B04F91C}"/>
</file>

<file path=customXml/itemProps3.xml><?xml version="1.0" encoding="utf-8"?>
<ds:datastoreItem xmlns:ds="http://schemas.openxmlformats.org/officeDocument/2006/customXml" ds:itemID="{FF63F4F9-6274-4AA1-978B-8D6FA9D895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EAB6CB-FAF3-4DCB-B11D-1807E78D5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SOP (15)</Template>
  <TotalTime>1</TotalTime>
  <Pages>2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cp:lastModifiedBy>Paul Morgan</cp:lastModifiedBy>
  <cp:revision>9</cp:revision>
  <dcterms:created xsi:type="dcterms:W3CDTF">2020-10-06T20:18:00Z</dcterms:created>
  <dcterms:modified xsi:type="dcterms:W3CDTF">2020-12-15T17:03:00Z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0x010100A15A93C21DF4904DA0F37CF93A0A5E0C</vt:lpwstr>
  </property>
</Properties>
</file>