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890"/>
        <w:gridCol w:w="7578"/>
      </w:tblGrid>
      <w:tr w:rsidR="00F01841" w:rsidRPr="002645AF" w14:paraId="1A049554" w14:textId="77777777" w:rsidTr="16D47052">
        <w:trPr>
          <w:trHeight w:val="422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</w:tcPr>
          <w:p w14:paraId="29388914" w14:textId="1CDC105D" w:rsidR="00F01841" w:rsidRPr="002645AF" w:rsidRDefault="009B4B5E" w:rsidP="00B84C1B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bookmarkStart w:id="0" w:name="_Hlk52783753"/>
            <w:r>
              <w:rPr>
                <w:b/>
                <w:bCs/>
                <w:sz w:val="28"/>
                <w:szCs w:val="28"/>
              </w:rPr>
              <w:t>SS</w:t>
            </w:r>
            <w:r w:rsidR="00F01841" w:rsidRPr="002645AF">
              <w:rPr>
                <w:b/>
                <w:bCs/>
                <w:sz w:val="28"/>
                <w:szCs w:val="28"/>
              </w:rPr>
              <w:t>MED-</w:t>
            </w:r>
            <w:r w:rsidR="00F01841">
              <w:rPr>
                <w:b/>
                <w:bCs/>
                <w:sz w:val="28"/>
                <w:szCs w:val="28"/>
              </w:rPr>
              <w:t>1402</w:t>
            </w:r>
          </w:p>
        </w:tc>
        <w:tc>
          <w:tcPr>
            <w:tcW w:w="7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</w:tcPr>
          <w:p w14:paraId="78EF93C3" w14:textId="4C94C178" w:rsidR="00F01841" w:rsidRPr="002645AF" w:rsidRDefault="00F01841" w:rsidP="00B84C1B"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Crew </w:t>
            </w:r>
            <w:r w:rsidR="00E72A85">
              <w:rPr>
                <w:b/>
                <w:bCs/>
                <w:sz w:val="28"/>
                <w:szCs w:val="28"/>
              </w:rPr>
              <w:t>Hand Checks</w:t>
            </w:r>
          </w:p>
        </w:tc>
      </w:tr>
      <w:tr w:rsidR="00F01841" w:rsidRPr="002645AF" w14:paraId="0ABD26D3" w14:textId="77777777" w:rsidTr="16D47052">
        <w:trPr>
          <w:trHeight w:val="260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CE18A29" w14:textId="77777777" w:rsidR="00F01841" w:rsidRPr="002645AF" w:rsidRDefault="00F01841" w:rsidP="00B84C1B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2645AF">
              <w:rPr>
                <w:b/>
                <w:bCs/>
                <w:sz w:val="20"/>
                <w:szCs w:val="20"/>
              </w:rPr>
              <w:t>Version No.</w:t>
            </w:r>
          </w:p>
        </w:tc>
        <w:tc>
          <w:tcPr>
            <w:tcW w:w="7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37E2E26" w14:textId="77777777" w:rsidR="00F01841" w:rsidRPr="002645AF" w:rsidRDefault="00F01841" w:rsidP="00B84C1B">
            <w:pPr>
              <w:spacing w:after="0" w:line="240" w:lineRule="auto"/>
              <w:rPr>
                <w:sz w:val="20"/>
                <w:szCs w:val="20"/>
              </w:rPr>
            </w:pPr>
            <w:r w:rsidRPr="002645AF">
              <w:rPr>
                <w:sz w:val="20"/>
                <w:szCs w:val="20"/>
              </w:rPr>
              <w:t>1</w:t>
            </w:r>
          </w:p>
        </w:tc>
      </w:tr>
      <w:tr w:rsidR="00F01841" w:rsidRPr="002645AF" w14:paraId="216F433C" w14:textId="77777777" w:rsidTr="16D47052">
        <w:trPr>
          <w:trHeight w:val="269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</w:tcPr>
          <w:p w14:paraId="158716EA" w14:textId="77777777" w:rsidR="00F01841" w:rsidRPr="002645AF" w:rsidRDefault="00F01841" w:rsidP="00B84C1B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2645AF">
              <w:rPr>
                <w:b/>
                <w:bCs/>
                <w:sz w:val="20"/>
                <w:szCs w:val="20"/>
              </w:rPr>
              <w:t>Content Owner</w:t>
            </w:r>
          </w:p>
        </w:tc>
        <w:tc>
          <w:tcPr>
            <w:tcW w:w="7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</w:tcPr>
          <w:p w14:paraId="7A86D390" w14:textId="77777777" w:rsidR="00F01841" w:rsidRPr="002645AF" w:rsidRDefault="00F01841" w:rsidP="00B84C1B">
            <w:pPr>
              <w:spacing w:after="0" w:line="240" w:lineRule="auto"/>
              <w:rPr>
                <w:sz w:val="20"/>
                <w:szCs w:val="20"/>
              </w:rPr>
            </w:pPr>
            <w:r w:rsidRPr="002645AF">
              <w:rPr>
                <w:sz w:val="20"/>
                <w:szCs w:val="20"/>
              </w:rPr>
              <w:t>Vikand Technology Solutions, LLC.</w:t>
            </w:r>
          </w:p>
        </w:tc>
      </w:tr>
      <w:tr w:rsidR="00F01841" w:rsidRPr="002645AF" w14:paraId="51E59DD8" w14:textId="77777777" w:rsidTr="16D47052">
        <w:trPr>
          <w:trHeight w:val="278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4731B74" w14:textId="77777777" w:rsidR="00F01841" w:rsidRPr="002645AF" w:rsidRDefault="00F01841" w:rsidP="00B84C1B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2645AF">
              <w:rPr>
                <w:b/>
                <w:bCs/>
                <w:sz w:val="20"/>
                <w:szCs w:val="20"/>
              </w:rPr>
              <w:t>Revision Date</w:t>
            </w:r>
          </w:p>
        </w:tc>
        <w:tc>
          <w:tcPr>
            <w:tcW w:w="7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EF115FF" w14:textId="63168213" w:rsidR="00F01841" w:rsidRPr="002645AF" w:rsidRDefault="00E72A85" w:rsidP="00B84C1B">
            <w:pPr>
              <w:spacing w:after="0" w:line="240" w:lineRule="auto"/>
              <w:rPr>
                <w:sz w:val="20"/>
                <w:szCs w:val="20"/>
              </w:rPr>
            </w:pPr>
            <w:r w:rsidRPr="16D47052">
              <w:rPr>
                <w:sz w:val="20"/>
                <w:szCs w:val="20"/>
              </w:rPr>
              <w:t>2</w:t>
            </w:r>
            <w:r w:rsidR="356CC046" w:rsidRPr="16D47052">
              <w:rPr>
                <w:sz w:val="20"/>
                <w:szCs w:val="20"/>
              </w:rPr>
              <w:t>2 October</w:t>
            </w:r>
            <w:r w:rsidRPr="16D47052">
              <w:rPr>
                <w:sz w:val="20"/>
                <w:szCs w:val="20"/>
              </w:rPr>
              <w:t xml:space="preserve"> 2020</w:t>
            </w:r>
          </w:p>
        </w:tc>
      </w:tr>
      <w:bookmarkEnd w:id="0"/>
    </w:tbl>
    <w:p w14:paraId="5296B170" w14:textId="77777777" w:rsidR="00F01841" w:rsidRPr="00546C46" w:rsidRDefault="00F01841" w:rsidP="008B2DE2">
      <w:pPr>
        <w:spacing w:after="0" w:line="240" w:lineRule="auto"/>
        <w:rPr>
          <w:rFonts w:asciiTheme="minorHAnsi" w:hAnsiTheme="minorHAnsi"/>
          <w:b/>
          <w:bCs/>
          <w:sz w:val="24"/>
          <w:szCs w:val="24"/>
        </w:rPr>
      </w:pPr>
    </w:p>
    <w:tbl>
      <w:tblPr>
        <w:tblW w:w="93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3"/>
        <w:gridCol w:w="8697"/>
      </w:tblGrid>
      <w:tr w:rsidR="00BE72D1" w:rsidRPr="00546C46" w14:paraId="39A0C384" w14:textId="77777777" w:rsidTr="00B3651A">
        <w:tc>
          <w:tcPr>
            <w:tcW w:w="663" w:type="dxa"/>
            <w:shd w:val="clear" w:color="auto" w:fill="auto"/>
          </w:tcPr>
          <w:p w14:paraId="7C741622" w14:textId="77777777" w:rsidR="00BE72D1" w:rsidRDefault="00BE72D1" w:rsidP="00B3651A">
            <w:pPr>
              <w:pStyle w:val="ListParagraph"/>
              <w:numPr>
                <w:ilvl w:val="0"/>
                <w:numId w:val="8"/>
              </w:numPr>
              <w:spacing w:after="240" w:line="240" w:lineRule="auto"/>
              <w:ind w:firstLine="180"/>
              <w:jc w:val="righ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</w:p>
          <w:p w14:paraId="74018A44" w14:textId="77777777" w:rsidR="009B4B5E" w:rsidRPr="009B4B5E" w:rsidRDefault="009B4B5E" w:rsidP="009B4B5E"/>
          <w:p w14:paraId="108E8EB8" w14:textId="77777777" w:rsidR="009B4B5E" w:rsidRPr="009B4B5E" w:rsidRDefault="009B4B5E" w:rsidP="009B4B5E"/>
          <w:p w14:paraId="26B666DF" w14:textId="77777777" w:rsidR="009B4B5E" w:rsidRPr="009B4B5E" w:rsidRDefault="009B4B5E" w:rsidP="009B4B5E"/>
          <w:p w14:paraId="011F8C4E" w14:textId="77777777" w:rsidR="009B4B5E" w:rsidRPr="009B4B5E" w:rsidRDefault="009B4B5E" w:rsidP="009B4B5E"/>
          <w:p w14:paraId="2EFB0158" w14:textId="77777777" w:rsidR="009B4B5E" w:rsidRPr="009B4B5E" w:rsidRDefault="009B4B5E" w:rsidP="009B4B5E"/>
          <w:p w14:paraId="419002E7" w14:textId="77777777" w:rsidR="009B4B5E" w:rsidRPr="009B4B5E" w:rsidRDefault="009B4B5E" w:rsidP="009B4B5E"/>
          <w:p w14:paraId="51726794" w14:textId="77777777" w:rsidR="009B4B5E" w:rsidRPr="009B4B5E" w:rsidRDefault="009B4B5E" w:rsidP="009B4B5E"/>
          <w:p w14:paraId="6BFEF364" w14:textId="77777777" w:rsidR="009B4B5E" w:rsidRPr="009B4B5E" w:rsidRDefault="009B4B5E" w:rsidP="009B4B5E"/>
          <w:p w14:paraId="6C5BD4C1" w14:textId="77777777" w:rsidR="009B4B5E" w:rsidRPr="009B4B5E" w:rsidRDefault="009B4B5E" w:rsidP="009B4B5E"/>
          <w:p w14:paraId="3DD98685" w14:textId="77777777" w:rsidR="009B4B5E" w:rsidRPr="009B4B5E" w:rsidRDefault="009B4B5E" w:rsidP="009B4B5E"/>
          <w:p w14:paraId="765DC2F3" w14:textId="77777777" w:rsidR="009B4B5E" w:rsidRPr="009B4B5E" w:rsidRDefault="009B4B5E" w:rsidP="009B4B5E"/>
          <w:p w14:paraId="35980C06" w14:textId="77777777" w:rsidR="009B4B5E" w:rsidRPr="009B4B5E" w:rsidRDefault="009B4B5E" w:rsidP="009B4B5E"/>
          <w:p w14:paraId="40C174E6" w14:textId="77777777" w:rsidR="009B4B5E" w:rsidRPr="009B4B5E" w:rsidRDefault="009B4B5E" w:rsidP="009B4B5E"/>
          <w:p w14:paraId="3495FB00" w14:textId="77777777" w:rsidR="009B4B5E" w:rsidRPr="009B4B5E" w:rsidRDefault="009B4B5E" w:rsidP="009B4B5E"/>
          <w:p w14:paraId="1BCC4392" w14:textId="77777777" w:rsidR="009B4B5E" w:rsidRPr="009B4B5E" w:rsidRDefault="009B4B5E" w:rsidP="009B4B5E"/>
          <w:p w14:paraId="387FA19B" w14:textId="77777777" w:rsidR="009B4B5E" w:rsidRPr="009B4B5E" w:rsidRDefault="009B4B5E" w:rsidP="009B4B5E"/>
          <w:p w14:paraId="0674B946" w14:textId="77777777" w:rsidR="009B4B5E" w:rsidRPr="009B4B5E" w:rsidRDefault="009B4B5E" w:rsidP="009B4B5E"/>
          <w:p w14:paraId="2AA5738E" w14:textId="77777777" w:rsidR="009B4B5E" w:rsidRPr="009B4B5E" w:rsidRDefault="009B4B5E" w:rsidP="009B4B5E"/>
          <w:p w14:paraId="757F778B" w14:textId="77777777" w:rsidR="009B4B5E" w:rsidRPr="009B4B5E" w:rsidRDefault="009B4B5E" w:rsidP="009B4B5E"/>
          <w:p w14:paraId="200FE0D4" w14:textId="77777777" w:rsidR="009B4B5E" w:rsidRPr="009B4B5E" w:rsidRDefault="009B4B5E" w:rsidP="009B4B5E"/>
          <w:p w14:paraId="39A0C377" w14:textId="361A0A74" w:rsidR="009B4B5E" w:rsidRPr="009B4B5E" w:rsidRDefault="009B4B5E" w:rsidP="009B4B5E"/>
        </w:tc>
        <w:tc>
          <w:tcPr>
            <w:tcW w:w="8697" w:type="dxa"/>
            <w:shd w:val="clear" w:color="auto" w:fill="auto"/>
          </w:tcPr>
          <w:p w14:paraId="39A0C378" w14:textId="77777777" w:rsidR="00BE72D1" w:rsidRPr="00546C46" w:rsidRDefault="00E04C2B" w:rsidP="00AA3799">
            <w:pPr>
              <w:spacing w:after="120" w:line="240" w:lineRule="auto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546C46">
              <w:rPr>
                <w:rFonts w:asciiTheme="minorHAnsi" w:hAnsiTheme="minorHAnsi"/>
                <w:b/>
                <w:bCs/>
                <w:sz w:val="24"/>
                <w:szCs w:val="24"/>
              </w:rPr>
              <w:t>General</w:t>
            </w:r>
          </w:p>
          <w:p w14:paraId="39A0C379" w14:textId="4E7F16DE" w:rsidR="001058B8" w:rsidRPr="00546C46" w:rsidRDefault="00E04C2B" w:rsidP="00AA3799">
            <w:pPr>
              <w:pStyle w:val="paragraph"/>
              <w:numPr>
                <w:ilvl w:val="1"/>
                <w:numId w:val="38"/>
              </w:numPr>
              <w:spacing w:before="0" w:beforeAutospacing="0" w:after="120" w:afterAutospacing="0"/>
              <w:textAlignment w:val="baseline"/>
              <w:rPr>
                <w:rStyle w:val="eop"/>
                <w:rFonts w:asciiTheme="minorHAnsi" w:hAnsiTheme="minorHAnsi"/>
              </w:rPr>
            </w:pPr>
            <w:r w:rsidRPr="00546C46">
              <w:rPr>
                <w:rStyle w:val="normaltextrun"/>
                <w:rFonts w:asciiTheme="minorHAnsi" w:hAnsiTheme="minorHAnsi"/>
              </w:rPr>
              <w:t>Hand checks will be conducted monthly by a Nurse or Doctor, with the Executive Chef or Department Supervisor in attendance</w:t>
            </w:r>
            <w:r w:rsidR="001058B8" w:rsidRPr="00546C46">
              <w:rPr>
                <w:rStyle w:val="eop"/>
                <w:rFonts w:asciiTheme="minorHAnsi" w:hAnsiTheme="minorHAnsi"/>
              </w:rPr>
              <w:t>.</w:t>
            </w:r>
          </w:p>
          <w:p w14:paraId="39A0C37A" w14:textId="497301C4" w:rsidR="001058B8" w:rsidRPr="00546C46" w:rsidRDefault="00E04C2B" w:rsidP="00AA3799">
            <w:pPr>
              <w:pStyle w:val="paragraph"/>
              <w:numPr>
                <w:ilvl w:val="1"/>
                <w:numId w:val="38"/>
              </w:numPr>
              <w:spacing w:before="0" w:beforeAutospacing="0" w:after="120" w:afterAutospacing="0"/>
              <w:textAlignment w:val="baseline"/>
              <w:rPr>
                <w:rFonts w:asciiTheme="minorHAnsi" w:hAnsiTheme="minorHAnsi"/>
              </w:rPr>
            </w:pPr>
            <w:r w:rsidRPr="00546C46">
              <w:rPr>
                <w:rStyle w:val="normaltextrun"/>
                <w:rFonts w:asciiTheme="minorHAnsi" w:hAnsiTheme="minorHAnsi"/>
              </w:rPr>
              <w:t>One day prior to the hand check, the Nurse should send an email notifying the following supervisors of the pending procedure:</w:t>
            </w:r>
            <w:r w:rsidRPr="00546C46">
              <w:rPr>
                <w:rStyle w:val="eop"/>
                <w:rFonts w:asciiTheme="minorHAnsi" w:hAnsiTheme="minorHAnsi"/>
              </w:rPr>
              <w:t> </w:t>
            </w:r>
          </w:p>
          <w:p w14:paraId="6E15406B" w14:textId="206ECD51" w:rsidR="00154F57" w:rsidRPr="00546C46" w:rsidRDefault="004046FA" w:rsidP="765B69F6">
            <w:pPr>
              <w:pStyle w:val="paragraph"/>
              <w:numPr>
                <w:ilvl w:val="0"/>
                <w:numId w:val="40"/>
              </w:numPr>
              <w:spacing w:before="0" w:beforeAutospacing="0" w:after="120" w:afterAutospacing="0"/>
              <w:textAlignment w:val="baseline"/>
              <w:rPr>
                <w:rFonts w:asciiTheme="minorHAnsi" w:hAnsiTheme="minorHAnsi"/>
              </w:rPr>
            </w:pPr>
            <w:r w:rsidRPr="00546C46">
              <w:rPr>
                <w:rStyle w:val="normaltextrun"/>
                <w:rFonts w:asciiTheme="minorHAnsi" w:hAnsiTheme="minorHAnsi"/>
              </w:rPr>
              <w:t>Staff</w:t>
            </w:r>
            <w:r w:rsidR="00E04C2B" w:rsidRPr="00546C46">
              <w:rPr>
                <w:rStyle w:val="normaltextrun"/>
                <w:rFonts w:asciiTheme="minorHAnsi" w:hAnsiTheme="minorHAnsi"/>
              </w:rPr>
              <w:t xml:space="preserve"> Captain</w:t>
            </w:r>
            <w:r w:rsidR="00E04C2B" w:rsidRPr="00546C46">
              <w:rPr>
                <w:rStyle w:val="eop"/>
                <w:rFonts w:asciiTheme="minorHAnsi" w:hAnsiTheme="minorHAnsi"/>
              </w:rPr>
              <w:t> </w:t>
            </w:r>
          </w:p>
          <w:p w14:paraId="78F24D07" w14:textId="46300562" w:rsidR="00154F57" w:rsidRPr="00546C46" w:rsidRDefault="004046FA" w:rsidP="765B69F6">
            <w:pPr>
              <w:pStyle w:val="paragraph"/>
              <w:numPr>
                <w:ilvl w:val="0"/>
                <w:numId w:val="40"/>
              </w:numPr>
              <w:spacing w:before="0" w:beforeAutospacing="0" w:after="120" w:afterAutospacing="0"/>
              <w:textAlignment w:val="baseline"/>
              <w:rPr>
                <w:rFonts w:asciiTheme="minorHAnsi" w:hAnsiTheme="minorHAnsi"/>
              </w:rPr>
            </w:pPr>
            <w:r w:rsidRPr="00546C46">
              <w:rPr>
                <w:rStyle w:val="eop"/>
                <w:rFonts w:asciiTheme="minorHAnsi" w:hAnsiTheme="minorHAnsi"/>
              </w:rPr>
              <w:t>Crew Purser</w:t>
            </w:r>
          </w:p>
          <w:p w14:paraId="2DD30199" w14:textId="5E73A051" w:rsidR="00154F57" w:rsidRPr="00546C46" w:rsidRDefault="00E04C2B" w:rsidP="5689EE2A">
            <w:pPr>
              <w:pStyle w:val="paragraph"/>
              <w:numPr>
                <w:ilvl w:val="0"/>
                <w:numId w:val="40"/>
              </w:numPr>
              <w:spacing w:before="0" w:beforeAutospacing="0" w:after="120" w:afterAutospacing="0"/>
              <w:textAlignment w:val="baseline"/>
              <w:rPr>
                <w:rStyle w:val="normaltextrun"/>
                <w:rFonts w:asciiTheme="minorHAnsi" w:hAnsiTheme="minorHAnsi"/>
              </w:rPr>
            </w:pPr>
            <w:r w:rsidRPr="00546C46">
              <w:rPr>
                <w:rStyle w:val="normaltextrun"/>
                <w:rFonts w:asciiTheme="minorHAnsi" w:hAnsiTheme="minorHAnsi"/>
              </w:rPr>
              <w:t xml:space="preserve">Hotel </w:t>
            </w:r>
            <w:r w:rsidR="1A88E1AE" w:rsidRPr="00546C46">
              <w:rPr>
                <w:rStyle w:val="normaltextrun"/>
                <w:rFonts w:asciiTheme="minorHAnsi" w:hAnsiTheme="minorHAnsi"/>
              </w:rPr>
              <w:t>Manager</w:t>
            </w:r>
          </w:p>
          <w:p w14:paraId="70FCE3C0" w14:textId="6280D7EF" w:rsidR="00154F57" w:rsidRPr="00546C46" w:rsidRDefault="00E04C2B" w:rsidP="5689EE2A">
            <w:pPr>
              <w:pStyle w:val="paragraph"/>
              <w:numPr>
                <w:ilvl w:val="0"/>
                <w:numId w:val="40"/>
              </w:numPr>
              <w:spacing w:before="0" w:beforeAutospacing="0" w:after="120" w:afterAutospacing="0"/>
              <w:textAlignment w:val="baseline"/>
              <w:rPr>
                <w:rStyle w:val="eop"/>
                <w:rFonts w:asciiTheme="minorHAnsi" w:hAnsiTheme="minorHAnsi"/>
              </w:rPr>
            </w:pPr>
            <w:r w:rsidRPr="00546C46">
              <w:rPr>
                <w:rStyle w:val="normaltextrun"/>
                <w:rFonts w:asciiTheme="minorHAnsi" w:hAnsiTheme="minorHAnsi"/>
              </w:rPr>
              <w:t xml:space="preserve">F&amp;B </w:t>
            </w:r>
            <w:r w:rsidR="5AD9EFBD" w:rsidRPr="00546C46">
              <w:rPr>
                <w:rStyle w:val="normaltextrun"/>
                <w:rFonts w:asciiTheme="minorHAnsi" w:hAnsiTheme="minorHAnsi"/>
              </w:rPr>
              <w:t>Manager</w:t>
            </w:r>
            <w:r w:rsidRPr="00546C46">
              <w:rPr>
                <w:rStyle w:val="eop"/>
                <w:rFonts w:asciiTheme="minorHAnsi" w:hAnsiTheme="minorHAnsi"/>
              </w:rPr>
              <w:t> </w:t>
            </w:r>
          </w:p>
          <w:p w14:paraId="1965CD7A" w14:textId="1231B875" w:rsidR="00154F57" w:rsidRPr="00546C46" w:rsidRDefault="5A6C95AE" w:rsidP="765B69F6">
            <w:pPr>
              <w:pStyle w:val="paragraph"/>
              <w:numPr>
                <w:ilvl w:val="0"/>
                <w:numId w:val="40"/>
              </w:numPr>
              <w:spacing w:before="0" w:beforeAutospacing="0" w:after="120" w:afterAutospacing="0"/>
              <w:textAlignment w:val="baseline"/>
              <w:rPr>
                <w:rStyle w:val="normaltextrun"/>
                <w:rFonts w:asciiTheme="minorHAnsi" w:hAnsiTheme="minorHAnsi"/>
              </w:rPr>
            </w:pPr>
            <w:r w:rsidRPr="00546C46">
              <w:rPr>
                <w:rStyle w:val="normaltextrun"/>
                <w:rFonts w:asciiTheme="minorHAnsi" w:hAnsiTheme="minorHAnsi"/>
              </w:rPr>
              <w:t>Bar Manager</w:t>
            </w:r>
          </w:p>
          <w:p w14:paraId="7112E0FE" w14:textId="77777777" w:rsidR="00154F57" w:rsidRPr="00546C46" w:rsidRDefault="00E04C2B" w:rsidP="00AA3799">
            <w:pPr>
              <w:pStyle w:val="paragraph"/>
              <w:numPr>
                <w:ilvl w:val="0"/>
                <w:numId w:val="40"/>
              </w:numPr>
              <w:spacing w:before="0" w:beforeAutospacing="0" w:after="120" w:afterAutospacing="0"/>
              <w:textAlignment w:val="baseline"/>
              <w:rPr>
                <w:rStyle w:val="eop"/>
                <w:rFonts w:asciiTheme="minorHAnsi" w:hAnsiTheme="minorHAnsi"/>
              </w:rPr>
            </w:pPr>
            <w:r w:rsidRPr="00546C46">
              <w:rPr>
                <w:rStyle w:val="normaltextrun"/>
                <w:rFonts w:asciiTheme="minorHAnsi" w:hAnsiTheme="minorHAnsi"/>
              </w:rPr>
              <w:t>Restaurant Manager</w:t>
            </w:r>
            <w:r w:rsidRPr="00546C46">
              <w:rPr>
                <w:rStyle w:val="eop"/>
                <w:rFonts w:asciiTheme="minorHAnsi" w:hAnsiTheme="minorHAnsi"/>
              </w:rPr>
              <w:t> </w:t>
            </w:r>
          </w:p>
          <w:p w14:paraId="02591913" w14:textId="2D233B34" w:rsidR="00154F57" w:rsidRPr="00546C46" w:rsidRDefault="1CA3614B" w:rsidP="765B69F6">
            <w:pPr>
              <w:pStyle w:val="paragraph"/>
              <w:numPr>
                <w:ilvl w:val="0"/>
                <w:numId w:val="40"/>
              </w:numPr>
              <w:spacing w:before="0" w:beforeAutospacing="0" w:after="120" w:afterAutospacing="0"/>
              <w:textAlignment w:val="baseline"/>
              <w:rPr>
                <w:rStyle w:val="eop"/>
                <w:rFonts w:asciiTheme="minorHAnsi" w:hAnsiTheme="minorHAnsi"/>
              </w:rPr>
            </w:pPr>
            <w:r w:rsidRPr="00546C46">
              <w:rPr>
                <w:rStyle w:val="normaltextrun"/>
                <w:rFonts w:asciiTheme="minorHAnsi" w:hAnsiTheme="minorHAnsi"/>
              </w:rPr>
              <w:t xml:space="preserve">Chief </w:t>
            </w:r>
            <w:r w:rsidR="00E04C2B" w:rsidRPr="00546C46">
              <w:rPr>
                <w:rStyle w:val="normaltextrun"/>
                <w:rFonts w:asciiTheme="minorHAnsi" w:hAnsiTheme="minorHAnsi"/>
              </w:rPr>
              <w:t>Housekeeper</w:t>
            </w:r>
            <w:r w:rsidR="00E04C2B" w:rsidRPr="00546C46">
              <w:rPr>
                <w:rStyle w:val="eop"/>
                <w:rFonts w:asciiTheme="minorHAnsi" w:hAnsiTheme="minorHAnsi"/>
              </w:rPr>
              <w:t> </w:t>
            </w:r>
          </w:p>
          <w:p w14:paraId="3AFEF15C" w14:textId="2D67B069" w:rsidR="00154F57" w:rsidRPr="00546C46" w:rsidRDefault="67B21E56" w:rsidP="765B69F6">
            <w:pPr>
              <w:pStyle w:val="paragraph"/>
              <w:numPr>
                <w:ilvl w:val="0"/>
                <w:numId w:val="40"/>
              </w:numPr>
              <w:spacing w:before="0" w:beforeAutospacing="0" w:after="120" w:afterAutospacing="0"/>
              <w:textAlignment w:val="baseline"/>
              <w:rPr>
                <w:rStyle w:val="eop"/>
                <w:rFonts w:asciiTheme="minorHAnsi" w:hAnsiTheme="minorHAnsi"/>
              </w:rPr>
            </w:pPr>
            <w:r w:rsidRPr="00546C46">
              <w:rPr>
                <w:rStyle w:val="normaltextrun"/>
                <w:rFonts w:asciiTheme="minorHAnsi" w:hAnsiTheme="minorHAnsi"/>
              </w:rPr>
              <w:t>Provisions</w:t>
            </w:r>
            <w:r w:rsidR="00E04C2B" w:rsidRPr="00546C46">
              <w:rPr>
                <w:rStyle w:val="normaltextrun"/>
                <w:rFonts w:asciiTheme="minorHAnsi" w:hAnsiTheme="minorHAnsi"/>
              </w:rPr>
              <w:t xml:space="preserve"> Manager</w:t>
            </w:r>
            <w:r w:rsidR="00E04C2B" w:rsidRPr="00546C46">
              <w:rPr>
                <w:rStyle w:val="eop"/>
                <w:rFonts w:asciiTheme="minorHAnsi" w:hAnsiTheme="minorHAnsi"/>
              </w:rPr>
              <w:t> </w:t>
            </w:r>
          </w:p>
          <w:p w14:paraId="3F6A9EE5" w14:textId="5CEF99E7" w:rsidR="00154F57" w:rsidRPr="00E26EB6" w:rsidRDefault="00E04C2B" w:rsidP="00AA3799">
            <w:pPr>
              <w:pStyle w:val="paragraph"/>
              <w:numPr>
                <w:ilvl w:val="0"/>
                <w:numId w:val="40"/>
              </w:numPr>
              <w:spacing w:before="0" w:beforeAutospacing="0" w:after="120" w:afterAutospacing="0"/>
              <w:textAlignment w:val="baseline"/>
              <w:rPr>
                <w:rStyle w:val="eop"/>
                <w:rFonts w:asciiTheme="minorHAnsi" w:hAnsiTheme="minorHAnsi"/>
              </w:rPr>
            </w:pPr>
            <w:r w:rsidRPr="00546C46">
              <w:rPr>
                <w:rStyle w:val="normaltextrun"/>
                <w:rFonts w:asciiTheme="minorHAnsi" w:hAnsiTheme="minorHAnsi"/>
              </w:rPr>
              <w:t>Executive Chef </w:t>
            </w:r>
            <w:r w:rsidRPr="00546C46">
              <w:rPr>
                <w:rStyle w:val="eop"/>
                <w:rFonts w:asciiTheme="minorHAnsi" w:hAnsiTheme="minorHAnsi"/>
              </w:rPr>
              <w:t> </w:t>
            </w:r>
          </w:p>
          <w:p w14:paraId="3B21FD66" w14:textId="77777777" w:rsidR="0023705E" w:rsidRPr="00546C46" w:rsidRDefault="0023705E" w:rsidP="00AA3799">
            <w:pPr>
              <w:pStyle w:val="paragraph"/>
              <w:spacing w:before="0" w:beforeAutospacing="0" w:after="120" w:afterAutospacing="0"/>
              <w:textAlignment w:val="baseline"/>
              <w:rPr>
                <w:rStyle w:val="eop"/>
                <w:rFonts w:asciiTheme="minorHAnsi" w:hAnsiTheme="minorHAnsi"/>
              </w:rPr>
            </w:pPr>
            <w:r w:rsidRPr="00546C46">
              <w:rPr>
                <w:rStyle w:val="eop"/>
                <w:rFonts w:asciiTheme="minorHAnsi" w:hAnsiTheme="minorHAnsi"/>
              </w:rPr>
              <w:t>1.2 Hand checks will be performed on the following Crew:</w:t>
            </w:r>
          </w:p>
          <w:p w14:paraId="588E75BD" w14:textId="77777777" w:rsidR="0023705E" w:rsidRPr="00546C46" w:rsidRDefault="0023705E" w:rsidP="00AA3799">
            <w:pPr>
              <w:pStyle w:val="paragraph"/>
              <w:numPr>
                <w:ilvl w:val="0"/>
                <w:numId w:val="33"/>
              </w:numPr>
              <w:spacing w:before="0" w:beforeAutospacing="0" w:after="120" w:afterAutospacing="0"/>
              <w:textAlignment w:val="baseline"/>
              <w:rPr>
                <w:rFonts w:asciiTheme="minorHAnsi" w:hAnsiTheme="minorHAnsi"/>
              </w:rPr>
            </w:pPr>
            <w:r w:rsidRPr="00546C46">
              <w:rPr>
                <w:rStyle w:val="normaltextrun"/>
                <w:rFonts w:asciiTheme="minorHAnsi" w:hAnsiTheme="minorHAnsi"/>
              </w:rPr>
              <w:t>All Galley and kitchen staff</w:t>
            </w:r>
            <w:r w:rsidRPr="00546C46">
              <w:rPr>
                <w:rStyle w:val="eop"/>
                <w:rFonts w:asciiTheme="minorHAnsi" w:hAnsiTheme="minorHAnsi"/>
              </w:rPr>
              <w:t> </w:t>
            </w:r>
          </w:p>
          <w:p w14:paraId="6C47B032" w14:textId="19A84AFA" w:rsidR="0023705E" w:rsidRPr="00546C46" w:rsidRDefault="0023705E" w:rsidP="00AA3799">
            <w:pPr>
              <w:pStyle w:val="paragraph"/>
              <w:numPr>
                <w:ilvl w:val="0"/>
                <w:numId w:val="33"/>
              </w:numPr>
              <w:spacing w:before="0" w:beforeAutospacing="0" w:after="120" w:afterAutospacing="0"/>
              <w:textAlignment w:val="baseline"/>
              <w:rPr>
                <w:rFonts w:asciiTheme="minorHAnsi" w:hAnsiTheme="minorHAnsi"/>
              </w:rPr>
            </w:pPr>
            <w:r w:rsidRPr="00546C46">
              <w:rPr>
                <w:rStyle w:val="normaltextrun"/>
                <w:rFonts w:asciiTheme="minorHAnsi" w:hAnsiTheme="minorHAnsi"/>
              </w:rPr>
              <w:t xml:space="preserve">Cabin </w:t>
            </w:r>
            <w:r w:rsidR="008371A7" w:rsidRPr="00546C46">
              <w:rPr>
                <w:rStyle w:val="normaltextrun"/>
                <w:rFonts w:asciiTheme="minorHAnsi" w:hAnsiTheme="minorHAnsi"/>
              </w:rPr>
              <w:t>Stewards</w:t>
            </w:r>
          </w:p>
          <w:p w14:paraId="365C6B3B" w14:textId="77777777" w:rsidR="0023705E" w:rsidRPr="00546C46" w:rsidRDefault="0023705E" w:rsidP="00AA3799">
            <w:pPr>
              <w:pStyle w:val="paragraph"/>
              <w:numPr>
                <w:ilvl w:val="0"/>
                <w:numId w:val="33"/>
              </w:numPr>
              <w:spacing w:before="0" w:beforeAutospacing="0" w:after="120" w:afterAutospacing="0"/>
              <w:textAlignment w:val="baseline"/>
              <w:rPr>
                <w:rStyle w:val="eop"/>
                <w:rFonts w:asciiTheme="minorHAnsi" w:hAnsiTheme="minorHAnsi"/>
              </w:rPr>
            </w:pPr>
            <w:r w:rsidRPr="00546C46">
              <w:rPr>
                <w:rStyle w:val="normaltextrun"/>
                <w:rFonts w:asciiTheme="minorHAnsi" w:hAnsiTheme="minorHAnsi"/>
              </w:rPr>
              <w:t>Room Service – Restaurant Servers / Room Service</w:t>
            </w:r>
            <w:r w:rsidRPr="00546C46">
              <w:rPr>
                <w:rStyle w:val="eop"/>
                <w:rFonts w:asciiTheme="minorHAnsi" w:hAnsiTheme="minorHAnsi"/>
              </w:rPr>
              <w:t> </w:t>
            </w:r>
          </w:p>
          <w:p w14:paraId="2FFB1E26" w14:textId="42FB52A9" w:rsidR="0023705E" w:rsidRPr="00E26EB6" w:rsidRDefault="0023705E" w:rsidP="00AA3799">
            <w:pPr>
              <w:pStyle w:val="paragraph"/>
              <w:numPr>
                <w:ilvl w:val="0"/>
                <w:numId w:val="33"/>
              </w:numPr>
              <w:spacing w:before="0" w:beforeAutospacing="0" w:after="120" w:afterAutospacing="0"/>
              <w:textAlignment w:val="baseline"/>
              <w:rPr>
                <w:rStyle w:val="eop"/>
                <w:rFonts w:asciiTheme="minorHAnsi" w:hAnsiTheme="minorHAnsi"/>
              </w:rPr>
            </w:pPr>
            <w:r w:rsidRPr="00546C46">
              <w:rPr>
                <w:rStyle w:val="normaltextrun"/>
                <w:rFonts w:asciiTheme="minorHAnsi" w:hAnsiTheme="minorHAnsi"/>
              </w:rPr>
              <w:t>All Beverage staff including bartenders, servers and sommeliers</w:t>
            </w:r>
            <w:r w:rsidRPr="00546C46">
              <w:rPr>
                <w:rStyle w:val="eop"/>
                <w:rFonts w:asciiTheme="minorHAnsi" w:hAnsiTheme="minorHAnsi"/>
              </w:rPr>
              <w:t> </w:t>
            </w:r>
          </w:p>
          <w:p w14:paraId="0D8256A2" w14:textId="77777777" w:rsidR="0023705E" w:rsidRPr="00546C46" w:rsidRDefault="0023705E" w:rsidP="00AA3799">
            <w:pPr>
              <w:pStyle w:val="paragraph"/>
              <w:spacing w:before="0" w:beforeAutospacing="0" w:after="120" w:afterAutospacing="0"/>
              <w:textAlignment w:val="baseline"/>
              <w:rPr>
                <w:rStyle w:val="eop"/>
                <w:rFonts w:asciiTheme="minorHAnsi" w:hAnsiTheme="minorHAnsi"/>
              </w:rPr>
            </w:pPr>
            <w:r w:rsidRPr="00546C46">
              <w:rPr>
                <w:rStyle w:val="eop"/>
                <w:rFonts w:asciiTheme="minorHAnsi" w:hAnsiTheme="minorHAnsi"/>
              </w:rPr>
              <w:t>1.3 Crew are to be monitored for:</w:t>
            </w:r>
          </w:p>
          <w:p w14:paraId="5B37138C" w14:textId="77777777" w:rsidR="0023705E" w:rsidRPr="00546C46" w:rsidRDefault="0023705E" w:rsidP="00AA3799">
            <w:pPr>
              <w:pStyle w:val="paragraph"/>
              <w:numPr>
                <w:ilvl w:val="0"/>
                <w:numId w:val="41"/>
              </w:numPr>
              <w:spacing w:before="0" w:beforeAutospacing="0" w:after="120" w:afterAutospacing="0"/>
              <w:textAlignment w:val="baseline"/>
              <w:rPr>
                <w:rFonts w:asciiTheme="minorHAnsi" w:hAnsiTheme="minorHAnsi"/>
              </w:rPr>
            </w:pPr>
            <w:r w:rsidRPr="00546C46">
              <w:rPr>
                <w:rStyle w:val="normaltextrun"/>
                <w:rFonts w:asciiTheme="minorHAnsi" w:hAnsiTheme="minorHAnsi"/>
              </w:rPr>
              <w:t>Skin abnormalities</w:t>
            </w:r>
            <w:r w:rsidRPr="00546C46">
              <w:rPr>
                <w:rStyle w:val="eop"/>
                <w:rFonts w:asciiTheme="minorHAnsi" w:hAnsiTheme="minorHAnsi"/>
              </w:rPr>
              <w:t> </w:t>
            </w:r>
          </w:p>
          <w:p w14:paraId="6AF5B973" w14:textId="77777777" w:rsidR="0023705E" w:rsidRPr="00546C46" w:rsidRDefault="0023705E" w:rsidP="00AA3799">
            <w:pPr>
              <w:pStyle w:val="paragraph"/>
              <w:numPr>
                <w:ilvl w:val="0"/>
                <w:numId w:val="41"/>
              </w:numPr>
              <w:spacing w:before="0" w:beforeAutospacing="0" w:after="120" w:afterAutospacing="0"/>
              <w:textAlignment w:val="baseline"/>
              <w:rPr>
                <w:rFonts w:asciiTheme="minorHAnsi" w:hAnsiTheme="minorHAnsi"/>
              </w:rPr>
            </w:pPr>
            <w:r w:rsidRPr="00546C46">
              <w:rPr>
                <w:rStyle w:val="normaltextrun"/>
                <w:rFonts w:asciiTheme="minorHAnsi" w:hAnsiTheme="minorHAnsi"/>
              </w:rPr>
              <w:t>Eczema</w:t>
            </w:r>
            <w:r w:rsidRPr="00546C46">
              <w:rPr>
                <w:rStyle w:val="eop"/>
                <w:rFonts w:asciiTheme="minorHAnsi" w:hAnsiTheme="minorHAnsi"/>
              </w:rPr>
              <w:t> </w:t>
            </w:r>
          </w:p>
          <w:p w14:paraId="6FD85794" w14:textId="77777777" w:rsidR="0023705E" w:rsidRPr="00546C46" w:rsidRDefault="0023705E" w:rsidP="00AA3799">
            <w:pPr>
              <w:pStyle w:val="paragraph"/>
              <w:numPr>
                <w:ilvl w:val="0"/>
                <w:numId w:val="41"/>
              </w:numPr>
              <w:spacing w:before="0" w:beforeAutospacing="0" w:after="120" w:afterAutospacing="0"/>
              <w:textAlignment w:val="baseline"/>
              <w:rPr>
                <w:rFonts w:asciiTheme="minorHAnsi" w:hAnsiTheme="minorHAnsi"/>
              </w:rPr>
            </w:pPr>
            <w:r w:rsidRPr="00546C46">
              <w:rPr>
                <w:rStyle w:val="normaltextrun"/>
                <w:rFonts w:asciiTheme="minorHAnsi" w:hAnsiTheme="minorHAnsi"/>
              </w:rPr>
              <w:t>Contact dermatitis</w:t>
            </w:r>
            <w:r w:rsidRPr="00546C46">
              <w:rPr>
                <w:rStyle w:val="eop"/>
                <w:rFonts w:asciiTheme="minorHAnsi" w:hAnsiTheme="minorHAnsi"/>
              </w:rPr>
              <w:t> </w:t>
            </w:r>
          </w:p>
          <w:p w14:paraId="59A4AAB2" w14:textId="77777777" w:rsidR="0023705E" w:rsidRPr="00546C46" w:rsidRDefault="0023705E" w:rsidP="00AA3799">
            <w:pPr>
              <w:pStyle w:val="paragraph"/>
              <w:numPr>
                <w:ilvl w:val="0"/>
                <w:numId w:val="41"/>
              </w:numPr>
              <w:spacing w:before="0" w:beforeAutospacing="0" w:after="120" w:afterAutospacing="0"/>
              <w:textAlignment w:val="baseline"/>
              <w:rPr>
                <w:rFonts w:asciiTheme="minorHAnsi" w:hAnsiTheme="minorHAnsi"/>
              </w:rPr>
            </w:pPr>
            <w:r w:rsidRPr="00546C46">
              <w:rPr>
                <w:rStyle w:val="normaltextrun"/>
                <w:rFonts w:asciiTheme="minorHAnsi" w:hAnsiTheme="minorHAnsi"/>
              </w:rPr>
              <w:t>Cuts or open/split skin</w:t>
            </w:r>
            <w:r w:rsidRPr="00546C46">
              <w:rPr>
                <w:rStyle w:val="eop"/>
                <w:rFonts w:asciiTheme="minorHAnsi" w:hAnsiTheme="minorHAnsi"/>
              </w:rPr>
              <w:t> </w:t>
            </w:r>
          </w:p>
          <w:p w14:paraId="1D355817" w14:textId="77777777" w:rsidR="0023705E" w:rsidRPr="00546C46" w:rsidRDefault="0023705E" w:rsidP="00AA3799">
            <w:pPr>
              <w:pStyle w:val="paragraph"/>
              <w:numPr>
                <w:ilvl w:val="0"/>
                <w:numId w:val="41"/>
              </w:numPr>
              <w:spacing w:before="0" w:beforeAutospacing="0" w:after="120" w:afterAutospacing="0"/>
              <w:textAlignment w:val="baseline"/>
              <w:rPr>
                <w:rFonts w:asciiTheme="minorHAnsi" w:hAnsiTheme="minorHAnsi"/>
              </w:rPr>
            </w:pPr>
            <w:r w:rsidRPr="00546C46">
              <w:rPr>
                <w:rStyle w:val="normaltextrun"/>
                <w:rFonts w:asciiTheme="minorHAnsi" w:hAnsiTheme="minorHAnsi"/>
              </w:rPr>
              <w:t>Open wounds</w:t>
            </w:r>
            <w:r w:rsidRPr="00546C46">
              <w:rPr>
                <w:rStyle w:val="eop"/>
                <w:rFonts w:asciiTheme="minorHAnsi" w:hAnsiTheme="minorHAnsi"/>
              </w:rPr>
              <w:t> </w:t>
            </w:r>
          </w:p>
          <w:p w14:paraId="228133A3" w14:textId="77777777" w:rsidR="0023705E" w:rsidRPr="00546C46" w:rsidRDefault="0023705E" w:rsidP="00AA3799">
            <w:pPr>
              <w:pStyle w:val="paragraph"/>
              <w:numPr>
                <w:ilvl w:val="0"/>
                <w:numId w:val="41"/>
              </w:numPr>
              <w:spacing w:before="0" w:beforeAutospacing="0" w:after="120" w:afterAutospacing="0"/>
              <w:textAlignment w:val="baseline"/>
              <w:rPr>
                <w:rFonts w:asciiTheme="minorHAnsi" w:hAnsiTheme="minorHAnsi"/>
              </w:rPr>
            </w:pPr>
            <w:r w:rsidRPr="00546C46">
              <w:rPr>
                <w:rStyle w:val="normaltextrun"/>
                <w:rFonts w:asciiTheme="minorHAnsi" w:hAnsiTheme="minorHAnsi"/>
              </w:rPr>
              <w:t>Burns</w:t>
            </w:r>
            <w:r w:rsidRPr="00546C46">
              <w:rPr>
                <w:rStyle w:val="eop"/>
                <w:rFonts w:asciiTheme="minorHAnsi" w:hAnsiTheme="minorHAnsi"/>
              </w:rPr>
              <w:t> </w:t>
            </w:r>
          </w:p>
          <w:p w14:paraId="227ED0FB" w14:textId="1DDF3917" w:rsidR="00D34E31" w:rsidRPr="00E26EB6" w:rsidRDefault="0023705E" w:rsidP="00AA3799">
            <w:pPr>
              <w:pStyle w:val="paragraph"/>
              <w:numPr>
                <w:ilvl w:val="0"/>
                <w:numId w:val="41"/>
              </w:numPr>
              <w:spacing w:before="0" w:beforeAutospacing="0" w:after="120" w:afterAutospacing="0"/>
              <w:textAlignment w:val="baseline"/>
              <w:rPr>
                <w:rStyle w:val="normaltextrun"/>
                <w:rFonts w:asciiTheme="minorHAnsi" w:hAnsiTheme="minorHAnsi"/>
              </w:rPr>
            </w:pPr>
            <w:r w:rsidRPr="00546C46">
              <w:rPr>
                <w:rStyle w:val="normaltextrun"/>
                <w:rFonts w:asciiTheme="minorHAnsi" w:hAnsiTheme="minorHAnsi"/>
              </w:rPr>
              <w:t>Fungal infections of hands and/or nails</w:t>
            </w:r>
            <w:r w:rsidRPr="00546C46">
              <w:rPr>
                <w:rStyle w:val="eop"/>
                <w:rFonts w:asciiTheme="minorHAnsi" w:hAnsiTheme="minorHAnsi"/>
              </w:rPr>
              <w:t> </w:t>
            </w:r>
          </w:p>
          <w:p w14:paraId="40DFA40B" w14:textId="02972F03" w:rsidR="00D34E31" w:rsidRPr="00546C46" w:rsidRDefault="00D34E31" w:rsidP="00AA3799">
            <w:pPr>
              <w:pStyle w:val="paragraph"/>
              <w:numPr>
                <w:ilvl w:val="1"/>
                <w:numId w:val="37"/>
              </w:numPr>
              <w:spacing w:before="0" w:beforeAutospacing="0" w:after="120" w:afterAutospacing="0"/>
              <w:textAlignment w:val="baseline"/>
              <w:rPr>
                <w:rStyle w:val="eop"/>
                <w:rFonts w:asciiTheme="minorHAnsi" w:hAnsiTheme="minorHAnsi"/>
              </w:rPr>
            </w:pPr>
            <w:r w:rsidRPr="00546C46">
              <w:rPr>
                <w:rStyle w:val="normaltextrun"/>
                <w:rFonts w:asciiTheme="minorHAnsi" w:hAnsiTheme="minorHAnsi"/>
              </w:rPr>
              <w:lastRenderedPageBreak/>
              <w:t>Crew found with skin abnormalities, rashes etc. are to be seen by the Doctor or Nurse in the Medical Center for treatment and prescribed follow up</w:t>
            </w:r>
            <w:r w:rsidRPr="00546C46">
              <w:rPr>
                <w:rStyle w:val="eop"/>
                <w:rFonts w:asciiTheme="minorHAnsi" w:hAnsiTheme="minorHAnsi"/>
              </w:rPr>
              <w:t>.</w:t>
            </w:r>
          </w:p>
          <w:p w14:paraId="4F9EFC8F" w14:textId="77777777" w:rsidR="002A60FC" w:rsidRPr="00546C46" w:rsidRDefault="002A60FC" w:rsidP="00AA3799">
            <w:pPr>
              <w:pStyle w:val="paragraph"/>
              <w:numPr>
                <w:ilvl w:val="1"/>
                <w:numId w:val="37"/>
              </w:numPr>
              <w:spacing w:before="0" w:beforeAutospacing="0" w:after="120" w:afterAutospacing="0"/>
              <w:textAlignment w:val="baseline"/>
              <w:rPr>
                <w:rStyle w:val="eop"/>
                <w:rFonts w:asciiTheme="minorHAnsi" w:hAnsiTheme="minorHAnsi"/>
              </w:rPr>
            </w:pPr>
            <w:r w:rsidRPr="00546C46">
              <w:rPr>
                <w:rStyle w:val="eop"/>
                <w:rFonts w:asciiTheme="minorHAnsi" w:hAnsiTheme="minorHAnsi"/>
              </w:rPr>
              <w:t xml:space="preserve"> </w:t>
            </w:r>
            <w:r w:rsidRPr="00546C46">
              <w:rPr>
                <w:rStyle w:val="normaltextrun"/>
                <w:rFonts w:asciiTheme="minorHAnsi" w:hAnsiTheme="minorHAnsi"/>
              </w:rPr>
              <w:t>The immediate supervisor is to be notified via email when any Crew needs to be seen in the Medical Center for treatment and/or follow up</w:t>
            </w:r>
            <w:r w:rsidRPr="00546C46">
              <w:rPr>
                <w:rStyle w:val="eop"/>
                <w:rFonts w:asciiTheme="minorHAnsi" w:hAnsiTheme="minorHAnsi"/>
              </w:rPr>
              <w:t>.</w:t>
            </w:r>
          </w:p>
          <w:p w14:paraId="39A0C383" w14:textId="730B7C92" w:rsidR="00AA3799" w:rsidRPr="00E26EB6" w:rsidRDefault="002A60FC" w:rsidP="00E26EB6">
            <w:pPr>
              <w:pStyle w:val="paragraph"/>
              <w:numPr>
                <w:ilvl w:val="1"/>
                <w:numId w:val="37"/>
              </w:numPr>
              <w:spacing w:before="0" w:beforeAutospacing="0" w:after="120" w:afterAutospacing="0"/>
              <w:textAlignment w:val="baseline"/>
              <w:rPr>
                <w:rFonts w:asciiTheme="minorHAnsi" w:hAnsiTheme="minorHAnsi"/>
              </w:rPr>
            </w:pPr>
            <w:r w:rsidRPr="00546C46">
              <w:rPr>
                <w:rStyle w:val="normaltextrun"/>
                <w:rFonts w:asciiTheme="minorHAnsi" w:hAnsiTheme="minorHAnsi"/>
              </w:rPr>
              <w:t xml:space="preserve">Results of hand checks are maintained within the Crew Hand Check </w:t>
            </w:r>
            <w:r w:rsidR="00F53177" w:rsidRPr="00546C46">
              <w:rPr>
                <w:rStyle w:val="normaltextrun"/>
                <w:rFonts w:asciiTheme="minorHAnsi" w:hAnsiTheme="minorHAnsi"/>
              </w:rPr>
              <w:t>logbook</w:t>
            </w:r>
            <w:r w:rsidRPr="00546C46">
              <w:rPr>
                <w:rStyle w:val="normaltextrun"/>
                <w:rFonts w:asciiTheme="minorHAnsi" w:hAnsiTheme="minorHAnsi"/>
              </w:rPr>
              <w:t xml:space="preserve"> in the Nurse’s office</w:t>
            </w:r>
            <w:r w:rsidRPr="00546C46">
              <w:rPr>
                <w:rStyle w:val="eop"/>
                <w:rFonts w:asciiTheme="minorHAnsi" w:hAnsiTheme="minorHAnsi"/>
              </w:rPr>
              <w:t>.</w:t>
            </w:r>
          </w:p>
        </w:tc>
      </w:tr>
      <w:tr w:rsidR="00E606D3" w:rsidRPr="00546C46" w14:paraId="39A0C3A8" w14:textId="77777777" w:rsidTr="00B3651A">
        <w:tc>
          <w:tcPr>
            <w:tcW w:w="663" w:type="dxa"/>
            <w:shd w:val="clear" w:color="auto" w:fill="auto"/>
          </w:tcPr>
          <w:p w14:paraId="39A0C3A5" w14:textId="77777777" w:rsidR="00E606D3" w:rsidRPr="00546C46" w:rsidRDefault="00E606D3" w:rsidP="00B3651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firstLine="180"/>
              <w:jc w:val="righ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bookmarkStart w:id="1" w:name="_Hlk51147664"/>
          </w:p>
        </w:tc>
        <w:tc>
          <w:tcPr>
            <w:tcW w:w="8697" w:type="dxa"/>
            <w:shd w:val="clear" w:color="auto" w:fill="auto"/>
          </w:tcPr>
          <w:p w14:paraId="6F3EBCA1" w14:textId="77777777" w:rsidR="00154F57" w:rsidRPr="00546C46" w:rsidRDefault="00E04C2B" w:rsidP="00AA3799">
            <w:pPr>
              <w:spacing w:after="120" w:line="240" w:lineRule="auto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546C46">
              <w:rPr>
                <w:rFonts w:asciiTheme="minorHAnsi" w:hAnsiTheme="minorHAnsi"/>
                <w:b/>
                <w:bCs/>
                <w:sz w:val="24"/>
                <w:szCs w:val="24"/>
              </w:rPr>
              <w:t>Reference</w:t>
            </w:r>
          </w:p>
          <w:p w14:paraId="39A0C3A7" w14:textId="5B9D7F87" w:rsidR="001058B8" w:rsidRPr="00546C46" w:rsidRDefault="001058B8" w:rsidP="00AA3799">
            <w:pPr>
              <w:spacing w:after="120"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546C46">
              <w:rPr>
                <w:rFonts w:asciiTheme="minorHAnsi" w:hAnsiTheme="minorHAnsi"/>
                <w:sz w:val="24"/>
                <w:szCs w:val="24"/>
              </w:rPr>
              <w:t>VSP</w:t>
            </w:r>
          </w:p>
        </w:tc>
      </w:tr>
      <w:bookmarkEnd w:id="1"/>
    </w:tbl>
    <w:p w14:paraId="39A0C3AB" w14:textId="77777777" w:rsidR="00997319" w:rsidRPr="006B7D1D" w:rsidRDefault="00997319" w:rsidP="008B2DE2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sectPr w:rsidR="00997319" w:rsidRPr="006B7D1D" w:rsidSect="00C778F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9B24CA" w14:textId="77777777" w:rsidR="00291564" w:rsidRDefault="00291564" w:rsidP="00C778FB">
      <w:pPr>
        <w:spacing w:after="0" w:line="240" w:lineRule="auto"/>
      </w:pPr>
      <w:r>
        <w:separator/>
      </w:r>
    </w:p>
  </w:endnote>
  <w:endnote w:type="continuationSeparator" w:id="0">
    <w:p w14:paraId="01755DA3" w14:textId="77777777" w:rsidR="00291564" w:rsidRDefault="00291564" w:rsidP="00C778FB">
      <w:pPr>
        <w:spacing w:after="0" w:line="240" w:lineRule="auto"/>
      </w:pPr>
      <w:r>
        <w:continuationSeparator/>
      </w:r>
    </w:p>
  </w:endnote>
  <w:endnote w:type="continuationNotice" w:id="1">
    <w:p w14:paraId="27080A6D" w14:textId="77777777" w:rsidR="00291564" w:rsidRDefault="0029156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587DA3" w14:textId="77777777" w:rsidR="009B4B5E" w:rsidRDefault="009B4B5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A0C3B1" w14:textId="6E37D86D" w:rsidR="00632535" w:rsidRPr="00E26EB6" w:rsidRDefault="009B4B5E" w:rsidP="00632535">
    <w:pPr>
      <w:pStyle w:val="Footer"/>
      <w:pBdr>
        <w:top w:val="single" w:sz="4" w:space="1" w:color="auto"/>
      </w:pBdr>
      <w:tabs>
        <w:tab w:val="clear" w:pos="4680"/>
      </w:tabs>
      <w:spacing w:after="0" w:line="240" w:lineRule="auto"/>
      <w:rPr>
        <w:rFonts w:asciiTheme="minorHAnsi" w:hAnsiTheme="minorHAnsi"/>
        <w:sz w:val="24"/>
        <w:szCs w:val="24"/>
      </w:rPr>
    </w:pPr>
    <w:r>
      <w:rPr>
        <w:rFonts w:asciiTheme="minorHAnsi" w:hAnsiTheme="minorHAnsi"/>
        <w:sz w:val="24"/>
        <w:szCs w:val="24"/>
      </w:rPr>
      <w:t>SS</w:t>
    </w:r>
    <w:bookmarkStart w:id="2" w:name="_GoBack"/>
    <w:bookmarkEnd w:id="2"/>
    <w:r w:rsidR="00632535" w:rsidRPr="00E26EB6">
      <w:rPr>
        <w:rFonts w:asciiTheme="minorHAnsi" w:hAnsiTheme="minorHAnsi"/>
        <w:sz w:val="24"/>
        <w:szCs w:val="24"/>
      </w:rPr>
      <w:t>MED—</w:t>
    </w:r>
    <w:r w:rsidR="001058B8" w:rsidRPr="00E26EB6">
      <w:rPr>
        <w:rFonts w:asciiTheme="minorHAnsi" w:hAnsiTheme="minorHAnsi"/>
        <w:sz w:val="24"/>
        <w:szCs w:val="24"/>
      </w:rPr>
      <w:t>1402 Crew Hand Checks</w:t>
    </w:r>
    <w:r w:rsidR="00632535" w:rsidRPr="00E26EB6">
      <w:rPr>
        <w:rFonts w:asciiTheme="minorHAnsi" w:hAnsiTheme="minorHAnsi"/>
        <w:sz w:val="24"/>
        <w:szCs w:val="24"/>
      </w:rPr>
      <w:tab/>
    </w:r>
    <w:r w:rsidR="00632535" w:rsidRPr="00E26EB6">
      <w:rPr>
        <w:rFonts w:asciiTheme="minorHAnsi" w:hAnsiTheme="minorHAnsi"/>
        <w:sz w:val="24"/>
        <w:szCs w:val="24"/>
      </w:rPr>
      <w:fldChar w:fldCharType="begin"/>
    </w:r>
    <w:r w:rsidR="00632535" w:rsidRPr="00E26EB6">
      <w:rPr>
        <w:rFonts w:asciiTheme="minorHAnsi" w:hAnsiTheme="minorHAnsi"/>
        <w:sz w:val="24"/>
        <w:szCs w:val="24"/>
      </w:rPr>
      <w:instrText xml:space="preserve"> PAGE   \* MERGEFORMAT </w:instrText>
    </w:r>
    <w:r w:rsidR="00632535" w:rsidRPr="00E26EB6">
      <w:rPr>
        <w:rFonts w:asciiTheme="minorHAnsi" w:hAnsiTheme="minorHAnsi"/>
        <w:sz w:val="24"/>
        <w:szCs w:val="24"/>
      </w:rPr>
      <w:fldChar w:fldCharType="separate"/>
    </w:r>
    <w:r w:rsidR="002464F7" w:rsidRPr="00E26EB6">
      <w:rPr>
        <w:rFonts w:asciiTheme="minorHAnsi" w:hAnsiTheme="minorHAnsi"/>
        <w:noProof/>
        <w:sz w:val="24"/>
        <w:szCs w:val="24"/>
      </w:rPr>
      <w:t>1</w:t>
    </w:r>
    <w:r w:rsidR="00632535" w:rsidRPr="00E26EB6">
      <w:rPr>
        <w:rFonts w:asciiTheme="minorHAnsi" w:hAnsiTheme="minorHAnsi"/>
        <w:noProof/>
        <w:sz w:val="24"/>
        <w:szCs w:val="24"/>
      </w:rPr>
      <w:fldChar w:fldCharType="end"/>
    </w:r>
  </w:p>
  <w:p w14:paraId="39A0C3B2" w14:textId="43A552C6" w:rsidR="004D249F" w:rsidRPr="00E26EB6" w:rsidRDefault="16D47052" w:rsidP="16D47052">
    <w:pPr>
      <w:pStyle w:val="Footer"/>
      <w:pBdr>
        <w:top w:val="single" w:sz="4" w:space="1" w:color="auto"/>
      </w:pBdr>
      <w:tabs>
        <w:tab w:val="clear" w:pos="4680"/>
      </w:tabs>
      <w:spacing w:after="0" w:line="240" w:lineRule="auto"/>
      <w:rPr>
        <w:rFonts w:asciiTheme="minorHAnsi" w:hAnsiTheme="minorHAnsi"/>
        <w:sz w:val="24"/>
        <w:szCs w:val="24"/>
      </w:rPr>
    </w:pPr>
    <w:r w:rsidRPr="16D47052">
      <w:rPr>
        <w:rFonts w:asciiTheme="minorHAnsi" w:hAnsiTheme="minorHAnsi"/>
        <w:sz w:val="24"/>
        <w:szCs w:val="24"/>
      </w:rPr>
      <w:t>REV. 22 October 2020</w:t>
    </w:r>
    <w:r w:rsidR="004D249F" w:rsidRPr="00E26EB6">
      <w:rPr>
        <w:rFonts w:asciiTheme="minorHAnsi" w:hAnsiTheme="minorHAnsi"/>
        <w:sz w:val="24"/>
        <w:szCs w:val="24"/>
      </w:rPr>
      <w:tab/>
    </w:r>
  </w:p>
  <w:p w14:paraId="39A0C3B3" w14:textId="77777777" w:rsidR="00632535" w:rsidRDefault="00632535">
    <w:pPr>
      <w:pStyle w:val="Footer"/>
      <w:pBdr>
        <w:top w:val="single" w:sz="4" w:space="1" w:color="auto"/>
      </w:pBdr>
      <w:tabs>
        <w:tab w:val="clear" w:pos="4680"/>
      </w:tabs>
      <w:spacing w:after="0" w:line="240" w:lineRule="auto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5E4399" w14:textId="77777777" w:rsidR="009B4B5E" w:rsidRDefault="009B4B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80685B" w14:textId="77777777" w:rsidR="00291564" w:rsidRDefault="00291564" w:rsidP="00C778FB">
      <w:pPr>
        <w:spacing w:after="0" w:line="240" w:lineRule="auto"/>
      </w:pPr>
      <w:r>
        <w:separator/>
      </w:r>
    </w:p>
  </w:footnote>
  <w:footnote w:type="continuationSeparator" w:id="0">
    <w:p w14:paraId="6D3441AD" w14:textId="77777777" w:rsidR="00291564" w:rsidRDefault="00291564" w:rsidP="00C778FB">
      <w:pPr>
        <w:spacing w:after="0" w:line="240" w:lineRule="auto"/>
      </w:pPr>
      <w:r>
        <w:continuationSeparator/>
      </w:r>
    </w:p>
  </w:footnote>
  <w:footnote w:type="continuationNotice" w:id="1">
    <w:p w14:paraId="1102FF6F" w14:textId="77777777" w:rsidR="00291564" w:rsidRDefault="0029156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E4DDCC" w14:textId="77777777" w:rsidR="009B4B5E" w:rsidRDefault="009B4B5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A0C3B0" w14:textId="77777777" w:rsidR="00C778FB" w:rsidRPr="004D249F" w:rsidRDefault="00632535" w:rsidP="00632535">
    <w:pPr>
      <w:pStyle w:val="Header"/>
      <w:tabs>
        <w:tab w:val="left" w:pos="8355"/>
      </w:tabs>
      <w:rPr>
        <w:rFonts w:ascii="Times New Roman" w:hAnsi="Times New Roman"/>
      </w:rPr>
    </w:pPr>
    <w:r>
      <w:rPr>
        <w:rFonts w:ascii="Times New Roman" w:hAnsi="Times New Roman"/>
      </w:rPr>
      <w:tab/>
    </w:r>
    <w:r>
      <w:rPr>
        <w:rFonts w:ascii="Times New Roman" w:hAnsi="Times New Roman"/>
      </w:rPr>
      <w:tab/>
    </w:r>
    <w:r>
      <w:rPr>
        <w:rFonts w:ascii="Times New Roman" w:hAnsi="Times New Roman"/>
      </w:rPr>
      <w:tab/>
    </w:r>
    <w:r w:rsidR="00896A94">
      <w:rPr>
        <w:noProof/>
      </w:rPr>
      <w:drawing>
        <wp:anchor distT="0" distB="0" distL="114300" distR="114300" simplePos="0" relativeHeight="251658240" behindDoc="1" locked="0" layoutInCell="1" allowOverlap="1" wp14:anchorId="39A0C3B4" wp14:editId="39A0C3B5">
          <wp:simplePos x="0" y="0"/>
          <wp:positionH relativeFrom="column">
            <wp:posOffset>4888230</wp:posOffset>
          </wp:positionH>
          <wp:positionV relativeFrom="paragraph">
            <wp:posOffset>-285750</wp:posOffset>
          </wp:positionV>
          <wp:extent cx="1108710" cy="640080"/>
          <wp:effectExtent l="19050" t="0" r="0" b="0"/>
          <wp:wrapNone/>
          <wp:docPr id="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8710" cy="6400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372BA0" w14:textId="77777777" w:rsidR="009B4B5E" w:rsidRDefault="009B4B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2608E"/>
    <w:multiLevelType w:val="hybridMultilevel"/>
    <w:tmpl w:val="C7105A0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4698F"/>
    <w:multiLevelType w:val="hybridMultilevel"/>
    <w:tmpl w:val="D7488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2A7D83"/>
    <w:multiLevelType w:val="multilevel"/>
    <w:tmpl w:val="C7B283C8"/>
    <w:lvl w:ilvl="0">
      <w:start w:val="2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8C65085"/>
    <w:multiLevelType w:val="hybridMultilevel"/>
    <w:tmpl w:val="C30657F6"/>
    <w:lvl w:ilvl="0" w:tplc="8A8CA08C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681B8C"/>
    <w:multiLevelType w:val="multilevel"/>
    <w:tmpl w:val="218A34B0"/>
    <w:lvl w:ilvl="0">
      <w:start w:val="1"/>
      <w:numFmt w:val="decimal"/>
      <w:lvlText w:val="%1."/>
      <w:lvlJc w:val="righ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096D45AF"/>
    <w:multiLevelType w:val="hybridMultilevel"/>
    <w:tmpl w:val="1CBA5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201C15"/>
    <w:multiLevelType w:val="hybridMultilevel"/>
    <w:tmpl w:val="22C8C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6343CA"/>
    <w:multiLevelType w:val="multilevel"/>
    <w:tmpl w:val="DE90C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57F6C08"/>
    <w:multiLevelType w:val="multilevel"/>
    <w:tmpl w:val="222A063C"/>
    <w:lvl w:ilvl="0">
      <w:start w:val="2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167A74EE"/>
    <w:multiLevelType w:val="hybridMultilevel"/>
    <w:tmpl w:val="1E84F5C6"/>
    <w:lvl w:ilvl="0" w:tplc="5F68B45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552C04B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9D2C1F1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D14615F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3C365CB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3306B75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B82AC6D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4FAA957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3A8455C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83B416C"/>
    <w:multiLevelType w:val="multilevel"/>
    <w:tmpl w:val="A83C7478"/>
    <w:lvl w:ilvl="0">
      <w:start w:val="2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19050CA3"/>
    <w:multiLevelType w:val="multilevel"/>
    <w:tmpl w:val="3314D830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1E7641BE"/>
    <w:multiLevelType w:val="multilevel"/>
    <w:tmpl w:val="80FE1516"/>
    <w:lvl w:ilvl="0">
      <w:start w:val="2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1F0F41E5"/>
    <w:multiLevelType w:val="multilevel"/>
    <w:tmpl w:val="F7A403D0"/>
    <w:lvl w:ilvl="0">
      <w:start w:val="2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2A5067F7"/>
    <w:multiLevelType w:val="multilevel"/>
    <w:tmpl w:val="075A7958"/>
    <w:lvl w:ilvl="0">
      <w:start w:val="2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2A775D21"/>
    <w:multiLevelType w:val="multilevel"/>
    <w:tmpl w:val="218A34B0"/>
    <w:lvl w:ilvl="0">
      <w:start w:val="1"/>
      <w:numFmt w:val="decimal"/>
      <w:lvlText w:val="%1."/>
      <w:lvlJc w:val="righ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2B127FBD"/>
    <w:multiLevelType w:val="multilevel"/>
    <w:tmpl w:val="A7248B46"/>
    <w:lvl w:ilvl="0">
      <w:start w:val="1"/>
      <w:numFmt w:val="bullet"/>
      <w:lvlText w:val=""/>
      <w:lvlJc w:val="left"/>
      <w:pPr>
        <w:tabs>
          <w:tab w:val="num" w:pos="-570"/>
        </w:tabs>
        <w:ind w:left="-57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50"/>
        </w:tabs>
        <w:ind w:left="15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870"/>
        </w:tabs>
        <w:ind w:left="87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1590"/>
        </w:tabs>
        <w:ind w:left="159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310"/>
        </w:tabs>
        <w:ind w:left="231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030"/>
        </w:tabs>
        <w:ind w:left="303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3750"/>
        </w:tabs>
        <w:ind w:left="375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4470"/>
        </w:tabs>
        <w:ind w:left="447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190"/>
        </w:tabs>
        <w:ind w:left="519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28C622F"/>
    <w:multiLevelType w:val="hybridMultilevel"/>
    <w:tmpl w:val="F89C4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0149F7"/>
    <w:multiLevelType w:val="multilevel"/>
    <w:tmpl w:val="218A34B0"/>
    <w:lvl w:ilvl="0">
      <w:start w:val="1"/>
      <w:numFmt w:val="decimal"/>
      <w:lvlText w:val="%1."/>
      <w:lvlJc w:val="righ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3A1036E3"/>
    <w:multiLevelType w:val="hybridMultilevel"/>
    <w:tmpl w:val="9D30B1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7F182B"/>
    <w:multiLevelType w:val="hybridMultilevel"/>
    <w:tmpl w:val="B342A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B002F6"/>
    <w:multiLevelType w:val="hybridMultilevel"/>
    <w:tmpl w:val="91B8E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C71439"/>
    <w:multiLevelType w:val="hybridMultilevel"/>
    <w:tmpl w:val="E1E21D24"/>
    <w:lvl w:ilvl="0" w:tplc="9290315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D52482A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FF16B3D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A7FCED5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287683F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E27671F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7BF4CC6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2E8ABAB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BFE412D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63701F9"/>
    <w:multiLevelType w:val="multilevel"/>
    <w:tmpl w:val="B3F2E370"/>
    <w:lvl w:ilvl="0">
      <w:start w:val="2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4FB474C6"/>
    <w:multiLevelType w:val="multilevel"/>
    <w:tmpl w:val="62641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14C15EB"/>
    <w:multiLevelType w:val="multilevel"/>
    <w:tmpl w:val="AADA2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3B20EFA"/>
    <w:multiLevelType w:val="multilevel"/>
    <w:tmpl w:val="EC68005A"/>
    <w:lvl w:ilvl="0">
      <w:start w:val="2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54115023"/>
    <w:multiLevelType w:val="hybridMultilevel"/>
    <w:tmpl w:val="0AA26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B35047"/>
    <w:multiLevelType w:val="multilevel"/>
    <w:tmpl w:val="D8747D0A"/>
    <w:lvl w:ilvl="0">
      <w:start w:val="2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5C161205"/>
    <w:multiLevelType w:val="multilevel"/>
    <w:tmpl w:val="6152E9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5C27132C"/>
    <w:multiLevelType w:val="multilevel"/>
    <w:tmpl w:val="5614A5E2"/>
    <w:lvl w:ilvl="0">
      <w:start w:val="1"/>
      <w:numFmt w:val="decimal"/>
      <w:lvlText w:val="%1."/>
      <w:lvlJc w:val="right"/>
      <w:pPr>
        <w:ind w:left="0" w:firstLine="28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5C8D51F9"/>
    <w:multiLevelType w:val="hybridMultilevel"/>
    <w:tmpl w:val="037E7292"/>
    <w:lvl w:ilvl="0" w:tplc="34C84CE0">
      <w:start w:val="1"/>
      <w:numFmt w:val="bullet"/>
      <w:lvlText w:val=""/>
      <w:lvlJc w:val="left"/>
      <w:pPr>
        <w:tabs>
          <w:tab w:val="num" w:pos="-532"/>
        </w:tabs>
        <w:ind w:left="-532" w:hanging="360"/>
      </w:pPr>
      <w:rPr>
        <w:rFonts w:ascii="Symbol" w:hAnsi="Symbol" w:hint="default"/>
        <w:sz w:val="20"/>
      </w:rPr>
    </w:lvl>
    <w:lvl w:ilvl="1" w:tplc="AC6667F4" w:tentative="1">
      <w:start w:val="1"/>
      <w:numFmt w:val="bullet"/>
      <w:lvlText w:val=""/>
      <w:lvlJc w:val="left"/>
      <w:pPr>
        <w:tabs>
          <w:tab w:val="num" w:pos="188"/>
        </w:tabs>
        <w:ind w:left="188" w:hanging="360"/>
      </w:pPr>
      <w:rPr>
        <w:rFonts w:ascii="Symbol" w:hAnsi="Symbol" w:hint="default"/>
        <w:sz w:val="20"/>
      </w:rPr>
    </w:lvl>
    <w:lvl w:ilvl="2" w:tplc="7C8C6A8C" w:tentative="1">
      <w:start w:val="1"/>
      <w:numFmt w:val="bullet"/>
      <w:lvlText w:val=""/>
      <w:lvlJc w:val="left"/>
      <w:pPr>
        <w:tabs>
          <w:tab w:val="num" w:pos="908"/>
        </w:tabs>
        <w:ind w:left="908" w:hanging="360"/>
      </w:pPr>
      <w:rPr>
        <w:rFonts w:ascii="Symbol" w:hAnsi="Symbol" w:hint="default"/>
        <w:sz w:val="20"/>
      </w:rPr>
    </w:lvl>
    <w:lvl w:ilvl="3" w:tplc="0DA61D48" w:tentative="1">
      <w:start w:val="1"/>
      <w:numFmt w:val="bullet"/>
      <w:lvlText w:val=""/>
      <w:lvlJc w:val="left"/>
      <w:pPr>
        <w:tabs>
          <w:tab w:val="num" w:pos="1628"/>
        </w:tabs>
        <w:ind w:left="1628" w:hanging="360"/>
      </w:pPr>
      <w:rPr>
        <w:rFonts w:ascii="Symbol" w:hAnsi="Symbol" w:hint="default"/>
        <w:sz w:val="20"/>
      </w:rPr>
    </w:lvl>
    <w:lvl w:ilvl="4" w:tplc="9D007E30" w:tentative="1">
      <w:start w:val="1"/>
      <w:numFmt w:val="bullet"/>
      <w:lvlText w:val=""/>
      <w:lvlJc w:val="left"/>
      <w:pPr>
        <w:tabs>
          <w:tab w:val="num" w:pos="2348"/>
        </w:tabs>
        <w:ind w:left="2348" w:hanging="360"/>
      </w:pPr>
      <w:rPr>
        <w:rFonts w:ascii="Symbol" w:hAnsi="Symbol" w:hint="default"/>
        <w:sz w:val="20"/>
      </w:rPr>
    </w:lvl>
    <w:lvl w:ilvl="5" w:tplc="82300E96" w:tentative="1">
      <w:start w:val="1"/>
      <w:numFmt w:val="bullet"/>
      <w:lvlText w:val=""/>
      <w:lvlJc w:val="left"/>
      <w:pPr>
        <w:tabs>
          <w:tab w:val="num" w:pos="3068"/>
        </w:tabs>
        <w:ind w:left="3068" w:hanging="360"/>
      </w:pPr>
      <w:rPr>
        <w:rFonts w:ascii="Symbol" w:hAnsi="Symbol" w:hint="default"/>
        <w:sz w:val="20"/>
      </w:rPr>
    </w:lvl>
    <w:lvl w:ilvl="6" w:tplc="D9CE65AE" w:tentative="1">
      <w:start w:val="1"/>
      <w:numFmt w:val="bullet"/>
      <w:lvlText w:val=""/>
      <w:lvlJc w:val="left"/>
      <w:pPr>
        <w:tabs>
          <w:tab w:val="num" w:pos="3788"/>
        </w:tabs>
        <w:ind w:left="3788" w:hanging="360"/>
      </w:pPr>
      <w:rPr>
        <w:rFonts w:ascii="Symbol" w:hAnsi="Symbol" w:hint="default"/>
        <w:sz w:val="20"/>
      </w:rPr>
    </w:lvl>
    <w:lvl w:ilvl="7" w:tplc="28DAC1A4" w:tentative="1">
      <w:start w:val="1"/>
      <w:numFmt w:val="bullet"/>
      <w:lvlText w:val=""/>
      <w:lvlJc w:val="left"/>
      <w:pPr>
        <w:tabs>
          <w:tab w:val="num" w:pos="4508"/>
        </w:tabs>
        <w:ind w:left="4508" w:hanging="360"/>
      </w:pPr>
      <w:rPr>
        <w:rFonts w:ascii="Symbol" w:hAnsi="Symbol" w:hint="default"/>
        <w:sz w:val="20"/>
      </w:rPr>
    </w:lvl>
    <w:lvl w:ilvl="8" w:tplc="4FE205D2" w:tentative="1">
      <w:start w:val="1"/>
      <w:numFmt w:val="bullet"/>
      <w:lvlText w:val=""/>
      <w:lvlJc w:val="left"/>
      <w:pPr>
        <w:tabs>
          <w:tab w:val="num" w:pos="5228"/>
        </w:tabs>
        <w:ind w:left="5228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CA44D94"/>
    <w:multiLevelType w:val="hybridMultilevel"/>
    <w:tmpl w:val="F83A65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E5777F0"/>
    <w:multiLevelType w:val="multilevel"/>
    <w:tmpl w:val="A27E2CCE"/>
    <w:lvl w:ilvl="0">
      <w:start w:val="1"/>
      <w:numFmt w:val="decimal"/>
      <w:lvlText w:val="%1."/>
      <w:lvlJc w:val="right"/>
      <w:pPr>
        <w:ind w:left="0" w:firstLine="504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60DC2B74"/>
    <w:multiLevelType w:val="hybridMultilevel"/>
    <w:tmpl w:val="63ECF1C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224EB8"/>
    <w:multiLevelType w:val="multilevel"/>
    <w:tmpl w:val="DB2A7056"/>
    <w:numStyleLink w:val="VikandMedicalSOP"/>
  </w:abstractNum>
  <w:abstractNum w:abstractNumId="36" w15:restartNumberingAfterBreak="0">
    <w:nsid w:val="65DE3334"/>
    <w:multiLevelType w:val="hybridMultilevel"/>
    <w:tmpl w:val="4320B1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7503EC8"/>
    <w:multiLevelType w:val="multilevel"/>
    <w:tmpl w:val="C13E0AE8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 w15:restartNumberingAfterBreak="0">
    <w:nsid w:val="7518762D"/>
    <w:multiLevelType w:val="multilevel"/>
    <w:tmpl w:val="DB2A7056"/>
    <w:styleLink w:val="VikandMedicalSOP"/>
    <w:lvl w:ilvl="0">
      <w:start w:val="1"/>
      <w:numFmt w:val="decimal"/>
      <w:lvlText w:val="%1."/>
      <w:lvlJc w:val="right"/>
      <w:pPr>
        <w:tabs>
          <w:tab w:val="num" w:pos="720"/>
        </w:tabs>
        <w:ind w:left="0" w:firstLine="720"/>
      </w:pPr>
      <w:rPr>
        <w:rFonts w:ascii="Times New Roman" w:hAnsi="Times New Roman" w:hint="default"/>
        <w:sz w:val="24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-360" w:firstLine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-720" w:firstLine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-360"/>
        </w:tabs>
        <w:ind w:left="-1080" w:firstLine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720"/>
        </w:tabs>
        <w:ind w:left="-1440" w:firstLine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1080"/>
        </w:tabs>
        <w:ind w:left="-1800" w:firstLine="72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-1440"/>
        </w:tabs>
        <w:ind w:left="-2160" w:firstLine="7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-1800"/>
        </w:tabs>
        <w:ind w:left="-2520" w:firstLine="7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2160"/>
        </w:tabs>
        <w:ind w:left="-2880" w:firstLine="720"/>
      </w:pPr>
      <w:rPr>
        <w:rFonts w:hint="default"/>
      </w:rPr>
    </w:lvl>
  </w:abstractNum>
  <w:abstractNum w:abstractNumId="39" w15:restartNumberingAfterBreak="0">
    <w:nsid w:val="7C9C336B"/>
    <w:multiLevelType w:val="multilevel"/>
    <w:tmpl w:val="933627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0" w15:restartNumberingAfterBreak="0">
    <w:nsid w:val="7CF21B4F"/>
    <w:multiLevelType w:val="multilevel"/>
    <w:tmpl w:val="0BE6DC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3"/>
  </w:num>
  <w:num w:numId="2">
    <w:abstractNumId w:val="6"/>
  </w:num>
  <w:num w:numId="3">
    <w:abstractNumId w:val="11"/>
  </w:num>
  <w:num w:numId="4">
    <w:abstractNumId w:val="18"/>
  </w:num>
  <w:num w:numId="5">
    <w:abstractNumId w:val="38"/>
  </w:num>
  <w:num w:numId="6">
    <w:abstractNumId w:val="35"/>
  </w:num>
  <w:num w:numId="7">
    <w:abstractNumId w:val="30"/>
  </w:num>
  <w:num w:numId="8">
    <w:abstractNumId w:val="33"/>
  </w:num>
  <w:num w:numId="9">
    <w:abstractNumId w:val="17"/>
  </w:num>
  <w:num w:numId="10">
    <w:abstractNumId w:val="4"/>
  </w:num>
  <w:num w:numId="11">
    <w:abstractNumId w:val="15"/>
  </w:num>
  <w:num w:numId="12">
    <w:abstractNumId w:val="13"/>
  </w:num>
  <w:num w:numId="13">
    <w:abstractNumId w:val="32"/>
  </w:num>
  <w:num w:numId="14">
    <w:abstractNumId w:val="2"/>
  </w:num>
  <w:num w:numId="15">
    <w:abstractNumId w:val="12"/>
  </w:num>
  <w:num w:numId="16">
    <w:abstractNumId w:val="28"/>
  </w:num>
  <w:num w:numId="17">
    <w:abstractNumId w:val="10"/>
  </w:num>
  <w:num w:numId="18">
    <w:abstractNumId w:val="14"/>
  </w:num>
  <w:num w:numId="19">
    <w:abstractNumId w:val="8"/>
  </w:num>
  <w:num w:numId="20">
    <w:abstractNumId w:val="26"/>
  </w:num>
  <w:num w:numId="21">
    <w:abstractNumId w:val="37"/>
  </w:num>
  <w:num w:numId="22">
    <w:abstractNumId w:val="23"/>
  </w:num>
  <w:num w:numId="23">
    <w:abstractNumId w:val="19"/>
  </w:num>
  <w:num w:numId="24">
    <w:abstractNumId w:val="25"/>
  </w:num>
  <w:num w:numId="25">
    <w:abstractNumId w:val="24"/>
  </w:num>
  <w:num w:numId="26">
    <w:abstractNumId w:val="9"/>
  </w:num>
  <w:num w:numId="27">
    <w:abstractNumId w:val="7"/>
  </w:num>
  <w:num w:numId="28">
    <w:abstractNumId w:val="31"/>
  </w:num>
  <w:num w:numId="29">
    <w:abstractNumId w:val="22"/>
  </w:num>
  <w:num w:numId="30">
    <w:abstractNumId w:val="16"/>
  </w:num>
  <w:num w:numId="31">
    <w:abstractNumId w:val="20"/>
  </w:num>
  <w:num w:numId="32">
    <w:abstractNumId w:val="27"/>
  </w:num>
  <w:num w:numId="33">
    <w:abstractNumId w:val="1"/>
  </w:num>
  <w:num w:numId="34">
    <w:abstractNumId w:val="0"/>
  </w:num>
  <w:num w:numId="35">
    <w:abstractNumId w:val="34"/>
  </w:num>
  <w:num w:numId="36">
    <w:abstractNumId w:val="36"/>
  </w:num>
  <w:num w:numId="37">
    <w:abstractNumId w:val="40"/>
  </w:num>
  <w:num w:numId="38">
    <w:abstractNumId w:val="39"/>
  </w:num>
  <w:num w:numId="39">
    <w:abstractNumId w:val="29"/>
  </w:num>
  <w:num w:numId="40">
    <w:abstractNumId w:val="5"/>
  </w:num>
  <w:num w:numId="4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58B8"/>
    <w:rsid w:val="00066A6A"/>
    <w:rsid w:val="000B195C"/>
    <w:rsid w:val="000C3E52"/>
    <w:rsid w:val="000D21D9"/>
    <w:rsid w:val="001058B8"/>
    <w:rsid w:val="00132D05"/>
    <w:rsid w:val="00154F57"/>
    <w:rsid w:val="0023705E"/>
    <w:rsid w:val="002464F7"/>
    <w:rsid w:val="00274B23"/>
    <w:rsid w:val="00291564"/>
    <w:rsid w:val="002A60FC"/>
    <w:rsid w:val="002C3F52"/>
    <w:rsid w:val="002F141F"/>
    <w:rsid w:val="003B4946"/>
    <w:rsid w:val="003F31DE"/>
    <w:rsid w:val="00403FAC"/>
    <w:rsid w:val="004046FA"/>
    <w:rsid w:val="00406B39"/>
    <w:rsid w:val="00426A59"/>
    <w:rsid w:val="00471B34"/>
    <w:rsid w:val="004A1C2E"/>
    <w:rsid w:val="004B6BBB"/>
    <w:rsid w:val="004C478C"/>
    <w:rsid w:val="004D249F"/>
    <w:rsid w:val="005312E6"/>
    <w:rsid w:val="00546C46"/>
    <w:rsid w:val="005563DC"/>
    <w:rsid w:val="005B469A"/>
    <w:rsid w:val="005F3699"/>
    <w:rsid w:val="00632535"/>
    <w:rsid w:val="006522E2"/>
    <w:rsid w:val="006639A8"/>
    <w:rsid w:val="006B6CD7"/>
    <w:rsid w:val="006B7D1D"/>
    <w:rsid w:val="00703D5E"/>
    <w:rsid w:val="007D29A6"/>
    <w:rsid w:val="0083322E"/>
    <w:rsid w:val="008356A0"/>
    <w:rsid w:val="008371A7"/>
    <w:rsid w:val="00896A94"/>
    <w:rsid w:val="008B2DE2"/>
    <w:rsid w:val="008C1778"/>
    <w:rsid w:val="008E042E"/>
    <w:rsid w:val="00907B96"/>
    <w:rsid w:val="00935996"/>
    <w:rsid w:val="00946FE0"/>
    <w:rsid w:val="00965E25"/>
    <w:rsid w:val="00997319"/>
    <w:rsid w:val="009B2C50"/>
    <w:rsid w:val="009B4B5E"/>
    <w:rsid w:val="00A134EE"/>
    <w:rsid w:val="00A74191"/>
    <w:rsid w:val="00AA3799"/>
    <w:rsid w:val="00AC5B1C"/>
    <w:rsid w:val="00AD57DE"/>
    <w:rsid w:val="00B03CF2"/>
    <w:rsid w:val="00B14666"/>
    <w:rsid w:val="00B179AD"/>
    <w:rsid w:val="00B3651A"/>
    <w:rsid w:val="00B61127"/>
    <w:rsid w:val="00BD26BB"/>
    <w:rsid w:val="00BD716C"/>
    <w:rsid w:val="00BE3B8A"/>
    <w:rsid w:val="00BE72D1"/>
    <w:rsid w:val="00C06D64"/>
    <w:rsid w:val="00C46BA3"/>
    <w:rsid w:val="00C50B1F"/>
    <w:rsid w:val="00C778FB"/>
    <w:rsid w:val="00C87ACA"/>
    <w:rsid w:val="00CE6349"/>
    <w:rsid w:val="00D24600"/>
    <w:rsid w:val="00D34E31"/>
    <w:rsid w:val="00D64208"/>
    <w:rsid w:val="00D87591"/>
    <w:rsid w:val="00DC6738"/>
    <w:rsid w:val="00E03043"/>
    <w:rsid w:val="00E04C2B"/>
    <w:rsid w:val="00E1604B"/>
    <w:rsid w:val="00E26EB6"/>
    <w:rsid w:val="00E36BB2"/>
    <w:rsid w:val="00E5307E"/>
    <w:rsid w:val="00E606D3"/>
    <w:rsid w:val="00E72A85"/>
    <w:rsid w:val="00F01841"/>
    <w:rsid w:val="00F23BC6"/>
    <w:rsid w:val="00F53177"/>
    <w:rsid w:val="00FA2EEF"/>
    <w:rsid w:val="00FB1AE1"/>
    <w:rsid w:val="16D47052"/>
    <w:rsid w:val="1A88E1AE"/>
    <w:rsid w:val="1CA3614B"/>
    <w:rsid w:val="224AA634"/>
    <w:rsid w:val="2A97AEBA"/>
    <w:rsid w:val="356CC046"/>
    <w:rsid w:val="54DA1319"/>
    <w:rsid w:val="5689EE2A"/>
    <w:rsid w:val="5A6C95AE"/>
    <w:rsid w:val="5AD9EFBD"/>
    <w:rsid w:val="67B21E56"/>
    <w:rsid w:val="765B69F6"/>
    <w:rsid w:val="79234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9A0C368"/>
  <w15:docId w15:val="{715869C2-9C49-4D70-9777-33214A145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8B2D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97319"/>
    <w:pPr>
      <w:ind w:left="720"/>
      <w:contextualSpacing/>
    </w:pPr>
  </w:style>
  <w:style w:type="numbering" w:customStyle="1" w:styleId="VikandMedicalSOP">
    <w:name w:val="Vikand Medical SOP"/>
    <w:uiPriority w:val="99"/>
    <w:rsid w:val="00E5307E"/>
    <w:pPr>
      <w:numPr>
        <w:numId w:val="5"/>
      </w:numPr>
    </w:pPr>
  </w:style>
  <w:style w:type="character" w:styleId="PlaceholderText">
    <w:name w:val="Placeholder Text"/>
    <w:uiPriority w:val="99"/>
    <w:semiHidden/>
    <w:rsid w:val="006522E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C778FB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C778FB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C778FB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C778FB"/>
    <w:rPr>
      <w:sz w:val="22"/>
      <w:szCs w:val="22"/>
    </w:rPr>
  </w:style>
  <w:style w:type="paragraph" w:customStyle="1" w:styleId="paragraph">
    <w:name w:val="paragraph"/>
    <w:basedOn w:val="Normal"/>
    <w:rsid w:val="00E04C2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normaltextrun">
    <w:name w:val="normaltextrun"/>
    <w:basedOn w:val="DefaultParagraphFont"/>
    <w:rsid w:val="00E04C2B"/>
  </w:style>
  <w:style w:type="character" w:customStyle="1" w:styleId="eop">
    <w:name w:val="eop"/>
    <w:basedOn w:val="DefaultParagraphFont"/>
    <w:rsid w:val="00E04C2B"/>
  </w:style>
  <w:style w:type="character" w:styleId="CommentReference">
    <w:name w:val="annotation reference"/>
    <w:basedOn w:val="DefaultParagraphFont"/>
    <w:uiPriority w:val="99"/>
    <w:semiHidden/>
    <w:unhideWhenUsed/>
    <w:rsid w:val="00E36BB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36BB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36BB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36B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36BB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6B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6BB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564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1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0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8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92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5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5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66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73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andra\Downloads\SO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>
    <_Version xmlns="http://schemas.microsoft.com/sharepoint/v3/fields" xsi:nil="true"/>
    <Cruise_x0020_Line xmlns="49b6c5c5-b236-4920-9c0b-2e413ae02a6c">Silversea</Cruise_x0020_Line>
    <Med xmlns="49b6c5c5-b236-4920-9c0b-2e413ae02a6c">1400 Care and Treatment of Crew and Concessionaires</Med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5A93C21DF4904DA0F37CF93A0A5E0C" ma:contentTypeVersion="10" ma:contentTypeDescription="Create a new document." ma:contentTypeScope="" ma:versionID="5e46a5f334187c96572cc5b272e8d074">
  <xsd:schema xmlns:xsd="http://www.w3.org/2001/XMLSchema" xmlns:xs="http://www.w3.org/2001/XMLSchema" xmlns:p="http://schemas.microsoft.com/office/2006/metadata/properties" xmlns:ns2="49b6c5c5-b236-4920-9c0b-2e413ae02a6c" xmlns:ns3="http://schemas.microsoft.com/sharepoint/v3/fields" xmlns:ns4="ce545564-ec68-43f3-8620-731bf2ed8feb" targetNamespace="http://schemas.microsoft.com/office/2006/metadata/properties" ma:root="true" ma:fieldsID="3e6db3aa4699f0d94dfc6059f263fae9" ns2:_="" ns3:_="" ns4:_="">
    <xsd:import namespace="49b6c5c5-b236-4920-9c0b-2e413ae02a6c"/>
    <xsd:import namespace="http://schemas.microsoft.com/sharepoint/v3/fields"/>
    <xsd:import namespace="ce545564-ec68-43f3-8620-731bf2ed8feb"/>
    <xsd:element name="properties">
      <xsd:complexType>
        <xsd:sequence>
          <xsd:element name="documentManagement">
            <xsd:complexType>
              <xsd:all>
                <xsd:element ref="ns2:Med" minOccurs="0"/>
                <xsd:element ref="ns2:Cruise_x0020_Line" minOccurs="0"/>
                <xsd:element ref="ns2:MediaServiceMetadata" minOccurs="0"/>
                <xsd:element ref="ns2:MediaServiceFastMetadata" minOccurs="0"/>
                <xsd:element ref="ns3:_Version" minOccurs="0"/>
                <xsd:element ref="ns2:MediaServiceAutoKeyPoints" minOccurs="0"/>
                <xsd:element ref="ns2:MediaServiceKeyPoints" minOccurs="0"/>
                <xsd:element ref="ns4:SharedWithUsers" minOccurs="0"/>
                <xsd:element ref="ns4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b6c5c5-b236-4920-9c0b-2e413ae02a6c" elementFormDefault="qualified">
    <xsd:import namespace="http://schemas.microsoft.com/office/2006/documentManagement/types"/>
    <xsd:import namespace="http://schemas.microsoft.com/office/infopath/2007/PartnerControls"/>
    <xsd:element name="Med" ma:index="8" nillable="true" ma:displayName="Med" ma:internalName="Med">
      <xsd:simpleType>
        <xsd:restriction base="dms:Text">
          <xsd:maxLength value="255"/>
        </xsd:restriction>
      </xsd:simpleType>
    </xsd:element>
    <xsd:element name="Cruise_x0020_Line" ma:index="9" nillable="true" ma:displayName="Cruise Line" ma:internalName="Cruise_x0020_Line">
      <xsd:simpleType>
        <xsd:restriction base="dms:Text">
          <xsd:maxLength value="255"/>
        </xsd:restriction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Version" ma:index="12" nillable="true" ma:displayName="Version" ma:internalName="_Vers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545564-ec68-43f3-8620-731bf2ed8feb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63F4F9-6274-4AA1-978B-8D6FA9D895B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B4B85F5-B666-4854-A427-C3ACEA41B3B0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DA7B0319-49F4-4A4E-85E6-3BE6B79CC117}"/>
</file>

<file path=customXml/itemProps4.xml><?xml version="1.0" encoding="utf-8"?>
<ds:datastoreItem xmlns:ds="http://schemas.openxmlformats.org/officeDocument/2006/customXml" ds:itemID="{77F0029D-3A55-4F65-9511-62607450BC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SOP</Template>
  <TotalTime>0</TotalTime>
  <Pages>2</Pages>
  <Words>199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Alexandra</dc:creator>
  <cp:lastModifiedBy>Paul Morgan</cp:lastModifiedBy>
  <cp:revision>6</cp:revision>
  <dcterms:created xsi:type="dcterms:W3CDTF">2020-10-08T20:02:00Z</dcterms:created>
  <dcterms:modified xsi:type="dcterms:W3CDTF">2020-10-27T17:25:00Z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0x010100A15A93C21DF4904DA0F37CF93A0A5E0C</vt:lpwstr>
  </property>
</Properties>
</file>