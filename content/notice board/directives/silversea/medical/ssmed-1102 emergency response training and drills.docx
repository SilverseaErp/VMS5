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890"/>
        <w:gridCol w:w="7488"/>
      </w:tblGrid>
      <w:tr w:rsidR="00F548D6" w:rsidRPr="002645AF" w14:paraId="20CF8178" w14:textId="77777777" w:rsidTr="00204676">
        <w:trPr>
          <w:trHeight w:val="42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3C186CDF" w14:textId="0C5CAE1C" w:rsidR="00F548D6" w:rsidRPr="002645AF" w:rsidRDefault="00FF147B" w:rsidP="00B84C1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bookmarkStart w:id="0" w:name="_Hlk52783753"/>
            <w:r>
              <w:rPr>
                <w:b/>
                <w:bCs/>
                <w:sz w:val="28"/>
                <w:szCs w:val="28"/>
              </w:rPr>
              <w:t>SS</w:t>
            </w:r>
            <w:r w:rsidR="00F548D6" w:rsidRPr="002645AF">
              <w:rPr>
                <w:b/>
                <w:bCs/>
                <w:sz w:val="28"/>
                <w:szCs w:val="28"/>
              </w:rPr>
              <w:t>MED-</w:t>
            </w:r>
            <w:r w:rsidR="00F548D6">
              <w:rPr>
                <w:b/>
                <w:bCs/>
                <w:sz w:val="28"/>
                <w:szCs w:val="28"/>
              </w:rPr>
              <w:t>1102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10156BA6" w14:textId="7C311F58" w:rsidR="00F548D6" w:rsidRPr="002645AF" w:rsidRDefault="00F548D6" w:rsidP="00B84C1B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Emergency Response Training and Drills</w:t>
            </w:r>
          </w:p>
        </w:tc>
      </w:tr>
      <w:tr w:rsidR="00F548D6" w:rsidRPr="002645AF" w14:paraId="0D2C2141" w14:textId="77777777" w:rsidTr="00204676">
        <w:trPr>
          <w:trHeight w:val="26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A69AFB" w14:textId="77777777" w:rsidR="00F548D6" w:rsidRPr="002645AF" w:rsidRDefault="00F548D6" w:rsidP="00B84C1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Version No.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94667A" w14:textId="77777777" w:rsidR="00F548D6" w:rsidRPr="002645AF" w:rsidRDefault="00F548D6" w:rsidP="00B84C1B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1</w:t>
            </w:r>
          </w:p>
        </w:tc>
      </w:tr>
      <w:tr w:rsidR="00F548D6" w:rsidRPr="002645AF" w14:paraId="2B22DC34" w14:textId="77777777" w:rsidTr="00204676">
        <w:trPr>
          <w:trHeight w:val="26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7104604D" w14:textId="77777777" w:rsidR="00F548D6" w:rsidRPr="002645AF" w:rsidRDefault="00F548D6" w:rsidP="00B84C1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Content Owner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4FEF51D3" w14:textId="77777777" w:rsidR="00F548D6" w:rsidRPr="002645AF" w:rsidRDefault="00F548D6" w:rsidP="00B84C1B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Vikand Technology Solutions, LLC.</w:t>
            </w:r>
          </w:p>
        </w:tc>
      </w:tr>
      <w:bookmarkEnd w:id="0"/>
    </w:tbl>
    <w:p w14:paraId="18B53017" w14:textId="77777777" w:rsidR="00F548D6" w:rsidRPr="001F28BE" w:rsidRDefault="00F548D6" w:rsidP="008B2DE2">
      <w:pPr>
        <w:spacing w:after="0" w:line="240" w:lineRule="auto"/>
        <w:rPr>
          <w:b/>
          <w:bCs/>
          <w:sz w:val="24"/>
          <w:szCs w:val="24"/>
        </w:rPr>
      </w:pPr>
    </w:p>
    <w:tbl>
      <w:tblPr>
        <w:tblW w:w="9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8607"/>
      </w:tblGrid>
      <w:tr w:rsidR="00BE72D1" w:rsidRPr="001F28BE" w14:paraId="63328E5C" w14:textId="77777777" w:rsidTr="62EAD3AB">
        <w:tc>
          <w:tcPr>
            <w:tcW w:w="663" w:type="dxa"/>
            <w:shd w:val="clear" w:color="auto" w:fill="auto"/>
          </w:tcPr>
          <w:p w14:paraId="0A3889E3" w14:textId="77777777" w:rsidR="00BE72D1" w:rsidRPr="001F28BE" w:rsidRDefault="00BE72D1" w:rsidP="00163AF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firstLine="180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07" w:type="dxa"/>
            <w:shd w:val="clear" w:color="auto" w:fill="auto"/>
          </w:tcPr>
          <w:p w14:paraId="5947E12E" w14:textId="77777777" w:rsidR="00BE72D1" w:rsidRPr="001F28BE" w:rsidRDefault="004E7C09" w:rsidP="00DE2E2A">
            <w:p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001F28BE">
              <w:rPr>
                <w:b/>
                <w:bCs/>
                <w:sz w:val="24"/>
                <w:szCs w:val="24"/>
              </w:rPr>
              <w:t>General</w:t>
            </w:r>
          </w:p>
          <w:p w14:paraId="0C411957" w14:textId="76D5CCFE" w:rsidR="00FD4FB1" w:rsidRPr="00A87541" w:rsidRDefault="00E37C79" w:rsidP="00DE2E2A">
            <w:pPr>
              <w:pStyle w:val="paragraph"/>
              <w:numPr>
                <w:ilvl w:val="1"/>
                <w:numId w:val="33"/>
              </w:numPr>
              <w:spacing w:before="0" w:beforeAutospacing="0" w:after="120" w:afterAutospacing="0"/>
              <w:textAlignment w:val="baseline"/>
              <w:rPr>
                <w:rStyle w:val="normaltextrun"/>
                <w:rFonts w:ascii="Calibri" w:hAnsi="Calibri"/>
              </w:rPr>
            </w:pPr>
            <w:r>
              <w:rPr>
                <w:rStyle w:val="normaltextrun"/>
                <w:rFonts w:ascii="Calibri" w:hAnsi="Calibri"/>
                <w:lang w:val="en"/>
              </w:rPr>
              <w:t xml:space="preserve">Medical and </w:t>
            </w:r>
            <w:r w:rsidR="00D74F00" w:rsidRPr="001F28BE">
              <w:rPr>
                <w:rStyle w:val="normaltextrun"/>
                <w:rFonts w:ascii="Calibri" w:hAnsi="Calibri"/>
                <w:lang w:val="en"/>
              </w:rPr>
              <w:t>Stretcher Team members will receive </w:t>
            </w:r>
            <w:r w:rsidR="007E3CF5" w:rsidRPr="001F28BE">
              <w:rPr>
                <w:rStyle w:val="normaltextrun"/>
                <w:rFonts w:ascii="Calibri" w:hAnsi="Calibri"/>
                <w:lang w:val="en"/>
              </w:rPr>
              <w:t>t</w:t>
            </w:r>
            <w:r w:rsidR="00D74F00" w:rsidRPr="001F28BE">
              <w:rPr>
                <w:rStyle w:val="normaltextrun"/>
                <w:rFonts w:ascii="Calibri" w:hAnsi="Calibri"/>
                <w:lang w:val="en"/>
              </w:rPr>
              <w:t xml:space="preserve">raining in responding to the </w:t>
            </w:r>
            <w:r>
              <w:rPr>
                <w:rStyle w:val="normaltextrun"/>
                <w:rFonts w:ascii="Calibri" w:hAnsi="Calibri"/>
                <w:lang w:val="en"/>
              </w:rPr>
              <w:t xml:space="preserve">ship’s </w:t>
            </w:r>
            <w:r w:rsidR="00D74F00" w:rsidRPr="001F28BE">
              <w:rPr>
                <w:rStyle w:val="normaltextrun"/>
                <w:rFonts w:ascii="Calibri" w:hAnsi="Calibri"/>
                <w:lang w:val="en"/>
              </w:rPr>
              <w:t>emergency codes</w:t>
            </w:r>
            <w:r>
              <w:rPr>
                <w:rStyle w:val="normaltextrun"/>
                <w:rFonts w:ascii="Calibri" w:hAnsi="Calibri"/>
                <w:lang w:val="en"/>
              </w:rPr>
              <w:t xml:space="preserve">. </w:t>
            </w:r>
            <w:r w:rsidRPr="00E37C79">
              <w:rPr>
                <w:rStyle w:val="normaltextrun"/>
                <w:rFonts w:ascii="Calibri" w:hAnsi="Calibri"/>
                <w:lang w:val="en"/>
              </w:rPr>
              <w:t>Training will be scheduled by as designated and scheduled by the Medical Staff and/or the Deck Department</w:t>
            </w:r>
            <w:r>
              <w:rPr>
                <w:rStyle w:val="normaltextrun"/>
                <w:rFonts w:ascii="Calibri" w:hAnsi="Calibri"/>
                <w:lang w:val="en"/>
              </w:rPr>
              <w:t>.</w:t>
            </w:r>
          </w:p>
          <w:p w14:paraId="64E2EE6C" w14:textId="77777777" w:rsidR="00A87541" w:rsidRPr="00A87541" w:rsidRDefault="00A87541" w:rsidP="00A87541">
            <w:pPr>
              <w:pStyle w:val="paragraph"/>
              <w:numPr>
                <w:ilvl w:val="1"/>
                <w:numId w:val="33"/>
              </w:numPr>
              <w:spacing w:after="120"/>
              <w:textAlignment w:val="baseline"/>
              <w:rPr>
                <w:rStyle w:val="eop"/>
                <w:rFonts w:ascii="Calibri" w:hAnsi="Calibri"/>
              </w:rPr>
            </w:pPr>
            <w:r w:rsidRPr="00A87541">
              <w:rPr>
                <w:rStyle w:val="eop"/>
                <w:rFonts w:ascii="Calibri" w:hAnsi="Calibri"/>
              </w:rPr>
              <w:t>Stretcher Team will receive training regarding using of correct PPE, with donning and doffing when responding to emergencies.</w:t>
            </w:r>
          </w:p>
          <w:p w14:paraId="03261B52" w14:textId="67061000" w:rsidR="00A87541" w:rsidRPr="00A87541" w:rsidRDefault="00A87541" w:rsidP="00EB292B">
            <w:pPr>
              <w:pStyle w:val="paragraph"/>
              <w:numPr>
                <w:ilvl w:val="1"/>
                <w:numId w:val="33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A87541">
              <w:rPr>
                <w:rStyle w:val="eop"/>
                <w:rFonts w:ascii="Calibri" w:hAnsi="Calibri"/>
              </w:rPr>
              <w:t>Crew will be responsible for understanding their role and responsibility in an emergency cardiac or other emergency and be competent to respond accordingly.</w:t>
            </w:r>
          </w:p>
          <w:p w14:paraId="411E4DCB" w14:textId="4DEB8209" w:rsidR="00FD4FB1" w:rsidRPr="001F28BE" w:rsidRDefault="00A87541" w:rsidP="00DE2E2A">
            <w:pPr>
              <w:pStyle w:val="paragraph"/>
              <w:numPr>
                <w:ilvl w:val="1"/>
                <w:numId w:val="33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>
              <w:rPr>
                <w:rStyle w:val="normaltextrun"/>
                <w:rFonts w:ascii="Calibri" w:hAnsi="Calibri"/>
                <w:lang w:val="en"/>
              </w:rPr>
              <w:t xml:space="preserve">Training drills may </w:t>
            </w:r>
            <w:r w:rsidR="00D74F00" w:rsidRPr="001F28BE">
              <w:rPr>
                <w:rStyle w:val="normaltextrun"/>
                <w:rFonts w:ascii="Calibri" w:hAnsi="Calibri"/>
                <w:lang w:val="en"/>
              </w:rPr>
              <w:t>occur unannounced</w:t>
            </w:r>
            <w:r w:rsidR="003F3696" w:rsidRPr="001F28BE">
              <w:rPr>
                <w:rStyle w:val="normaltextrun"/>
                <w:rFonts w:ascii="Calibri" w:hAnsi="Calibri"/>
                <w:lang w:val="en"/>
              </w:rPr>
              <w:t>.</w:t>
            </w:r>
            <w:r w:rsidR="00D74F00" w:rsidRPr="001F28BE">
              <w:rPr>
                <w:rStyle w:val="eop"/>
                <w:rFonts w:ascii="Calibri" w:hAnsi="Calibri"/>
              </w:rPr>
              <w:t> </w:t>
            </w:r>
          </w:p>
          <w:p w14:paraId="72A25D9C" w14:textId="07CF502E" w:rsidR="00FD4FB1" w:rsidRPr="001F28BE" w:rsidRDefault="00A87541" w:rsidP="00DE2E2A">
            <w:pPr>
              <w:pStyle w:val="paragraph"/>
              <w:numPr>
                <w:ilvl w:val="1"/>
                <w:numId w:val="33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>
              <w:rPr>
                <w:rStyle w:val="normaltextrun"/>
                <w:rFonts w:ascii="Calibri" w:hAnsi="Calibri"/>
                <w:lang w:val="en"/>
              </w:rPr>
              <w:t xml:space="preserve">Drills should </w:t>
            </w:r>
            <w:r w:rsidR="00D74F00" w:rsidRPr="001F28BE">
              <w:rPr>
                <w:rStyle w:val="normaltextrun"/>
                <w:rFonts w:ascii="Calibri" w:hAnsi="Calibri"/>
                <w:lang w:val="en"/>
              </w:rPr>
              <w:t>involve evaluation of Crew member’s response, use of a Pocket Mask and an AED device, as well as the appropriate utilization of the BLS algorithm</w:t>
            </w:r>
            <w:r w:rsidR="003F3696" w:rsidRPr="001F28BE">
              <w:rPr>
                <w:rStyle w:val="normaltextrun"/>
                <w:rFonts w:ascii="Calibri" w:hAnsi="Calibri"/>
                <w:lang w:val="en"/>
              </w:rPr>
              <w:t>.</w:t>
            </w:r>
          </w:p>
          <w:p w14:paraId="4BC28CD9" w14:textId="262C914B" w:rsidR="00FD4FB1" w:rsidRPr="001F28BE" w:rsidRDefault="00A87541" w:rsidP="00DE2E2A">
            <w:pPr>
              <w:pStyle w:val="paragraph"/>
              <w:numPr>
                <w:ilvl w:val="1"/>
                <w:numId w:val="33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>
              <w:rPr>
                <w:rStyle w:val="normaltextrun"/>
                <w:rFonts w:ascii="Calibri" w:hAnsi="Calibri"/>
                <w:lang w:val="en"/>
              </w:rPr>
              <w:t xml:space="preserve">Drills should </w:t>
            </w:r>
            <w:r w:rsidR="00D74F00" w:rsidRPr="001F28BE">
              <w:rPr>
                <w:rStyle w:val="normaltextrun"/>
                <w:rFonts w:ascii="Calibri" w:hAnsi="Calibri"/>
                <w:lang w:val="en"/>
              </w:rPr>
              <w:t xml:space="preserve">be monitored and evaluated by the Medical Department (Doctor, </w:t>
            </w:r>
            <w:proofErr w:type="gramStart"/>
            <w:r w:rsidR="00D74F00" w:rsidRPr="001F28BE">
              <w:rPr>
                <w:rStyle w:val="normaltextrun"/>
                <w:rFonts w:ascii="Calibri" w:hAnsi="Calibri"/>
                <w:lang w:val="en"/>
              </w:rPr>
              <w:t>Nurse</w:t>
            </w:r>
            <w:proofErr w:type="gramEnd"/>
            <w:r w:rsidR="00D74F00" w:rsidRPr="001F28BE">
              <w:rPr>
                <w:rStyle w:val="normaltextrun"/>
                <w:rFonts w:ascii="Calibri" w:hAnsi="Calibri"/>
                <w:lang w:val="en"/>
              </w:rPr>
              <w:t xml:space="preserve"> or all) with all the findings communicated to the crew and their appropriate supervisors</w:t>
            </w:r>
            <w:r w:rsidR="003F3696" w:rsidRPr="001F28BE">
              <w:rPr>
                <w:rStyle w:val="normaltextrun"/>
                <w:rFonts w:ascii="Calibri" w:hAnsi="Calibri"/>
                <w:lang w:val="en"/>
              </w:rPr>
              <w:t>.</w:t>
            </w:r>
            <w:r w:rsidR="00D74F00" w:rsidRPr="001F28BE">
              <w:rPr>
                <w:rStyle w:val="normaltextrun"/>
                <w:rFonts w:ascii="Calibri" w:hAnsi="Calibri"/>
                <w:lang w:val="en"/>
              </w:rPr>
              <w:t> </w:t>
            </w:r>
            <w:r w:rsidR="00D74F00" w:rsidRPr="001F28BE">
              <w:rPr>
                <w:rStyle w:val="eop"/>
                <w:rFonts w:ascii="Calibri" w:hAnsi="Calibri"/>
              </w:rPr>
              <w:t> </w:t>
            </w:r>
          </w:p>
          <w:p w14:paraId="360E71DA" w14:textId="23FB8011" w:rsidR="00A95B0F" w:rsidRPr="001F28BE" w:rsidRDefault="00D74F00" w:rsidP="00DE2E2A">
            <w:pPr>
              <w:pStyle w:val="paragraph"/>
              <w:numPr>
                <w:ilvl w:val="1"/>
                <w:numId w:val="33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1F28BE">
              <w:rPr>
                <w:rStyle w:val="normaltextrun"/>
                <w:rFonts w:ascii="Calibri" w:hAnsi="Calibri"/>
                <w:lang w:val="en"/>
              </w:rPr>
              <w:t xml:space="preserve">Should additional </w:t>
            </w:r>
            <w:r w:rsidR="00A87541">
              <w:rPr>
                <w:rStyle w:val="normaltextrun"/>
                <w:rFonts w:ascii="Calibri" w:hAnsi="Calibri"/>
                <w:lang w:val="en"/>
              </w:rPr>
              <w:t xml:space="preserve">medical </w:t>
            </w:r>
            <w:r w:rsidRPr="001F28BE">
              <w:rPr>
                <w:rStyle w:val="normaltextrun"/>
                <w:rFonts w:ascii="Calibri" w:hAnsi="Calibri"/>
                <w:lang w:val="en"/>
              </w:rPr>
              <w:t>training be required, this will be facilitated by the Medical Department with the cooperation of the appropriate Department supervisor</w:t>
            </w:r>
            <w:r w:rsidR="003F3696" w:rsidRPr="001F28BE">
              <w:rPr>
                <w:rStyle w:val="eop"/>
                <w:rFonts w:ascii="Calibri" w:hAnsi="Calibri"/>
              </w:rPr>
              <w:t>.</w:t>
            </w:r>
          </w:p>
        </w:tc>
      </w:tr>
      <w:tr w:rsidR="00E606D3" w:rsidRPr="001F28BE" w14:paraId="35A1B80E" w14:textId="77777777" w:rsidTr="62EAD3AB">
        <w:tc>
          <w:tcPr>
            <w:tcW w:w="663" w:type="dxa"/>
            <w:shd w:val="clear" w:color="auto" w:fill="auto"/>
          </w:tcPr>
          <w:p w14:paraId="6FCA309C" w14:textId="77777777" w:rsidR="00E606D3" w:rsidRPr="001F28BE" w:rsidRDefault="00E606D3" w:rsidP="00163AF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firstLine="180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07" w:type="dxa"/>
            <w:shd w:val="clear" w:color="auto" w:fill="auto"/>
          </w:tcPr>
          <w:p w14:paraId="616DF25C" w14:textId="77777777" w:rsidR="00E606D3" w:rsidRPr="001F28BE" w:rsidRDefault="00B21FED" w:rsidP="00DE2E2A">
            <w:p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001F28BE">
              <w:rPr>
                <w:b/>
                <w:bCs/>
                <w:sz w:val="24"/>
                <w:szCs w:val="24"/>
              </w:rPr>
              <w:t>Emergency Response Plan</w:t>
            </w:r>
          </w:p>
          <w:p w14:paraId="45144D26" w14:textId="6AF9658D" w:rsidR="00AF5C0D" w:rsidRPr="001F28BE" w:rsidRDefault="008F1517" w:rsidP="00DE2E2A">
            <w:pPr>
              <w:numPr>
                <w:ilvl w:val="1"/>
                <w:numId w:val="40"/>
              </w:numPr>
              <w:spacing w:after="120" w:line="240" w:lineRule="auto"/>
              <w:rPr>
                <w:rStyle w:val="eop"/>
                <w:b/>
                <w:bCs/>
                <w:sz w:val="24"/>
                <w:szCs w:val="24"/>
              </w:rPr>
            </w:pPr>
            <w:r w:rsidRPr="001F28BE">
              <w:rPr>
                <w:rStyle w:val="normaltextrun"/>
                <w:sz w:val="24"/>
                <w:szCs w:val="24"/>
                <w:shd w:val="clear" w:color="auto" w:fill="FFFFFF"/>
              </w:rPr>
              <w:t>The medical staff are responsible for responding to all medical emergencies </w:t>
            </w:r>
            <w:r w:rsidR="00D42509" w:rsidRPr="001F28BE">
              <w:rPr>
                <w:rStyle w:val="normaltextrun"/>
                <w:sz w:val="24"/>
                <w:szCs w:val="24"/>
                <w:shd w:val="clear" w:color="auto" w:fill="FFFFFF"/>
              </w:rPr>
              <w:t xml:space="preserve">on </w:t>
            </w:r>
            <w:r w:rsidRPr="001F28BE">
              <w:rPr>
                <w:rStyle w:val="normaltextrun"/>
                <w:sz w:val="24"/>
                <w:szCs w:val="24"/>
                <w:shd w:val="clear" w:color="auto" w:fill="FFFFFF"/>
              </w:rPr>
              <w:t>board at the time of the emergency.</w:t>
            </w:r>
            <w:r w:rsidR="0025741F" w:rsidRPr="001F28BE">
              <w:rPr>
                <w:rStyle w:val="normaltextrun"/>
                <w:sz w:val="24"/>
                <w:szCs w:val="24"/>
                <w:shd w:val="clear" w:color="auto" w:fill="FFFFFF"/>
              </w:rPr>
              <w:t xml:space="preserve"> </w:t>
            </w:r>
            <w:r w:rsidRPr="001F28BE">
              <w:rPr>
                <w:rStyle w:val="normaltextrun"/>
                <w:sz w:val="24"/>
                <w:szCs w:val="24"/>
                <w:shd w:val="clear" w:color="auto" w:fill="FFFFFF"/>
              </w:rPr>
              <w:t>Additionally, the ship will have a designated stretcher team comprised of trained Crew who will also respond to announced medical emergencies and standby at their muster point in case required</w:t>
            </w:r>
          </w:p>
          <w:p w14:paraId="1C8DA37B" w14:textId="15DFC84F" w:rsidR="00AF5C0D" w:rsidRPr="001F28BE" w:rsidRDefault="00AF5C0D" w:rsidP="00DE2E2A">
            <w:pPr>
              <w:numPr>
                <w:ilvl w:val="1"/>
                <w:numId w:val="40"/>
              </w:num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001F28BE">
              <w:rPr>
                <w:sz w:val="24"/>
                <w:szCs w:val="24"/>
              </w:rPr>
              <w:t>Medical Emergencies</w:t>
            </w:r>
          </w:p>
          <w:p w14:paraId="715FB8A0" w14:textId="16A91C5E" w:rsidR="00272CC5" w:rsidRPr="001F28BE" w:rsidRDefault="00074699" w:rsidP="1F20C43B">
            <w:pPr>
              <w:pStyle w:val="paragraph"/>
              <w:numPr>
                <w:ilvl w:val="0"/>
                <w:numId w:val="41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62EAD3AB">
              <w:rPr>
                <w:rStyle w:val="normaltextrun"/>
                <w:rFonts w:ascii="Calibri" w:hAnsi="Calibri"/>
                <w:lang w:val="en"/>
              </w:rPr>
              <w:t>Isolated medical emergencies are to be</w:t>
            </w:r>
            <w:r w:rsidR="00D42509" w:rsidRPr="62EAD3AB">
              <w:rPr>
                <w:rStyle w:val="normaltextrun"/>
                <w:rFonts w:ascii="Calibri" w:hAnsi="Calibri"/>
                <w:lang w:val="en"/>
              </w:rPr>
              <w:t xml:space="preserve"> </w:t>
            </w:r>
            <w:r w:rsidRPr="62EAD3AB">
              <w:rPr>
                <w:rStyle w:val="normaltextrun"/>
                <w:rFonts w:ascii="Calibri" w:hAnsi="Calibri"/>
                <w:lang w:val="en"/>
              </w:rPr>
              <w:t xml:space="preserve">announced over the PA system from the Bridge using the </w:t>
            </w:r>
            <w:r w:rsidR="00A87541" w:rsidRPr="00A87541">
              <w:rPr>
                <w:rStyle w:val="normaltextrun"/>
                <w:rFonts w:ascii="Calibri" w:hAnsi="Calibri"/>
                <w:lang w:val="en"/>
              </w:rPr>
              <w:t>appropriate code</w:t>
            </w:r>
            <w:r w:rsidRPr="62EAD3AB">
              <w:rPr>
                <w:rStyle w:val="normaltextrun"/>
                <w:rFonts w:ascii="Calibri" w:hAnsi="Calibri"/>
                <w:lang w:val="en"/>
              </w:rPr>
              <w:t>. </w:t>
            </w:r>
            <w:r w:rsidRPr="62EAD3AB">
              <w:rPr>
                <w:rStyle w:val="eop"/>
                <w:rFonts w:ascii="Calibri" w:hAnsi="Calibri"/>
              </w:rPr>
              <w:t> </w:t>
            </w:r>
          </w:p>
          <w:p w14:paraId="59CBD003" w14:textId="7CC62D93" w:rsidR="00272CC5" w:rsidRPr="001F28BE" w:rsidRDefault="00D42509" w:rsidP="00DE2E2A">
            <w:pPr>
              <w:pStyle w:val="paragraph"/>
              <w:numPr>
                <w:ilvl w:val="0"/>
                <w:numId w:val="41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1F28BE">
              <w:rPr>
                <w:rStyle w:val="normaltextrun"/>
                <w:rFonts w:ascii="Calibri" w:hAnsi="Calibri"/>
                <w:lang w:val="en"/>
              </w:rPr>
              <w:t xml:space="preserve">The </w:t>
            </w:r>
            <w:r w:rsidR="00074699" w:rsidRPr="001F28BE">
              <w:rPr>
                <w:rStyle w:val="normaltextrun"/>
                <w:rFonts w:ascii="Calibri" w:hAnsi="Calibri"/>
                <w:lang w:val="en"/>
              </w:rPr>
              <w:t xml:space="preserve">designated Medical Staff will proceed immediately to the location </w:t>
            </w:r>
            <w:r w:rsidR="00A87541">
              <w:rPr>
                <w:rStyle w:val="normaltextrun"/>
                <w:rFonts w:ascii="Calibri" w:hAnsi="Calibri"/>
                <w:lang w:val="en"/>
              </w:rPr>
              <w:t>announced</w:t>
            </w:r>
            <w:r w:rsidR="00074699" w:rsidRPr="001F28BE">
              <w:rPr>
                <w:rStyle w:val="normaltextrun"/>
                <w:rFonts w:ascii="Calibri" w:hAnsi="Calibri"/>
                <w:lang w:val="en"/>
              </w:rPr>
              <w:t>.</w:t>
            </w:r>
            <w:r w:rsidR="00074699" w:rsidRPr="001F28BE">
              <w:rPr>
                <w:rStyle w:val="eop"/>
                <w:rFonts w:ascii="Calibri" w:hAnsi="Calibri"/>
              </w:rPr>
              <w:t> </w:t>
            </w:r>
          </w:p>
          <w:p w14:paraId="1AC9DAAC" w14:textId="590E2929" w:rsidR="00272CC5" w:rsidRPr="001F28BE" w:rsidRDefault="00074699" w:rsidP="00DE2E2A">
            <w:pPr>
              <w:pStyle w:val="paragraph"/>
              <w:numPr>
                <w:ilvl w:val="0"/>
                <w:numId w:val="41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1F28BE">
              <w:rPr>
                <w:rStyle w:val="normaltextrun"/>
                <w:rFonts w:ascii="Calibri" w:hAnsi="Calibri"/>
                <w:lang w:val="en"/>
              </w:rPr>
              <w:t>A designated </w:t>
            </w:r>
            <w:r w:rsidR="74C1809A" w:rsidRPr="001F28BE">
              <w:rPr>
                <w:rStyle w:val="normaltextrun"/>
                <w:rFonts w:ascii="Calibri" w:hAnsi="Calibri"/>
                <w:lang w:val="en"/>
              </w:rPr>
              <w:t>Doctor</w:t>
            </w:r>
            <w:r w:rsidRPr="001F28BE">
              <w:rPr>
                <w:rStyle w:val="normaltextrun"/>
                <w:rFonts w:ascii="Calibri" w:hAnsi="Calibri"/>
                <w:lang w:val="en"/>
              </w:rPr>
              <w:t xml:space="preserve"> and/or Nurse will collect the emergency bag and the portable defibrillator (AED) and proceed to the location of the emergency.</w:t>
            </w:r>
            <w:r w:rsidRPr="001F28BE">
              <w:rPr>
                <w:rStyle w:val="eop"/>
                <w:rFonts w:ascii="Calibri" w:hAnsi="Calibri"/>
              </w:rPr>
              <w:t> </w:t>
            </w:r>
          </w:p>
          <w:p w14:paraId="5D58CBC5" w14:textId="26DFEF4F" w:rsidR="00AF5C0D" w:rsidRPr="001F28BE" w:rsidRDefault="00074699" w:rsidP="00DE2E2A">
            <w:pPr>
              <w:pStyle w:val="paragraph"/>
              <w:numPr>
                <w:ilvl w:val="0"/>
                <w:numId w:val="41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1F28BE">
              <w:rPr>
                <w:rStyle w:val="normaltextrun"/>
                <w:rFonts w:ascii="Calibri" w:hAnsi="Calibri"/>
                <w:lang w:val="en"/>
              </w:rPr>
              <w:t>The Stretcher Team members will</w:t>
            </w:r>
            <w:r w:rsidR="00A87541">
              <w:t xml:space="preserve"> </w:t>
            </w:r>
            <w:r w:rsidR="00A87541" w:rsidRPr="00A87541">
              <w:rPr>
                <w:rStyle w:val="normaltextrun"/>
                <w:rFonts w:ascii="Calibri" w:hAnsi="Calibri"/>
                <w:lang w:val="en"/>
              </w:rPr>
              <w:t>respond as required by the ship’s emergency plan</w:t>
            </w:r>
            <w:r w:rsidR="00835D28" w:rsidRPr="00835D28">
              <w:rPr>
                <w:rStyle w:val="normaltextrun"/>
                <w:rFonts w:ascii="Calibri" w:hAnsi="Calibri"/>
                <w:lang w:val="en"/>
              </w:rPr>
              <w:t>.</w:t>
            </w:r>
            <w:r w:rsidRPr="001F28BE">
              <w:rPr>
                <w:rStyle w:val="eop"/>
                <w:rFonts w:ascii="Calibri" w:hAnsi="Calibri"/>
              </w:rPr>
              <w:t> </w:t>
            </w:r>
          </w:p>
          <w:p w14:paraId="79E74300" w14:textId="373F02D1" w:rsidR="00A4485F" w:rsidRPr="001F28BE" w:rsidRDefault="008F740D" w:rsidP="00DE2E2A">
            <w:pPr>
              <w:pStyle w:val="paragraph"/>
              <w:numPr>
                <w:ilvl w:val="0"/>
                <w:numId w:val="41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1F28BE">
              <w:rPr>
                <w:rStyle w:val="eop"/>
                <w:rFonts w:ascii="Calibri" w:hAnsi="Calibri"/>
              </w:rPr>
              <w:t>Any other medical staff should report to the Medical Center and prepare to receive the patient.</w:t>
            </w:r>
          </w:p>
          <w:p w14:paraId="54036492" w14:textId="21362150" w:rsidR="00FA1D4B" w:rsidRPr="001F28BE" w:rsidRDefault="00FA1D4B" w:rsidP="00DE2E2A">
            <w:pPr>
              <w:pStyle w:val="paragraph"/>
              <w:numPr>
                <w:ilvl w:val="1"/>
                <w:numId w:val="40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1F28BE">
              <w:rPr>
                <w:rStyle w:val="eop"/>
                <w:rFonts w:ascii="Calibri" w:hAnsi="Calibri"/>
              </w:rPr>
              <w:lastRenderedPageBreak/>
              <w:t>Man Overboard</w:t>
            </w:r>
          </w:p>
          <w:p w14:paraId="3AB7BB85" w14:textId="4E7D088A" w:rsidR="00FA1D4B" w:rsidRPr="001F28BE" w:rsidRDefault="00FA1D4B" w:rsidP="00A87541">
            <w:pPr>
              <w:pStyle w:val="paragraph"/>
              <w:spacing w:before="0" w:beforeAutospacing="0" w:after="120" w:afterAutospacing="0"/>
              <w:textAlignment w:val="baseline"/>
            </w:pPr>
            <w:r w:rsidRPr="001F28BE">
              <w:rPr>
                <w:rStyle w:val="normaltextrun"/>
                <w:rFonts w:ascii="Calibri" w:hAnsi="Calibri"/>
                <w:color w:val="000000"/>
                <w:shd w:val="clear" w:color="auto" w:fill="FFFFFF"/>
              </w:rPr>
              <w:t>The Man Overboard procedure is to be followed as per the ship’s safety plan and emergency card instructions. </w:t>
            </w:r>
          </w:p>
        </w:tc>
      </w:tr>
    </w:tbl>
    <w:p w14:paraId="004C1453" w14:textId="77777777" w:rsidR="00997319" w:rsidRPr="0055479C" w:rsidRDefault="00997319" w:rsidP="0055479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sectPr w:rsidR="00997319" w:rsidRPr="0055479C" w:rsidSect="00C778FB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463A9" w14:textId="77777777" w:rsidR="00204676" w:rsidRDefault="00204676" w:rsidP="00C778FB">
      <w:pPr>
        <w:spacing w:after="0" w:line="240" w:lineRule="auto"/>
      </w:pPr>
      <w:r>
        <w:separator/>
      </w:r>
    </w:p>
  </w:endnote>
  <w:endnote w:type="continuationSeparator" w:id="0">
    <w:p w14:paraId="365FFD39" w14:textId="77777777" w:rsidR="00204676" w:rsidRDefault="00204676" w:rsidP="00C778FB">
      <w:pPr>
        <w:spacing w:after="0" w:line="240" w:lineRule="auto"/>
      </w:pPr>
      <w:r>
        <w:continuationSeparator/>
      </w:r>
    </w:p>
  </w:endnote>
  <w:endnote w:type="continuationNotice" w:id="1">
    <w:p w14:paraId="6E3F640D" w14:textId="77777777" w:rsidR="00204676" w:rsidRDefault="002046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1282D" w14:textId="36F07015" w:rsidR="00612591" w:rsidRPr="00567337" w:rsidRDefault="00FF147B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sz w:val="24"/>
        <w:szCs w:val="24"/>
      </w:rPr>
    </w:pPr>
    <w:r>
      <w:rPr>
        <w:sz w:val="24"/>
        <w:szCs w:val="24"/>
      </w:rPr>
      <w:t>SS</w:t>
    </w:r>
    <w:r w:rsidR="00612591" w:rsidRPr="00567337">
      <w:rPr>
        <w:sz w:val="24"/>
        <w:szCs w:val="24"/>
      </w:rPr>
      <w:t>MED—1102 Emergency Response Training and Drills</w:t>
    </w:r>
    <w:r w:rsidR="00612591" w:rsidRPr="00567337">
      <w:rPr>
        <w:sz w:val="24"/>
        <w:szCs w:val="24"/>
      </w:rPr>
      <w:tab/>
    </w:r>
    <w:r w:rsidR="00612591" w:rsidRPr="00567337">
      <w:rPr>
        <w:sz w:val="24"/>
        <w:szCs w:val="24"/>
      </w:rPr>
      <w:fldChar w:fldCharType="begin"/>
    </w:r>
    <w:r w:rsidR="00612591" w:rsidRPr="00567337">
      <w:rPr>
        <w:sz w:val="24"/>
        <w:szCs w:val="24"/>
      </w:rPr>
      <w:instrText xml:space="preserve"> PAGE   \* MERGEFORMAT </w:instrText>
    </w:r>
    <w:r w:rsidR="00612591" w:rsidRPr="00567337">
      <w:rPr>
        <w:sz w:val="24"/>
        <w:szCs w:val="24"/>
      </w:rPr>
      <w:fldChar w:fldCharType="separate"/>
    </w:r>
    <w:r w:rsidR="00612591" w:rsidRPr="00567337">
      <w:rPr>
        <w:sz w:val="24"/>
        <w:szCs w:val="24"/>
      </w:rPr>
      <w:t>1</w:t>
    </w:r>
    <w:r w:rsidR="00612591" w:rsidRPr="00567337">
      <w:rPr>
        <w:noProof/>
        <w:sz w:val="24"/>
        <w:szCs w:val="24"/>
      </w:rPr>
      <w:fldChar w:fldCharType="end"/>
    </w:r>
  </w:p>
  <w:p w14:paraId="0BCF32C6" w14:textId="57C3655A" w:rsidR="00612591" w:rsidRPr="004D249F" w:rsidRDefault="2FE3984B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rFonts w:ascii="Times New Roman" w:hAnsi="Times New Roman"/>
      </w:rPr>
    </w:pPr>
    <w:r w:rsidRPr="00567337">
      <w:rPr>
        <w:sz w:val="24"/>
        <w:szCs w:val="24"/>
      </w:rPr>
      <w:t xml:space="preserve">REV. </w:t>
    </w:r>
    <w:r w:rsidR="00A87541">
      <w:rPr>
        <w:sz w:val="24"/>
        <w:szCs w:val="24"/>
      </w:rPr>
      <w:t>10 March 2021</w:t>
    </w:r>
    <w:r w:rsidR="00612591" w:rsidRPr="00567337">
      <w:rPr>
        <w:sz w:val="24"/>
        <w:szCs w:val="24"/>
      </w:rPr>
      <w:tab/>
    </w:r>
  </w:p>
  <w:p w14:paraId="26DB830A" w14:textId="77777777" w:rsidR="00612591" w:rsidRDefault="00612591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4DE73" w14:textId="77777777" w:rsidR="00204676" w:rsidRDefault="00204676" w:rsidP="00C778FB">
      <w:pPr>
        <w:spacing w:after="0" w:line="240" w:lineRule="auto"/>
      </w:pPr>
      <w:r>
        <w:separator/>
      </w:r>
    </w:p>
  </w:footnote>
  <w:footnote w:type="continuationSeparator" w:id="0">
    <w:p w14:paraId="7BE1A957" w14:textId="77777777" w:rsidR="00204676" w:rsidRDefault="00204676" w:rsidP="00C778FB">
      <w:pPr>
        <w:spacing w:after="0" w:line="240" w:lineRule="auto"/>
      </w:pPr>
      <w:r>
        <w:continuationSeparator/>
      </w:r>
    </w:p>
  </w:footnote>
  <w:footnote w:type="continuationNotice" w:id="1">
    <w:p w14:paraId="46096B99" w14:textId="77777777" w:rsidR="00204676" w:rsidRDefault="002046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2A531" w14:textId="77777777" w:rsidR="00612591" w:rsidRPr="004D249F" w:rsidRDefault="00612591" w:rsidP="00632535">
    <w:pPr>
      <w:pStyle w:val="Header"/>
      <w:tabs>
        <w:tab w:val="left" w:pos="8355"/>
      </w:tabs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="00A87541">
      <w:rPr>
        <w:noProof/>
      </w:rPr>
      <w:pict w14:anchorId="243189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49" type="#_x0000_t75" style="position:absolute;margin-left:384.9pt;margin-top:-22.5pt;width:87.3pt;height:50.4pt;z-index:-251658752;visibility:visible;mso-position-horizontal-relative:text;mso-position-vertical-relative:tex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A7D83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C65085"/>
    <w:multiLevelType w:val="hybridMultilevel"/>
    <w:tmpl w:val="C30657F6"/>
    <w:lvl w:ilvl="0" w:tplc="8A8CA0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81B8C"/>
    <w:multiLevelType w:val="multilevel"/>
    <w:tmpl w:val="8F0A097E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EA7C72"/>
    <w:multiLevelType w:val="multilevel"/>
    <w:tmpl w:val="9FBC64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color w:val="D13438"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D13438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color w:val="D13438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D13438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color w:val="D13438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D13438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color w:val="D13438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color w:val="D13438"/>
        <w:u w:val="single"/>
      </w:rPr>
    </w:lvl>
  </w:abstractNum>
  <w:abstractNum w:abstractNumId="4" w15:restartNumberingAfterBreak="0">
    <w:nsid w:val="0A504D17"/>
    <w:multiLevelType w:val="hybridMultilevel"/>
    <w:tmpl w:val="59986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01C15"/>
    <w:multiLevelType w:val="hybridMultilevel"/>
    <w:tmpl w:val="22C8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E3C47"/>
    <w:multiLevelType w:val="hybridMultilevel"/>
    <w:tmpl w:val="8C46C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F6C08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83B416C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9050CA3"/>
    <w:multiLevelType w:val="multilevel"/>
    <w:tmpl w:val="775A3F8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E7641BE"/>
    <w:multiLevelType w:val="multilevel"/>
    <w:tmpl w:val="58146016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F0F41E5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F872306"/>
    <w:multiLevelType w:val="hybridMultilevel"/>
    <w:tmpl w:val="B90C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67938"/>
    <w:multiLevelType w:val="hybridMultilevel"/>
    <w:tmpl w:val="6B1A5582"/>
    <w:lvl w:ilvl="0" w:tplc="7700D4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8AE50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7F068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06636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008A4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78AF9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6D460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B4066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2C0C9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E2493B"/>
    <w:multiLevelType w:val="hybridMultilevel"/>
    <w:tmpl w:val="2F3E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A33CB"/>
    <w:multiLevelType w:val="multilevel"/>
    <w:tmpl w:val="3BA4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5067F7"/>
    <w:multiLevelType w:val="multilevel"/>
    <w:tmpl w:val="A3A45EC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A775D21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28C622F"/>
    <w:multiLevelType w:val="hybridMultilevel"/>
    <w:tmpl w:val="F89C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0149F7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82229B4"/>
    <w:multiLevelType w:val="hybridMultilevel"/>
    <w:tmpl w:val="1A3E0A28"/>
    <w:lvl w:ilvl="0" w:tplc="0DB8CC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3ACF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5AEA8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B0E00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DFE03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DAA6D2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73407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8C81D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DF0EA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5354BA"/>
    <w:multiLevelType w:val="hybridMultilevel"/>
    <w:tmpl w:val="BD422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F80D67"/>
    <w:multiLevelType w:val="multilevel"/>
    <w:tmpl w:val="F976CC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EB97F46"/>
    <w:multiLevelType w:val="hybridMultilevel"/>
    <w:tmpl w:val="03205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3701F9"/>
    <w:multiLevelType w:val="multilevel"/>
    <w:tmpl w:val="A5EA6FFA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96973FD"/>
    <w:multiLevelType w:val="hybridMultilevel"/>
    <w:tmpl w:val="DF52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41153"/>
    <w:multiLevelType w:val="multilevel"/>
    <w:tmpl w:val="B6345C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color w:val="D13438"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D13438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color w:val="D13438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D13438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color w:val="D13438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D13438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color w:val="D13438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color w:val="D13438"/>
        <w:u w:val="single"/>
      </w:rPr>
    </w:lvl>
  </w:abstractNum>
  <w:abstractNum w:abstractNumId="27" w15:restartNumberingAfterBreak="0">
    <w:nsid w:val="50F92837"/>
    <w:multiLevelType w:val="hybridMultilevel"/>
    <w:tmpl w:val="152A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C52A77"/>
    <w:multiLevelType w:val="hybridMultilevel"/>
    <w:tmpl w:val="9258D834"/>
    <w:lvl w:ilvl="0" w:tplc="9C0CF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1A064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154A4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5C2C4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C6AAEE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765C06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9F9E10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10E06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9DC61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867FC2"/>
    <w:multiLevelType w:val="multilevel"/>
    <w:tmpl w:val="D9DEA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3B20EFA"/>
    <w:multiLevelType w:val="multilevel"/>
    <w:tmpl w:val="B48A7F40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AB35047"/>
    <w:multiLevelType w:val="multilevel"/>
    <w:tmpl w:val="5784BC32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C27132C"/>
    <w:multiLevelType w:val="multilevel"/>
    <w:tmpl w:val="5614A5E2"/>
    <w:lvl w:ilvl="0">
      <w:start w:val="1"/>
      <w:numFmt w:val="decimal"/>
      <w:lvlText w:val="%1."/>
      <w:lvlJc w:val="right"/>
      <w:pPr>
        <w:ind w:left="0" w:firstLine="2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CA44D94"/>
    <w:multiLevelType w:val="hybridMultilevel"/>
    <w:tmpl w:val="F83A6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5777F0"/>
    <w:multiLevelType w:val="multilevel"/>
    <w:tmpl w:val="51DAAE42"/>
    <w:lvl w:ilvl="0">
      <w:start w:val="1"/>
      <w:numFmt w:val="decimal"/>
      <w:lvlText w:val="%1."/>
      <w:lvlJc w:val="right"/>
      <w:pPr>
        <w:ind w:left="0" w:firstLine="504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3224EB8"/>
    <w:multiLevelType w:val="multilevel"/>
    <w:tmpl w:val="5B4A9DBE"/>
    <w:numStyleLink w:val="VikandMedicalSOP"/>
  </w:abstractNum>
  <w:abstractNum w:abstractNumId="36" w15:restartNumberingAfterBreak="0">
    <w:nsid w:val="67503EC8"/>
    <w:multiLevelType w:val="multilevel"/>
    <w:tmpl w:val="3314D83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AF75649"/>
    <w:multiLevelType w:val="hybridMultilevel"/>
    <w:tmpl w:val="F12CD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C9D7F0E"/>
    <w:multiLevelType w:val="hybridMultilevel"/>
    <w:tmpl w:val="29F4F31C"/>
    <w:lvl w:ilvl="0" w:tplc="C0C02F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78AF9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EAA2C5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C43CB8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BC8AD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DD20A7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5AF61A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3D0CB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AB607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518762D"/>
    <w:multiLevelType w:val="multilevel"/>
    <w:tmpl w:val="5B4A9DBE"/>
    <w:styleLink w:val="VikandMedicalSOP"/>
    <w:lvl w:ilvl="0">
      <w:start w:val="1"/>
      <w:numFmt w:val="decimal"/>
      <w:lvlText w:val="%1."/>
      <w:lvlJc w:val="right"/>
      <w:pPr>
        <w:tabs>
          <w:tab w:val="num" w:pos="720"/>
        </w:tabs>
        <w:ind w:left="0" w:firstLine="72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-360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108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720"/>
        </w:tabs>
        <w:ind w:left="-144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80"/>
        </w:tabs>
        <w:ind w:left="-180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40"/>
        </w:tabs>
        <w:ind w:left="-216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800"/>
        </w:tabs>
        <w:ind w:left="-252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60"/>
        </w:tabs>
        <w:ind w:left="-2880" w:firstLine="720"/>
      </w:pPr>
      <w:rPr>
        <w:rFonts w:hint="default"/>
      </w:rPr>
    </w:lvl>
  </w:abstractNum>
  <w:abstractNum w:abstractNumId="40" w15:restartNumberingAfterBreak="0">
    <w:nsid w:val="7CC86099"/>
    <w:multiLevelType w:val="hybridMultilevel"/>
    <w:tmpl w:val="2D881164"/>
    <w:lvl w:ilvl="0" w:tplc="B3F8A9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4AC22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2F604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C36216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C29C74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1A4A1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8AC05F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44A4DB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20263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EB4183D"/>
    <w:multiLevelType w:val="hybridMultilevel"/>
    <w:tmpl w:val="3CA88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19"/>
  </w:num>
  <w:num w:numId="5">
    <w:abstractNumId w:val="39"/>
  </w:num>
  <w:num w:numId="6">
    <w:abstractNumId w:val="35"/>
  </w:num>
  <w:num w:numId="7">
    <w:abstractNumId w:val="32"/>
  </w:num>
  <w:num w:numId="8">
    <w:abstractNumId w:val="34"/>
  </w:num>
  <w:num w:numId="9">
    <w:abstractNumId w:val="18"/>
  </w:num>
  <w:num w:numId="10">
    <w:abstractNumId w:val="2"/>
  </w:num>
  <w:num w:numId="11">
    <w:abstractNumId w:val="17"/>
  </w:num>
  <w:num w:numId="12">
    <w:abstractNumId w:val="11"/>
  </w:num>
  <w:num w:numId="13">
    <w:abstractNumId w:val="33"/>
  </w:num>
  <w:num w:numId="14">
    <w:abstractNumId w:val="0"/>
  </w:num>
  <w:num w:numId="15">
    <w:abstractNumId w:val="10"/>
  </w:num>
  <w:num w:numId="16">
    <w:abstractNumId w:val="31"/>
  </w:num>
  <w:num w:numId="17">
    <w:abstractNumId w:val="8"/>
  </w:num>
  <w:num w:numId="18">
    <w:abstractNumId w:val="16"/>
  </w:num>
  <w:num w:numId="19">
    <w:abstractNumId w:val="7"/>
  </w:num>
  <w:num w:numId="20">
    <w:abstractNumId w:val="30"/>
  </w:num>
  <w:num w:numId="21">
    <w:abstractNumId w:val="36"/>
  </w:num>
  <w:num w:numId="22">
    <w:abstractNumId w:val="24"/>
  </w:num>
  <w:num w:numId="23">
    <w:abstractNumId w:val="41"/>
  </w:num>
  <w:num w:numId="24">
    <w:abstractNumId w:val="40"/>
  </w:num>
  <w:num w:numId="25">
    <w:abstractNumId w:val="20"/>
  </w:num>
  <w:num w:numId="26">
    <w:abstractNumId w:val="23"/>
  </w:num>
  <w:num w:numId="27">
    <w:abstractNumId w:val="21"/>
  </w:num>
  <w:num w:numId="28">
    <w:abstractNumId w:val="13"/>
  </w:num>
  <w:num w:numId="29">
    <w:abstractNumId w:val="38"/>
  </w:num>
  <w:num w:numId="30">
    <w:abstractNumId w:val="37"/>
  </w:num>
  <w:num w:numId="31">
    <w:abstractNumId w:val="28"/>
  </w:num>
  <w:num w:numId="32">
    <w:abstractNumId w:val="15"/>
  </w:num>
  <w:num w:numId="33">
    <w:abstractNumId w:val="29"/>
  </w:num>
  <w:num w:numId="34">
    <w:abstractNumId w:val="22"/>
  </w:num>
  <w:num w:numId="35">
    <w:abstractNumId w:val="14"/>
  </w:num>
  <w:num w:numId="36">
    <w:abstractNumId w:val="3"/>
  </w:num>
  <w:num w:numId="37">
    <w:abstractNumId w:val="4"/>
  </w:num>
  <w:num w:numId="38">
    <w:abstractNumId w:val="27"/>
  </w:num>
  <w:num w:numId="39">
    <w:abstractNumId w:val="12"/>
  </w:num>
  <w:num w:numId="40">
    <w:abstractNumId w:val="26"/>
  </w:num>
  <w:num w:numId="41">
    <w:abstractNumId w:val="25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NotTrackMov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4BA5"/>
    <w:rsid w:val="000076E8"/>
    <w:rsid w:val="00033D90"/>
    <w:rsid w:val="00040731"/>
    <w:rsid w:val="000451CE"/>
    <w:rsid w:val="00074699"/>
    <w:rsid w:val="000B195C"/>
    <w:rsid w:val="000B2EB7"/>
    <w:rsid w:val="000C7D2C"/>
    <w:rsid w:val="000D21D9"/>
    <w:rsid w:val="00101187"/>
    <w:rsid w:val="00132D05"/>
    <w:rsid w:val="001341D0"/>
    <w:rsid w:val="00155F77"/>
    <w:rsid w:val="00163AFD"/>
    <w:rsid w:val="00185251"/>
    <w:rsid w:val="001A26CB"/>
    <w:rsid w:val="001C5F45"/>
    <w:rsid w:val="001F28BE"/>
    <w:rsid w:val="00204676"/>
    <w:rsid w:val="002314F7"/>
    <w:rsid w:val="0025741F"/>
    <w:rsid w:val="00270B00"/>
    <w:rsid w:val="00272CC5"/>
    <w:rsid w:val="00274B23"/>
    <w:rsid w:val="00281D6F"/>
    <w:rsid w:val="002B219C"/>
    <w:rsid w:val="002E5365"/>
    <w:rsid w:val="002F141F"/>
    <w:rsid w:val="00337F4A"/>
    <w:rsid w:val="003440FA"/>
    <w:rsid w:val="00380871"/>
    <w:rsid w:val="003A6E63"/>
    <w:rsid w:val="003B4946"/>
    <w:rsid w:val="003F31DE"/>
    <w:rsid w:val="003F3696"/>
    <w:rsid w:val="003F6586"/>
    <w:rsid w:val="00403F72"/>
    <w:rsid w:val="00406B39"/>
    <w:rsid w:val="00406FD7"/>
    <w:rsid w:val="00421C5E"/>
    <w:rsid w:val="00426A59"/>
    <w:rsid w:val="0044349E"/>
    <w:rsid w:val="00460FCB"/>
    <w:rsid w:val="00471B34"/>
    <w:rsid w:val="00476EC6"/>
    <w:rsid w:val="004B2773"/>
    <w:rsid w:val="004B6BBB"/>
    <w:rsid w:val="004C478C"/>
    <w:rsid w:val="004D249F"/>
    <w:rsid w:val="004E7C09"/>
    <w:rsid w:val="005174C6"/>
    <w:rsid w:val="005232C2"/>
    <w:rsid w:val="0055479C"/>
    <w:rsid w:val="00560396"/>
    <w:rsid w:val="00561ED3"/>
    <w:rsid w:val="0056684D"/>
    <w:rsid w:val="00567337"/>
    <w:rsid w:val="0058172F"/>
    <w:rsid w:val="005B469A"/>
    <w:rsid w:val="005C3B05"/>
    <w:rsid w:val="005F3699"/>
    <w:rsid w:val="00612591"/>
    <w:rsid w:val="00632535"/>
    <w:rsid w:val="006522E2"/>
    <w:rsid w:val="006B6CD7"/>
    <w:rsid w:val="00703D5E"/>
    <w:rsid w:val="00711C4C"/>
    <w:rsid w:val="00722D2C"/>
    <w:rsid w:val="00737DCA"/>
    <w:rsid w:val="00742F6B"/>
    <w:rsid w:val="007A388A"/>
    <w:rsid w:val="007B1FAD"/>
    <w:rsid w:val="007D29A6"/>
    <w:rsid w:val="007D6313"/>
    <w:rsid w:val="007D6D6B"/>
    <w:rsid w:val="007E3CF5"/>
    <w:rsid w:val="007F1FD3"/>
    <w:rsid w:val="0083322E"/>
    <w:rsid w:val="00835D28"/>
    <w:rsid w:val="00844FE4"/>
    <w:rsid w:val="00861E2F"/>
    <w:rsid w:val="00882B6F"/>
    <w:rsid w:val="008B2DE2"/>
    <w:rsid w:val="008B487E"/>
    <w:rsid w:val="008B654F"/>
    <w:rsid w:val="008C1778"/>
    <w:rsid w:val="008F1517"/>
    <w:rsid w:val="008F740D"/>
    <w:rsid w:val="00923D6C"/>
    <w:rsid w:val="00936154"/>
    <w:rsid w:val="00946FE0"/>
    <w:rsid w:val="00965E25"/>
    <w:rsid w:val="00997319"/>
    <w:rsid w:val="009A4AEF"/>
    <w:rsid w:val="009D7030"/>
    <w:rsid w:val="009E6F92"/>
    <w:rsid w:val="00A27DA3"/>
    <w:rsid w:val="00A35C6D"/>
    <w:rsid w:val="00A4485F"/>
    <w:rsid w:val="00A54D5F"/>
    <w:rsid w:val="00A71A35"/>
    <w:rsid w:val="00A74191"/>
    <w:rsid w:val="00A76717"/>
    <w:rsid w:val="00A87541"/>
    <w:rsid w:val="00A95B0F"/>
    <w:rsid w:val="00AB7BB7"/>
    <w:rsid w:val="00AC5B1C"/>
    <w:rsid w:val="00AD57DE"/>
    <w:rsid w:val="00AF5C0D"/>
    <w:rsid w:val="00AF6186"/>
    <w:rsid w:val="00B02F4A"/>
    <w:rsid w:val="00B03CF2"/>
    <w:rsid w:val="00B072B9"/>
    <w:rsid w:val="00B14666"/>
    <w:rsid w:val="00B21FED"/>
    <w:rsid w:val="00B2432D"/>
    <w:rsid w:val="00B268D2"/>
    <w:rsid w:val="00B95B2D"/>
    <w:rsid w:val="00BC5076"/>
    <w:rsid w:val="00BD26BB"/>
    <w:rsid w:val="00BE3B8A"/>
    <w:rsid w:val="00BE72D1"/>
    <w:rsid w:val="00C02059"/>
    <w:rsid w:val="00C46BA3"/>
    <w:rsid w:val="00C50B1F"/>
    <w:rsid w:val="00C55A0A"/>
    <w:rsid w:val="00C778FB"/>
    <w:rsid w:val="00C80ECC"/>
    <w:rsid w:val="00C9046B"/>
    <w:rsid w:val="00CB037B"/>
    <w:rsid w:val="00CE4FEE"/>
    <w:rsid w:val="00D42509"/>
    <w:rsid w:val="00D64208"/>
    <w:rsid w:val="00D64F10"/>
    <w:rsid w:val="00D74F00"/>
    <w:rsid w:val="00D87591"/>
    <w:rsid w:val="00DE2E2A"/>
    <w:rsid w:val="00E37C79"/>
    <w:rsid w:val="00E45B27"/>
    <w:rsid w:val="00E5307E"/>
    <w:rsid w:val="00E606D3"/>
    <w:rsid w:val="00EC4BA5"/>
    <w:rsid w:val="00EE1389"/>
    <w:rsid w:val="00F076D0"/>
    <w:rsid w:val="00F150A3"/>
    <w:rsid w:val="00F23BC6"/>
    <w:rsid w:val="00F548D6"/>
    <w:rsid w:val="00FA1D4B"/>
    <w:rsid w:val="00FA2109"/>
    <w:rsid w:val="00FA2EEF"/>
    <w:rsid w:val="00FB5793"/>
    <w:rsid w:val="00FD4FB1"/>
    <w:rsid w:val="00FF147B"/>
    <w:rsid w:val="00FF26FE"/>
    <w:rsid w:val="1F20C43B"/>
    <w:rsid w:val="2C08E6F3"/>
    <w:rsid w:val="2FE3984B"/>
    <w:rsid w:val="525CE2A4"/>
    <w:rsid w:val="569D2FE3"/>
    <w:rsid w:val="62EAD3AB"/>
    <w:rsid w:val="74C1809A"/>
    <w:rsid w:val="7EB8E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23E533D"/>
  <w15:chartTrackingRefBased/>
  <w15:docId w15:val="{FE32F3C8-E6ED-444D-A0DB-857AA79B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B2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319"/>
    <w:pPr>
      <w:ind w:left="720"/>
      <w:contextualSpacing/>
    </w:pPr>
  </w:style>
  <w:style w:type="numbering" w:customStyle="1" w:styleId="VikandMedicalSOP">
    <w:name w:val="Vikand Medical SOP"/>
    <w:uiPriority w:val="99"/>
    <w:rsid w:val="00E5307E"/>
    <w:pPr>
      <w:numPr>
        <w:numId w:val="5"/>
      </w:numPr>
    </w:pPr>
  </w:style>
  <w:style w:type="character" w:styleId="PlaceholderText">
    <w:name w:val="Placeholder Text"/>
    <w:uiPriority w:val="99"/>
    <w:semiHidden/>
    <w:rsid w:val="006522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78F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78FB"/>
    <w:rPr>
      <w:sz w:val="22"/>
      <w:szCs w:val="22"/>
    </w:rPr>
  </w:style>
  <w:style w:type="paragraph" w:customStyle="1" w:styleId="paragraph">
    <w:name w:val="paragraph"/>
    <w:basedOn w:val="Normal"/>
    <w:rsid w:val="00D74F0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rsid w:val="00D74F00"/>
  </w:style>
  <w:style w:type="character" w:customStyle="1" w:styleId="eop">
    <w:name w:val="eop"/>
    <w:rsid w:val="00D74F00"/>
  </w:style>
  <w:style w:type="paragraph" w:styleId="BalloonText">
    <w:name w:val="Balloon Text"/>
    <w:basedOn w:val="Normal"/>
    <w:link w:val="BalloonTextChar"/>
    <w:uiPriority w:val="99"/>
    <w:semiHidden/>
    <w:unhideWhenUsed/>
    <w:rsid w:val="00FD4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D4FB1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Astor6\Documents\Custom%20Office%20Templates\SO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A93C21DF4904DA0F37CF93A0A5E0C" ma:contentTypeVersion="10" ma:contentTypeDescription="Create a new document." ma:contentTypeScope="" ma:versionID="5e46a5f334187c96572cc5b272e8d074">
  <xsd:schema xmlns:xsd="http://www.w3.org/2001/XMLSchema" xmlns:xs="http://www.w3.org/2001/XMLSchema" xmlns:p="http://schemas.microsoft.com/office/2006/metadata/properties" xmlns:ns2="49b6c5c5-b236-4920-9c0b-2e413ae02a6c" xmlns:ns3="http://schemas.microsoft.com/sharepoint/v3/fields" xmlns:ns4="ce545564-ec68-43f3-8620-731bf2ed8feb" targetNamespace="http://schemas.microsoft.com/office/2006/metadata/properties" ma:root="true" ma:fieldsID="3e6db3aa4699f0d94dfc6059f263fae9" ns2:_="" ns3:_="" ns4:_="">
    <xsd:import namespace="49b6c5c5-b236-4920-9c0b-2e413ae02a6c"/>
    <xsd:import namespace="http://schemas.microsoft.com/sharepoint/v3/fields"/>
    <xsd:import namespace="ce545564-ec68-43f3-8620-731bf2ed8feb"/>
    <xsd:element name="properties">
      <xsd:complexType>
        <xsd:sequence>
          <xsd:element name="documentManagement">
            <xsd:complexType>
              <xsd:all>
                <xsd:element ref="ns2:Med" minOccurs="0"/>
                <xsd:element ref="ns2:Cruise_x0020_Line" minOccurs="0"/>
                <xsd:element ref="ns2:MediaServiceMetadata" minOccurs="0"/>
                <xsd:element ref="ns2:MediaServiceFastMetadata" minOccurs="0"/>
                <xsd:element ref="ns3:_Version" minOccurs="0"/>
                <xsd:element ref="ns2:MediaServiceAutoKeyPoints" minOccurs="0"/>
                <xsd:element ref="ns2:MediaServiceKeyPoint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6c5c5-b236-4920-9c0b-2e413ae02a6c" elementFormDefault="qualified">
    <xsd:import namespace="http://schemas.microsoft.com/office/2006/documentManagement/types"/>
    <xsd:import namespace="http://schemas.microsoft.com/office/infopath/2007/PartnerControls"/>
    <xsd:element name="Med" ma:index="8" nillable="true" ma:displayName="Med" ma:internalName="Med">
      <xsd:simpleType>
        <xsd:restriction base="dms:Text">
          <xsd:maxLength value="255"/>
        </xsd:restriction>
      </xsd:simpleType>
    </xsd:element>
    <xsd:element name="Cruise_x0020_Line" ma:index="9" nillable="true" ma:displayName="Cruise Line" ma:internalName="Cruise_x0020_Line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45564-ec68-43f3-8620-731bf2ed8f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Cruise_x0020_Line xmlns="49b6c5c5-b236-4920-9c0b-2e413ae02a6c">Silversea</Cruise_x0020_Line>
    <Med xmlns="49b6c5c5-b236-4920-9c0b-2e413ae02a6c">1100 Medical Training</Me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93CEAF-FEC8-49D3-9CD5-F1C255A6E1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8E15E4-57C0-4579-80D5-FC8BE795F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b6c5c5-b236-4920-9c0b-2e413ae02a6c"/>
    <ds:schemaRef ds:uri="http://schemas.microsoft.com/sharepoint/v3/fields"/>
    <ds:schemaRef ds:uri="ce545564-ec68-43f3-8620-731bf2ed8f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2BF821-D9F3-4AA8-8486-1A4855F89E1C}">
  <ds:schemaRefs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purl.org/dc/elements/1.1/"/>
    <ds:schemaRef ds:uri="49b6c5c5-b236-4920-9c0b-2e413ae02a6c"/>
    <ds:schemaRef ds:uri="http://schemas.microsoft.com/office/2006/documentManagement/types"/>
    <ds:schemaRef ds:uri="ce545564-ec68-43f3-8620-731bf2ed8feb"/>
    <ds:schemaRef ds:uri="http://schemas.microsoft.com/office/2006/metadata/properties"/>
    <ds:schemaRef ds:uri="http://schemas.microsoft.com/sharepoint/v3/field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F63F4F9-6274-4AA1-978B-8D6FA9D895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SOP</Template>
  <TotalTime>8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Paul Morgan</cp:lastModifiedBy>
  <cp:revision>12</cp:revision>
  <dcterms:created xsi:type="dcterms:W3CDTF">2020-10-09T18:01:00Z</dcterms:created>
  <dcterms:modified xsi:type="dcterms:W3CDTF">2021-03-10T19:59:00Z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0x010100A15A93C21DF4904DA0F37CF93A0A5E0C</vt:lpwstr>
  </property>
</Properties>
</file>