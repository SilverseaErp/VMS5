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890"/>
        <w:gridCol w:w="7578"/>
      </w:tblGrid>
      <w:tr w:rsidR="00223178" w:rsidRPr="002645AF" w14:paraId="61896403" w14:textId="77777777" w:rsidTr="00D1136C">
        <w:trPr>
          <w:trHeight w:val="42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17B0D6D3" w14:textId="183AA9E9" w:rsidR="00223178" w:rsidRPr="002645AF" w:rsidRDefault="00764683" w:rsidP="00B84C1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bookmarkStart w:id="0" w:name="_Hlk52783753"/>
            <w:r>
              <w:rPr>
                <w:b/>
                <w:bCs/>
                <w:sz w:val="28"/>
                <w:szCs w:val="28"/>
              </w:rPr>
              <w:t>SS</w:t>
            </w:r>
            <w:r w:rsidR="00223178" w:rsidRPr="002645AF">
              <w:rPr>
                <w:b/>
                <w:bCs/>
                <w:sz w:val="28"/>
                <w:szCs w:val="28"/>
              </w:rPr>
              <w:t>MED-</w:t>
            </w:r>
            <w:r w:rsidR="00223178">
              <w:rPr>
                <w:b/>
                <w:bCs/>
                <w:sz w:val="28"/>
                <w:szCs w:val="28"/>
              </w:rPr>
              <w:t>1104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762E1931" w14:textId="0E64F568" w:rsidR="00223178" w:rsidRPr="002645AF" w:rsidRDefault="00223178" w:rsidP="00B84C1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580C5F72">
              <w:rPr>
                <w:b/>
                <w:bCs/>
                <w:sz w:val="28"/>
                <w:szCs w:val="28"/>
              </w:rPr>
              <w:t>Sexual Assault</w:t>
            </w:r>
            <w:r w:rsidR="003A1DBA">
              <w:rPr>
                <w:b/>
                <w:bCs/>
                <w:sz w:val="28"/>
                <w:szCs w:val="28"/>
              </w:rPr>
              <w:t xml:space="preserve"> Training Requirement</w:t>
            </w:r>
          </w:p>
        </w:tc>
      </w:tr>
      <w:tr w:rsidR="00223178" w:rsidRPr="002645AF" w14:paraId="6158F654" w14:textId="77777777" w:rsidTr="00D1136C">
        <w:trPr>
          <w:trHeight w:val="26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CEA0A0" w14:textId="77777777" w:rsidR="00223178" w:rsidRPr="002645AF" w:rsidRDefault="00223178" w:rsidP="00B84C1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Version No.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F51CA7" w14:textId="77777777" w:rsidR="00223178" w:rsidRPr="002645AF" w:rsidRDefault="00223178" w:rsidP="00B84C1B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1</w:t>
            </w:r>
          </w:p>
        </w:tc>
      </w:tr>
      <w:tr w:rsidR="00223178" w:rsidRPr="002645AF" w14:paraId="65994E1E" w14:textId="77777777" w:rsidTr="00D1136C">
        <w:trPr>
          <w:trHeight w:val="26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2CEECF2E" w14:textId="77777777" w:rsidR="00223178" w:rsidRPr="002645AF" w:rsidRDefault="00223178" w:rsidP="00B84C1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Content Owner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608EE94E" w14:textId="77777777" w:rsidR="00223178" w:rsidRPr="002645AF" w:rsidRDefault="00223178" w:rsidP="00B84C1B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Vikand Technology Solutions, LLC.</w:t>
            </w:r>
          </w:p>
        </w:tc>
      </w:tr>
      <w:bookmarkEnd w:id="0"/>
    </w:tbl>
    <w:p w14:paraId="721B8B99" w14:textId="77777777" w:rsidR="00223178" w:rsidRPr="009A0BF2" w:rsidRDefault="00223178" w:rsidP="008B2DE2">
      <w:pPr>
        <w:spacing w:after="0" w:line="240" w:lineRule="auto"/>
        <w:rPr>
          <w:b/>
          <w:sz w:val="24"/>
          <w:szCs w:val="24"/>
        </w:r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8609"/>
      </w:tblGrid>
      <w:tr w:rsidR="00BE72D1" w:rsidRPr="002901A0" w14:paraId="2E3350C3" w14:textId="77777777" w:rsidTr="00DA720E">
        <w:tc>
          <w:tcPr>
            <w:tcW w:w="751" w:type="dxa"/>
            <w:shd w:val="clear" w:color="auto" w:fill="auto"/>
          </w:tcPr>
          <w:p w14:paraId="3E5FAB4A" w14:textId="77777777" w:rsidR="00BE72D1" w:rsidRPr="009A0BF2" w:rsidRDefault="00BE72D1" w:rsidP="002C6D36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firstLine="18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8609" w:type="dxa"/>
            <w:shd w:val="clear" w:color="auto" w:fill="auto"/>
          </w:tcPr>
          <w:p w14:paraId="06E9973C" w14:textId="77777777" w:rsidR="00BE72D1" w:rsidRPr="009A0BF2" w:rsidRDefault="001A091A" w:rsidP="00DE482C">
            <w:pPr>
              <w:spacing w:after="120" w:line="240" w:lineRule="auto"/>
              <w:rPr>
                <w:b/>
                <w:sz w:val="24"/>
                <w:szCs w:val="24"/>
              </w:rPr>
            </w:pPr>
            <w:r w:rsidRPr="009A0BF2">
              <w:rPr>
                <w:b/>
                <w:sz w:val="24"/>
                <w:szCs w:val="24"/>
              </w:rPr>
              <w:t>General</w:t>
            </w:r>
          </w:p>
          <w:p w14:paraId="510170C4" w14:textId="19EC2706" w:rsidR="004E15D7" w:rsidRPr="009A0BF2" w:rsidRDefault="001A091A" w:rsidP="00DE482C">
            <w:pPr>
              <w:pStyle w:val="paragraph"/>
              <w:numPr>
                <w:ilvl w:val="1"/>
                <w:numId w:val="26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9A0BF2">
              <w:rPr>
                <w:rStyle w:val="normaltextrun"/>
                <w:rFonts w:ascii="Calibri" w:hAnsi="Calibri"/>
                <w:lang w:val="en"/>
              </w:rPr>
              <w:t>All medical staff must receive training in dealing with sexual assault</w:t>
            </w:r>
            <w:r w:rsidR="00564171">
              <w:rPr>
                <w:rStyle w:val="normaltextrun"/>
                <w:rFonts w:ascii="Calibri" w:hAnsi="Calibri"/>
                <w:lang w:val="en"/>
              </w:rPr>
              <w:t>.</w:t>
            </w:r>
            <w:r w:rsidRPr="009A0BF2">
              <w:rPr>
                <w:rStyle w:val="normaltextrun"/>
                <w:rFonts w:ascii="Calibri" w:hAnsi="Calibri"/>
                <w:lang w:val="en"/>
              </w:rPr>
              <w:t> </w:t>
            </w:r>
            <w:r w:rsidRPr="009A0BF2">
              <w:rPr>
                <w:rStyle w:val="eop"/>
                <w:rFonts w:ascii="Calibri" w:hAnsi="Calibri"/>
              </w:rPr>
              <w:t> </w:t>
            </w:r>
          </w:p>
          <w:p w14:paraId="4D2AA149" w14:textId="13A1C3D6" w:rsidR="004E15D7" w:rsidRPr="009A0BF2" w:rsidRDefault="001A091A" w:rsidP="00DE482C">
            <w:pPr>
              <w:pStyle w:val="paragraph"/>
              <w:numPr>
                <w:ilvl w:val="1"/>
                <w:numId w:val="26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9A0BF2">
              <w:rPr>
                <w:rStyle w:val="normaltextrun"/>
                <w:rFonts w:ascii="Calibri" w:hAnsi="Calibri"/>
                <w:lang w:val="en"/>
              </w:rPr>
              <w:t>ACEP/CLIA requires training in dealing with sexual assault to follow their guidelines</w:t>
            </w:r>
            <w:r w:rsidR="00564171">
              <w:rPr>
                <w:rStyle w:val="normaltextrun"/>
                <w:rFonts w:ascii="Calibri" w:hAnsi="Calibri"/>
                <w:lang w:val="en"/>
              </w:rPr>
              <w:t>.</w:t>
            </w:r>
            <w:r w:rsidRPr="009A0BF2">
              <w:rPr>
                <w:rStyle w:val="eop"/>
                <w:rFonts w:ascii="Calibri" w:hAnsi="Calibri"/>
              </w:rPr>
              <w:t> </w:t>
            </w:r>
          </w:p>
          <w:p w14:paraId="22A60A78" w14:textId="77777777" w:rsidR="00CD6D34" w:rsidRPr="00CD6D34" w:rsidRDefault="001A091A" w:rsidP="00564171">
            <w:pPr>
              <w:pStyle w:val="paragraph"/>
              <w:numPr>
                <w:ilvl w:val="1"/>
                <w:numId w:val="26"/>
              </w:numPr>
              <w:spacing w:before="0" w:beforeAutospacing="0" w:after="120" w:afterAutospacing="0"/>
              <w:textAlignment w:val="baseline"/>
              <w:rPr>
                <w:rStyle w:val="normaltextrun"/>
                <w:rFonts w:ascii="Calibri" w:hAnsi="Calibri"/>
              </w:rPr>
            </w:pPr>
            <w:r w:rsidRPr="009A0BF2">
              <w:rPr>
                <w:rStyle w:val="normaltextrun"/>
                <w:rFonts w:ascii="Calibri" w:hAnsi="Calibri"/>
                <w:lang w:val="en"/>
              </w:rPr>
              <w:t>All training certifications to be maintained on file within the Medical Center</w:t>
            </w:r>
            <w:r w:rsidR="00564171">
              <w:rPr>
                <w:rStyle w:val="normaltextrun"/>
                <w:rFonts w:ascii="Calibri" w:hAnsi="Calibri"/>
                <w:lang w:val="en"/>
              </w:rPr>
              <w:t xml:space="preserve">. </w:t>
            </w:r>
          </w:p>
          <w:p w14:paraId="773B04C7" w14:textId="3886B3A1" w:rsidR="001A091A" w:rsidRPr="009A0BF2" w:rsidRDefault="001A091A" w:rsidP="00564171">
            <w:pPr>
              <w:pStyle w:val="paragraph"/>
              <w:numPr>
                <w:ilvl w:val="1"/>
                <w:numId w:val="26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9A0BF2">
              <w:rPr>
                <w:rStyle w:val="normaltextrun"/>
                <w:rFonts w:ascii="Calibri" w:hAnsi="Calibri"/>
                <w:color w:val="000000"/>
                <w:shd w:val="clear" w:color="auto" w:fill="FFFFFF"/>
                <w:lang w:val="en"/>
              </w:rPr>
              <w:t>The Certificate is valid for 3 years</w:t>
            </w:r>
            <w:r w:rsidRPr="009A0BF2">
              <w:rPr>
                <w:rStyle w:val="eop"/>
                <w:rFonts w:ascii="Calibri" w:hAnsi="Calibri"/>
                <w:color w:val="000000"/>
                <w:shd w:val="clear" w:color="auto" w:fill="FFFFFF"/>
              </w:rPr>
              <w:t> </w:t>
            </w:r>
          </w:p>
        </w:tc>
      </w:tr>
      <w:tr w:rsidR="00DA720E" w:rsidRPr="002901A0" w14:paraId="1D66F7D1" w14:textId="77777777" w:rsidTr="00DA720E">
        <w:tc>
          <w:tcPr>
            <w:tcW w:w="751" w:type="dxa"/>
            <w:shd w:val="clear" w:color="auto" w:fill="auto"/>
          </w:tcPr>
          <w:p w14:paraId="0DE16132" w14:textId="77777777" w:rsidR="00DA720E" w:rsidRPr="009A0BF2" w:rsidRDefault="00DA720E" w:rsidP="00DA720E">
            <w:pPr>
              <w:pStyle w:val="ListParagraph"/>
              <w:spacing w:after="120" w:line="24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609" w:type="dxa"/>
            <w:shd w:val="clear" w:color="auto" w:fill="auto"/>
          </w:tcPr>
          <w:p w14:paraId="1A5A832C" w14:textId="77777777" w:rsidR="00DA720E" w:rsidRPr="009A0BF2" w:rsidRDefault="00DA720E" w:rsidP="00DE482C">
            <w:pPr>
              <w:spacing w:after="120" w:line="240" w:lineRule="auto"/>
              <w:rPr>
                <w:b/>
                <w:sz w:val="24"/>
                <w:szCs w:val="24"/>
              </w:rPr>
            </w:pPr>
          </w:p>
        </w:tc>
      </w:tr>
    </w:tbl>
    <w:p w14:paraId="161CD40C" w14:textId="6AFF8FF9" w:rsidR="001A091A" w:rsidRDefault="001A091A" w:rsidP="001A091A">
      <w:pPr>
        <w:rPr>
          <w:rFonts w:ascii="Times New Roman" w:hAnsi="Times New Roman"/>
          <w:b/>
          <w:bCs/>
          <w:sz w:val="24"/>
          <w:szCs w:val="24"/>
        </w:rPr>
      </w:pPr>
    </w:p>
    <w:p w14:paraId="69432576" w14:textId="34CD8B02" w:rsidR="001A091A" w:rsidRPr="001A091A" w:rsidRDefault="001A091A" w:rsidP="001A091A">
      <w:pPr>
        <w:tabs>
          <w:tab w:val="left" w:pos="1545"/>
        </w:tabs>
        <w:rPr>
          <w:rFonts w:ascii="Times New Roman" w:hAnsi="Times New Roman"/>
          <w:sz w:val="24"/>
          <w:szCs w:val="24"/>
        </w:rPr>
      </w:pPr>
    </w:p>
    <w:sectPr w:rsidR="001A091A" w:rsidRPr="001A091A" w:rsidSect="00C778FB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60E6D" w14:textId="77777777" w:rsidR="00D1136C" w:rsidRDefault="00D1136C" w:rsidP="00C778FB">
      <w:pPr>
        <w:spacing w:after="0" w:line="240" w:lineRule="auto"/>
      </w:pPr>
      <w:r>
        <w:separator/>
      </w:r>
    </w:p>
  </w:endnote>
  <w:endnote w:type="continuationSeparator" w:id="0">
    <w:p w14:paraId="1358E59A" w14:textId="77777777" w:rsidR="00D1136C" w:rsidRDefault="00D1136C" w:rsidP="00C778FB">
      <w:pPr>
        <w:spacing w:after="0" w:line="240" w:lineRule="auto"/>
      </w:pPr>
      <w:r>
        <w:continuationSeparator/>
      </w:r>
    </w:p>
  </w:endnote>
  <w:endnote w:type="continuationNotice" w:id="1">
    <w:p w14:paraId="7471AE2B" w14:textId="77777777" w:rsidR="00D1136C" w:rsidRDefault="00D113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751C0" w14:textId="21D8AADB" w:rsidR="00632535" w:rsidRPr="00223178" w:rsidRDefault="00764683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sz w:val="24"/>
        <w:szCs w:val="24"/>
      </w:rPr>
    </w:pPr>
    <w:r>
      <w:rPr>
        <w:sz w:val="24"/>
        <w:szCs w:val="24"/>
      </w:rPr>
      <w:t>SS</w:t>
    </w:r>
    <w:r w:rsidR="60A045D1" w:rsidRPr="00223178">
      <w:rPr>
        <w:sz w:val="24"/>
        <w:szCs w:val="24"/>
      </w:rPr>
      <w:t>MED—1104 Training in Dealing with Sexual Assault</w:t>
    </w:r>
    <w:r w:rsidR="00632535" w:rsidRPr="00223178">
      <w:rPr>
        <w:sz w:val="24"/>
        <w:szCs w:val="24"/>
      </w:rPr>
      <w:tab/>
    </w:r>
    <w:r w:rsidR="00632535" w:rsidRPr="00223178">
      <w:rPr>
        <w:sz w:val="24"/>
        <w:szCs w:val="24"/>
      </w:rPr>
      <w:fldChar w:fldCharType="begin"/>
    </w:r>
    <w:r w:rsidR="00632535" w:rsidRPr="00223178">
      <w:rPr>
        <w:sz w:val="24"/>
        <w:szCs w:val="24"/>
      </w:rPr>
      <w:instrText xml:space="preserve"> PAGE   \* MERGEFORMAT </w:instrText>
    </w:r>
    <w:r w:rsidR="00632535" w:rsidRPr="00223178">
      <w:rPr>
        <w:sz w:val="24"/>
        <w:szCs w:val="24"/>
      </w:rPr>
      <w:fldChar w:fldCharType="separate"/>
    </w:r>
    <w:r w:rsidR="60A045D1" w:rsidRPr="00223178">
      <w:rPr>
        <w:sz w:val="24"/>
        <w:szCs w:val="24"/>
      </w:rPr>
      <w:t>1</w:t>
    </w:r>
    <w:r w:rsidR="00632535" w:rsidRPr="00223178">
      <w:rPr>
        <w:noProof/>
        <w:sz w:val="24"/>
        <w:szCs w:val="24"/>
      </w:rPr>
      <w:fldChar w:fldCharType="end"/>
    </w:r>
  </w:p>
  <w:p w14:paraId="1F07DB4A" w14:textId="65A3B8F3" w:rsidR="004D249F" w:rsidRPr="004D249F" w:rsidRDefault="60A045D1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rFonts w:ascii="Times New Roman" w:hAnsi="Times New Roman"/>
      </w:rPr>
    </w:pPr>
    <w:r w:rsidRPr="00223178">
      <w:rPr>
        <w:sz w:val="24"/>
        <w:szCs w:val="24"/>
      </w:rPr>
      <w:t xml:space="preserve">REV. </w:t>
    </w:r>
    <w:r w:rsidR="00CD6D34">
      <w:rPr>
        <w:sz w:val="24"/>
        <w:szCs w:val="24"/>
      </w:rPr>
      <w:t>10 March 2021</w:t>
    </w:r>
    <w:r w:rsidR="004D249F" w:rsidRPr="004D249F">
      <w:rPr>
        <w:rFonts w:ascii="Times New Roman" w:hAnsi="Times New Roman"/>
      </w:rPr>
      <w:tab/>
    </w:r>
  </w:p>
  <w:p w14:paraId="0B7463A1" w14:textId="77777777" w:rsidR="00632535" w:rsidRDefault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B20F8" w14:textId="77777777" w:rsidR="00D1136C" w:rsidRDefault="00D1136C" w:rsidP="00C778FB">
      <w:pPr>
        <w:spacing w:after="0" w:line="240" w:lineRule="auto"/>
      </w:pPr>
      <w:r>
        <w:separator/>
      </w:r>
    </w:p>
  </w:footnote>
  <w:footnote w:type="continuationSeparator" w:id="0">
    <w:p w14:paraId="3FE9319C" w14:textId="77777777" w:rsidR="00D1136C" w:rsidRDefault="00D1136C" w:rsidP="00C778FB">
      <w:pPr>
        <w:spacing w:after="0" w:line="240" w:lineRule="auto"/>
      </w:pPr>
      <w:r>
        <w:continuationSeparator/>
      </w:r>
    </w:p>
  </w:footnote>
  <w:footnote w:type="continuationNotice" w:id="1">
    <w:p w14:paraId="3AEB43A3" w14:textId="77777777" w:rsidR="00D1136C" w:rsidRDefault="00D113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29A90" w14:textId="77777777" w:rsidR="00C778FB" w:rsidRPr="004D249F" w:rsidRDefault="00632535" w:rsidP="00632535">
    <w:pPr>
      <w:pStyle w:val="Header"/>
      <w:tabs>
        <w:tab w:val="left" w:pos="8355"/>
      </w:tabs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="00CD6D34">
      <w:rPr>
        <w:noProof/>
      </w:rPr>
      <w:pict w14:anchorId="2FEDC6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49" type="#_x0000_t75" style="position:absolute;margin-left:384.9pt;margin-top:-22.5pt;width:87.3pt;height:50.4pt;z-index:-251658752;visibility:visible;mso-position-horizontal-relative:text;mso-position-vertical-relative:tex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A7D83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C65085"/>
    <w:multiLevelType w:val="hybridMultilevel"/>
    <w:tmpl w:val="C30657F6"/>
    <w:lvl w:ilvl="0" w:tplc="8A8CA0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81B8C"/>
    <w:multiLevelType w:val="multilevel"/>
    <w:tmpl w:val="A914F2BC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5476F8"/>
    <w:multiLevelType w:val="hybridMultilevel"/>
    <w:tmpl w:val="CE44B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01C15"/>
    <w:multiLevelType w:val="hybridMultilevel"/>
    <w:tmpl w:val="22C8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F6C08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83B416C"/>
    <w:multiLevelType w:val="multilevel"/>
    <w:tmpl w:val="7D3495D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9050CA3"/>
    <w:multiLevelType w:val="multilevel"/>
    <w:tmpl w:val="3314D83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E7641BE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F0F41E5"/>
    <w:multiLevelType w:val="multilevel"/>
    <w:tmpl w:val="D92C1CE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5067F7"/>
    <w:multiLevelType w:val="multilevel"/>
    <w:tmpl w:val="04C65B5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775D21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28C622F"/>
    <w:multiLevelType w:val="hybridMultilevel"/>
    <w:tmpl w:val="F89C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149F7"/>
    <w:multiLevelType w:val="multilevel"/>
    <w:tmpl w:val="7F9CEC78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97A4B25"/>
    <w:multiLevelType w:val="multilevel"/>
    <w:tmpl w:val="2C96D72C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1036E3"/>
    <w:multiLevelType w:val="hybridMultilevel"/>
    <w:tmpl w:val="9D30B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701F9"/>
    <w:multiLevelType w:val="multilevel"/>
    <w:tmpl w:val="A5EA6FF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C1212C9"/>
    <w:multiLevelType w:val="hybridMultilevel"/>
    <w:tmpl w:val="B0E60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B20EFA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AB35047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C27132C"/>
    <w:multiLevelType w:val="multilevel"/>
    <w:tmpl w:val="5614A5E2"/>
    <w:lvl w:ilvl="0">
      <w:start w:val="1"/>
      <w:numFmt w:val="decimal"/>
      <w:lvlText w:val="%1."/>
      <w:lvlJc w:val="right"/>
      <w:pPr>
        <w:ind w:left="0" w:firstLine="2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CA44D94"/>
    <w:multiLevelType w:val="hybridMultilevel"/>
    <w:tmpl w:val="F83A6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5777F0"/>
    <w:multiLevelType w:val="multilevel"/>
    <w:tmpl w:val="901E6C04"/>
    <w:lvl w:ilvl="0">
      <w:start w:val="1"/>
      <w:numFmt w:val="decimal"/>
      <w:lvlText w:val="%1."/>
      <w:lvlJc w:val="right"/>
      <w:pPr>
        <w:ind w:left="0" w:firstLine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3224EB8"/>
    <w:multiLevelType w:val="multilevel"/>
    <w:tmpl w:val="1FF8F6EE"/>
    <w:numStyleLink w:val="VikandMedicalSOP"/>
  </w:abstractNum>
  <w:abstractNum w:abstractNumId="24" w15:restartNumberingAfterBreak="0">
    <w:nsid w:val="67503EC8"/>
    <w:multiLevelType w:val="multilevel"/>
    <w:tmpl w:val="3314D83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4930EBB"/>
    <w:multiLevelType w:val="multilevel"/>
    <w:tmpl w:val="DBB650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518762D"/>
    <w:multiLevelType w:val="multilevel"/>
    <w:tmpl w:val="1FF8F6EE"/>
    <w:styleLink w:val="VikandMedicalSOP"/>
    <w:lvl w:ilvl="0">
      <w:start w:val="1"/>
      <w:numFmt w:val="decimal"/>
      <w:lvlText w:val="%1."/>
      <w:lvlJc w:val="right"/>
      <w:pPr>
        <w:tabs>
          <w:tab w:val="num" w:pos="720"/>
        </w:tabs>
        <w:ind w:left="0" w:firstLine="72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-360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108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720"/>
        </w:tabs>
        <w:ind w:left="-144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80"/>
        </w:tabs>
        <w:ind w:left="-180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40"/>
        </w:tabs>
        <w:ind w:left="-216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800"/>
        </w:tabs>
        <w:ind w:left="-252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60"/>
        </w:tabs>
        <w:ind w:left="-2880" w:firstLine="72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3"/>
  </w:num>
  <w:num w:numId="5">
    <w:abstractNumId w:val="26"/>
  </w:num>
  <w:num w:numId="6">
    <w:abstractNumId w:val="23"/>
  </w:num>
  <w:num w:numId="7">
    <w:abstractNumId w:val="20"/>
  </w:num>
  <w:num w:numId="8">
    <w:abstractNumId w:val="22"/>
  </w:num>
  <w:num w:numId="9">
    <w:abstractNumId w:val="12"/>
  </w:num>
  <w:num w:numId="10">
    <w:abstractNumId w:val="2"/>
  </w:num>
  <w:num w:numId="11">
    <w:abstractNumId w:val="11"/>
  </w:num>
  <w:num w:numId="12">
    <w:abstractNumId w:val="9"/>
  </w:num>
  <w:num w:numId="13">
    <w:abstractNumId w:val="21"/>
  </w:num>
  <w:num w:numId="14">
    <w:abstractNumId w:val="0"/>
  </w:num>
  <w:num w:numId="15">
    <w:abstractNumId w:val="8"/>
  </w:num>
  <w:num w:numId="16">
    <w:abstractNumId w:val="19"/>
  </w:num>
  <w:num w:numId="17">
    <w:abstractNumId w:val="6"/>
  </w:num>
  <w:num w:numId="18">
    <w:abstractNumId w:val="10"/>
  </w:num>
  <w:num w:numId="19">
    <w:abstractNumId w:val="5"/>
  </w:num>
  <w:num w:numId="20">
    <w:abstractNumId w:val="18"/>
  </w:num>
  <w:num w:numId="21">
    <w:abstractNumId w:val="24"/>
  </w:num>
  <w:num w:numId="22">
    <w:abstractNumId w:val="16"/>
  </w:num>
  <w:num w:numId="23">
    <w:abstractNumId w:val="15"/>
  </w:num>
  <w:num w:numId="24">
    <w:abstractNumId w:val="14"/>
  </w:num>
  <w:num w:numId="25">
    <w:abstractNumId w:val="17"/>
  </w:num>
  <w:num w:numId="26">
    <w:abstractNumId w:val="2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091A"/>
    <w:rsid w:val="00020F92"/>
    <w:rsid w:val="000B195C"/>
    <w:rsid w:val="000D21D9"/>
    <w:rsid w:val="000E0950"/>
    <w:rsid w:val="00132D05"/>
    <w:rsid w:val="00161014"/>
    <w:rsid w:val="001A091A"/>
    <w:rsid w:val="002150C6"/>
    <w:rsid w:val="00223178"/>
    <w:rsid w:val="0025643B"/>
    <w:rsid w:val="00274B23"/>
    <w:rsid w:val="002901A0"/>
    <w:rsid w:val="002C6D36"/>
    <w:rsid w:val="002F141F"/>
    <w:rsid w:val="00396DD2"/>
    <w:rsid w:val="003A1DBA"/>
    <w:rsid w:val="003B4946"/>
    <w:rsid w:val="003F31DE"/>
    <w:rsid w:val="00406B39"/>
    <w:rsid w:val="00426A59"/>
    <w:rsid w:val="00471B34"/>
    <w:rsid w:val="004B6BBB"/>
    <w:rsid w:val="004C478C"/>
    <w:rsid w:val="004D249F"/>
    <w:rsid w:val="004E15D7"/>
    <w:rsid w:val="005405BC"/>
    <w:rsid w:val="005563DC"/>
    <w:rsid w:val="00564171"/>
    <w:rsid w:val="005B469A"/>
    <w:rsid w:val="005F3699"/>
    <w:rsid w:val="00632535"/>
    <w:rsid w:val="006355A0"/>
    <w:rsid w:val="006437E1"/>
    <w:rsid w:val="006522E2"/>
    <w:rsid w:val="006639A8"/>
    <w:rsid w:val="00674B2D"/>
    <w:rsid w:val="006B6CD7"/>
    <w:rsid w:val="00701124"/>
    <w:rsid w:val="00703D5E"/>
    <w:rsid w:val="00732E19"/>
    <w:rsid w:val="007532C5"/>
    <w:rsid w:val="007639D8"/>
    <w:rsid w:val="00764683"/>
    <w:rsid w:val="007D29A6"/>
    <w:rsid w:val="007D5585"/>
    <w:rsid w:val="00821048"/>
    <w:rsid w:val="0083322E"/>
    <w:rsid w:val="0088029B"/>
    <w:rsid w:val="0088647A"/>
    <w:rsid w:val="008B2DE2"/>
    <w:rsid w:val="008C1778"/>
    <w:rsid w:val="00920ABC"/>
    <w:rsid w:val="00946FE0"/>
    <w:rsid w:val="00965E25"/>
    <w:rsid w:val="009901F7"/>
    <w:rsid w:val="00997319"/>
    <w:rsid w:val="009A0BF2"/>
    <w:rsid w:val="009B44A3"/>
    <w:rsid w:val="009D3253"/>
    <w:rsid w:val="00A543EE"/>
    <w:rsid w:val="00A74191"/>
    <w:rsid w:val="00A85495"/>
    <w:rsid w:val="00AC4BF1"/>
    <w:rsid w:val="00AC5B1C"/>
    <w:rsid w:val="00AD57DE"/>
    <w:rsid w:val="00B03CF2"/>
    <w:rsid w:val="00B14666"/>
    <w:rsid w:val="00B908B9"/>
    <w:rsid w:val="00BC0BF6"/>
    <w:rsid w:val="00BD26BB"/>
    <w:rsid w:val="00BD716C"/>
    <w:rsid w:val="00BE3B8A"/>
    <w:rsid w:val="00BE5F0A"/>
    <w:rsid w:val="00BE72D1"/>
    <w:rsid w:val="00C46BA3"/>
    <w:rsid w:val="00C50B1F"/>
    <w:rsid w:val="00C778FB"/>
    <w:rsid w:val="00C94E6F"/>
    <w:rsid w:val="00CD4E41"/>
    <w:rsid w:val="00CD6D34"/>
    <w:rsid w:val="00D1136C"/>
    <w:rsid w:val="00D45676"/>
    <w:rsid w:val="00D64208"/>
    <w:rsid w:val="00D87591"/>
    <w:rsid w:val="00DA720E"/>
    <w:rsid w:val="00DC2E62"/>
    <w:rsid w:val="00DE482C"/>
    <w:rsid w:val="00E5307E"/>
    <w:rsid w:val="00E606D3"/>
    <w:rsid w:val="00E75A73"/>
    <w:rsid w:val="00E9623F"/>
    <w:rsid w:val="00F01103"/>
    <w:rsid w:val="00F23BC6"/>
    <w:rsid w:val="00FA2EEF"/>
    <w:rsid w:val="00FB7A48"/>
    <w:rsid w:val="00FD4B10"/>
    <w:rsid w:val="0F05531A"/>
    <w:rsid w:val="2CC0B7CA"/>
    <w:rsid w:val="549C2928"/>
    <w:rsid w:val="580C5F72"/>
    <w:rsid w:val="60A045D1"/>
    <w:rsid w:val="64529044"/>
    <w:rsid w:val="7AE6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0F40D5C"/>
  <w15:chartTrackingRefBased/>
  <w15:docId w15:val="{E62C34DD-CD62-4D8D-A711-A3AE8EE6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B2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319"/>
    <w:pPr>
      <w:ind w:left="720"/>
      <w:contextualSpacing/>
    </w:pPr>
  </w:style>
  <w:style w:type="numbering" w:customStyle="1" w:styleId="VikandMedicalSOP">
    <w:name w:val="Vikand Medical SOP"/>
    <w:uiPriority w:val="99"/>
    <w:rsid w:val="00E5307E"/>
    <w:pPr>
      <w:numPr>
        <w:numId w:val="5"/>
      </w:numPr>
    </w:pPr>
  </w:style>
  <w:style w:type="character" w:styleId="PlaceholderText">
    <w:name w:val="Placeholder Text"/>
    <w:uiPriority w:val="99"/>
    <w:semiHidden/>
    <w:rsid w:val="006522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78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78FB"/>
    <w:rPr>
      <w:sz w:val="22"/>
      <w:szCs w:val="22"/>
    </w:rPr>
  </w:style>
  <w:style w:type="paragraph" w:customStyle="1" w:styleId="paragraph">
    <w:name w:val="paragraph"/>
    <w:basedOn w:val="Normal"/>
    <w:rsid w:val="001A09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rsid w:val="001A091A"/>
  </w:style>
  <w:style w:type="character" w:customStyle="1" w:styleId="eop">
    <w:name w:val="eop"/>
    <w:rsid w:val="001A091A"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A1D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3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Astor6\Documents\Custom%20Office%20Templates\S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Cruise_x0020_Line xmlns="49b6c5c5-b236-4920-9c0b-2e413ae02a6c">Silversea</Cruise_x0020_Line>
    <Med xmlns="49b6c5c5-b236-4920-9c0b-2e413ae02a6c">1100 Medical Training</Me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A93C21DF4904DA0F37CF93A0A5E0C" ma:contentTypeVersion="10" ma:contentTypeDescription="Create a new document." ma:contentTypeScope="" ma:versionID="5e46a5f334187c96572cc5b272e8d074">
  <xsd:schema xmlns:xsd="http://www.w3.org/2001/XMLSchema" xmlns:xs="http://www.w3.org/2001/XMLSchema" xmlns:p="http://schemas.microsoft.com/office/2006/metadata/properties" xmlns:ns2="49b6c5c5-b236-4920-9c0b-2e413ae02a6c" xmlns:ns3="http://schemas.microsoft.com/sharepoint/v3/fields" xmlns:ns4="ce545564-ec68-43f3-8620-731bf2ed8feb" targetNamespace="http://schemas.microsoft.com/office/2006/metadata/properties" ma:root="true" ma:fieldsID="3e6db3aa4699f0d94dfc6059f263fae9" ns2:_="" ns3:_="" ns4:_="">
    <xsd:import namespace="49b6c5c5-b236-4920-9c0b-2e413ae02a6c"/>
    <xsd:import namespace="http://schemas.microsoft.com/sharepoint/v3/fields"/>
    <xsd:import namespace="ce545564-ec68-43f3-8620-731bf2ed8feb"/>
    <xsd:element name="properties">
      <xsd:complexType>
        <xsd:sequence>
          <xsd:element name="documentManagement">
            <xsd:complexType>
              <xsd:all>
                <xsd:element ref="ns2:Med" minOccurs="0"/>
                <xsd:element ref="ns2:Cruise_x0020_Line" minOccurs="0"/>
                <xsd:element ref="ns2:MediaServiceMetadata" minOccurs="0"/>
                <xsd:element ref="ns2:MediaServiceFastMetadata" minOccurs="0"/>
                <xsd:element ref="ns3:_Version" minOccurs="0"/>
                <xsd:element ref="ns2:MediaServiceAutoKeyPoints" minOccurs="0"/>
                <xsd:element ref="ns2:MediaServiceKeyPoint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6c5c5-b236-4920-9c0b-2e413ae02a6c" elementFormDefault="qualified">
    <xsd:import namespace="http://schemas.microsoft.com/office/2006/documentManagement/types"/>
    <xsd:import namespace="http://schemas.microsoft.com/office/infopath/2007/PartnerControls"/>
    <xsd:element name="Med" ma:index="8" nillable="true" ma:displayName="Med" ma:internalName="Med">
      <xsd:simpleType>
        <xsd:restriction base="dms:Text">
          <xsd:maxLength value="255"/>
        </xsd:restriction>
      </xsd:simpleType>
    </xsd:element>
    <xsd:element name="Cruise_x0020_Line" ma:index="9" nillable="true" ma:displayName="Cruise Line" ma:internalName="Cruise_x0020_Line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45564-ec68-43f3-8620-731bf2ed8f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E0C49B-5FFD-4930-8789-62B351CA773B}">
  <ds:schemaRefs>
    <ds:schemaRef ds:uri="http://purl.org/dc/dcmitype/"/>
    <ds:schemaRef ds:uri="http://schemas.microsoft.com/sharepoint/v3/fields"/>
    <ds:schemaRef ds:uri="ce545564-ec68-43f3-8620-731bf2ed8feb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9b6c5c5-b236-4920-9c0b-2e413ae02a6c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F63F4F9-6274-4AA1-978B-8D6FA9D89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056B85-B388-4843-A77F-6A79EB9F60D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88689B-D53A-4768-A599-67DF22094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b6c5c5-b236-4920-9c0b-2e413ae02a6c"/>
    <ds:schemaRef ds:uri="http://schemas.microsoft.com/sharepoint/v3/fields"/>
    <ds:schemaRef ds:uri="ce545564-ec68-43f3-8620-731bf2ed8f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SOP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Paul Morgan</cp:lastModifiedBy>
  <cp:revision>10</cp:revision>
  <dcterms:created xsi:type="dcterms:W3CDTF">2020-10-09T18:02:00Z</dcterms:created>
  <dcterms:modified xsi:type="dcterms:W3CDTF">2021-03-10T20:02:00Z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0x010100A15A93C21DF4904DA0F37CF93A0A5E0C</vt:lpwstr>
  </property>
</Properties>
</file>