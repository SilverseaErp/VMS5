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35"/>
        <w:gridCol w:w="2434"/>
        <w:gridCol w:w="2434"/>
        <w:gridCol w:w="2434"/>
      </w:tblGrid>
      <w:tr w:rsidR="001D6E84" w:rsidRP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lang w:eastAsia="en-GB"/>
              </w:rPr>
            </w:pPr>
            <w:bookmarkStart w:id="0" w:name="_GoBack"/>
            <w:bookmarkEnd w:id="0"/>
            <w:r w:rsidRPr="001D6E84">
              <w:rPr>
                <w:rFonts w:asciiTheme="minorHAnsi" w:hAnsiTheme="minorHAnsi" w:cs="Arial"/>
                <w:b/>
                <w:lang w:eastAsia="en-GB"/>
              </w:rPr>
              <w:t>Report Number: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1, 2, 3 etc.</w:t>
            </w:r>
          </w:p>
        </w:tc>
      </w:tr>
      <w:tr w:rsidR="001D6E84" w:rsidRP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lang w:eastAsia="en-GB"/>
              </w:rPr>
              <w:t>Vessel Name: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Please ensure entered accurately to avoid any mistaken identity</w:t>
            </w:r>
          </w:p>
        </w:tc>
      </w:tr>
      <w:tr w:rsidR="001D6E84" w:rsidRP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lang w:eastAsia="en-GB"/>
              </w:rPr>
              <w:t>Date of Incident: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Local date of incident &amp; where different, GMT Date of incident</w:t>
            </w:r>
          </w:p>
        </w:tc>
      </w:tr>
      <w:tr w:rsidR="001D6E84" w:rsidRP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lang w:eastAsia="en-GB"/>
              </w:rPr>
              <w:t>Time of incident (LT):</w:t>
            </w:r>
          </w:p>
        </w:tc>
        <w:tc>
          <w:tcPr>
            <w:tcW w:w="1250" w:type="pct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</w:p>
        </w:tc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  <w:t>Time of Incident (GMT)</w:t>
            </w:r>
          </w:p>
        </w:tc>
        <w:tc>
          <w:tcPr>
            <w:tcW w:w="1250" w:type="pct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</w:p>
        </w:tc>
      </w:tr>
      <w:tr w:rsidR="001D6E84" w:rsidRP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lang w:eastAsia="en-GB"/>
              </w:rPr>
              <w:t>Management Status: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Full / Crew Only</w:t>
            </w:r>
          </w:p>
        </w:tc>
      </w:tr>
      <w:tr w:rsidR="001D6E84" w:rsidRP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lang w:eastAsia="en-GB"/>
              </w:rPr>
              <w:t>Vessel Position: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Location referencing nearby land mark where possible.</w:t>
            </w:r>
          </w:p>
        </w:tc>
      </w:tr>
      <w:tr w:rsidR="001D6E84" w:rsidRP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lang w:eastAsia="en-GB"/>
              </w:rPr>
              <w:t>Incident Type: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Fire/Grounding/Collision/Allision/Equipment Failure/process Loss failure/Environmental/Flooding/Security etc.</w:t>
            </w:r>
          </w:p>
        </w:tc>
      </w:tr>
      <w:tr w:rsidR="001D6E84" w:rsidRP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lang w:eastAsia="en-GB"/>
              </w:rPr>
              <w:t>Incident Severity: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Very Serious/ Serious / Moderate</w:t>
            </w:r>
          </w:p>
        </w:tc>
      </w:tr>
      <w:tr w:rsidR="001D6E84" w:rsidRPr="001D6E84" w:rsidTr="007A497F">
        <w:trPr>
          <w:trHeight w:val="1684"/>
        </w:trPr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lang w:eastAsia="en-GB"/>
              </w:rPr>
              <w:t>Summary of Incident: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Please keep to relevant details only and keep brief – do not copy statements of facts, cargo figures or master’s reports etc. In the case of spills please estimate how much spilled and whether contained on deck or lost overboard.</w:t>
            </w:r>
          </w:p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</w:p>
        </w:tc>
      </w:tr>
      <w:tr w:rsidR="001D6E84" w:rsidRP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lang w:eastAsia="en-GB"/>
              </w:rPr>
              <w:t>Casualties: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Where injury or illness is concerned, please advise the names and DOB of those affected in order to avoid mistaken identity</w:t>
            </w:r>
          </w:p>
        </w:tc>
      </w:tr>
      <w:tr w:rsidR="001D6E84" w:rsidRP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lang w:eastAsia="en-GB"/>
              </w:rPr>
              <w:t>Action Taken on board: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</w:p>
        </w:tc>
      </w:tr>
      <w:tr w:rsidR="001D6E84" w:rsidRP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lang w:eastAsia="en-GB"/>
              </w:rPr>
              <w:t>Action Taken Ashore: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</w:p>
        </w:tc>
      </w:tr>
      <w:tr w:rsidR="001D6E84" w:rsidRP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lang w:eastAsia="en-GB"/>
              </w:rPr>
              <w:t>On-Going Plans: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</w:p>
        </w:tc>
      </w:tr>
      <w:tr w:rsidR="001D6E84" w:rsidRP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lang w:eastAsia="en-GB"/>
              </w:rPr>
              <w:t>Authorities informed: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Coastal State, Class, P&amp;I, H&amp;M</w:t>
            </w:r>
          </w:p>
        </w:tc>
      </w:tr>
      <w:tr w:rsidR="001D6E84" w:rsidRP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lang w:eastAsia="en-GB"/>
              </w:rPr>
              <w:t>Clients informed: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Owners , Charterers, MTI</w:t>
            </w:r>
          </w:p>
        </w:tc>
      </w:tr>
      <w:tr w:rsidR="001D6E84" w:rsidRP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lang w:eastAsia="en-GB"/>
              </w:rPr>
              <w:t>Next of Kin informed: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Next of Kin</w:t>
            </w:r>
          </w:p>
        </w:tc>
      </w:tr>
      <w:tr w:rsidR="001D6E84" w:rsidRP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lang w:eastAsia="en-GB"/>
              </w:rPr>
              <w:t>Commercial Impact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Downtime, Deviation, etc.</w:t>
            </w:r>
          </w:p>
        </w:tc>
      </w:tr>
      <w:tr w:rsidR="001D6E84" w:rsidRPr="001D6E84" w:rsidTr="007A497F">
        <w:tc>
          <w:tcPr>
            <w:tcW w:w="5000" w:type="pct"/>
            <w:gridSpan w:val="4"/>
            <w:shd w:val="clear" w:color="auto" w:fill="D5DCE4" w:themeFill="text2" w:themeFillTint="33"/>
            <w:vAlign w:val="center"/>
          </w:tcPr>
          <w:p w:rsidR="001D6E84" w:rsidRPr="001D6E84" w:rsidRDefault="001D6E84" w:rsidP="001104E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  <w:t>Other Details</w:t>
            </w:r>
          </w:p>
        </w:tc>
      </w:tr>
      <w:tr w:rsidR="001D6E84" w:rsidRP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lang w:eastAsia="en-GB"/>
              </w:rPr>
              <w:t>Management Office: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</w:p>
        </w:tc>
      </w:tr>
      <w:tr w:rsidR="001D6E84" w:rsidRP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lang w:eastAsia="en-GB"/>
              </w:rPr>
              <w:t>Owners: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As per Certificate of Registry.</w:t>
            </w:r>
          </w:p>
        </w:tc>
      </w:tr>
      <w:tr w:rsidR="001D6E84" w:rsidRP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lang w:eastAsia="en-GB"/>
              </w:rPr>
              <w:t>Clients: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</w:p>
        </w:tc>
      </w:tr>
      <w:tr w:rsidR="001D6E84" w:rsidRP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lang w:eastAsia="en-GB"/>
              </w:rPr>
              <w:t>Flag: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</w:p>
        </w:tc>
      </w:tr>
      <w:tr w:rsidR="001D6E84" w:rsidRP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lang w:eastAsia="en-GB"/>
              </w:rPr>
              <w:t>IMO Number: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Required to avoid any mistaken identity of vessel</w:t>
            </w:r>
          </w:p>
        </w:tc>
      </w:tr>
      <w:tr w:rsidR="001D6E84" w:rsidRP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lang w:eastAsia="en-GB"/>
              </w:rPr>
              <w:t>Vessel Type: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Bulk carrier, VLCC, product tanker, LPG etc.</w:t>
            </w:r>
          </w:p>
        </w:tc>
      </w:tr>
      <w:tr w:rsidR="001D6E84" w:rsidRP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lang w:eastAsia="en-GB"/>
              </w:rPr>
              <w:t>Crew: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Nationalities of senior officers, junior officers and ratings</w:t>
            </w:r>
          </w:p>
        </w:tc>
      </w:tr>
      <w:tr w:rsidR="001D6E84" w:rsidRP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lang w:eastAsia="en-GB"/>
              </w:rPr>
              <w:t>Cargo / Passengers: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Type and total quantity, or number of passengers</w:t>
            </w:r>
          </w:p>
        </w:tc>
      </w:tr>
      <w:tr w:rsidR="001D6E84" w:rsidRP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lang w:eastAsia="en-GB"/>
              </w:rPr>
              <w:t>Contingency Room Contact Number: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</w:p>
        </w:tc>
      </w:tr>
      <w:tr w:rsidR="001D6E84" w:rsidRP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lang w:eastAsia="en-GB"/>
              </w:rPr>
              <w:t>Estimated Time of Next Report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Regular updates should be sent until the incident has normalized (i.e. operations have resumed).</w:t>
            </w:r>
          </w:p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</w:p>
        </w:tc>
      </w:tr>
      <w:tr w:rsidR="001D6E84" w:rsidRP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lang w:eastAsia="en-GB"/>
              </w:rPr>
              <w:t>Point of Contact: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Name:</w:t>
            </w:r>
          </w:p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Position:</w:t>
            </w:r>
          </w:p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Tel:</w:t>
            </w:r>
          </w:p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Mobile:</w:t>
            </w:r>
          </w:p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Email:</w:t>
            </w:r>
          </w:p>
        </w:tc>
      </w:tr>
    </w:tbl>
    <w:p w:rsidR="001D6E84" w:rsidRDefault="001D6E84" w:rsidP="001D6E84">
      <w:pPr>
        <w:autoSpaceDE w:val="0"/>
        <w:autoSpaceDN w:val="0"/>
        <w:adjustRightInd w:val="0"/>
        <w:rPr>
          <w:rFonts w:asciiTheme="minorHAnsi" w:hAnsiTheme="minorHAnsi" w:cs="Arial"/>
          <w:lang w:eastAsia="en-GB"/>
        </w:rPr>
      </w:pPr>
    </w:p>
    <w:p w:rsidR="001D6E84" w:rsidRPr="001D6E84" w:rsidRDefault="001D6E84" w:rsidP="001D6E84">
      <w:pPr>
        <w:pStyle w:val="Note"/>
      </w:pPr>
      <w:r w:rsidRPr="001D6E84">
        <w:rPr>
          <w:b/>
        </w:rPr>
        <w:t>Note:</w:t>
      </w:r>
      <w:r>
        <w:tab/>
      </w:r>
      <w:r w:rsidRPr="001D6E84">
        <w:t>PLEASE ATTACH PHOTOGRAPHS IF IMMEDIATELY AVAILABLE.</w:t>
      </w:r>
    </w:p>
    <w:p w:rsidR="001D6E84" w:rsidRPr="001D6E84" w:rsidRDefault="001D6E84" w:rsidP="001D6E84">
      <w:pPr>
        <w:autoSpaceDE w:val="0"/>
        <w:autoSpaceDN w:val="0"/>
        <w:adjustRightInd w:val="0"/>
        <w:rPr>
          <w:rFonts w:asciiTheme="minorHAnsi" w:hAnsiTheme="minorHAnsi" w:cs="Arial"/>
          <w:lang w:eastAsia="en-GB"/>
        </w:rPr>
      </w:pPr>
    </w:p>
    <w:p w:rsidR="001D6E84" w:rsidRPr="001D6E84" w:rsidRDefault="001D6E84" w:rsidP="001D6E84">
      <w:pPr>
        <w:autoSpaceDE w:val="0"/>
        <w:autoSpaceDN w:val="0"/>
        <w:adjustRightInd w:val="0"/>
        <w:rPr>
          <w:rFonts w:asciiTheme="minorHAnsi" w:hAnsiTheme="minorHAnsi" w:cs="Arial"/>
          <w:lang w:eastAsia="en-GB"/>
        </w:rPr>
      </w:pPr>
    </w:p>
    <w:p w:rsidR="001D6E84" w:rsidRPr="001D6E84" w:rsidRDefault="001D6E84" w:rsidP="001D6E84">
      <w:pPr>
        <w:pStyle w:val="Heading1"/>
      </w:pPr>
      <w:r w:rsidRPr="001D6E84">
        <w:t>UPDATE REPORT</w:t>
      </w:r>
    </w:p>
    <w:p w:rsidR="001D6E84" w:rsidRPr="001D6E84" w:rsidRDefault="001D6E84" w:rsidP="001D6E84">
      <w:pPr>
        <w:spacing w:after="0" w:line="240" w:lineRule="auto"/>
        <w:rPr>
          <w:rFonts w:asciiTheme="minorHAnsi" w:hAnsiTheme="minorHAns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35"/>
        <w:gridCol w:w="2434"/>
        <w:gridCol w:w="2434"/>
        <w:gridCol w:w="2434"/>
      </w:tblGrid>
      <w:tr w:rsidR="001D6E84" w:rsidRP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lang w:eastAsia="en-GB"/>
              </w:rPr>
              <w:t>Report Number: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1, 2, 3 etc.</w:t>
            </w:r>
          </w:p>
        </w:tc>
      </w:tr>
      <w:tr w:rsidR="001D6E84" w:rsidRP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lang w:eastAsia="en-GB"/>
              </w:rPr>
              <w:t>Vessel Name: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Please ensure entered accurately to avoid any mistaken identity</w:t>
            </w:r>
          </w:p>
        </w:tc>
      </w:tr>
      <w:tr w:rsidR="001D6E84" w:rsidRP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lang w:eastAsia="en-GB"/>
              </w:rPr>
              <w:t xml:space="preserve">Date of </w:t>
            </w:r>
            <w:r w:rsidR="001104EF">
              <w:rPr>
                <w:rFonts w:asciiTheme="minorHAnsi" w:hAnsiTheme="minorHAnsi" w:cs="Arial"/>
                <w:b/>
                <w:lang w:eastAsia="en-GB"/>
              </w:rPr>
              <w:t xml:space="preserve">Original </w:t>
            </w:r>
            <w:r w:rsidRPr="001D6E84">
              <w:rPr>
                <w:rFonts w:asciiTheme="minorHAnsi" w:hAnsiTheme="minorHAnsi" w:cs="Arial"/>
                <w:b/>
                <w:lang w:eastAsia="en-GB"/>
              </w:rPr>
              <w:t>Incident: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Local date of incident &amp; where different, GMT Date of incident</w:t>
            </w:r>
          </w:p>
        </w:tc>
      </w:tr>
      <w:tr w:rsidR="001D6E84" w:rsidRP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lang w:eastAsia="en-GB"/>
              </w:rPr>
              <w:t>Time of</w:t>
            </w:r>
            <w:r w:rsidR="001217D1">
              <w:rPr>
                <w:rFonts w:asciiTheme="minorHAnsi" w:hAnsiTheme="minorHAnsi" w:cs="Arial"/>
                <w:b/>
                <w:lang w:eastAsia="en-GB"/>
              </w:rPr>
              <w:t xml:space="preserve"> Original </w:t>
            </w:r>
            <w:r w:rsidR="000F694A">
              <w:rPr>
                <w:rFonts w:asciiTheme="minorHAnsi" w:hAnsiTheme="minorHAnsi" w:cs="Arial"/>
                <w:b/>
                <w:lang w:eastAsia="en-GB"/>
              </w:rPr>
              <w:t xml:space="preserve"> I</w:t>
            </w:r>
            <w:r w:rsidRPr="001D6E84">
              <w:rPr>
                <w:rFonts w:asciiTheme="minorHAnsi" w:hAnsiTheme="minorHAnsi" w:cs="Arial"/>
                <w:b/>
                <w:lang w:eastAsia="en-GB"/>
              </w:rPr>
              <w:t>ncident (LT):</w:t>
            </w:r>
          </w:p>
        </w:tc>
        <w:tc>
          <w:tcPr>
            <w:tcW w:w="1250" w:type="pct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</w:p>
        </w:tc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  <w:t xml:space="preserve">Time of </w:t>
            </w:r>
            <w:r w:rsidR="001104EF"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  <w:t xml:space="preserve">Original </w:t>
            </w:r>
            <w:r w:rsidRPr="001D6E84"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  <w:t>Incident (GMT)</w:t>
            </w:r>
          </w:p>
        </w:tc>
        <w:tc>
          <w:tcPr>
            <w:tcW w:w="1250" w:type="pct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</w:p>
        </w:tc>
      </w:tr>
      <w:tr w:rsidR="001D6E84" w:rsidRPr="001D6E84" w:rsidTr="007A497F">
        <w:trPr>
          <w:trHeight w:val="1684"/>
        </w:trPr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lang w:eastAsia="en-GB"/>
              </w:rPr>
              <w:t>Summary of Incident: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Please keep to relevant details only and keep brief – do not copy statements of facts, cargo figures or master’s reports etc. In the case of spills please estimate how much spilled and whether contained on deck or lost overboard.</w:t>
            </w:r>
          </w:p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</w:p>
        </w:tc>
      </w:tr>
      <w:tr w:rsidR="001D6E84" w:rsidRP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lang w:eastAsia="en-GB"/>
              </w:rPr>
              <w:t>Date of Update: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</w:p>
        </w:tc>
      </w:tr>
      <w:tr w:rsidR="001D6E84" w:rsidRPr="001D6E84" w:rsidTr="007A497F">
        <w:trPr>
          <w:trHeight w:val="4671"/>
        </w:trPr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lang w:eastAsia="en-GB"/>
              </w:rPr>
              <w:t>Update: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</w:p>
        </w:tc>
      </w:tr>
      <w:tr w:rsidR="001D6E84" w:rsidRP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lang w:eastAsia="en-GB"/>
              </w:rPr>
              <w:t>Estimated Time of Next Report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 xml:space="preserve">Regular updates should be sent until the incident has normalized (i.e. operations have resumed). </w:t>
            </w:r>
          </w:p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</w:p>
        </w:tc>
      </w:tr>
    </w:tbl>
    <w:p w:rsidR="001D6E84" w:rsidRDefault="001D6E84" w:rsidP="001D6E84">
      <w:pPr>
        <w:jc w:val="both"/>
        <w:rPr>
          <w:rFonts w:ascii="Arial" w:hAnsi="Arial" w:cs="Arial"/>
          <w:b/>
          <w:i/>
          <w:u w:val="single"/>
        </w:rPr>
      </w:pPr>
    </w:p>
    <w:p w:rsidR="001D6E84" w:rsidRDefault="001D6E84" w:rsidP="001D6E84">
      <w:pPr>
        <w:jc w:val="both"/>
        <w:rPr>
          <w:rFonts w:ascii="Arial" w:hAnsi="Arial" w:cs="Arial"/>
          <w:b/>
          <w:i/>
          <w:u w:val="single"/>
        </w:rPr>
      </w:pPr>
    </w:p>
    <w:p w:rsidR="001D6E84" w:rsidRDefault="001D6E84" w:rsidP="001D6E84">
      <w:pPr>
        <w:jc w:val="both"/>
        <w:rPr>
          <w:rFonts w:ascii="Arial" w:hAnsi="Arial" w:cs="Arial"/>
          <w:b/>
          <w:i/>
          <w:u w:val="single"/>
        </w:rPr>
      </w:pPr>
    </w:p>
    <w:p w:rsidR="001D6E84" w:rsidRDefault="001D6E84" w:rsidP="001D6E84">
      <w:pPr>
        <w:jc w:val="both"/>
        <w:rPr>
          <w:rFonts w:ascii="Arial" w:hAnsi="Arial" w:cs="Arial"/>
          <w:b/>
          <w:i/>
          <w:u w:val="single"/>
        </w:rPr>
      </w:pPr>
    </w:p>
    <w:p w:rsidR="001D6E84" w:rsidRDefault="001D6E84" w:rsidP="001D6E84">
      <w:pPr>
        <w:jc w:val="both"/>
        <w:rPr>
          <w:rFonts w:ascii="Arial" w:hAnsi="Arial" w:cs="Arial"/>
          <w:b/>
          <w:i/>
          <w:u w:val="single"/>
        </w:rPr>
      </w:pPr>
    </w:p>
    <w:p w:rsidR="001D6E84" w:rsidRDefault="001D6E84" w:rsidP="001D6E84">
      <w:pPr>
        <w:jc w:val="both"/>
        <w:rPr>
          <w:rFonts w:ascii="Arial" w:hAnsi="Arial" w:cs="Arial"/>
          <w:b/>
          <w:i/>
          <w:u w:val="single"/>
        </w:rPr>
      </w:pPr>
    </w:p>
    <w:p w:rsidR="001D6E84" w:rsidRDefault="001D6E84" w:rsidP="001D6E84">
      <w:pPr>
        <w:jc w:val="both"/>
        <w:rPr>
          <w:rFonts w:ascii="Arial" w:hAnsi="Arial" w:cs="Arial"/>
          <w:b/>
          <w:i/>
          <w:u w:val="single"/>
        </w:rPr>
      </w:pPr>
    </w:p>
    <w:p w:rsidR="001D6E84" w:rsidRDefault="001D6E84" w:rsidP="001D6E84">
      <w:pPr>
        <w:jc w:val="both"/>
        <w:rPr>
          <w:rFonts w:ascii="Arial" w:hAnsi="Arial" w:cs="Arial"/>
          <w:b/>
          <w:i/>
          <w:u w:val="single"/>
        </w:rPr>
      </w:pPr>
    </w:p>
    <w:p w:rsidR="001D6E84" w:rsidRDefault="001D6E84" w:rsidP="001D6E84">
      <w:pPr>
        <w:jc w:val="both"/>
        <w:rPr>
          <w:rFonts w:ascii="Arial" w:hAnsi="Arial" w:cs="Arial"/>
          <w:b/>
          <w:i/>
          <w:u w:val="single"/>
        </w:rPr>
      </w:pPr>
    </w:p>
    <w:p w:rsidR="001D6E84" w:rsidRDefault="001D6E84" w:rsidP="001D6E84">
      <w:pPr>
        <w:jc w:val="both"/>
        <w:rPr>
          <w:rFonts w:ascii="Arial" w:hAnsi="Arial" w:cs="Arial"/>
          <w:b/>
          <w:i/>
          <w:u w:val="single"/>
        </w:rPr>
      </w:pPr>
    </w:p>
    <w:p w:rsidR="001D6E84" w:rsidRDefault="001D6E84" w:rsidP="001D6E84">
      <w:pPr>
        <w:jc w:val="both"/>
        <w:rPr>
          <w:rFonts w:ascii="Arial" w:hAnsi="Arial" w:cs="Arial"/>
          <w:b/>
          <w:i/>
          <w:u w:val="single"/>
        </w:rPr>
      </w:pPr>
    </w:p>
    <w:p w:rsidR="001D6E84" w:rsidRDefault="001D6E84" w:rsidP="001D6E84">
      <w:pPr>
        <w:pStyle w:val="Heading1"/>
      </w:pPr>
      <w:r w:rsidRPr="00624EE4">
        <w:t>V.REPORT – EXAMPLE OF INITIAL REPORT</w:t>
      </w:r>
    </w:p>
    <w:p w:rsidR="001D6E84" w:rsidRPr="001D6E84" w:rsidRDefault="001D6E84" w:rsidP="001D6E8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35"/>
        <w:gridCol w:w="2434"/>
        <w:gridCol w:w="2434"/>
        <w:gridCol w:w="2434"/>
      </w:tblGrid>
      <w:tr w:rsid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  <w:t>Report Number: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1</w:t>
            </w:r>
          </w:p>
        </w:tc>
      </w:tr>
      <w:tr w:rsid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  <w:t>Vessel Name: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Vessel A</w:t>
            </w:r>
          </w:p>
        </w:tc>
      </w:tr>
      <w:tr w:rsid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  <w:t>Date of Incident: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10</w:t>
            </w:r>
            <w:r w:rsidRPr="001D6E84">
              <w:rPr>
                <w:rFonts w:asciiTheme="minorHAnsi" w:hAnsiTheme="minorHAnsi" w:cs="Arial"/>
                <w:color w:val="000000" w:themeColor="text1"/>
                <w:vertAlign w:val="superscript"/>
                <w:lang w:eastAsia="en-GB"/>
              </w:rPr>
              <w:t>th</w:t>
            </w: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 xml:space="preserve"> May 2019 (LT)  / 11</w:t>
            </w:r>
            <w:r w:rsidRPr="001D6E84">
              <w:rPr>
                <w:rFonts w:asciiTheme="minorHAnsi" w:hAnsiTheme="minorHAnsi" w:cs="Arial"/>
                <w:color w:val="000000" w:themeColor="text1"/>
                <w:vertAlign w:val="superscript"/>
                <w:lang w:eastAsia="en-GB"/>
              </w:rPr>
              <w:t>th</w:t>
            </w: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 xml:space="preserve"> May 2019 (GMT)</w:t>
            </w:r>
          </w:p>
        </w:tc>
      </w:tr>
      <w:tr w:rsid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  <w:t>Time of incident (LT):</w:t>
            </w:r>
          </w:p>
        </w:tc>
        <w:tc>
          <w:tcPr>
            <w:tcW w:w="1250" w:type="pct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23.10</w:t>
            </w:r>
          </w:p>
        </w:tc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  <w:t>Time of Incident (GMT)</w:t>
            </w:r>
          </w:p>
        </w:tc>
        <w:tc>
          <w:tcPr>
            <w:tcW w:w="1250" w:type="pct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01.15</w:t>
            </w:r>
          </w:p>
        </w:tc>
      </w:tr>
      <w:tr w:rsid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  <w:t>Management Status: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Full</w:t>
            </w:r>
          </w:p>
        </w:tc>
      </w:tr>
      <w:tr w:rsid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  <w:t>Vessel Position: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Tema Anchorage, Ghana</w:t>
            </w:r>
          </w:p>
        </w:tc>
      </w:tr>
      <w:tr w:rsid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  <w:t>Incident Type: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Flooding</w:t>
            </w:r>
          </w:p>
        </w:tc>
      </w:tr>
      <w:tr w:rsid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  <w:t>Incident Severity: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Moderate</w:t>
            </w:r>
          </w:p>
        </w:tc>
      </w:tr>
      <w:tr w:rsidR="001D6E84" w:rsidTr="007A497F">
        <w:trPr>
          <w:trHeight w:val="1684"/>
        </w:trPr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  <w:t>Summary of Incident: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Vessel reported that during transfer of ballast, pump room high level alarm initiated and on investigation, pump room found to be flooded.</w:t>
            </w:r>
          </w:p>
        </w:tc>
      </w:tr>
      <w:tr w:rsid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  <w:t>Casualties: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Nil</w:t>
            </w:r>
          </w:p>
        </w:tc>
      </w:tr>
      <w:tr w:rsid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  <w:t>Action Taken on board: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 xml:space="preserve">Ballasting operation stopped. </w:t>
            </w:r>
          </w:p>
        </w:tc>
      </w:tr>
      <w:tr w:rsid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  <w:t>Action Taken by Office: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GM and HSEQ Department informed of situation.</w:t>
            </w:r>
          </w:p>
        </w:tc>
      </w:tr>
      <w:tr w:rsid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  <w:t>On-Going Plans: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 xml:space="preserve">Pump room flood water to be pumped to slop tank. Investigation into flooding on-going. </w:t>
            </w:r>
          </w:p>
        </w:tc>
      </w:tr>
      <w:tr w:rsid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  <w:t>Authorities informed: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Local Coastal State.</w:t>
            </w:r>
          </w:p>
        </w:tc>
      </w:tr>
      <w:tr w:rsid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  <w:t>Clients informed: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Owners, Charterers</w:t>
            </w:r>
          </w:p>
        </w:tc>
      </w:tr>
      <w:tr w:rsid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  <w:t>Next of Kin informed: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N/A</w:t>
            </w:r>
          </w:p>
        </w:tc>
      </w:tr>
      <w:tr w:rsid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  <w:t>Commercial Impact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Delay in berthing of 12 hours expected.</w:t>
            </w:r>
          </w:p>
        </w:tc>
      </w:tr>
      <w:tr w:rsidR="001D6E84" w:rsidTr="007A497F">
        <w:tc>
          <w:tcPr>
            <w:tcW w:w="5000" w:type="pct"/>
            <w:gridSpan w:val="4"/>
            <w:shd w:val="clear" w:color="auto" w:fill="D5DCE4" w:themeFill="text2" w:themeFillTint="33"/>
            <w:vAlign w:val="center"/>
          </w:tcPr>
          <w:p w:rsidR="001D6E84" w:rsidRPr="001D6E84" w:rsidRDefault="001D6E84" w:rsidP="001104E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  <w:t>Other Details</w:t>
            </w:r>
          </w:p>
        </w:tc>
      </w:tr>
      <w:tr w:rsid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  <w:t>Management Office: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Hamburg</w:t>
            </w:r>
          </w:p>
        </w:tc>
      </w:tr>
      <w:tr w:rsid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  <w:t>Owners: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Shipping Inc. Ltd.</w:t>
            </w:r>
          </w:p>
        </w:tc>
      </w:tr>
      <w:tr w:rsid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  <w:t>Clients: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Acme Shipping</w:t>
            </w:r>
          </w:p>
        </w:tc>
      </w:tr>
      <w:tr w:rsid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  <w:t>Flag: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Malta</w:t>
            </w:r>
          </w:p>
        </w:tc>
      </w:tr>
      <w:tr w:rsid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  <w:t>IMO Number: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9723456</w:t>
            </w:r>
          </w:p>
        </w:tc>
      </w:tr>
      <w:tr w:rsid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  <w:t>Vessel Type: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Oil Tanker</w:t>
            </w:r>
          </w:p>
        </w:tc>
      </w:tr>
      <w:tr w:rsid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  <w:t>Crew: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Officers : Ukraine : Crew : Philipinnes</w:t>
            </w:r>
          </w:p>
        </w:tc>
      </w:tr>
      <w:tr w:rsid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  <w:t>Cargo / Passengers: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Crude Oil</w:t>
            </w:r>
          </w:p>
        </w:tc>
      </w:tr>
      <w:tr w:rsid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  <w:t>Contingency Room Contact Number: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N/a</w:t>
            </w:r>
          </w:p>
        </w:tc>
      </w:tr>
      <w:tr w:rsid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  <w:lastRenderedPageBreak/>
              <w:t>Estimated Time of Next Report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Vessel reporting progress every 6 hours.</w:t>
            </w:r>
          </w:p>
        </w:tc>
      </w:tr>
    </w:tbl>
    <w:p w:rsidR="001D6E84" w:rsidRDefault="001D6E84" w:rsidP="001D6E84">
      <w:pPr>
        <w:pStyle w:val="Heading1"/>
      </w:pPr>
      <w:r w:rsidRPr="00BD754B">
        <w:rPr>
          <w:rFonts w:ascii="Tahoma" w:hAnsi="Tahoma" w:cs="Tahoma"/>
        </w:rPr>
        <w:br w:type="page"/>
      </w:r>
      <w:r w:rsidRPr="00624EE4">
        <w:lastRenderedPageBreak/>
        <w:t>V.REPORT – EXAMPLE OF UPDATE/FINAL REPORT</w:t>
      </w:r>
    </w:p>
    <w:p w:rsidR="001D6E84" w:rsidRPr="001D6E84" w:rsidRDefault="001D6E84" w:rsidP="001D6E8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35"/>
        <w:gridCol w:w="2434"/>
        <w:gridCol w:w="2434"/>
        <w:gridCol w:w="2434"/>
      </w:tblGrid>
      <w:tr w:rsid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  <w:t>Report Number: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2</w:t>
            </w:r>
          </w:p>
        </w:tc>
      </w:tr>
      <w:tr w:rsid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  <w:t>Vessel Name: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Vessel A</w:t>
            </w:r>
          </w:p>
        </w:tc>
      </w:tr>
      <w:tr w:rsid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  <w:t xml:space="preserve">Date of </w:t>
            </w:r>
            <w:r w:rsidR="001104EF"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  <w:t xml:space="preserve">Original </w:t>
            </w:r>
            <w:r w:rsidRPr="001D6E84"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  <w:t>Incident: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10</w:t>
            </w:r>
            <w:r w:rsidRPr="001D6E84">
              <w:rPr>
                <w:rFonts w:asciiTheme="minorHAnsi" w:hAnsiTheme="minorHAnsi" w:cs="Arial"/>
                <w:color w:val="000000" w:themeColor="text1"/>
                <w:vertAlign w:val="superscript"/>
                <w:lang w:eastAsia="en-GB"/>
              </w:rPr>
              <w:t>th</w:t>
            </w: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 xml:space="preserve"> May 2019 (LT)  / 11</w:t>
            </w:r>
            <w:r w:rsidRPr="001D6E84">
              <w:rPr>
                <w:rFonts w:asciiTheme="minorHAnsi" w:hAnsiTheme="minorHAnsi" w:cs="Arial"/>
                <w:color w:val="000000" w:themeColor="text1"/>
                <w:vertAlign w:val="superscript"/>
                <w:lang w:eastAsia="en-GB"/>
              </w:rPr>
              <w:t>th</w:t>
            </w: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 xml:space="preserve"> May 2019 (GMT)</w:t>
            </w:r>
          </w:p>
        </w:tc>
      </w:tr>
      <w:tr w:rsid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104EF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  <w:t xml:space="preserve">Time of </w:t>
            </w:r>
            <w:r w:rsidR="001104EF"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  <w:t>Original I</w:t>
            </w:r>
            <w:r w:rsidRPr="001D6E84"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  <w:t>ncident (LT):</w:t>
            </w:r>
          </w:p>
        </w:tc>
        <w:tc>
          <w:tcPr>
            <w:tcW w:w="1250" w:type="pct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23.10</w:t>
            </w:r>
          </w:p>
        </w:tc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  <w:t>Time of</w:t>
            </w:r>
            <w:r w:rsidR="001104EF"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  <w:t xml:space="preserve"> Original </w:t>
            </w:r>
            <w:r w:rsidRPr="001D6E84"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  <w:t xml:space="preserve"> Incident (GMT)</w:t>
            </w:r>
          </w:p>
        </w:tc>
        <w:tc>
          <w:tcPr>
            <w:tcW w:w="1250" w:type="pct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01.15</w:t>
            </w:r>
          </w:p>
        </w:tc>
      </w:tr>
      <w:tr w:rsidR="001D6E84" w:rsidTr="007A497F">
        <w:trPr>
          <w:trHeight w:val="1684"/>
        </w:trPr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  <w:t>Summary of Incident: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Vessel reported that during transfer of ballast, pump room high level alarm initiated and on investigation, pump room found to be flooded.</w:t>
            </w:r>
          </w:p>
        </w:tc>
      </w:tr>
      <w:tr w:rsidR="001D6E84" w:rsidRPr="00A629EB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  <w:t>Date of Update: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11</w:t>
            </w:r>
            <w:r w:rsidRPr="001D6E84">
              <w:rPr>
                <w:rFonts w:asciiTheme="minorHAnsi" w:hAnsiTheme="minorHAnsi" w:cs="Arial"/>
                <w:color w:val="000000" w:themeColor="text1"/>
                <w:vertAlign w:val="superscript"/>
                <w:lang w:eastAsia="en-GB"/>
              </w:rPr>
              <w:t>th</w:t>
            </w: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 xml:space="preserve"> May 2019 </w:t>
            </w:r>
          </w:p>
        </w:tc>
      </w:tr>
      <w:tr w:rsidR="001D6E84" w:rsidTr="007A497F">
        <w:trPr>
          <w:trHeight w:val="4671"/>
        </w:trPr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  <w:t>Update: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Failure of Pump Seal caused flooding. Pump room now dry and seal repaired.</w:t>
            </w:r>
          </w:p>
        </w:tc>
      </w:tr>
      <w:tr w:rsidR="001D6E84" w:rsidTr="007A497F">
        <w:tc>
          <w:tcPr>
            <w:tcW w:w="1250" w:type="pct"/>
            <w:shd w:val="clear" w:color="auto" w:fill="DEEAF6" w:themeFill="accent1" w:themeFillTint="3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  <w:t>Estimated Time of Next Report</w:t>
            </w:r>
          </w:p>
        </w:tc>
        <w:tc>
          <w:tcPr>
            <w:tcW w:w="3750" w:type="pct"/>
            <w:gridSpan w:val="3"/>
          </w:tcPr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1D6E84">
              <w:rPr>
                <w:rFonts w:asciiTheme="minorHAnsi" w:hAnsiTheme="minorHAnsi" w:cs="Arial"/>
                <w:color w:val="000000" w:themeColor="text1"/>
                <w:lang w:eastAsia="en-GB"/>
              </w:rPr>
              <w:t>Final Report.</w:t>
            </w:r>
          </w:p>
          <w:p w:rsidR="001D6E84" w:rsidRPr="001D6E84" w:rsidRDefault="001D6E84" w:rsidP="001D6E8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</w:p>
        </w:tc>
      </w:tr>
    </w:tbl>
    <w:p w:rsidR="001D6E84" w:rsidRDefault="001D6E84" w:rsidP="001D6E84"/>
    <w:p w:rsidR="0004598C" w:rsidRPr="001D6E84" w:rsidRDefault="0004598C" w:rsidP="001D6E84"/>
    <w:sectPr w:rsidR="0004598C" w:rsidRPr="001D6E84" w:rsidSect="00B534FB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690" w:right="1080" w:bottom="851" w:left="1080" w:header="454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AFC" w:rsidRDefault="00EA0AFC" w:rsidP="003A4324">
      <w:pPr>
        <w:spacing w:after="0" w:line="240" w:lineRule="auto"/>
      </w:pPr>
      <w:r>
        <w:separator/>
      </w:r>
    </w:p>
  </w:endnote>
  <w:endnote w:type="continuationSeparator" w:id="0">
    <w:p w:rsidR="00EA0AFC" w:rsidRDefault="00EA0AFC" w:rsidP="003A4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ont303">
    <w:altName w:val="Times New Roman"/>
    <w:panose1 w:val="00000000000000000000"/>
    <w:charset w:val="00"/>
    <w:family w:val="auto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660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6093"/>
    </w:tblGrid>
    <w:tr w:rsidR="00080B1F" w:rsidRPr="0089041A" w:rsidTr="00A20059">
      <w:tc>
        <w:tcPr>
          <w:tcW w:w="567" w:type="dxa"/>
          <w:shd w:val="clear" w:color="auto" w:fill="auto"/>
        </w:tcPr>
        <w:p w:rsidR="00080B1F" w:rsidRPr="0089041A" w:rsidRDefault="00080B1F" w:rsidP="002F3D1D">
          <w:pPr>
            <w:spacing w:after="0" w:line="240" w:lineRule="auto"/>
            <w:rPr>
              <w:sz w:val="18"/>
              <w:lang w:val="nb-NO" w:eastAsia="nb-NO"/>
            </w:rPr>
          </w:pPr>
          <w:r w:rsidRPr="0089041A">
            <w:rPr>
              <w:sz w:val="18"/>
              <w:lang w:val="nb-NO" w:eastAsia="nb-NO"/>
            </w:rPr>
            <w:fldChar w:fldCharType="begin"/>
          </w:r>
          <w:r w:rsidRPr="0089041A">
            <w:rPr>
              <w:sz w:val="18"/>
              <w:lang w:val="nb-NO" w:eastAsia="nb-NO"/>
            </w:rPr>
            <w:instrText xml:space="preserve"> PAGE   \* MERGEFORMAT </w:instrText>
          </w:r>
          <w:r w:rsidRPr="0089041A">
            <w:rPr>
              <w:sz w:val="18"/>
              <w:lang w:val="nb-NO" w:eastAsia="nb-NO"/>
            </w:rPr>
            <w:fldChar w:fldCharType="separate"/>
          </w:r>
          <w:r>
            <w:rPr>
              <w:noProof/>
              <w:sz w:val="18"/>
              <w:lang w:val="nb-NO" w:eastAsia="nb-NO"/>
            </w:rPr>
            <w:t>2</w:t>
          </w:r>
          <w:r w:rsidRPr="0089041A">
            <w:rPr>
              <w:sz w:val="18"/>
              <w:lang w:val="nb-NO" w:eastAsia="nb-NO"/>
            </w:rPr>
            <w:fldChar w:fldCharType="end"/>
          </w:r>
        </w:p>
      </w:tc>
      <w:tc>
        <w:tcPr>
          <w:tcW w:w="6093" w:type="dxa"/>
          <w:shd w:val="clear" w:color="auto" w:fill="auto"/>
        </w:tcPr>
        <w:p w:rsidR="00080B1F" w:rsidRPr="0089041A" w:rsidRDefault="00080B1F" w:rsidP="002F3D1D">
          <w:pPr>
            <w:spacing w:after="0" w:line="240" w:lineRule="auto"/>
            <w:jc w:val="center"/>
            <w:rPr>
              <w:rFonts w:ascii="Arial Narrow" w:eastAsia="Times New Roman" w:hAnsi="Arial Narrow"/>
              <w:sz w:val="14"/>
              <w:lang w:eastAsia="nb-NO"/>
            </w:rPr>
          </w:pPr>
          <w:r>
            <w:rPr>
              <w:rFonts w:ascii="Arial Narrow" w:eastAsia="Times New Roman" w:hAnsi="Arial Narrow"/>
              <w:sz w:val="14"/>
              <w:lang w:eastAsia="nb-NO"/>
            </w:rPr>
            <w:t>Doc. No.: XX</w:t>
          </w:r>
          <w:r w:rsidRPr="0089041A">
            <w:rPr>
              <w:rFonts w:ascii="Arial Narrow" w:eastAsia="Times New Roman" w:hAnsi="Arial Narrow"/>
              <w:sz w:val="14"/>
              <w:lang w:eastAsia="nb-NO"/>
            </w:rPr>
            <w:t xml:space="preserve"> - Date:</w:t>
          </w:r>
          <w:r>
            <w:rPr>
              <w:rFonts w:ascii="Arial Narrow" w:eastAsia="Times New Roman" w:hAnsi="Arial Narrow"/>
              <w:sz w:val="14"/>
              <w:lang w:eastAsia="nb-NO"/>
            </w:rPr>
            <w:t xml:space="preserve">19-DEC-2014 </w:t>
          </w:r>
          <w:r w:rsidRPr="0089041A">
            <w:rPr>
              <w:rFonts w:ascii="Arial Narrow" w:eastAsia="Times New Roman" w:hAnsi="Arial Narrow"/>
              <w:sz w:val="14"/>
              <w:lang w:eastAsia="nb-NO"/>
            </w:rPr>
            <w:t xml:space="preserve">- Copyright </w:t>
          </w:r>
          <w:r>
            <w:rPr>
              <w:rFonts w:ascii="Arial Narrow" w:eastAsia="Times New Roman" w:hAnsi="Arial Narrow"/>
              <w:sz w:val="14"/>
              <w:lang w:eastAsia="nb-NO"/>
            </w:rPr>
            <w:t>Gimmestad AS</w:t>
          </w:r>
          <w:r w:rsidRPr="0089041A">
            <w:rPr>
              <w:rFonts w:ascii="Arial Narrow" w:eastAsia="Times New Roman" w:hAnsi="Arial Narrow"/>
              <w:sz w:val="14"/>
              <w:lang w:eastAsia="nb-NO"/>
            </w:rPr>
            <w:t xml:space="preserve"> © all rights reserved</w:t>
          </w:r>
        </w:p>
      </w:tc>
    </w:tr>
  </w:tbl>
  <w:p w:rsidR="00080B1F" w:rsidRDefault="00080B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00" w:type="dxa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280"/>
      <w:gridCol w:w="720"/>
    </w:tblGrid>
    <w:tr w:rsidR="00080B1F" w:rsidRPr="00B911AD" w:rsidTr="000B72D3">
      <w:trPr>
        <w:jc w:val="center"/>
      </w:trPr>
      <w:tc>
        <w:tcPr>
          <w:tcW w:w="8280" w:type="dxa"/>
          <w:shd w:val="clear" w:color="auto" w:fill="auto"/>
        </w:tcPr>
        <w:p w:rsidR="00080B1F" w:rsidRPr="00B911AD" w:rsidRDefault="00080B1F" w:rsidP="003A68CD">
          <w:pPr>
            <w:spacing w:after="0" w:line="240" w:lineRule="auto"/>
            <w:jc w:val="center"/>
            <w:rPr>
              <w:rFonts w:asciiTheme="minorHAnsi" w:eastAsia="Times New Roman" w:hAnsiTheme="minorHAnsi" w:cstheme="minorHAnsi"/>
              <w:sz w:val="20"/>
              <w:szCs w:val="20"/>
              <w:lang w:eastAsia="nb-NO"/>
            </w:rPr>
          </w:pPr>
        </w:p>
      </w:tc>
      <w:tc>
        <w:tcPr>
          <w:tcW w:w="720" w:type="dxa"/>
          <w:shd w:val="clear" w:color="auto" w:fill="auto"/>
        </w:tcPr>
        <w:p w:rsidR="00080B1F" w:rsidRPr="00B911AD" w:rsidRDefault="00080B1F" w:rsidP="00653659">
          <w:pPr>
            <w:spacing w:after="0" w:line="240" w:lineRule="auto"/>
            <w:jc w:val="center"/>
            <w:rPr>
              <w:rFonts w:asciiTheme="minorHAnsi" w:hAnsiTheme="minorHAnsi" w:cstheme="minorHAnsi"/>
              <w:sz w:val="20"/>
              <w:szCs w:val="20"/>
              <w:lang w:val="nb-NO" w:eastAsia="nb-NO"/>
            </w:rPr>
          </w:pPr>
        </w:p>
      </w:tc>
    </w:tr>
  </w:tbl>
  <w:p w:rsidR="00080B1F" w:rsidRPr="001D6E84" w:rsidRDefault="001D6E84" w:rsidP="001D6E84">
    <w:pPr>
      <w:pStyle w:val="Footer"/>
      <w:jc w:val="left"/>
      <w:rPr>
        <w:sz w:val="20"/>
        <w:szCs w:val="20"/>
      </w:rPr>
    </w:pPr>
    <w:r w:rsidRPr="001D6E84">
      <w:rPr>
        <w:sz w:val="20"/>
        <w:szCs w:val="20"/>
      </w:rPr>
      <w:t>Revision 5.0</w:t>
    </w:r>
    <w:r w:rsidRPr="001D6E84">
      <w:rPr>
        <w:sz w:val="20"/>
        <w:szCs w:val="20"/>
      </w:rPr>
      <w:tab/>
    </w:r>
    <w:r w:rsidRPr="001D6E84">
      <w:rPr>
        <w:sz w:val="20"/>
        <w:szCs w:val="20"/>
      </w:rPr>
      <w:tab/>
    </w:r>
    <w:r w:rsidRPr="001D6E84">
      <w:rPr>
        <w:sz w:val="20"/>
        <w:szCs w:val="20"/>
      </w:rPr>
      <w:tab/>
    </w:r>
    <w:r w:rsidRPr="001D6E84">
      <w:rPr>
        <w:sz w:val="20"/>
        <w:szCs w:val="20"/>
      </w:rPr>
      <w:tab/>
    </w:r>
    <w:r w:rsidRPr="001D6E84">
      <w:rPr>
        <w:sz w:val="20"/>
        <w:szCs w:val="20"/>
      </w:rPr>
      <w:tab/>
    </w:r>
    <w:r w:rsidRPr="001D6E84">
      <w:rPr>
        <w:sz w:val="20"/>
        <w:szCs w:val="20"/>
      </w:rPr>
      <w:tab/>
    </w:r>
    <w:r w:rsidRPr="001D6E84">
      <w:rPr>
        <w:sz w:val="20"/>
        <w:szCs w:val="20"/>
      </w:rPr>
      <w:tab/>
    </w:r>
    <w:r w:rsidRPr="001D6E84">
      <w:rPr>
        <w:sz w:val="20"/>
        <w:szCs w:val="20"/>
      </w:rPr>
      <w:tab/>
    </w:r>
    <w:r w:rsidRPr="001D6E84">
      <w:rPr>
        <w:sz w:val="20"/>
        <w:szCs w:val="20"/>
      </w:rPr>
      <w:tab/>
      <w:t>RSQ 26 – V.Report Template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AFC" w:rsidRDefault="00EA0AFC" w:rsidP="003A4324">
      <w:pPr>
        <w:spacing w:after="0" w:line="240" w:lineRule="auto"/>
      </w:pPr>
      <w:r>
        <w:separator/>
      </w:r>
    </w:p>
  </w:footnote>
  <w:footnote w:type="continuationSeparator" w:id="0">
    <w:p w:rsidR="00EA0AFC" w:rsidRDefault="00EA0AFC" w:rsidP="003A4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shd w:val="clear" w:color="auto" w:fill="5789F7"/>
      <w:tblLook w:val="04A0" w:firstRow="1" w:lastRow="0" w:firstColumn="1" w:lastColumn="0" w:noHBand="0" w:noVBand="1"/>
    </w:tblPr>
    <w:tblGrid>
      <w:gridCol w:w="7905"/>
      <w:gridCol w:w="2058"/>
    </w:tblGrid>
    <w:tr w:rsidR="00080B1F" w:rsidRPr="005B54E8" w:rsidTr="001C341E">
      <w:trPr>
        <w:trHeight w:val="346"/>
      </w:trPr>
      <w:tc>
        <w:tcPr>
          <w:tcW w:w="3967" w:type="pct"/>
          <w:shd w:val="clear" w:color="auto" w:fill="5789F7"/>
          <w:vAlign w:val="center"/>
        </w:tcPr>
        <w:p w:rsidR="00080B1F" w:rsidRPr="005B54E8" w:rsidRDefault="00080B1F" w:rsidP="00B80966">
          <w:pPr>
            <w:pStyle w:val="SectionHeading"/>
          </w:pPr>
          <w:r>
            <w:t>SECTION Name</w:t>
          </w:r>
        </w:p>
      </w:tc>
      <w:tc>
        <w:tcPr>
          <w:tcW w:w="1033" w:type="pct"/>
          <w:shd w:val="clear" w:color="auto" w:fill="5789F7"/>
          <w:vAlign w:val="center"/>
        </w:tcPr>
        <w:p w:rsidR="00080B1F" w:rsidRPr="005B54E8" w:rsidRDefault="00080B1F" w:rsidP="00B80966">
          <w:pPr>
            <w:pStyle w:val="SectionHeading"/>
          </w:pPr>
          <w:r>
            <w:t>COMPANY</w:t>
          </w:r>
        </w:p>
      </w:tc>
    </w:tr>
  </w:tbl>
  <w:p w:rsidR="00080B1F" w:rsidRDefault="00080B1F" w:rsidP="003A4324">
    <w:pPr>
      <w:pStyle w:val="1Poin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B1F" w:rsidRDefault="00080B1F" w:rsidP="003A4324">
    <w:pPr>
      <w:pStyle w:val="1Point"/>
    </w:pPr>
    <w:r>
      <w:t>W</w:t>
    </w:r>
  </w:p>
  <w:p w:rsidR="00080B1F" w:rsidRDefault="00080B1F" w:rsidP="001D6E84">
    <w:pPr>
      <w:pStyle w:val="1Point"/>
    </w:pPr>
  </w:p>
  <w:p w:rsidR="001D6E84" w:rsidRDefault="001D6E84" w:rsidP="001D6E84">
    <w:pPr>
      <w:pStyle w:val="ListHeading"/>
      <w:rPr>
        <w:rStyle w:val="Heading2Char"/>
        <w:i/>
      </w:rPr>
    </w:pPr>
    <w:r w:rsidRPr="001D6E84">
      <w:t>RSQ26 – V.Report Template</w:t>
    </w:r>
  </w:p>
  <w:p w:rsidR="0057689E" w:rsidRDefault="001D6E84" w:rsidP="001D6E84">
    <w:pPr>
      <w:pStyle w:val="Heading3"/>
      <w:rPr>
        <w:rStyle w:val="Heading2Char"/>
        <w:i/>
      </w:rPr>
    </w:pPr>
    <w:r w:rsidRPr="001D6E84">
      <w:rPr>
        <w:rStyle w:val="Heading2Char"/>
        <w:i/>
      </w:rPr>
      <w:t xml:space="preserve">Send V.Reports to </w:t>
    </w:r>
    <w:hyperlink r:id="rId1" w:history="1">
      <w:r w:rsidRPr="001D6E84">
        <w:rPr>
          <w:rStyle w:val="Hyperlink"/>
          <w:i/>
          <w:sz w:val="26"/>
          <w:szCs w:val="26"/>
        </w:rPr>
        <w:t>vreport@vships.com</w:t>
      </w:r>
    </w:hyperlink>
    <w:r w:rsidRPr="001D6E84">
      <w:rPr>
        <w:rStyle w:val="Heading2Char"/>
        <w:i/>
      </w:rPr>
      <w:t xml:space="preserve"> </w:t>
    </w:r>
  </w:p>
  <w:p w:rsidR="001D6E84" w:rsidRPr="001D6E84" w:rsidRDefault="00626905" w:rsidP="001D6E84">
    <w: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5E42"/>
    <w:multiLevelType w:val="multilevel"/>
    <w:tmpl w:val="7576B548"/>
    <w:styleLink w:val="ListStyle"/>
    <w:lvl w:ilvl="0">
      <w:start w:val="1"/>
      <w:numFmt w:val="decimal"/>
      <w:pStyle w:val="FirstLevel"/>
      <w:lvlText w:val="%1)"/>
      <w:lvlJc w:val="left"/>
      <w:pPr>
        <w:ind w:left="510" w:hanging="397"/>
      </w:pPr>
      <w:rPr>
        <w:rFonts w:hint="default"/>
      </w:rPr>
    </w:lvl>
    <w:lvl w:ilvl="1">
      <w:start w:val="1"/>
      <w:numFmt w:val="lowerLetter"/>
      <w:pStyle w:val="SecondLevel"/>
      <w:lvlText w:val="%2)"/>
      <w:lvlJc w:val="left"/>
      <w:pPr>
        <w:ind w:left="867" w:hanging="397"/>
      </w:pPr>
      <w:rPr>
        <w:rFonts w:hint="default"/>
      </w:rPr>
    </w:lvl>
    <w:lvl w:ilvl="2">
      <w:start w:val="1"/>
      <w:numFmt w:val="bullet"/>
      <w:pStyle w:val="ThirdLevel"/>
      <w:suff w:val="space"/>
      <w:lvlText w:val="-"/>
      <w:lvlJc w:val="left"/>
      <w:pPr>
        <w:ind w:left="1191" w:hanging="397"/>
      </w:pPr>
      <w:rPr>
        <w:rFonts w:ascii="font303" w:hAnsi="font303" w:hint="default"/>
        <w:color w:val="000000"/>
      </w:rPr>
    </w:lvl>
    <w:lvl w:ilvl="3">
      <w:start w:val="1"/>
      <w:numFmt w:val="bullet"/>
      <w:pStyle w:val="FourthLevel"/>
      <w:lvlText w:val=""/>
      <w:lvlJc w:val="left"/>
      <w:pPr>
        <w:ind w:left="1072" w:hanging="358"/>
      </w:pPr>
      <w:rPr>
        <w:rFonts w:ascii="Wingdings 2" w:hAnsi="Wingdings 2" w:hint="default"/>
      </w:rPr>
    </w:lvl>
    <w:lvl w:ilvl="4">
      <w:start w:val="1"/>
      <w:numFmt w:val="bullet"/>
      <w:pStyle w:val="FifthLevel"/>
      <w:lvlText w:val="8"/>
      <w:lvlJc w:val="left"/>
      <w:pPr>
        <w:ind w:left="1938" w:hanging="397"/>
      </w:pPr>
      <w:rPr>
        <w:rFonts w:ascii="Webdings" w:hAnsi="Webdings" w:hint="default"/>
      </w:rPr>
    </w:lvl>
    <w:lvl w:ilvl="5">
      <w:start w:val="1"/>
      <w:numFmt w:val="lowerRoman"/>
      <w:lvlText w:val="(%6)"/>
      <w:lvlJc w:val="left"/>
      <w:pPr>
        <w:ind w:left="2295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9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6" w:hanging="397"/>
      </w:pPr>
      <w:rPr>
        <w:rFonts w:hint="default"/>
      </w:rPr>
    </w:lvl>
  </w:abstractNum>
  <w:abstractNum w:abstractNumId="1" w15:restartNumberingAfterBreak="0">
    <w:nsid w:val="0168206D"/>
    <w:multiLevelType w:val="hybridMultilevel"/>
    <w:tmpl w:val="6510AAF0"/>
    <w:lvl w:ilvl="0" w:tplc="08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2" w15:restartNumberingAfterBreak="0">
    <w:nsid w:val="026B65F9"/>
    <w:multiLevelType w:val="hybridMultilevel"/>
    <w:tmpl w:val="8AF0A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131D7"/>
    <w:multiLevelType w:val="hybridMultilevel"/>
    <w:tmpl w:val="55FC1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930C5"/>
    <w:multiLevelType w:val="hybridMultilevel"/>
    <w:tmpl w:val="85987AE2"/>
    <w:lvl w:ilvl="0" w:tplc="08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5" w15:restartNumberingAfterBreak="0">
    <w:nsid w:val="0EAD45DA"/>
    <w:multiLevelType w:val="hybridMultilevel"/>
    <w:tmpl w:val="053E8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83C3D"/>
    <w:multiLevelType w:val="hybridMultilevel"/>
    <w:tmpl w:val="5A8AC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619A8"/>
    <w:multiLevelType w:val="hybridMultilevel"/>
    <w:tmpl w:val="DE7CE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65820"/>
    <w:multiLevelType w:val="multilevel"/>
    <w:tmpl w:val="2A3499F6"/>
    <w:lvl w:ilvl="0">
      <w:start w:val="1"/>
      <w:numFmt w:val="decimal"/>
      <w:lvlText w:val="%1)"/>
      <w:lvlJc w:val="left"/>
      <w:pPr>
        <w:ind w:left="510" w:hanging="39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67" w:hanging="39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191" w:hanging="397"/>
      </w:pPr>
      <w:rPr>
        <w:rFonts w:ascii="Symbol" w:hAnsi="Symbol" w:hint="default"/>
        <w:color w:val="000000"/>
      </w:rPr>
    </w:lvl>
    <w:lvl w:ilvl="3">
      <w:start w:val="1"/>
      <w:numFmt w:val="bullet"/>
      <w:lvlText w:val=""/>
      <w:lvlJc w:val="left"/>
      <w:pPr>
        <w:ind w:left="1072" w:hanging="358"/>
      </w:pPr>
      <w:rPr>
        <w:rFonts w:ascii="Wingdings 2" w:hAnsi="Wingdings 2" w:hint="default"/>
      </w:rPr>
    </w:lvl>
    <w:lvl w:ilvl="4">
      <w:start w:val="1"/>
      <w:numFmt w:val="bullet"/>
      <w:lvlText w:val="8"/>
      <w:lvlJc w:val="left"/>
      <w:pPr>
        <w:ind w:left="1938" w:hanging="397"/>
      </w:pPr>
      <w:rPr>
        <w:rFonts w:ascii="Webdings" w:hAnsi="Webdings" w:hint="default"/>
      </w:rPr>
    </w:lvl>
    <w:lvl w:ilvl="5">
      <w:start w:val="1"/>
      <w:numFmt w:val="lowerRoman"/>
      <w:lvlText w:val="(%6)"/>
      <w:lvlJc w:val="left"/>
      <w:pPr>
        <w:ind w:left="2295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9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6" w:hanging="397"/>
      </w:pPr>
      <w:rPr>
        <w:rFonts w:hint="default"/>
      </w:rPr>
    </w:lvl>
  </w:abstractNum>
  <w:abstractNum w:abstractNumId="9" w15:restartNumberingAfterBreak="0">
    <w:nsid w:val="200D5155"/>
    <w:multiLevelType w:val="hybridMultilevel"/>
    <w:tmpl w:val="C43CA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93492"/>
    <w:multiLevelType w:val="multilevel"/>
    <w:tmpl w:val="08F4D206"/>
    <w:lvl w:ilvl="0">
      <w:start w:val="1"/>
      <w:numFmt w:val="decimal"/>
      <w:lvlText w:val="%1)"/>
      <w:lvlJc w:val="left"/>
      <w:pPr>
        <w:ind w:left="510" w:hanging="39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67" w:hanging="39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191" w:hanging="397"/>
      </w:pPr>
      <w:rPr>
        <w:rFonts w:ascii="Symbol" w:hAnsi="Symbol" w:hint="default"/>
        <w:color w:val="000000"/>
      </w:rPr>
    </w:lvl>
    <w:lvl w:ilvl="3">
      <w:start w:val="1"/>
      <w:numFmt w:val="bullet"/>
      <w:lvlText w:val=""/>
      <w:lvlJc w:val="left"/>
      <w:pPr>
        <w:ind w:left="1072" w:hanging="358"/>
      </w:pPr>
      <w:rPr>
        <w:rFonts w:ascii="Wingdings 2" w:hAnsi="Wingdings 2" w:hint="default"/>
      </w:rPr>
    </w:lvl>
    <w:lvl w:ilvl="4">
      <w:start w:val="1"/>
      <w:numFmt w:val="bullet"/>
      <w:lvlText w:val="8"/>
      <w:lvlJc w:val="left"/>
      <w:pPr>
        <w:ind w:left="1938" w:hanging="397"/>
      </w:pPr>
      <w:rPr>
        <w:rFonts w:ascii="Webdings" w:hAnsi="Webdings" w:hint="default"/>
      </w:rPr>
    </w:lvl>
    <w:lvl w:ilvl="5">
      <w:start w:val="1"/>
      <w:numFmt w:val="lowerRoman"/>
      <w:lvlText w:val="(%6)"/>
      <w:lvlJc w:val="left"/>
      <w:pPr>
        <w:ind w:left="2295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9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6" w:hanging="397"/>
      </w:pPr>
      <w:rPr>
        <w:rFonts w:hint="default"/>
      </w:rPr>
    </w:lvl>
  </w:abstractNum>
  <w:abstractNum w:abstractNumId="11" w15:restartNumberingAfterBreak="0">
    <w:nsid w:val="2E595311"/>
    <w:multiLevelType w:val="hybridMultilevel"/>
    <w:tmpl w:val="4B102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451A0"/>
    <w:multiLevelType w:val="hybridMultilevel"/>
    <w:tmpl w:val="59AC7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B064EC"/>
    <w:multiLevelType w:val="hybridMultilevel"/>
    <w:tmpl w:val="D6B8F28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655178"/>
    <w:multiLevelType w:val="hybridMultilevel"/>
    <w:tmpl w:val="8116B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563218"/>
    <w:multiLevelType w:val="hybridMultilevel"/>
    <w:tmpl w:val="E19A79E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F956AA"/>
    <w:multiLevelType w:val="multilevel"/>
    <w:tmpl w:val="19485516"/>
    <w:lvl w:ilvl="0">
      <w:start w:val="1"/>
      <w:numFmt w:val="decimal"/>
      <w:lvlText w:val="%1)"/>
      <w:lvlJc w:val="left"/>
      <w:pPr>
        <w:ind w:left="510" w:hanging="39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67" w:hanging="39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191" w:hanging="397"/>
      </w:pPr>
      <w:rPr>
        <w:rFonts w:ascii="Symbol" w:hAnsi="Symbol" w:hint="default"/>
        <w:color w:val="000000"/>
      </w:rPr>
    </w:lvl>
    <w:lvl w:ilvl="3">
      <w:start w:val="1"/>
      <w:numFmt w:val="bullet"/>
      <w:lvlText w:val=""/>
      <w:lvlJc w:val="left"/>
      <w:pPr>
        <w:ind w:left="1072" w:hanging="358"/>
      </w:pPr>
      <w:rPr>
        <w:rFonts w:ascii="Wingdings 2" w:hAnsi="Wingdings 2" w:hint="default"/>
      </w:rPr>
    </w:lvl>
    <w:lvl w:ilvl="4">
      <w:start w:val="1"/>
      <w:numFmt w:val="bullet"/>
      <w:lvlText w:val="8"/>
      <w:lvlJc w:val="left"/>
      <w:pPr>
        <w:ind w:left="1938" w:hanging="397"/>
      </w:pPr>
      <w:rPr>
        <w:rFonts w:ascii="Webdings" w:hAnsi="Webdings" w:hint="default"/>
      </w:rPr>
    </w:lvl>
    <w:lvl w:ilvl="5">
      <w:start w:val="1"/>
      <w:numFmt w:val="lowerRoman"/>
      <w:lvlText w:val="(%6)"/>
      <w:lvlJc w:val="left"/>
      <w:pPr>
        <w:ind w:left="2295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9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6" w:hanging="397"/>
      </w:pPr>
      <w:rPr>
        <w:rFonts w:hint="default"/>
      </w:rPr>
    </w:lvl>
  </w:abstractNum>
  <w:abstractNum w:abstractNumId="17" w15:restartNumberingAfterBreak="0">
    <w:nsid w:val="47485164"/>
    <w:multiLevelType w:val="multilevel"/>
    <w:tmpl w:val="62920862"/>
    <w:lvl w:ilvl="0">
      <w:start w:val="1"/>
      <w:numFmt w:val="decimal"/>
      <w:lvlText w:val="%1)"/>
      <w:lvlJc w:val="left"/>
      <w:pPr>
        <w:ind w:left="510" w:hanging="39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67" w:hanging="39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191" w:hanging="397"/>
      </w:pPr>
      <w:rPr>
        <w:rFonts w:ascii="Symbol" w:hAnsi="Symbol" w:hint="default"/>
        <w:color w:val="000000"/>
      </w:rPr>
    </w:lvl>
    <w:lvl w:ilvl="3">
      <w:start w:val="1"/>
      <w:numFmt w:val="bullet"/>
      <w:lvlText w:val=""/>
      <w:lvlJc w:val="left"/>
      <w:pPr>
        <w:ind w:left="1072" w:hanging="358"/>
      </w:pPr>
      <w:rPr>
        <w:rFonts w:ascii="Wingdings 2" w:hAnsi="Wingdings 2" w:hint="default"/>
      </w:rPr>
    </w:lvl>
    <w:lvl w:ilvl="4">
      <w:start w:val="1"/>
      <w:numFmt w:val="bullet"/>
      <w:lvlText w:val="8"/>
      <w:lvlJc w:val="left"/>
      <w:pPr>
        <w:ind w:left="1938" w:hanging="397"/>
      </w:pPr>
      <w:rPr>
        <w:rFonts w:ascii="Webdings" w:hAnsi="Webdings" w:hint="default"/>
      </w:rPr>
    </w:lvl>
    <w:lvl w:ilvl="5">
      <w:start w:val="1"/>
      <w:numFmt w:val="lowerRoman"/>
      <w:lvlText w:val="(%6)"/>
      <w:lvlJc w:val="left"/>
      <w:pPr>
        <w:ind w:left="2295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9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6" w:hanging="397"/>
      </w:pPr>
      <w:rPr>
        <w:rFonts w:hint="default"/>
      </w:rPr>
    </w:lvl>
  </w:abstractNum>
  <w:abstractNum w:abstractNumId="18" w15:restartNumberingAfterBreak="0">
    <w:nsid w:val="48FC3002"/>
    <w:multiLevelType w:val="hybridMultilevel"/>
    <w:tmpl w:val="E5DA8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FA1142"/>
    <w:multiLevelType w:val="hybridMultilevel"/>
    <w:tmpl w:val="984E4EBE"/>
    <w:lvl w:ilvl="0" w:tplc="08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20" w15:restartNumberingAfterBreak="0">
    <w:nsid w:val="4F3D0E04"/>
    <w:multiLevelType w:val="hybridMultilevel"/>
    <w:tmpl w:val="D278F6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2E5B52"/>
    <w:multiLevelType w:val="hybridMultilevel"/>
    <w:tmpl w:val="650883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126EF8"/>
    <w:multiLevelType w:val="hybridMultilevel"/>
    <w:tmpl w:val="D5B05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A3A3D"/>
    <w:multiLevelType w:val="multilevel"/>
    <w:tmpl w:val="EC3A1E08"/>
    <w:lvl w:ilvl="0">
      <w:start w:val="1"/>
      <w:numFmt w:val="decimal"/>
      <w:lvlText w:val="%1)"/>
      <w:lvlJc w:val="left"/>
      <w:pPr>
        <w:ind w:left="510" w:hanging="39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67" w:hanging="39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191" w:hanging="397"/>
      </w:pPr>
      <w:rPr>
        <w:rFonts w:ascii="Symbol" w:hAnsi="Symbol" w:hint="default"/>
        <w:color w:val="000000"/>
      </w:rPr>
    </w:lvl>
    <w:lvl w:ilvl="3">
      <w:start w:val="1"/>
      <w:numFmt w:val="bullet"/>
      <w:lvlText w:val=""/>
      <w:lvlJc w:val="left"/>
      <w:pPr>
        <w:ind w:left="1072" w:hanging="358"/>
      </w:pPr>
      <w:rPr>
        <w:rFonts w:ascii="Wingdings 2" w:hAnsi="Wingdings 2" w:hint="default"/>
      </w:rPr>
    </w:lvl>
    <w:lvl w:ilvl="4">
      <w:start w:val="1"/>
      <w:numFmt w:val="bullet"/>
      <w:lvlText w:val="8"/>
      <w:lvlJc w:val="left"/>
      <w:pPr>
        <w:ind w:left="1938" w:hanging="397"/>
      </w:pPr>
      <w:rPr>
        <w:rFonts w:ascii="Webdings" w:hAnsi="Webdings" w:hint="default"/>
      </w:rPr>
    </w:lvl>
    <w:lvl w:ilvl="5">
      <w:start w:val="1"/>
      <w:numFmt w:val="lowerRoman"/>
      <w:lvlText w:val="(%6)"/>
      <w:lvlJc w:val="left"/>
      <w:pPr>
        <w:ind w:left="2295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9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6" w:hanging="397"/>
      </w:pPr>
      <w:rPr>
        <w:rFonts w:hint="default"/>
      </w:rPr>
    </w:lvl>
  </w:abstractNum>
  <w:abstractNum w:abstractNumId="24" w15:restartNumberingAfterBreak="0">
    <w:nsid w:val="6F2063C3"/>
    <w:multiLevelType w:val="hybridMultilevel"/>
    <w:tmpl w:val="03F66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765005"/>
    <w:multiLevelType w:val="hybridMultilevel"/>
    <w:tmpl w:val="103AB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627303"/>
    <w:multiLevelType w:val="multilevel"/>
    <w:tmpl w:val="1CBA9114"/>
    <w:lvl w:ilvl="0">
      <w:start w:val="1"/>
      <w:numFmt w:val="decimal"/>
      <w:lvlText w:val="%1)"/>
      <w:lvlJc w:val="left"/>
      <w:pPr>
        <w:ind w:left="510" w:hanging="39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67" w:hanging="39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191" w:hanging="397"/>
      </w:pPr>
      <w:rPr>
        <w:rFonts w:ascii="Symbol" w:hAnsi="Symbol" w:hint="default"/>
        <w:color w:val="000000"/>
      </w:rPr>
    </w:lvl>
    <w:lvl w:ilvl="3">
      <w:start w:val="1"/>
      <w:numFmt w:val="bullet"/>
      <w:lvlText w:val=""/>
      <w:lvlJc w:val="left"/>
      <w:pPr>
        <w:ind w:left="1072" w:hanging="358"/>
      </w:pPr>
      <w:rPr>
        <w:rFonts w:ascii="Wingdings 2" w:hAnsi="Wingdings 2" w:hint="default"/>
      </w:rPr>
    </w:lvl>
    <w:lvl w:ilvl="4">
      <w:start w:val="1"/>
      <w:numFmt w:val="bullet"/>
      <w:lvlText w:val="8"/>
      <w:lvlJc w:val="left"/>
      <w:pPr>
        <w:ind w:left="1938" w:hanging="397"/>
      </w:pPr>
      <w:rPr>
        <w:rFonts w:ascii="Webdings" w:hAnsi="Webdings" w:hint="default"/>
      </w:rPr>
    </w:lvl>
    <w:lvl w:ilvl="5">
      <w:start w:val="1"/>
      <w:numFmt w:val="lowerRoman"/>
      <w:lvlText w:val="(%6)"/>
      <w:lvlJc w:val="left"/>
      <w:pPr>
        <w:ind w:left="2295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9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6" w:hanging="397"/>
      </w:pPr>
      <w:rPr>
        <w:rFonts w:hint="default"/>
      </w:rPr>
    </w:lvl>
  </w:abstractNum>
  <w:abstractNum w:abstractNumId="27" w15:restartNumberingAfterBreak="0">
    <w:nsid w:val="7F163C68"/>
    <w:multiLevelType w:val="multilevel"/>
    <w:tmpl w:val="7576B548"/>
    <w:numStyleLink w:val="ListStyle"/>
  </w:abstractNum>
  <w:num w:numId="1">
    <w:abstractNumId w:val="0"/>
  </w:num>
  <w:num w:numId="2">
    <w:abstractNumId w:val="27"/>
    <w:lvlOverride w:ilvl="0">
      <w:lvl w:ilvl="0">
        <w:start w:val="1"/>
        <w:numFmt w:val="decimal"/>
        <w:pStyle w:val="FirstLevel"/>
        <w:lvlText w:val="%1)"/>
        <w:lvlJc w:val="left"/>
        <w:pPr>
          <w:ind w:left="510" w:hanging="397"/>
        </w:pPr>
        <w:rPr>
          <w:rFonts w:hint="default"/>
        </w:rPr>
      </w:lvl>
    </w:lvlOverride>
    <w:lvlOverride w:ilvl="1">
      <w:lvl w:ilvl="1">
        <w:start w:val="1"/>
        <w:numFmt w:val="lowerLetter"/>
        <w:pStyle w:val="SecondLevel"/>
        <w:lvlText w:val="%2)"/>
        <w:lvlJc w:val="left"/>
        <w:pPr>
          <w:ind w:left="867" w:hanging="397"/>
        </w:pPr>
        <w:rPr>
          <w:rFonts w:hint="default"/>
        </w:rPr>
      </w:lvl>
    </w:lvlOverride>
    <w:lvlOverride w:ilvl="2">
      <w:lvl w:ilvl="2">
        <w:start w:val="1"/>
        <w:numFmt w:val="bullet"/>
        <w:pStyle w:val="ThirdLevel"/>
        <w:suff w:val="space"/>
        <w:lvlText w:val="-"/>
        <w:lvlJc w:val="left"/>
        <w:pPr>
          <w:ind w:left="1191" w:hanging="397"/>
        </w:pPr>
        <w:rPr>
          <w:rFonts w:ascii="font303" w:hAnsi="font303" w:hint="default"/>
          <w:color w:val="000000"/>
        </w:rPr>
      </w:lvl>
    </w:lvlOverride>
    <w:lvlOverride w:ilvl="3">
      <w:lvl w:ilvl="3">
        <w:start w:val="1"/>
        <w:numFmt w:val="bullet"/>
        <w:pStyle w:val="FourthLevel"/>
        <w:lvlText w:val=""/>
        <w:lvlJc w:val="left"/>
        <w:pPr>
          <w:ind w:left="1072" w:hanging="358"/>
        </w:pPr>
        <w:rPr>
          <w:rFonts w:ascii="Wingdings 2" w:hAnsi="Wingdings 2" w:hint="default"/>
        </w:rPr>
      </w:lvl>
    </w:lvlOverride>
    <w:lvlOverride w:ilvl="4">
      <w:lvl w:ilvl="4">
        <w:start w:val="1"/>
        <w:numFmt w:val="bullet"/>
        <w:pStyle w:val="FifthLevel"/>
        <w:lvlText w:val="8"/>
        <w:lvlJc w:val="left"/>
        <w:pPr>
          <w:ind w:left="1938" w:hanging="397"/>
        </w:pPr>
        <w:rPr>
          <w:rFonts w:ascii="Webdings" w:hAnsi="Webdings"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295" w:hanging="39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652" w:hanging="39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009" w:hanging="39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366" w:hanging="397"/>
        </w:pPr>
        <w:rPr>
          <w:rFonts w:hint="default"/>
        </w:rPr>
      </w:lvl>
    </w:lvlOverride>
  </w:num>
  <w:num w:numId="3">
    <w:abstractNumId w:val="18"/>
  </w:num>
  <w:num w:numId="4">
    <w:abstractNumId w:val="5"/>
  </w:num>
  <w:num w:numId="5">
    <w:abstractNumId w:val="14"/>
  </w:num>
  <w:num w:numId="6">
    <w:abstractNumId w:val="22"/>
  </w:num>
  <w:num w:numId="7">
    <w:abstractNumId w:val="24"/>
  </w:num>
  <w:num w:numId="8">
    <w:abstractNumId w:val="7"/>
  </w:num>
  <w:num w:numId="9">
    <w:abstractNumId w:val="15"/>
  </w:num>
  <w:num w:numId="10">
    <w:abstractNumId w:val="9"/>
  </w:num>
  <w:num w:numId="11">
    <w:abstractNumId w:val="13"/>
  </w:num>
  <w:num w:numId="12">
    <w:abstractNumId w:val="12"/>
  </w:num>
  <w:num w:numId="13">
    <w:abstractNumId w:val="21"/>
  </w:num>
  <w:num w:numId="14">
    <w:abstractNumId w:val="25"/>
  </w:num>
  <w:num w:numId="15">
    <w:abstractNumId w:val="3"/>
  </w:num>
  <w:num w:numId="16">
    <w:abstractNumId w:val="6"/>
  </w:num>
  <w:num w:numId="17">
    <w:abstractNumId w:val="20"/>
  </w:num>
  <w:num w:numId="18">
    <w:abstractNumId w:val="2"/>
  </w:num>
  <w:num w:numId="19">
    <w:abstractNumId w:val="11"/>
  </w:num>
  <w:num w:numId="20">
    <w:abstractNumId w:val="8"/>
  </w:num>
  <w:num w:numId="21">
    <w:abstractNumId w:val="16"/>
  </w:num>
  <w:num w:numId="22">
    <w:abstractNumId w:val="19"/>
  </w:num>
  <w:num w:numId="23">
    <w:abstractNumId w:val="26"/>
  </w:num>
  <w:num w:numId="24">
    <w:abstractNumId w:val="11"/>
  </w:num>
  <w:num w:numId="25">
    <w:abstractNumId w:val="10"/>
  </w:num>
  <w:num w:numId="26">
    <w:abstractNumId w:val="23"/>
  </w:num>
  <w:num w:numId="27">
    <w:abstractNumId w:val="4"/>
  </w:num>
  <w:num w:numId="28">
    <w:abstractNumId w:val="1"/>
  </w:num>
  <w:num w:numId="29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KzMDA2MzEzMjI3MrFQ0lEKTi0uzszPAykwrwUAbW8iNywAAAA="/>
  </w:docVars>
  <w:rsids>
    <w:rsidRoot w:val="00F500F1"/>
    <w:rsid w:val="00001D24"/>
    <w:rsid w:val="00003D77"/>
    <w:rsid w:val="00007C62"/>
    <w:rsid w:val="0001004D"/>
    <w:rsid w:val="00015B98"/>
    <w:rsid w:val="00017376"/>
    <w:rsid w:val="0002280C"/>
    <w:rsid w:val="00030B5D"/>
    <w:rsid w:val="00036980"/>
    <w:rsid w:val="00037B18"/>
    <w:rsid w:val="00037B9F"/>
    <w:rsid w:val="00040A50"/>
    <w:rsid w:val="00044C4C"/>
    <w:rsid w:val="000454C4"/>
    <w:rsid w:val="0004598C"/>
    <w:rsid w:val="000476F4"/>
    <w:rsid w:val="00050305"/>
    <w:rsid w:val="00050F69"/>
    <w:rsid w:val="00054830"/>
    <w:rsid w:val="00056106"/>
    <w:rsid w:val="00063182"/>
    <w:rsid w:val="000635C6"/>
    <w:rsid w:val="00077965"/>
    <w:rsid w:val="000807B4"/>
    <w:rsid w:val="00080B1F"/>
    <w:rsid w:val="00090CA2"/>
    <w:rsid w:val="000924E3"/>
    <w:rsid w:val="000974F7"/>
    <w:rsid w:val="000A0F9E"/>
    <w:rsid w:val="000A12C7"/>
    <w:rsid w:val="000A1BF4"/>
    <w:rsid w:val="000A2620"/>
    <w:rsid w:val="000A52B9"/>
    <w:rsid w:val="000A563A"/>
    <w:rsid w:val="000B24C5"/>
    <w:rsid w:val="000B3CC6"/>
    <w:rsid w:val="000B4D50"/>
    <w:rsid w:val="000B72D3"/>
    <w:rsid w:val="000C1CAF"/>
    <w:rsid w:val="000C435D"/>
    <w:rsid w:val="000C7481"/>
    <w:rsid w:val="000D2E49"/>
    <w:rsid w:val="000D567C"/>
    <w:rsid w:val="000D7349"/>
    <w:rsid w:val="000E309E"/>
    <w:rsid w:val="000E77E9"/>
    <w:rsid w:val="000F1B6B"/>
    <w:rsid w:val="000F694A"/>
    <w:rsid w:val="000F7868"/>
    <w:rsid w:val="001025C6"/>
    <w:rsid w:val="0010324D"/>
    <w:rsid w:val="001102C9"/>
    <w:rsid w:val="001104EF"/>
    <w:rsid w:val="00116549"/>
    <w:rsid w:val="001165D4"/>
    <w:rsid w:val="001204AC"/>
    <w:rsid w:val="001217D1"/>
    <w:rsid w:val="00122528"/>
    <w:rsid w:val="00124DD3"/>
    <w:rsid w:val="00127A45"/>
    <w:rsid w:val="00130343"/>
    <w:rsid w:val="001312C6"/>
    <w:rsid w:val="00131383"/>
    <w:rsid w:val="00135AE7"/>
    <w:rsid w:val="001373A5"/>
    <w:rsid w:val="00140E45"/>
    <w:rsid w:val="00141EE1"/>
    <w:rsid w:val="0014340F"/>
    <w:rsid w:val="00143CE5"/>
    <w:rsid w:val="00147415"/>
    <w:rsid w:val="0015545D"/>
    <w:rsid w:val="00157B9B"/>
    <w:rsid w:val="00160141"/>
    <w:rsid w:val="00160813"/>
    <w:rsid w:val="0016096E"/>
    <w:rsid w:val="00166EC6"/>
    <w:rsid w:val="001722B7"/>
    <w:rsid w:val="00183927"/>
    <w:rsid w:val="00185B40"/>
    <w:rsid w:val="00185CB4"/>
    <w:rsid w:val="00186879"/>
    <w:rsid w:val="0019045C"/>
    <w:rsid w:val="00197627"/>
    <w:rsid w:val="001A7CCA"/>
    <w:rsid w:val="001B167F"/>
    <w:rsid w:val="001B3F98"/>
    <w:rsid w:val="001B4DD2"/>
    <w:rsid w:val="001C2AB3"/>
    <w:rsid w:val="001C341E"/>
    <w:rsid w:val="001C6532"/>
    <w:rsid w:val="001C6687"/>
    <w:rsid w:val="001D22A8"/>
    <w:rsid w:val="001D3BB8"/>
    <w:rsid w:val="001D5BDF"/>
    <w:rsid w:val="001D6E84"/>
    <w:rsid w:val="001D71B4"/>
    <w:rsid w:val="001E0BE5"/>
    <w:rsid w:val="001E36F0"/>
    <w:rsid w:val="001F14E7"/>
    <w:rsid w:val="001F1DB3"/>
    <w:rsid w:val="001F42C9"/>
    <w:rsid w:val="001F6999"/>
    <w:rsid w:val="001F7708"/>
    <w:rsid w:val="002039BE"/>
    <w:rsid w:val="00204439"/>
    <w:rsid w:val="00210D9E"/>
    <w:rsid w:val="00215052"/>
    <w:rsid w:val="002164DA"/>
    <w:rsid w:val="002179E4"/>
    <w:rsid w:val="00223E4A"/>
    <w:rsid w:val="002329AB"/>
    <w:rsid w:val="00234C9B"/>
    <w:rsid w:val="0024748C"/>
    <w:rsid w:val="00252ED4"/>
    <w:rsid w:val="00261214"/>
    <w:rsid w:val="002649BF"/>
    <w:rsid w:val="00275767"/>
    <w:rsid w:val="00293177"/>
    <w:rsid w:val="00293381"/>
    <w:rsid w:val="002A3C77"/>
    <w:rsid w:val="002A5CB0"/>
    <w:rsid w:val="002B6709"/>
    <w:rsid w:val="002C27D6"/>
    <w:rsid w:val="002C57AA"/>
    <w:rsid w:val="002D2237"/>
    <w:rsid w:val="002D4B54"/>
    <w:rsid w:val="002F3D1D"/>
    <w:rsid w:val="002F7AF2"/>
    <w:rsid w:val="00312F15"/>
    <w:rsid w:val="003139C0"/>
    <w:rsid w:val="00315FB9"/>
    <w:rsid w:val="003160A5"/>
    <w:rsid w:val="00331B2D"/>
    <w:rsid w:val="003334BF"/>
    <w:rsid w:val="00346D2F"/>
    <w:rsid w:val="00350669"/>
    <w:rsid w:val="003563D9"/>
    <w:rsid w:val="003569E2"/>
    <w:rsid w:val="00366008"/>
    <w:rsid w:val="00384AF0"/>
    <w:rsid w:val="00386B48"/>
    <w:rsid w:val="00387CF2"/>
    <w:rsid w:val="003A1088"/>
    <w:rsid w:val="003A4324"/>
    <w:rsid w:val="003A45FF"/>
    <w:rsid w:val="003A68CD"/>
    <w:rsid w:val="003B546B"/>
    <w:rsid w:val="003B5AE7"/>
    <w:rsid w:val="003C03BD"/>
    <w:rsid w:val="003C122E"/>
    <w:rsid w:val="003D0E07"/>
    <w:rsid w:val="003D22C9"/>
    <w:rsid w:val="003D4088"/>
    <w:rsid w:val="003E129D"/>
    <w:rsid w:val="003E7C25"/>
    <w:rsid w:val="003F57CD"/>
    <w:rsid w:val="003F5BAA"/>
    <w:rsid w:val="00403671"/>
    <w:rsid w:val="00406805"/>
    <w:rsid w:val="00406B66"/>
    <w:rsid w:val="004076C9"/>
    <w:rsid w:val="004121C1"/>
    <w:rsid w:val="00415120"/>
    <w:rsid w:val="004451FB"/>
    <w:rsid w:val="00453FFC"/>
    <w:rsid w:val="0045551B"/>
    <w:rsid w:val="00465ADA"/>
    <w:rsid w:val="0046636A"/>
    <w:rsid w:val="00466F4C"/>
    <w:rsid w:val="00474C1D"/>
    <w:rsid w:val="00480189"/>
    <w:rsid w:val="00487B57"/>
    <w:rsid w:val="00487C24"/>
    <w:rsid w:val="00491D80"/>
    <w:rsid w:val="00492A1B"/>
    <w:rsid w:val="004B65AE"/>
    <w:rsid w:val="004C20A5"/>
    <w:rsid w:val="004C686D"/>
    <w:rsid w:val="004D6DE2"/>
    <w:rsid w:val="004E00C8"/>
    <w:rsid w:val="004E011D"/>
    <w:rsid w:val="004E4007"/>
    <w:rsid w:val="00501E9B"/>
    <w:rsid w:val="00505919"/>
    <w:rsid w:val="00511921"/>
    <w:rsid w:val="00512BB9"/>
    <w:rsid w:val="00516EBD"/>
    <w:rsid w:val="005177DF"/>
    <w:rsid w:val="00522B00"/>
    <w:rsid w:val="005261CB"/>
    <w:rsid w:val="00531C4A"/>
    <w:rsid w:val="00533589"/>
    <w:rsid w:val="00547FCC"/>
    <w:rsid w:val="00553270"/>
    <w:rsid w:val="005552BB"/>
    <w:rsid w:val="00565FA1"/>
    <w:rsid w:val="0056713C"/>
    <w:rsid w:val="00572E60"/>
    <w:rsid w:val="00576002"/>
    <w:rsid w:val="0057689E"/>
    <w:rsid w:val="00582174"/>
    <w:rsid w:val="00595845"/>
    <w:rsid w:val="005A112E"/>
    <w:rsid w:val="005A1780"/>
    <w:rsid w:val="005A2ADE"/>
    <w:rsid w:val="005A5CF9"/>
    <w:rsid w:val="005A7310"/>
    <w:rsid w:val="005A73E4"/>
    <w:rsid w:val="005B1576"/>
    <w:rsid w:val="005B37E5"/>
    <w:rsid w:val="005B4B19"/>
    <w:rsid w:val="005B671F"/>
    <w:rsid w:val="005D1E12"/>
    <w:rsid w:val="005D1F7E"/>
    <w:rsid w:val="005D66A9"/>
    <w:rsid w:val="005F3FBA"/>
    <w:rsid w:val="00604077"/>
    <w:rsid w:val="00606650"/>
    <w:rsid w:val="00614343"/>
    <w:rsid w:val="0061517B"/>
    <w:rsid w:val="00623A25"/>
    <w:rsid w:val="006240DA"/>
    <w:rsid w:val="00625611"/>
    <w:rsid w:val="00626905"/>
    <w:rsid w:val="00626ACA"/>
    <w:rsid w:val="00627567"/>
    <w:rsid w:val="00635256"/>
    <w:rsid w:val="00644BED"/>
    <w:rsid w:val="006509BE"/>
    <w:rsid w:val="00653659"/>
    <w:rsid w:val="006541AF"/>
    <w:rsid w:val="0066120F"/>
    <w:rsid w:val="00661377"/>
    <w:rsid w:val="0066191F"/>
    <w:rsid w:val="0066234F"/>
    <w:rsid w:val="006641C5"/>
    <w:rsid w:val="006647EB"/>
    <w:rsid w:val="00666DE5"/>
    <w:rsid w:val="0067695E"/>
    <w:rsid w:val="006777B5"/>
    <w:rsid w:val="00677B0E"/>
    <w:rsid w:val="00683F6B"/>
    <w:rsid w:val="00685134"/>
    <w:rsid w:val="00686121"/>
    <w:rsid w:val="00690256"/>
    <w:rsid w:val="0069143D"/>
    <w:rsid w:val="00691968"/>
    <w:rsid w:val="0069441B"/>
    <w:rsid w:val="006A5451"/>
    <w:rsid w:val="006B1A96"/>
    <w:rsid w:val="006B1AE1"/>
    <w:rsid w:val="006B3AD2"/>
    <w:rsid w:val="006C40F7"/>
    <w:rsid w:val="006C48F4"/>
    <w:rsid w:val="006D6C00"/>
    <w:rsid w:val="006E08AD"/>
    <w:rsid w:val="006E30B3"/>
    <w:rsid w:val="006F2DF8"/>
    <w:rsid w:val="006F36EB"/>
    <w:rsid w:val="006F4203"/>
    <w:rsid w:val="006F5412"/>
    <w:rsid w:val="006F6EE9"/>
    <w:rsid w:val="007033F6"/>
    <w:rsid w:val="007044D5"/>
    <w:rsid w:val="007065F6"/>
    <w:rsid w:val="00710E45"/>
    <w:rsid w:val="00712165"/>
    <w:rsid w:val="00712385"/>
    <w:rsid w:val="00713027"/>
    <w:rsid w:val="00713939"/>
    <w:rsid w:val="00713F62"/>
    <w:rsid w:val="00715152"/>
    <w:rsid w:val="0071603A"/>
    <w:rsid w:val="0071785A"/>
    <w:rsid w:val="0073507C"/>
    <w:rsid w:val="00744B3A"/>
    <w:rsid w:val="007466EB"/>
    <w:rsid w:val="00747697"/>
    <w:rsid w:val="00751655"/>
    <w:rsid w:val="0075408B"/>
    <w:rsid w:val="007606F6"/>
    <w:rsid w:val="007643CE"/>
    <w:rsid w:val="00772902"/>
    <w:rsid w:val="00781B2E"/>
    <w:rsid w:val="007878C2"/>
    <w:rsid w:val="00787CE1"/>
    <w:rsid w:val="00790133"/>
    <w:rsid w:val="00790FAD"/>
    <w:rsid w:val="007C0EC2"/>
    <w:rsid w:val="007C3C4B"/>
    <w:rsid w:val="007C45B7"/>
    <w:rsid w:val="007D38B0"/>
    <w:rsid w:val="007D435D"/>
    <w:rsid w:val="007E3570"/>
    <w:rsid w:val="007E4B1B"/>
    <w:rsid w:val="007E5D1E"/>
    <w:rsid w:val="007F5090"/>
    <w:rsid w:val="00805F97"/>
    <w:rsid w:val="00821FA3"/>
    <w:rsid w:val="00827D41"/>
    <w:rsid w:val="00827E10"/>
    <w:rsid w:val="008347B7"/>
    <w:rsid w:val="008356B3"/>
    <w:rsid w:val="00837B88"/>
    <w:rsid w:val="008407B3"/>
    <w:rsid w:val="008437AB"/>
    <w:rsid w:val="00843ACA"/>
    <w:rsid w:val="00844F90"/>
    <w:rsid w:val="0084693A"/>
    <w:rsid w:val="00850FEC"/>
    <w:rsid w:val="008575A6"/>
    <w:rsid w:val="00857859"/>
    <w:rsid w:val="00866115"/>
    <w:rsid w:val="008676B2"/>
    <w:rsid w:val="008676DE"/>
    <w:rsid w:val="00871A95"/>
    <w:rsid w:val="00872607"/>
    <w:rsid w:val="00872BA7"/>
    <w:rsid w:val="00875EB3"/>
    <w:rsid w:val="00881C41"/>
    <w:rsid w:val="0088310D"/>
    <w:rsid w:val="00892E11"/>
    <w:rsid w:val="00894AB7"/>
    <w:rsid w:val="008972F4"/>
    <w:rsid w:val="008A1E2F"/>
    <w:rsid w:val="008A68D2"/>
    <w:rsid w:val="008B0C37"/>
    <w:rsid w:val="008B123C"/>
    <w:rsid w:val="008B2146"/>
    <w:rsid w:val="008B40B1"/>
    <w:rsid w:val="008B41D1"/>
    <w:rsid w:val="008C324D"/>
    <w:rsid w:val="008C57EC"/>
    <w:rsid w:val="008D49D6"/>
    <w:rsid w:val="008D6CB2"/>
    <w:rsid w:val="008E139A"/>
    <w:rsid w:val="008E49F0"/>
    <w:rsid w:val="008F0E7C"/>
    <w:rsid w:val="0090045F"/>
    <w:rsid w:val="00902628"/>
    <w:rsid w:val="00903C7C"/>
    <w:rsid w:val="00906844"/>
    <w:rsid w:val="00913606"/>
    <w:rsid w:val="00917372"/>
    <w:rsid w:val="009261CD"/>
    <w:rsid w:val="00930E19"/>
    <w:rsid w:val="0093642E"/>
    <w:rsid w:val="0095467C"/>
    <w:rsid w:val="009567CA"/>
    <w:rsid w:val="00960D68"/>
    <w:rsid w:val="00964AD9"/>
    <w:rsid w:val="00970E38"/>
    <w:rsid w:val="00971A5A"/>
    <w:rsid w:val="00980453"/>
    <w:rsid w:val="00984112"/>
    <w:rsid w:val="009869A6"/>
    <w:rsid w:val="00987039"/>
    <w:rsid w:val="0099340B"/>
    <w:rsid w:val="00994F8E"/>
    <w:rsid w:val="009A07F7"/>
    <w:rsid w:val="009A1B97"/>
    <w:rsid w:val="009B3001"/>
    <w:rsid w:val="009C061F"/>
    <w:rsid w:val="009D3D6B"/>
    <w:rsid w:val="009D540B"/>
    <w:rsid w:val="009D5570"/>
    <w:rsid w:val="009F727E"/>
    <w:rsid w:val="00A012A5"/>
    <w:rsid w:val="00A03149"/>
    <w:rsid w:val="00A20059"/>
    <w:rsid w:val="00A2217C"/>
    <w:rsid w:val="00A3007E"/>
    <w:rsid w:val="00A365BC"/>
    <w:rsid w:val="00A412CC"/>
    <w:rsid w:val="00A453B6"/>
    <w:rsid w:val="00A468BC"/>
    <w:rsid w:val="00A512E2"/>
    <w:rsid w:val="00A533B8"/>
    <w:rsid w:val="00A53686"/>
    <w:rsid w:val="00A56285"/>
    <w:rsid w:val="00A60310"/>
    <w:rsid w:val="00A63A70"/>
    <w:rsid w:val="00A64200"/>
    <w:rsid w:val="00A6480B"/>
    <w:rsid w:val="00A71916"/>
    <w:rsid w:val="00A765A8"/>
    <w:rsid w:val="00A7737B"/>
    <w:rsid w:val="00A835DE"/>
    <w:rsid w:val="00A83B89"/>
    <w:rsid w:val="00A926C3"/>
    <w:rsid w:val="00AA080A"/>
    <w:rsid w:val="00AA18D5"/>
    <w:rsid w:val="00AB2238"/>
    <w:rsid w:val="00AC1EDF"/>
    <w:rsid w:val="00AC4093"/>
    <w:rsid w:val="00AC46E5"/>
    <w:rsid w:val="00AC4821"/>
    <w:rsid w:val="00AD089C"/>
    <w:rsid w:val="00AE49FB"/>
    <w:rsid w:val="00AE6AF5"/>
    <w:rsid w:val="00AF471F"/>
    <w:rsid w:val="00B004B2"/>
    <w:rsid w:val="00B04730"/>
    <w:rsid w:val="00B061D8"/>
    <w:rsid w:val="00B1324A"/>
    <w:rsid w:val="00B14755"/>
    <w:rsid w:val="00B2684D"/>
    <w:rsid w:val="00B36ADF"/>
    <w:rsid w:val="00B37177"/>
    <w:rsid w:val="00B4253B"/>
    <w:rsid w:val="00B46406"/>
    <w:rsid w:val="00B46EA5"/>
    <w:rsid w:val="00B534FB"/>
    <w:rsid w:val="00B55902"/>
    <w:rsid w:val="00B74135"/>
    <w:rsid w:val="00B75A87"/>
    <w:rsid w:val="00B763E3"/>
    <w:rsid w:val="00B76EA7"/>
    <w:rsid w:val="00B77B0A"/>
    <w:rsid w:val="00B80966"/>
    <w:rsid w:val="00B8309F"/>
    <w:rsid w:val="00B86FE5"/>
    <w:rsid w:val="00B911AD"/>
    <w:rsid w:val="00B93492"/>
    <w:rsid w:val="00B93664"/>
    <w:rsid w:val="00BB2D2B"/>
    <w:rsid w:val="00BB4CDC"/>
    <w:rsid w:val="00BC4BBF"/>
    <w:rsid w:val="00BD0F14"/>
    <w:rsid w:val="00BD4CA5"/>
    <w:rsid w:val="00BE0772"/>
    <w:rsid w:val="00BE33BF"/>
    <w:rsid w:val="00BE4659"/>
    <w:rsid w:val="00BE4A95"/>
    <w:rsid w:val="00BE5CDA"/>
    <w:rsid w:val="00BE70BE"/>
    <w:rsid w:val="00BF0B9B"/>
    <w:rsid w:val="00BF1DC6"/>
    <w:rsid w:val="00BF2056"/>
    <w:rsid w:val="00BF7715"/>
    <w:rsid w:val="00C02900"/>
    <w:rsid w:val="00C040D9"/>
    <w:rsid w:val="00C105EE"/>
    <w:rsid w:val="00C246C1"/>
    <w:rsid w:val="00C251F4"/>
    <w:rsid w:val="00C25E3A"/>
    <w:rsid w:val="00C27846"/>
    <w:rsid w:val="00C342A5"/>
    <w:rsid w:val="00C41BE8"/>
    <w:rsid w:val="00C42413"/>
    <w:rsid w:val="00C429B6"/>
    <w:rsid w:val="00C53059"/>
    <w:rsid w:val="00C53D60"/>
    <w:rsid w:val="00C572C9"/>
    <w:rsid w:val="00C62433"/>
    <w:rsid w:val="00C629D0"/>
    <w:rsid w:val="00C6345C"/>
    <w:rsid w:val="00C649A9"/>
    <w:rsid w:val="00C64C93"/>
    <w:rsid w:val="00C65546"/>
    <w:rsid w:val="00C7356D"/>
    <w:rsid w:val="00C80056"/>
    <w:rsid w:val="00C8598C"/>
    <w:rsid w:val="00C863D5"/>
    <w:rsid w:val="00C87BE3"/>
    <w:rsid w:val="00C87EFA"/>
    <w:rsid w:val="00C90495"/>
    <w:rsid w:val="00C9486E"/>
    <w:rsid w:val="00C94F15"/>
    <w:rsid w:val="00CB1532"/>
    <w:rsid w:val="00CB2ECC"/>
    <w:rsid w:val="00CC40E8"/>
    <w:rsid w:val="00CC71CF"/>
    <w:rsid w:val="00CD02AA"/>
    <w:rsid w:val="00CD1283"/>
    <w:rsid w:val="00CD1D2E"/>
    <w:rsid w:val="00CD3F51"/>
    <w:rsid w:val="00CD6079"/>
    <w:rsid w:val="00CE18B4"/>
    <w:rsid w:val="00CF518D"/>
    <w:rsid w:val="00CF60CD"/>
    <w:rsid w:val="00D01E2F"/>
    <w:rsid w:val="00D1465E"/>
    <w:rsid w:val="00D27CC9"/>
    <w:rsid w:val="00D3251C"/>
    <w:rsid w:val="00D36568"/>
    <w:rsid w:val="00D402EB"/>
    <w:rsid w:val="00D51B59"/>
    <w:rsid w:val="00D542F1"/>
    <w:rsid w:val="00D55936"/>
    <w:rsid w:val="00D57824"/>
    <w:rsid w:val="00D67856"/>
    <w:rsid w:val="00D706FD"/>
    <w:rsid w:val="00D7484C"/>
    <w:rsid w:val="00D8066A"/>
    <w:rsid w:val="00D81250"/>
    <w:rsid w:val="00D81C79"/>
    <w:rsid w:val="00D8664A"/>
    <w:rsid w:val="00D908B0"/>
    <w:rsid w:val="00D97416"/>
    <w:rsid w:val="00DA5746"/>
    <w:rsid w:val="00DB539C"/>
    <w:rsid w:val="00DC0D90"/>
    <w:rsid w:val="00DC4C94"/>
    <w:rsid w:val="00DC6C29"/>
    <w:rsid w:val="00DD571E"/>
    <w:rsid w:val="00DD630E"/>
    <w:rsid w:val="00DE77A3"/>
    <w:rsid w:val="00DF2C26"/>
    <w:rsid w:val="00DF69F0"/>
    <w:rsid w:val="00E02117"/>
    <w:rsid w:val="00E05C1A"/>
    <w:rsid w:val="00E12480"/>
    <w:rsid w:val="00E12B85"/>
    <w:rsid w:val="00E26DD4"/>
    <w:rsid w:val="00E315EA"/>
    <w:rsid w:val="00E344B9"/>
    <w:rsid w:val="00E3759D"/>
    <w:rsid w:val="00E407F6"/>
    <w:rsid w:val="00E50A39"/>
    <w:rsid w:val="00E548DF"/>
    <w:rsid w:val="00E55C35"/>
    <w:rsid w:val="00E5783B"/>
    <w:rsid w:val="00E618CF"/>
    <w:rsid w:val="00E6351E"/>
    <w:rsid w:val="00E6595E"/>
    <w:rsid w:val="00E679FB"/>
    <w:rsid w:val="00E8266E"/>
    <w:rsid w:val="00E82F42"/>
    <w:rsid w:val="00E84CAA"/>
    <w:rsid w:val="00E93A23"/>
    <w:rsid w:val="00E9514E"/>
    <w:rsid w:val="00E95D44"/>
    <w:rsid w:val="00EA0AFC"/>
    <w:rsid w:val="00EB38A8"/>
    <w:rsid w:val="00EB4207"/>
    <w:rsid w:val="00EB5087"/>
    <w:rsid w:val="00ED5F26"/>
    <w:rsid w:val="00EE13E9"/>
    <w:rsid w:val="00EE3843"/>
    <w:rsid w:val="00EE40BC"/>
    <w:rsid w:val="00EE4162"/>
    <w:rsid w:val="00EF2E64"/>
    <w:rsid w:val="00EF43B3"/>
    <w:rsid w:val="00EF7D42"/>
    <w:rsid w:val="00F0788D"/>
    <w:rsid w:val="00F142A1"/>
    <w:rsid w:val="00F258D2"/>
    <w:rsid w:val="00F26919"/>
    <w:rsid w:val="00F371EB"/>
    <w:rsid w:val="00F37A69"/>
    <w:rsid w:val="00F42538"/>
    <w:rsid w:val="00F46A5D"/>
    <w:rsid w:val="00F500F1"/>
    <w:rsid w:val="00F52ECD"/>
    <w:rsid w:val="00F52FCB"/>
    <w:rsid w:val="00F55563"/>
    <w:rsid w:val="00F56CFF"/>
    <w:rsid w:val="00F5797F"/>
    <w:rsid w:val="00F66083"/>
    <w:rsid w:val="00F71E01"/>
    <w:rsid w:val="00F74502"/>
    <w:rsid w:val="00F74E74"/>
    <w:rsid w:val="00F81592"/>
    <w:rsid w:val="00F815BB"/>
    <w:rsid w:val="00F81C7D"/>
    <w:rsid w:val="00F81E1E"/>
    <w:rsid w:val="00F8520B"/>
    <w:rsid w:val="00F86FF2"/>
    <w:rsid w:val="00FA0582"/>
    <w:rsid w:val="00FA7385"/>
    <w:rsid w:val="00FB6B41"/>
    <w:rsid w:val="00FD2977"/>
    <w:rsid w:val="00FD351C"/>
    <w:rsid w:val="00FD3717"/>
    <w:rsid w:val="00FD6149"/>
    <w:rsid w:val="00FF4D38"/>
    <w:rsid w:val="00FF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5:docId w15:val="{33D7A551-FD86-41E5-9FE3-3504891C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locked="0" w:uiPriority="22" w:qFormat="1"/>
    <w:lsdException w:name="Emphasis" w:locked="0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0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10324D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 w:after="0"/>
      <w:outlineLvl w:val="0"/>
    </w:pPr>
    <w:rPr>
      <w:rFonts w:ascii="Arial" w:eastAsia="Times New Roman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 w:after="0"/>
      <w:outlineLvl w:val="1"/>
    </w:pPr>
    <w:rPr>
      <w:rFonts w:ascii="Arial" w:eastAsia="Times New Roman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 w:after="0"/>
      <w:outlineLvl w:val="2"/>
    </w:pPr>
    <w:rPr>
      <w:rFonts w:ascii="Arial" w:eastAsia="Times New Roman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after="0"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 w:line="240" w:lineRule="auto"/>
      <w:ind w:left="1418" w:right="454" w:hanging="1021"/>
      <w:contextualSpacing/>
    </w:pPr>
    <w:rPr>
      <w:rFonts w:eastAsia="Times New Roman"/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902628"/>
    <w:pPr>
      <w:numPr>
        <w:numId w:val="2"/>
      </w:numPr>
      <w:tabs>
        <w:tab w:val="left" w:pos="524"/>
        <w:tab w:val="right" w:leader="dot" w:pos="9106"/>
      </w:tabs>
      <w:spacing w:after="0" w:line="312" w:lineRule="auto"/>
      <w:contextualSpacing/>
    </w:pPr>
    <w:rPr>
      <w:sz w:val="28"/>
      <w:szCs w:val="26"/>
    </w:rPr>
  </w:style>
  <w:style w:type="paragraph" w:customStyle="1" w:styleId="SecondLevel">
    <w:name w:val="Second Level"/>
    <w:basedOn w:val="Normal"/>
    <w:qFormat/>
    <w:rsid w:val="00902628"/>
    <w:pPr>
      <w:numPr>
        <w:ilvl w:val="1"/>
        <w:numId w:val="2"/>
      </w:numPr>
      <w:tabs>
        <w:tab w:val="right" w:leader="dot" w:pos="6747"/>
      </w:tabs>
      <w:spacing w:after="0" w:line="312" w:lineRule="auto"/>
    </w:pPr>
    <w:rPr>
      <w:sz w:val="28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346D2F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rFonts w:eastAsia="Times New Roman"/>
      <w:sz w:val="26"/>
      <w:szCs w:val="26"/>
      <w:lang w:eastAsia="nb-NO"/>
    </w:rPr>
  </w:style>
  <w:style w:type="paragraph" w:customStyle="1" w:styleId="SectionHeading">
    <w:name w:val="Section Heading"/>
    <w:basedOn w:val="Normal"/>
    <w:rsid w:val="00B80966"/>
    <w:pPr>
      <w:spacing w:after="0" w:line="240" w:lineRule="auto"/>
    </w:pPr>
    <w:rPr>
      <w:rFonts w:ascii="Arial" w:eastAsia="Times New Roman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22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 w:line="240" w:lineRule="auto"/>
      <w:ind w:left="425" w:right="454" w:hanging="28"/>
      <w:contextualSpacing/>
    </w:pPr>
    <w:rPr>
      <w:rFonts w:eastAsia="Times New Roman"/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 w:after="0" w:line="240" w:lineRule="auto"/>
      <w:ind w:left="397" w:right="454"/>
    </w:pPr>
    <w:rPr>
      <w:rFonts w:eastAsia="Times New Roman"/>
      <w:b/>
      <w:bCs/>
      <w:i/>
      <w:iCs/>
      <w:color w:val="FFFFFF"/>
      <w:sz w:val="26"/>
      <w:szCs w:val="20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0"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qFormat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eastAsia="Times New Roman" w:hAnsi="Arial"/>
      <w:b/>
      <w:bCs/>
      <w:color w:val="FFFFFF"/>
      <w:sz w:val="36"/>
      <w:szCs w:val="20"/>
    </w:rPr>
  </w:style>
  <w:style w:type="paragraph" w:customStyle="1" w:styleId="Default">
    <w:name w:val="Default"/>
    <w:rsid w:val="00F500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table" w:styleId="LightShading-Accent4">
    <w:name w:val="Light Shading Accent 4"/>
    <w:basedOn w:val="TableNormal"/>
    <w:uiPriority w:val="60"/>
    <w:locked/>
    <w:rsid w:val="00F500F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ableGrid">
    <w:name w:val="Table Grid"/>
    <w:basedOn w:val="TableNormal"/>
    <w:uiPriority w:val="59"/>
    <w:locked/>
    <w:rsid w:val="00C25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locked/>
    <w:rsid w:val="00683F6B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  <w:lang w:val="en-GB" w:eastAsia="en-GB"/>
    </w:rPr>
  </w:style>
  <w:style w:type="character" w:customStyle="1" w:styleId="mcdropdownhead1">
    <w:name w:val="mcdropdownhead1"/>
    <w:basedOn w:val="DefaultParagraphFont"/>
    <w:rsid w:val="001E0BE5"/>
    <w:rPr>
      <w:vanish w:val="0"/>
      <w:webHidden w:val="0"/>
      <w:specVanish w:val="0"/>
    </w:rPr>
  </w:style>
  <w:style w:type="paragraph" w:styleId="IntenseQuote">
    <w:name w:val="Intense Quote"/>
    <w:basedOn w:val="Normal"/>
    <w:next w:val="Normal"/>
    <w:link w:val="IntenseQuoteChar"/>
    <w:uiPriority w:val="30"/>
    <w:qFormat/>
    <w:locked/>
    <w:rsid w:val="004C686D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rFonts w:asciiTheme="minorHAnsi" w:eastAsiaTheme="minorHAnsi" w:hAnsiTheme="minorHAnsi" w:cstheme="minorBidi"/>
      <w:b/>
      <w:bCs/>
      <w:i/>
      <w:iCs/>
      <w:color w:val="5B9BD5" w:themeColor="accent1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86D"/>
    <w:rPr>
      <w:b/>
      <w:bCs/>
      <w:i/>
      <w:iCs/>
      <w:color w:val="5B9BD5" w:themeColor="accent1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CC71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CC71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71CF"/>
    <w:rPr>
      <w:rFonts w:ascii="Calibri" w:eastAsia="Calibri" w:hAnsi="Calibri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D974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94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4106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751251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944101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9317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vreport@vship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nol\AppData\Local\Microsoft\Windows\Temporary%20Internet%20Files\Content.Outlook\YQXT3MZI\2015-06-10__VShips%20A4%20Template_v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4C70C-1F24-4840-AC78-766B8FF4D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2015-06-10__VShips A4 Template_v01</Template>
  <TotalTime>0</TotalTime>
  <Pages>4</Pages>
  <Words>641</Words>
  <Characters>3654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V.Ships (UK) Ltd.</Company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Nolan, David</dc:creator>
  <cp:lastModifiedBy>Kenny, Marie</cp:lastModifiedBy>
  <cp:revision>2</cp:revision>
  <cp:lastPrinted>2019-05-20T13:48:00Z</cp:lastPrinted>
  <dcterms:created xsi:type="dcterms:W3CDTF">2019-06-13T10:32:00Z</dcterms:created>
  <dcterms:modified xsi:type="dcterms:W3CDTF">2019-06-13T10:32:00Z</dcterms:modified>
</cp:coreProperties>
</file>