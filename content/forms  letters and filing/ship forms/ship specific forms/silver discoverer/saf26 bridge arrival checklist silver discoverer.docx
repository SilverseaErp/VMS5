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Pr="00CD2995" w:rsidRDefault="00A5547A" w:rsidP="003E5A45">
      <w:pPr>
        <w:pStyle w:val="ListFooter"/>
        <w:jc w:val="left"/>
        <w:rPr>
          <w:lang w:val="fr-FR"/>
        </w:rPr>
      </w:pPr>
      <w:r w:rsidRPr="00CD2995">
        <w:rPr>
          <w:lang w:val="fr-FR"/>
        </w:rPr>
        <w:t>Date:</w:t>
      </w:r>
      <w:r w:rsidRPr="00CD2995">
        <w:rPr>
          <w:lang w:val="fr-FR"/>
        </w:rPr>
        <w:tab/>
      </w:r>
      <w:r w:rsidR="003E5A45" w:rsidRPr="00CD2995">
        <w:rPr>
          <w:lang w:val="fr-FR"/>
        </w:rPr>
        <w:tab/>
      </w:r>
      <w:r w:rsidRPr="00CD2995">
        <w:rPr>
          <w:lang w:val="fr-FR"/>
        </w:rPr>
        <w:tab/>
      </w:r>
      <w:r w:rsidR="00EE43D8" w:rsidRPr="00CD2995">
        <w:rPr>
          <w:lang w:val="fr-FR"/>
        </w:rPr>
        <w:t>Arrival</w:t>
      </w:r>
      <w:r w:rsidR="003E5A45" w:rsidRPr="00CD2995">
        <w:rPr>
          <w:lang w:val="fr-FR"/>
        </w:rPr>
        <w:t xml:space="preserve"> time:</w:t>
      </w:r>
      <w:r w:rsidR="003E5A45" w:rsidRPr="00CD2995">
        <w:rPr>
          <w:lang w:val="fr-FR"/>
        </w:rPr>
        <w:tab/>
      </w:r>
      <w:r w:rsidR="003E5A45" w:rsidRPr="00CD2995">
        <w:rPr>
          <w:lang w:val="fr-FR"/>
        </w:rPr>
        <w:tab/>
        <w:t>Port:</w:t>
      </w:r>
      <w:r w:rsidR="003E5A45" w:rsidRPr="00CD2995">
        <w:rPr>
          <w:lang w:val="fr-FR"/>
        </w:rPr>
        <w:tab/>
      </w:r>
      <w:r w:rsidR="003E5A45" w:rsidRPr="00CD2995">
        <w:rPr>
          <w:lang w:val="fr-FR"/>
        </w:rPr>
        <w:tab/>
      </w:r>
      <w:r w:rsidR="00EE43D8" w:rsidRPr="00CD2995">
        <w:rPr>
          <w:lang w:val="fr-FR"/>
        </w:rPr>
        <w:tab/>
      </w:r>
      <w:r w:rsidR="003E5A45" w:rsidRPr="00CD2995">
        <w:rPr>
          <w:lang w:val="fr-FR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 w:rsidR="009D4A2A">
        <w:rPr>
          <w:lang w:val="en-US"/>
        </w:rPr>
        <w:tab/>
      </w:r>
      <w:r w:rsidR="0015047A">
        <w:rPr>
          <w:lang w:val="en-US"/>
        </w:rPr>
        <w:t>Report to the relevant Authorities and Company any hazardous occurrence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2 hours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EE43D8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Radars, ARPA on and running*</w:t>
            </w:r>
            <w:r>
              <w:tab/>
              <w:t>checked</w:t>
            </w:r>
            <w:r w:rsidR="007B1381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EE43D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Bino</w:t>
            </w:r>
            <w:r w:rsidR="00E31FA5">
              <w:t>culars, Azimuth mirrors</w:t>
            </w:r>
            <w:r w:rsidR="00E31FA5">
              <w:tab/>
              <w:t>checked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EE43D8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Window wi</w:t>
            </w:r>
            <w:r w:rsidR="00E31FA5">
              <w:t xml:space="preserve">pers &amp; </w:t>
            </w:r>
            <w:proofErr w:type="spellStart"/>
            <w:r w:rsidR="00E31FA5">
              <w:t>Clearview</w:t>
            </w:r>
            <w:proofErr w:type="spellEnd"/>
            <w:r w:rsidR="00E31FA5">
              <w:t xml:space="preserve"> screens</w:t>
            </w:r>
            <w:r w:rsidR="00E31FA5">
              <w:tab/>
              <w:t>tested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Latest Navigational and Weather reports</w:t>
            </w:r>
            <w:r w:rsidR="00BB1731">
              <w:tab/>
            </w:r>
            <w:r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VHFs on ch.16 </w:t>
            </w:r>
            <w:r w:rsidR="00E31FA5">
              <w:t xml:space="preserve">and Pilot/Port operations </w:t>
            </w:r>
            <w:r w:rsidR="00E31FA5">
              <w:tab/>
              <w:t>done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5863E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Echo sounder </w:t>
            </w:r>
            <w:r w:rsidR="00E31FA5">
              <w:t>on and suitable ranges*</w:t>
            </w:r>
            <w:r w:rsidR="00E31FA5">
              <w:tab/>
              <w:t>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BB1731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gyro and repeaters</w:t>
            </w:r>
            <w:r w:rsidR="00BB1731">
              <w:tab/>
            </w:r>
            <w:r>
              <w:t>align</w:t>
            </w:r>
            <w:r w:rsidR="00F7120D">
              <w:t>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 w:rsidR="000C28C0">
              <w:t>*</w:t>
            </w:r>
            <w:r w:rsidR="00E31FA5"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pa</w:t>
            </w:r>
            <w:r w:rsidR="00A5547A">
              <w:t>s</w:t>
            </w:r>
            <w:r>
              <w:t>sage plan in order</w:t>
            </w:r>
            <w:r w:rsidR="000C28C0">
              <w:t>*</w:t>
            </w:r>
            <w:r w:rsidR="00A5547A">
              <w:tab/>
            </w:r>
            <w:r>
              <w:t>check</w:t>
            </w:r>
            <w:r w:rsidR="00A5547A">
              <w:t>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Under keel and Over head clearances</w:t>
            </w:r>
            <w:r w:rsidR="00E31FA5">
              <w:t>*</w:t>
            </w:r>
            <w:r w:rsidR="00E31FA5">
              <w:tab/>
              <w:t>calculated &amp;meet requirements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SOPEP/ECP emergency port contacts sheet </w:t>
            </w:r>
            <w:r w:rsidR="00D73018">
              <w:tab/>
            </w:r>
            <w:r>
              <w:t>completed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  <w:tr w:rsidR="003B3408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3B3408" w:rsidRDefault="003B3408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Navigation and Not Under Command lights</w:t>
            </w:r>
            <w:r w:rsidR="0075100F">
              <w:t>, and Whistle</w:t>
            </w:r>
            <w:r w:rsidR="000C28C0">
              <w:t>*</w:t>
            </w:r>
            <w:r w:rsidR="00E31FA5"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3408" w:rsidRDefault="003B3408" w:rsidP="00BF5C70"/>
        </w:tc>
      </w:tr>
      <w:tr w:rsidR="003B3408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3B3408" w:rsidRDefault="00E31FA5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Security measures </w:t>
            </w:r>
            <w:r>
              <w:tab/>
              <w:t>in place</w:t>
            </w:r>
            <w:r w:rsidR="003B340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3408" w:rsidRDefault="003B3408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020F32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All </w:t>
            </w:r>
            <w:r w:rsidR="00020F32">
              <w:t>s</w:t>
            </w:r>
            <w:r>
              <w:t>teering pumps</w:t>
            </w:r>
            <w:r w:rsidR="00020F32">
              <w:tab/>
            </w:r>
            <w:r>
              <w:t>started</w:t>
            </w:r>
            <w:r w:rsidR="00020F32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ET</w:t>
            </w:r>
            <w:r w:rsidR="003B3408">
              <w:t>A</w:t>
            </w:r>
            <w:r>
              <w:t xml:space="preserve"> </w:t>
            </w:r>
            <w:r w:rsidR="003B3408">
              <w:t>advise</w:t>
            </w:r>
            <w:r>
              <w:t>d to Pilot/Port control</w:t>
            </w:r>
            <w:r w:rsidR="003B3408">
              <w:t xml:space="preserve"> and pilot arrangements</w:t>
            </w:r>
            <w:r>
              <w:tab/>
            </w:r>
            <w:r w:rsidR="003B3408">
              <w:t>confirmed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</w:t>
            </w:r>
            <w:r w:rsidR="00E647D3">
              <w:tab/>
            </w:r>
            <w:r>
              <w:t>prepared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C28C0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</w:t>
            </w:r>
            <w:r w:rsidR="00E31FA5">
              <w:t>ll bridge communications</w:t>
            </w:r>
            <w:r w:rsidR="00E31FA5">
              <w:tab/>
              <w:t>tested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½ hour noti</w:t>
            </w:r>
            <w:r w:rsidR="00E31FA5">
              <w:t>ce to Engine Control Room</w:t>
            </w:r>
            <w:r w:rsidR="00E31FA5">
              <w:tab/>
              <w:t>given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E31FA5" w:rsidP="00B80D9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Flags</w:t>
            </w:r>
            <w:r>
              <w:tab/>
              <w:t>hoisted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Watertight doors</w:t>
            </w:r>
            <w:r w:rsidR="003B253F">
              <w:tab/>
            </w:r>
            <w:r>
              <w:t>clos</w:t>
            </w:r>
            <w:r w:rsidR="009A7190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Bridge wings controls</w:t>
            </w:r>
            <w:r w:rsidR="003B253F">
              <w:tab/>
            </w:r>
            <w:r>
              <w:t>prepared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Pool filling valve closed and pump</w:t>
            </w:r>
            <w:r w:rsidR="003B253F">
              <w:tab/>
            </w:r>
            <w:r>
              <w:t>off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Change over to manual steering with 2 steering motors</w:t>
            </w:r>
            <w:r w:rsidR="00F7120D">
              <w:t>*</w:t>
            </w:r>
            <w:r w:rsidR="003B253F">
              <w:tab/>
            </w:r>
            <w:r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</w:t>
            </w:r>
            <w:r w:rsidR="003B253F">
              <w:tab/>
            </w:r>
            <w:r>
              <w:t>in &amp;house</w:t>
            </w:r>
            <w:r w:rsidR="009A7190">
              <w:t>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</w:tbl>
    <w:p w:rsidR="000C28C0" w:rsidRDefault="000C28C0" w:rsidP="000C28C0"/>
    <w:p w:rsidR="005863EE" w:rsidRDefault="005863EE" w:rsidP="000C28C0"/>
    <w:p w:rsidR="00884ED0" w:rsidRDefault="00884ED0">
      <w:pPr>
        <w:spacing w:after="160" w:line="259" w:lineRule="auto"/>
        <w:rPr>
          <w:rFonts w:ascii="Arial" w:hAnsi="Arial"/>
          <w:b/>
          <w:bCs/>
          <w:color w:val="FFFFFF"/>
          <w:sz w:val="36"/>
        </w:rPr>
      </w:pPr>
      <w:r>
        <w:br w:type="page"/>
      </w:r>
    </w:p>
    <w:p w:rsidR="00E647D3" w:rsidRDefault="00854ECB" w:rsidP="00854ECB">
      <w:pPr>
        <w:pStyle w:val="ListHeading"/>
      </w:pPr>
      <w:r>
        <w:lastRenderedPageBreak/>
        <w:t>Pre</w:t>
      </w:r>
      <w:r w:rsidR="000C28C0">
        <w:t>-Entry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Changeover from “CONDITION GREEN” to “CONDITION RED” </w:t>
            </w:r>
            <w:r>
              <w:tab/>
              <w:t>effected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A8055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55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>ECR and reception</w:t>
            </w:r>
            <w:r>
              <w:tab/>
              <w:t>advised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A80559" w:rsidRDefault="00A80559" w:rsidP="00BC6C97"/>
        </w:tc>
      </w:tr>
      <w:tr w:rsidR="00A8055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55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>“CONDITION RED” sign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A80559" w:rsidRDefault="00A80559" w:rsidP="00BC6C97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Fins in &amp;locked </w:t>
            </w:r>
            <w:r>
              <w:tab/>
              <w:t>confirmed</w:t>
            </w:r>
            <w:r w:rsidR="00A80559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535399" w:rsidRDefault="00535399" w:rsidP="00BC6C97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Pr="00535399" w:rsidRDefault="00535399" w:rsidP="00535399">
            <w:pPr>
              <w:pStyle w:val="Note"/>
              <w:rPr>
                <w:sz w:val="20"/>
                <w:szCs w:val="20"/>
              </w:rPr>
            </w:pPr>
            <w:r w:rsidRPr="00535399">
              <w:rPr>
                <w:b/>
                <w:sz w:val="20"/>
                <w:szCs w:val="20"/>
              </w:rPr>
              <w:t>Note:</w:t>
            </w:r>
            <w:r w:rsidRPr="00535399">
              <w:rPr>
                <w:sz w:val="20"/>
                <w:szCs w:val="20"/>
              </w:rPr>
              <w:t xml:space="preserve">  If remaining out for entry, inform ECR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A8055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SBE</w:t>
            </w:r>
            <w:r w:rsidR="00535399">
              <w:tab/>
              <w:t>announced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A80559" w:rsidP="00A8055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Stations </w:t>
            </w:r>
            <w:r>
              <w:tab/>
              <w:t>called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62"/>
              </w:tabs>
            </w:pPr>
            <w:r>
              <w:t>Communications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Anchors</w:t>
            </w:r>
            <w:r>
              <w:tab/>
              <w:t>cleared away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Thrusters*</w:t>
            </w:r>
            <w:r>
              <w:tab/>
              <w:t>on &amp;tested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Propulsion machinery</w:t>
            </w:r>
            <w:r>
              <w:tab/>
              <w:t>tested astern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 ladder</w:t>
            </w:r>
            <w:r>
              <w:tab/>
              <w:t>rigged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Permission to approach port </w:t>
            </w:r>
            <w:r>
              <w:tab/>
              <w:t>received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686345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86345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</w:t>
            </w:r>
            <w:r>
              <w:tab/>
              <w:t>onboard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686345" w:rsidRDefault="00686345" w:rsidP="00BC6C97"/>
        </w:tc>
      </w:tr>
      <w:tr w:rsidR="00686345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86345" w:rsidRDefault="00686345" w:rsidP="00686345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 xml:space="preserve">Pilot flag </w:t>
            </w:r>
            <w:r>
              <w:tab/>
              <w:t>hoisted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686345" w:rsidRDefault="00686345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C28C0" w:rsidP="000C28C0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Master-</w:t>
            </w:r>
            <w:r w:rsidR="00854ECB">
              <w:t>Pilot</w:t>
            </w:r>
            <w:r>
              <w:t xml:space="preserve"> information exchange</w:t>
            </w:r>
            <w:r w:rsidR="00854ECB">
              <w:tab/>
            </w:r>
            <w:r>
              <w:t>complete</w:t>
            </w:r>
            <w:r w:rsidR="00854ECB">
              <w:t>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 handed to Pilot</w:t>
            </w:r>
            <w:r w:rsidR="00854ECB">
              <w:tab/>
            </w:r>
            <w:r>
              <w:t>done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informed “Arrival checks complete”</w:t>
            </w:r>
            <w:r w:rsidR="00854ECB">
              <w:tab/>
            </w:r>
            <w:r w:rsidR="00D27A75">
              <w:t>d</w:t>
            </w:r>
            <w:r>
              <w:t>one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CD2995" w:rsidTr="00BD4A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D2995" w:rsidRDefault="00CD2995" w:rsidP="00BD4A12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CD2995">
              <w:rPr>
                <w:b/>
                <w:sz w:val="20"/>
                <w:szCs w:val="20"/>
                <w:highlight w:val="yellow"/>
              </w:rPr>
              <w:t>Note:</w:t>
            </w:r>
            <w:r w:rsidRPr="00CD2995">
              <w:rPr>
                <w:sz w:val="20"/>
                <w:szCs w:val="20"/>
                <w:highlight w:val="yellow"/>
              </w:rPr>
              <w:tab/>
              <w:t>Pre-arrival check should be completed and Master informed prior to the Abort Point identified in the Voyage planning phase</w:t>
            </w:r>
            <w:bookmarkStart w:id="0" w:name="_GoBack"/>
            <w:bookmarkEnd w:id="0"/>
          </w:p>
        </w:tc>
        <w:tc>
          <w:tcPr>
            <w:tcW w:w="765" w:type="dxa"/>
            <w:shd w:val="thinDiagStripe" w:color="BFBFBF" w:themeColor="background1" w:themeShade="BF" w:fill="auto"/>
          </w:tcPr>
          <w:p w:rsidR="00CD2995" w:rsidRPr="00DE689A" w:rsidRDefault="00CD2995" w:rsidP="00BD4A12">
            <w:pPr>
              <w:rPr>
                <w:lang w:val="en-US"/>
              </w:rPr>
            </w:pPr>
          </w:p>
        </w:tc>
      </w:tr>
      <w:tr w:rsidR="009217D8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assessed risks and considered vessel is in a “G</w:t>
            </w:r>
            <w:r w:rsidR="00F7120D">
              <w:t>O</w:t>
            </w:r>
            <w:r>
              <w:t xml:space="preserve"> 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217D8" w:rsidRDefault="009217D8" w:rsidP="00BC6C97"/>
        </w:tc>
      </w:tr>
      <w:tr w:rsidR="00B42E6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42E66" w:rsidRDefault="00B42E66" w:rsidP="00B42E66">
            <w:pPr>
              <w:pStyle w:val="Note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B42E66" w:rsidRDefault="00B42E66" w:rsidP="00BC6C97"/>
        </w:tc>
      </w:tr>
    </w:tbl>
    <w:p w:rsidR="00E647D3" w:rsidRDefault="00466E1F" w:rsidP="00466E1F">
      <w:pPr>
        <w:pStyle w:val="ListHeading"/>
      </w:pPr>
      <w:r>
        <w:t>Post</w:t>
      </w:r>
      <w:r w:rsidR="00CC2C36">
        <w:t>-Arrival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>
            <w:r>
              <w:t>Time</w:t>
            </w:r>
          </w:p>
        </w:tc>
      </w:tr>
      <w:tr w:rsidR="00CC2C36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First line ashore</w:t>
            </w:r>
            <w:r>
              <w:tab/>
              <w:t>passed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Tugs</w:t>
            </w:r>
            <w:r w:rsidR="00466E1F">
              <w:tab/>
            </w:r>
            <w:r>
              <w:t>cast away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Pr="001B4CEF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Gangway</w:t>
            </w:r>
            <w:r w:rsidR="00466E1F">
              <w:tab/>
            </w:r>
            <w:r>
              <w:t>land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142125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</w:t>
            </w:r>
            <w:r w:rsidR="00CC2C36">
              <w:t>ll Fa</w:t>
            </w:r>
            <w:r w:rsidR="00466E1F">
              <w:t>s</w:t>
            </w:r>
            <w:r w:rsidR="00CC2C36">
              <w:t>t:</w:t>
            </w:r>
          </w:p>
        </w:tc>
        <w:tc>
          <w:tcPr>
            <w:tcW w:w="765" w:type="dxa"/>
            <w:shd w:val="thinDiagStripe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For</w:t>
            </w:r>
            <w:r w:rsidR="00CC2C36">
              <w:t>ward</w:t>
            </w:r>
            <w:r w:rsidR="00466E1F">
              <w:tab/>
            </w:r>
            <w:r w:rsidR="00CC2C36">
              <w:t>complete</w:t>
            </w:r>
            <w:r w:rsidR="00A82812">
              <w:t>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 xml:space="preserve">Aft 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FWE </w:t>
            </w:r>
            <w:r>
              <w:tab/>
              <w:t>announced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06FF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FFF" w:rsidRDefault="00C06FFF" w:rsidP="00C06FF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AIS status </w:t>
            </w:r>
            <w:r>
              <w:tab/>
              <w:t>updated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06FFF" w:rsidRDefault="00C06FFF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Steering motors </w:t>
            </w:r>
            <w:r>
              <w:tab/>
              <w:t>off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Watertight doors</w:t>
            </w:r>
            <w:r>
              <w:tab/>
              <w:t>opened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“Green Condition”</w:t>
            </w:r>
            <w:r>
              <w:tab/>
              <w:t>invoked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E-mail</w:t>
            </w:r>
            <w:r>
              <w:tab/>
              <w:t>sent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A66BA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6BAF" w:rsidRDefault="00A66BAF" w:rsidP="00A66BAF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 xml:space="preserve">Sign 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A66BAF" w:rsidRDefault="00A66BA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Post-manoeuvre de-brief with bridge team and persons in charge of mooring stations</w:t>
            </w:r>
            <w:r>
              <w:tab/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66BA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</w:t>
            </w:r>
            <w:r w:rsidR="00A66BAF">
              <w:t>hip</w:t>
            </w:r>
            <w:r w:rsidR="00466E1F">
              <w:tab/>
            </w:r>
            <w:r w:rsidR="00A66BAF">
              <w:t>clear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66BAF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</w:t>
            </w:r>
            <w:r w:rsidR="00E31FA5">
              <w:t>lags</w:t>
            </w:r>
            <w:r w:rsidR="00E31FA5">
              <w:tab/>
              <w:t>lowered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66BAF" w:rsidP="00A66BA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the logbook</w:t>
            </w:r>
            <w:r w:rsidR="00466E1F">
              <w:tab/>
              <w:t>d</w:t>
            </w:r>
            <w:r>
              <w:t>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</w:tbl>
    <w:p w:rsidR="00935B12" w:rsidRDefault="00A66BAF" w:rsidP="00A66BAF">
      <w:pPr>
        <w:pStyle w:val="ListHeading"/>
      </w:pPr>
      <w:r>
        <w:t>Anchoring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C316DE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>
            <w:r>
              <w:t>Time</w:t>
            </w:r>
          </w:p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Pr="00D74EBB" w:rsidRDefault="00D74EBB" w:rsidP="00D74EBB">
            <w:pPr>
              <w:pStyle w:val="FirstLevel"/>
              <w:numPr>
                <w:ilvl w:val="0"/>
                <w:numId w:val="7"/>
              </w:numPr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Intended position agreed with Port Authorities/ Coastal State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C316D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Tidal directions and weather conditions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Depth and seabed nature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Sea</w:t>
            </w:r>
            <w:r w:rsidR="00A548F6">
              <w:t xml:space="preserve"> </w:t>
            </w:r>
            <w:r>
              <w:t>room/swing circle adequate and clear of channel/fairway/underwater pipelines</w:t>
            </w:r>
            <w:r w:rsidR="00E31FA5">
              <w:t xml:space="preserve"> /cables &amp; other ships </w:t>
            </w:r>
            <w:r w:rsidR="00E31FA5"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and scope of cable to be used</w:t>
            </w:r>
            <w:r>
              <w:tab/>
              <w:t>selected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Method of dropping (windlass/brake)</w:t>
            </w:r>
            <w:r>
              <w:tab/>
              <w:t>selected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party</w:t>
            </w:r>
            <w:r>
              <w:tab/>
              <w:t>briefed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D74EBB">
              <w:tab/>
            </w:r>
            <w:r>
              <w:t>let go</w:t>
            </w:r>
            <w:r w:rsidR="00D74EB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535399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Exact position</w:t>
            </w:r>
            <w:r w:rsidR="00D74EBB">
              <w:tab/>
            </w:r>
            <w:r>
              <w:t>fix</w:t>
            </w:r>
            <w:r w:rsidR="00D74EBB">
              <w:t>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E31FA5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Swing circle</w:t>
            </w:r>
            <w:r w:rsidR="00D74EBB">
              <w:tab/>
            </w:r>
            <w:r>
              <w:t>mark</w:t>
            </w:r>
            <w:r w:rsidR="00E31FA5">
              <w:t>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D74EBB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Signals/shapes/anchor marking buoy</w:t>
            </w:r>
            <w:r w:rsidR="00D74EBB">
              <w:tab/>
            </w:r>
            <w:r>
              <w:t>deployed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holding</w:t>
            </w:r>
            <w:r>
              <w:tab/>
              <w:t>confirmed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C316DE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Anchor stoppers </w:t>
            </w:r>
            <w:r>
              <w:tab/>
              <w:t>secured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C316DE"/>
        </w:tc>
      </w:tr>
      <w:tr w:rsidR="00535399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Port and other authorities </w:t>
            </w:r>
            <w:r>
              <w:tab/>
              <w:t>notified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535399" w:rsidRDefault="00535399" w:rsidP="00C316DE"/>
        </w:tc>
      </w:tr>
    </w:tbl>
    <w:p w:rsidR="00A66BAF" w:rsidRPr="00A66BAF" w:rsidRDefault="00A66BAF" w:rsidP="00A66BAF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F5C70"/>
    <w:p w:rsidR="00466E1F" w:rsidRDefault="00466E1F" w:rsidP="00BF5C70"/>
    <w:p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p w:rsidR="0041270B" w:rsidRDefault="0041270B" w:rsidP="00BF5C70"/>
    <w:p w:rsidR="0041270B" w:rsidRDefault="0041270B" w:rsidP="00BF5C70"/>
    <w:p w:rsidR="0041270B" w:rsidRDefault="0041270B" w:rsidP="0041270B">
      <w:pPr>
        <w:pStyle w:val="Note"/>
      </w:pPr>
      <w:r w:rsidRPr="00B05D29">
        <w:rPr>
          <w:b/>
        </w:rPr>
        <w:t>Note:</w:t>
      </w:r>
      <w:r>
        <w:tab/>
        <w:t>In addition, for US waters complete the section on the next page</w:t>
      </w:r>
    </w:p>
    <w:p w:rsidR="0041270B" w:rsidRDefault="0041270B">
      <w:pPr>
        <w:spacing w:after="160" w:line="259" w:lineRule="auto"/>
      </w:pPr>
      <w:r>
        <w:br w:type="page"/>
      </w:r>
    </w:p>
    <w:p w:rsidR="0041270B" w:rsidRDefault="0041270B" w:rsidP="0041270B">
      <w:pPr>
        <w:pStyle w:val="ListHeading"/>
      </w:pPr>
      <w:r>
        <w:lastRenderedPageBreak/>
        <w:t>For USA going vessels (as required by 33 CFR 164.25)</w:t>
      </w:r>
    </w:p>
    <w:p w:rsidR="0041270B" w:rsidRDefault="0041270B" w:rsidP="0041270B">
      <w:pPr>
        <w:pStyle w:val="FirstLevel"/>
        <w:numPr>
          <w:ilvl w:val="0"/>
          <w:numId w:val="0"/>
        </w:numPr>
        <w:ind w:left="113"/>
      </w:pPr>
      <w:r>
        <w:t xml:space="preserve">Test the following </w:t>
      </w:r>
      <w:r w:rsidRPr="009F578F">
        <w:rPr>
          <w:b/>
        </w:rPr>
        <w:t>equipment</w:t>
      </w:r>
      <w:r>
        <w:t xml:space="preserve"> no more than 12 </w:t>
      </w:r>
      <w:proofErr w:type="spellStart"/>
      <w:r>
        <w:t>hrs</w:t>
      </w:r>
      <w:proofErr w:type="spellEnd"/>
      <w:r>
        <w:t xml:space="preserve"> prior to entering or getting underway </w:t>
      </w:r>
      <w:r w:rsidRPr="00807616">
        <w:t>on the navigable waters of the United States</w:t>
      </w:r>
      <w:r>
        <w:t>:</w:t>
      </w:r>
    </w:p>
    <w:p w:rsidR="0041270B" w:rsidRDefault="0041270B" w:rsidP="0041270B">
      <w:pPr>
        <w:pStyle w:val="FirstLevel"/>
        <w:numPr>
          <w:ilvl w:val="0"/>
          <w:numId w:val="8"/>
        </w:numPr>
      </w:pPr>
      <w:r>
        <w:t xml:space="preserve">Primary and secondary steering gear, including </w:t>
      </w:r>
      <w:r w:rsidRPr="00A43001">
        <w:t>a visual inspection of the steering gear and its connecting linkage, and, where applicable, the operation of the following:</w:t>
      </w:r>
    </w:p>
    <w:p w:rsidR="0041270B" w:rsidRDefault="0041270B" w:rsidP="0041270B">
      <w:pPr>
        <w:pStyle w:val="SecondLevel"/>
      </w:pPr>
      <w:r>
        <w:t>e</w:t>
      </w:r>
      <w:r w:rsidRPr="009F578F">
        <w:t>ach remote steering gear control system</w:t>
      </w:r>
    </w:p>
    <w:p w:rsidR="0041270B" w:rsidRDefault="0041270B" w:rsidP="0041270B">
      <w:pPr>
        <w:pStyle w:val="SecondLevel"/>
      </w:pPr>
      <w:r>
        <w:t>e</w:t>
      </w:r>
      <w:r w:rsidRPr="009F578F">
        <w:t>ach steering position located on the navigating bridge</w:t>
      </w:r>
    </w:p>
    <w:p w:rsidR="0041270B" w:rsidRDefault="0041270B" w:rsidP="0041270B">
      <w:pPr>
        <w:pStyle w:val="SecondLevel"/>
      </w:pPr>
      <w:r>
        <w:t>t</w:t>
      </w:r>
      <w:r w:rsidRPr="009F578F">
        <w:t>he main steering gear from the alternative power supply, if installed</w:t>
      </w:r>
    </w:p>
    <w:p w:rsidR="0041270B" w:rsidRDefault="0041270B" w:rsidP="0041270B">
      <w:pPr>
        <w:pStyle w:val="SecondLevel"/>
      </w:pPr>
      <w:r>
        <w:t>e</w:t>
      </w:r>
      <w:r w:rsidRPr="009F578F">
        <w:t>ach rudder angle indicator in relation to the actual position of the rudder</w:t>
      </w:r>
    </w:p>
    <w:p w:rsidR="0041270B" w:rsidRDefault="0041270B" w:rsidP="0041270B">
      <w:pPr>
        <w:pStyle w:val="SecondLevel"/>
      </w:pPr>
      <w:r>
        <w:t>e</w:t>
      </w:r>
      <w:r w:rsidRPr="009F578F">
        <w:t>ach remote steering gear control system power failure alarm</w:t>
      </w:r>
    </w:p>
    <w:p w:rsidR="0041270B" w:rsidRDefault="0041270B" w:rsidP="0041270B">
      <w:pPr>
        <w:pStyle w:val="SecondLevel"/>
      </w:pPr>
      <w:r>
        <w:t>e</w:t>
      </w:r>
      <w:r w:rsidRPr="009F578F">
        <w:t>ach remote steering gear power unit failure alarm</w:t>
      </w:r>
    </w:p>
    <w:p w:rsidR="0041270B" w:rsidRDefault="0041270B" w:rsidP="0041270B">
      <w:pPr>
        <w:pStyle w:val="SecondLevel"/>
      </w:pPr>
      <w:r>
        <w:t>t</w:t>
      </w:r>
      <w:r w:rsidRPr="009F578F">
        <w:t>he full movement of the rudder to the required capabilities of the steering gear</w:t>
      </w:r>
    </w:p>
    <w:p w:rsidR="0041270B" w:rsidRDefault="0041270B" w:rsidP="0041270B">
      <w:pPr>
        <w:pStyle w:val="FirstLevel"/>
        <w:ind w:left="510" w:hanging="397"/>
      </w:pPr>
      <w:r>
        <w:t>A</w:t>
      </w:r>
      <w:r w:rsidRPr="00A43001">
        <w:t>ll internal vessel control communications and vessel control alarms</w:t>
      </w:r>
    </w:p>
    <w:p w:rsidR="0041270B" w:rsidRDefault="0041270B" w:rsidP="0041270B">
      <w:pPr>
        <w:pStyle w:val="FirstLevel"/>
        <w:ind w:left="510" w:hanging="397"/>
      </w:pPr>
      <w:r>
        <w:t>S</w:t>
      </w:r>
      <w:r w:rsidRPr="00A43001">
        <w:t>tandby or emergency generator, for as long as necessary to show proper functioning, including steady state temperature and pressure readings</w:t>
      </w:r>
    </w:p>
    <w:p w:rsidR="0041270B" w:rsidRDefault="0041270B" w:rsidP="0041270B">
      <w:pPr>
        <w:pStyle w:val="FirstLevel"/>
        <w:ind w:left="510" w:hanging="397"/>
      </w:pPr>
      <w:r>
        <w:t>S</w:t>
      </w:r>
      <w:r w:rsidRPr="00A43001">
        <w:t>torage batteries for emergency lighting and power systems in vessel control and propulsion machinery spaces</w:t>
      </w:r>
    </w:p>
    <w:p w:rsidR="0041270B" w:rsidRDefault="0041270B" w:rsidP="0041270B">
      <w:pPr>
        <w:pStyle w:val="FirstLevel"/>
        <w:ind w:left="510" w:hanging="397"/>
      </w:pPr>
      <w:r>
        <w:t>M</w:t>
      </w:r>
      <w:r w:rsidRPr="00A43001">
        <w:t>ain propulsion machinery, ahead and astern</w:t>
      </w:r>
    </w:p>
    <w:p w:rsidR="0041270B" w:rsidRDefault="0041270B" w:rsidP="0041270B">
      <w:pPr>
        <w:pStyle w:val="Note"/>
      </w:pPr>
      <w:r w:rsidRPr="00B05D29">
        <w:rPr>
          <w:b/>
        </w:rPr>
        <w:t>Note:</w:t>
      </w:r>
      <w:r>
        <w:tab/>
        <w:t xml:space="preserve">If entering </w:t>
      </w:r>
      <w:r w:rsidRPr="0070173C">
        <w:t xml:space="preserve">the Great Lakes from the St. Lawrence Seaway </w:t>
      </w:r>
      <w:r>
        <w:t>perform these</w:t>
      </w:r>
      <w:r w:rsidRPr="0070173C">
        <w:t xml:space="preserve"> tests </w:t>
      </w:r>
      <w:r>
        <w:t xml:space="preserve">preparatory to or </w:t>
      </w:r>
      <w:r w:rsidRPr="0070173C">
        <w:t>during the passage of the St. Lawrence Seaway or within one hour of passing Wolfe Island</w:t>
      </w:r>
      <w:r>
        <w:t>.</w:t>
      </w:r>
      <w:r>
        <w:br/>
      </w:r>
      <w:r w:rsidRPr="00B05D29">
        <w:t>Vessels navigating on the Great Lakes and their connecting and tributary waters, having once completed the test</w:t>
      </w:r>
      <w:r>
        <w:t>s</w:t>
      </w:r>
      <w:r w:rsidRPr="00B05D29">
        <w:t>, are considered to remain in compliance until arriving at the next port of call on the Great Lakes</w:t>
      </w:r>
      <w: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41270B" w:rsidTr="00E41AAB">
        <w:tc>
          <w:tcPr>
            <w:tcW w:w="9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1270B" w:rsidRDefault="0041270B" w:rsidP="00E41AAB">
            <w:pPr>
              <w:jc w:val="right"/>
            </w:pPr>
            <w:r>
              <w:sym w:font="Webdings" w:char="F061"/>
            </w:r>
          </w:p>
        </w:tc>
      </w:tr>
      <w:tr w:rsidR="0041270B" w:rsidTr="00E41AAB">
        <w:tc>
          <w:tcPr>
            <w:tcW w:w="9039" w:type="dxa"/>
            <w:tcBorders>
              <w:top w:val="single" w:sz="4" w:space="0" w:color="auto"/>
            </w:tcBorders>
            <w:shd w:val="clear" w:color="auto" w:fill="auto"/>
          </w:tcPr>
          <w:p w:rsidR="0041270B" w:rsidRPr="00807616" w:rsidRDefault="0041270B" w:rsidP="00E41AAB">
            <w:pPr>
              <w:pStyle w:val="FirstLevel"/>
              <w:numPr>
                <w:ilvl w:val="0"/>
                <w:numId w:val="0"/>
              </w:numPr>
              <w:tabs>
                <w:tab w:val="clear" w:pos="9106"/>
                <w:tab w:val="right" w:leader="dot" w:pos="8823"/>
              </w:tabs>
              <w:ind w:left="113" w:right="-108"/>
              <w:rPr>
                <w:szCs w:val="20"/>
              </w:rPr>
            </w:pPr>
            <w:r>
              <w:t>Log entry to confirm that equipment was tested as per 33CFR164.25</w:t>
            </w:r>
            <w:r>
              <w:tab/>
              <w:t xml:space="preserve">made </w:t>
            </w:r>
            <w:r>
              <w:sym w:font="Webdings" w:char="F063"/>
            </w:r>
          </w:p>
        </w:tc>
      </w:tr>
    </w:tbl>
    <w:p w:rsidR="0041270B" w:rsidRPr="00807616" w:rsidRDefault="0041270B" w:rsidP="0041270B"/>
    <w:p w:rsidR="0041270B" w:rsidRDefault="0041270B" w:rsidP="00BF5C70"/>
    <w:sectPr w:rsidR="0041270B" w:rsidSect="00B6790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819" w:rsidRDefault="00FB0819" w:rsidP="003A4324">
      <w:r>
        <w:separator/>
      </w:r>
    </w:p>
  </w:endnote>
  <w:endnote w:type="continuationSeparator" w:id="0">
    <w:p w:rsidR="00FB0819" w:rsidRDefault="00FB0819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B177B9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884ED0" w:rsidRPr="00E87953" w:rsidTr="001C03AC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884ED0" w:rsidRPr="00E87953" w:rsidRDefault="0041270B" w:rsidP="00CD299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1.</w:t>
          </w:r>
          <w:r w:rsidR="00CD2995">
            <w:rPr>
              <w:rFonts w:cs="Arial"/>
              <w:spacing w:val="-2"/>
              <w:sz w:val="18"/>
            </w:rPr>
            <w:t>2</w:t>
          </w:r>
          <w:r w:rsidR="00884ED0" w:rsidRPr="00E87953">
            <w:rPr>
              <w:rFonts w:cs="Arial"/>
              <w:spacing w:val="-2"/>
              <w:sz w:val="18"/>
            </w:rPr>
            <w:t xml:space="preserve"> </w:t>
          </w:r>
          <w:r w:rsidR="00CD2995">
            <w:rPr>
              <w:rFonts w:cs="Arial"/>
              <w:spacing w:val="-2"/>
              <w:sz w:val="18"/>
            </w:rPr>
            <w:t>(12</w:t>
          </w:r>
          <w:r w:rsidR="00884ED0">
            <w:rPr>
              <w:rFonts w:cs="Arial"/>
              <w:spacing w:val="-2"/>
              <w:sz w:val="18"/>
            </w:rPr>
            <w:t>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884ED0" w:rsidRPr="00E87953" w:rsidRDefault="00884ED0" w:rsidP="001C03A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CD2995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 w:rsidR="0041270B">
            <w:rPr>
              <w:rFonts w:cs="Arial"/>
              <w:spacing w:val="-2"/>
              <w:sz w:val="18"/>
            </w:rPr>
            <w:t>4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819" w:rsidRDefault="00FB0819" w:rsidP="003A4324">
      <w:r>
        <w:separator/>
      </w:r>
    </w:p>
  </w:footnote>
  <w:footnote w:type="continuationSeparator" w:id="0">
    <w:p w:rsidR="00FB0819" w:rsidRDefault="00FB0819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EE43D8">
          <w:pPr>
            <w:pStyle w:val="SectionHeading"/>
          </w:pPr>
          <w:r>
            <w:t>saf2</w:t>
          </w:r>
          <w:r w:rsidR="00EE43D8">
            <w:t>6</w:t>
          </w:r>
          <w:r>
            <w:t xml:space="preserve"> </w:t>
          </w:r>
          <w:r w:rsidR="00884ED0">
            <w:t xml:space="preserve">(Silver Discoverer) </w:t>
          </w:r>
          <w:r>
            <w:t xml:space="preserve">– bridge </w:t>
          </w:r>
          <w:r w:rsidR="00EE43D8">
            <w:t>arrival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1701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4B0F"/>
    <w:rsid w:val="00127A45"/>
    <w:rsid w:val="00131383"/>
    <w:rsid w:val="00135AE7"/>
    <w:rsid w:val="00141EE1"/>
    <w:rsid w:val="00142125"/>
    <w:rsid w:val="00143CE5"/>
    <w:rsid w:val="0015047A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296C"/>
    <w:rsid w:val="00215052"/>
    <w:rsid w:val="002164DA"/>
    <w:rsid w:val="002179E4"/>
    <w:rsid w:val="00240BBB"/>
    <w:rsid w:val="00251089"/>
    <w:rsid w:val="002601B0"/>
    <w:rsid w:val="00261214"/>
    <w:rsid w:val="00275767"/>
    <w:rsid w:val="00277AED"/>
    <w:rsid w:val="002801B0"/>
    <w:rsid w:val="00290DE1"/>
    <w:rsid w:val="00293869"/>
    <w:rsid w:val="00294C19"/>
    <w:rsid w:val="002A3C77"/>
    <w:rsid w:val="002A5CB0"/>
    <w:rsid w:val="002B2CCE"/>
    <w:rsid w:val="002B670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1270B"/>
    <w:rsid w:val="00434D30"/>
    <w:rsid w:val="0043547D"/>
    <w:rsid w:val="00444F8F"/>
    <w:rsid w:val="0046636A"/>
    <w:rsid w:val="00466E1F"/>
    <w:rsid w:val="00476B79"/>
    <w:rsid w:val="00487B57"/>
    <w:rsid w:val="00491D80"/>
    <w:rsid w:val="004A3DFB"/>
    <w:rsid w:val="004C20A5"/>
    <w:rsid w:val="004D243A"/>
    <w:rsid w:val="004D5161"/>
    <w:rsid w:val="004E011D"/>
    <w:rsid w:val="004E4007"/>
    <w:rsid w:val="00526D6C"/>
    <w:rsid w:val="00533589"/>
    <w:rsid w:val="00535399"/>
    <w:rsid w:val="00542398"/>
    <w:rsid w:val="00553270"/>
    <w:rsid w:val="00582F2B"/>
    <w:rsid w:val="005863EE"/>
    <w:rsid w:val="005B1576"/>
    <w:rsid w:val="005B4B19"/>
    <w:rsid w:val="005D1F7E"/>
    <w:rsid w:val="005D351D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00F"/>
    <w:rsid w:val="00751655"/>
    <w:rsid w:val="007606F6"/>
    <w:rsid w:val="007643CE"/>
    <w:rsid w:val="00781006"/>
    <w:rsid w:val="00781B2E"/>
    <w:rsid w:val="007878C2"/>
    <w:rsid w:val="007B1381"/>
    <w:rsid w:val="007D1040"/>
    <w:rsid w:val="007D435D"/>
    <w:rsid w:val="007E5D1E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4ED0"/>
    <w:rsid w:val="00886551"/>
    <w:rsid w:val="008A1E2F"/>
    <w:rsid w:val="008B41D1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60D68"/>
    <w:rsid w:val="00964AD9"/>
    <w:rsid w:val="009668A7"/>
    <w:rsid w:val="00970E38"/>
    <w:rsid w:val="009845C0"/>
    <w:rsid w:val="009A571A"/>
    <w:rsid w:val="009A7190"/>
    <w:rsid w:val="009C061F"/>
    <w:rsid w:val="009D4A2A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A18D5"/>
    <w:rsid w:val="00AC44C9"/>
    <w:rsid w:val="00AD16C1"/>
    <w:rsid w:val="00AE5FB9"/>
    <w:rsid w:val="00AE71EA"/>
    <w:rsid w:val="00AF471F"/>
    <w:rsid w:val="00B1324A"/>
    <w:rsid w:val="00B14755"/>
    <w:rsid w:val="00B177B9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97E51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06FFF"/>
    <w:rsid w:val="00C2757D"/>
    <w:rsid w:val="00C27846"/>
    <w:rsid w:val="00C37925"/>
    <w:rsid w:val="00C37D73"/>
    <w:rsid w:val="00C429B6"/>
    <w:rsid w:val="00C5049E"/>
    <w:rsid w:val="00C572C9"/>
    <w:rsid w:val="00C63B68"/>
    <w:rsid w:val="00C649A9"/>
    <w:rsid w:val="00C863D5"/>
    <w:rsid w:val="00C87BE3"/>
    <w:rsid w:val="00C90495"/>
    <w:rsid w:val="00CC2C36"/>
    <w:rsid w:val="00CC40E8"/>
    <w:rsid w:val="00CC671A"/>
    <w:rsid w:val="00CD02AA"/>
    <w:rsid w:val="00CD1042"/>
    <w:rsid w:val="00CD1D2E"/>
    <w:rsid w:val="00CD2995"/>
    <w:rsid w:val="00CF0BB7"/>
    <w:rsid w:val="00CF518D"/>
    <w:rsid w:val="00CF60CD"/>
    <w:rsid w:val="00CF7B87"/>
    <w:rsid w:val="00D017F4"/>
    <w:rsid w:val="00D1593F"/>
    <w:rsid w:val="00D27A75"/>
    <w:rsid w:val="00D402EB"/>
    <w:rsid w:val="00D43C87"/>
    <w:rsid w:val="00D453AB"/>
    <w:rsid w:val="00D55936"/>
    <w:rsid w:val="00D62217"/>
    <w:rsid w:val="00D706FD"/>
    <w:rsid w:val="00D73018"/>
    <w:rsid w:val="00D7484C"/>
    <w:rsid w:val="00D74EBB"/>
    <w:rsid w:val="00D8664A"/>
    <w:rsid w:val="00D908B0"/>
    <w:rsid w:val="00DA4464"/>
    <w:rsid w:val="00DB539C"/>
    <w:rsid w:val="00DC4C94"/>
    <w:rsid w:val="00DC6C29"/>
    <w:rsid w:val="00DD571E"/>
    <w:rsid w:val="00DD630E"/>
    <w:rsid w:val="00DE77A3"/>
    <w:rsid w:val="00E30319"/>
    <w:rsid w:val="00E31FA5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EC4876"/>
    <w:rsid w:val="00EE43D8"/>
    <w:rsid w:val="00F142A1"/>
    <w:rsid w:val="00F52ECD"/>
    <w:rsid w:val="00F7120D"/>
    <w:rsid w:val="00F74502"/>
    <w:rsid w:val="00F81592"/>
    <w:rsid w:val="00F81C7D"/>
    <w:rsid w:val="00F81E1E"/>
    <w:rsid w:val="00F862BB"/>
    <w:rsid w:val="00F8739F"/>
    <w:rsid w:val="00FA1FE2"/>
    <w:rsid w:val="00FB0819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4CD00-F5EF-4B49-962A-2E20527F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0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2</cp:revision>
  <cp:lastPrinted>2014-06-17T18:34:00Z</cp:lastPrinted>
  <dcterms:created xsi:type="dcterms:W3CDTF">2019-01-14T17:31:00Z</dcterms:created>
  <dcterms:modified xsi:type="dcterms:W3CDTF">2019-01-14T17:31:00Z</dcterms:modified>
</cp:coreProperties>
</file>