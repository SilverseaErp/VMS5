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C5" w:rsidRDefault="00A5547A" w:rsidP="003E5A45">
      <w:pPr>
        <w:pStyle w:val="ListFooter"/>
        <w:jc w:val="left"/>
        <w:rPr>
          <w:lang w:val="en-US"/>
        </w:rPr>
      </w:pPr>
      <w:bookmarkStart w:id="0" w:name="_GoBack"/>
      <w:bookmarkEnd w:id="0"/>
      <w:r>
        <w:rPr>
          <w:lang w:val="en-US"/>
        </w:rPr>
        <w:t>Date:</w:t>
      </w:r>
      <w:r>
        <w:rPr>
          <w:lang w:val="en-US"/>
        </w:rPr>
        <w:tab/>
      </w:r>
      <w:r w:rsidR="003E5A45">
        <w:rPr>
          <w:lang w:val="en-US"/>
        </w:rPr>
        <w:tab/>
      </w:r>
      <w:r>
        <w:rPr>
          <w:lang w:val="en-US"/>
        </w:rPr>
        <w:tab/>
      </w:r>
      <w:r w:rsidR="003E5A45">
        <w:rPr>
          <w:lang w:val="en-US"/>
        </w:rPr>
        <w:t>Departure time:</w:t>
      </w:r>
      <w:r w:rsidR="003E5A45">
        <w:rPr>
          <w:lang w:val="en-US"/>
        </w:rPr>
        <w:tab/>
      </w:r>
      <w:r w:rsidR="003E5A45">
        <w:rPr>
          <w:lang w:val="en-US"/>
        </w:rPr>
        <w:tab/>
        <w:t>Port:</w:t>
      </w:r>
      <w:r w:rsidR="003E5A45">
        <w:rPr>
          <w:lang w:val="en-US"/>
        </w:rPr>
        <w:tab/>
      </w:r>
      <w:r w:rsidR="003E5A45">
        <w:rPr>
          <w:lang w:val="en-US"/>
        </w:rPr>
        <w:tab/>
      </w:r>
      <w:r w:rsidR="003E5A45">
        <w:rPr>
          <w:lang w:val="en-US"/>
        </w:rPr>
        <w:tab/>
        <w:t>Voyage:</w:t>
      </w:r>
    </w:p>
    <w:p w:rsidR="00E614DA" w:rsidRDefault="00E614DA" w:rsidP="00E614DA">
      <w:pPr>
        <w:pStyle w:val="Caution"/>
        <w:rPr>
          <w:lang w:val="en-US"/>
        </w:rPr>
      </w:pPr>
      <w:r w:rsidRPr="00E614DA">
        <w:rPr>
          <w:b/>
          <w:lang w:val="en-US"/>
        </w:rPr>
        <w:t>Caution:</w:t>
      </w:r>
      <w:r>
        <w:rPr>
          <w:lang w:val="en-US"/>
        </w:rPr>
        <w:tab/>
        <w:t xml:space="preserve">Report to the </w:t>
      </w:r>
      <w:r w:rsidR="00AD16C1">
        <w:rPr>
          <w:lang w:val="en-US"/>
        </w:rPr>
        <w:t>relevant A</w:t>
      </w:r>
      <w:r w:rsidR="00AE5FB9">
        <w:rPr>
          <w:lang w:val="en-US"/>
        </w:rPr>
        <w:t>uthorities and</w:t>
      </w:r>
      <w:r w:rsidR="00AD16C1">
        <w:rPr>
          <w:lang w:val="en-US"/>
        </w:rPr>
        <w:t xml:space="preserve"> Company any hazardous o</w:t>
      </w:r>
      <w:r>
        <w:rPr>
          <w:lang w:val="en-US"/>
        </w:rPr>
        <w:t>ccurrence affecting the safety of the ship and situations that may lead to pollution</w:t>
      </w:r>
    </w:p>
    <w:p w:rsidR="003E5A45" w:rsidRPr="00854ECB" w:rsidRDefault="003E5A45" w:rsidP="003E5A45">
      <w:pPr>
        <w:pStyle w:val="ListHeading"/>
        <w:rPr>
          <w:szCs w:val="36"/>
        </w:rPr>
      </w:pPr>
      <w:r w:rsidRPr="00854ECB">
        <w:rPr>
          <w:szCs w:val="36"/>
        </w:rPr>
        <w:t>2 Hours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0C55C3" w:rsidP="000C55C3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</w:tcPr>
          <w:p w:rsidR="00935B12" w:rsidRDefault="007B1381" w:rsidP="00BF5C70">
            <w:r>
              <w:t>Time</w:t>
            </w:r>
          </w:p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2 hours notice to Engine Control Room</w:t>
            </w:r>
            <w:r>
              <w:tab/>
              <w:t>given</w:t>
            </w:r>
            <w:r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Clocks</w:t>
            </w:r>
            <w:r>
              <w:tab/>
              <w:t>synchronized</w:t>
            </w:r>
            <w:r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Deadlights</w:t>
            </w:r>
            <w:r>
              <w:tab/>
              <w:t>closed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Port and sea passage plans</w:t>
            </w:r>
            <w:r w:rsidR="00F7120D">
              <w:t>*</w:t>
            </w:r>
            <w:r>
              <w:t xml:space="preserve"> </w:t>
            </w:r>
            <w:r>
              <w:tab/>
              <w:t>in order &amp;updated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6A6A6" w:themeColor="background1" w:themeShade="A6" w:fill="auto"/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B8634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Under keel and Over </w:t>
            </w:r>
            <w:r w:rsidR="003B4507">
              <w:t>h</w:t>
            </w:r>
            <w:r>
              <w:t xml:space="preserve">ead </w:t>
            </w:r>
            <w:r w:rsidR="003B4507">
              <w:t>c</w:t>
            </w:r>
            <w:r>
              <w:t>learances</w:t>
            </w:r>
            <w:r w:rsidR="00F7120D">
              <w:t>*</w:t>
            </w:r>
            <w:r>
              <w:tab/>
              <w:t>calculated &amp;</w:t>
            </w:r>
            <w:r w:rsidR="00B8634E">
              <w:t xml:space="preserve">meet </w:t>
            </w:r>
            <w:r>
              <w:t>requirements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6A6A6" w:themeColor="background1" w:themeShade="A6" w:fill="auto"/>
          </w:tcPr>
          <w:p w:rsidR="00935B12" w:rsidRDefault="00935B12" w:rsidP="00BF5C70"/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BB173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Log</w:t>
            </w:r>
            <w:r>
              <w:tab/>
              <w:t>reset</w:t>
            </w:r>
            <w:r w:rsidR="000C55C3"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  <w:tr w:rsidR="007B1381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BB173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If required, AMVER</w:t>
            </w:r>
            <w:r>
              <w:tab/>
              <w:t>sent</w:t>
            </w:r>
            <w:r w:rsidR="000C55C3">
              <w:sym w:font="Webdings" w:char="F063"/>
            </w:r>
          </w:p>
        </w:tc>
        <w:tc>
          <w:tcPr>
            <w:tcW w:w="765" w:type="dxa"/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BB173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Weather report/ map</w:t>
            </w:r>
            <w:r>
              <w:tab/>
              <w:t>received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BB1731" w:rsidRDefault="00BB1731" w:rsidP="00F7120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NAVTEX and EGC</w:t>
            </w:r>
            <w:r w:rsidR="00F7120D">
              <w:t xml:space="preserve"> on and latest warnings</w:t>
            </w:r>
            <w:r>
              <w:tab/>
            </w:r>
            <w:r w:rsidR="00F7120D">
              <w:t>reviewed</w:t>
            </w:r>
            <w:r w:rsidR="000C55C3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7B1381" w:rsidRDefault="007B1381" w:rsidP="00BF5C70"/>
        </w:tc>
      </w:tr>
      <w:tr w:rsidR="007B1381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A5547A" w:rsidP="003B450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ALDIS, Morse &amp; Emergency </w:t>
            </w:r>
            <w:r w:rsidR="003B4507">
              <w:t>l</w:t>
            </w:r>
            <w:r>
              <w:t>amps, incl. batteries</w:t>
            </w:r>
            <w:r>
              <w:tab/>
              <w:t>tested</w:t>
            </w:r>
            <w:r w:rsidR="00D73018">
              <w:sym w:font="Webdings" w:char="F063"/>
            </w:r>
          </w:p>
        </w:tc>
        <w:tc>
          <w:tcPr>
            <w:tcW w:w="765" w:type="dxa"/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A5547A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Wipers &amp; </w:t>
            </w:r>
            <w:proofErr w:type="spellStart"/>
            <w:r>
              <w:t>Clearview</w:t>
            </w:r>
            <w:proofErr w:type="spellEnd"/>
            <w:r>
              <w:t xml:space="preserve"> screens</w:t>
            </w:r>
            <w:r>
              <w:tab/>
              <w:t>tested</w:t>
            </w:r>
            <w:r w:rsidR="00D73018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A5547A" w:rsidP="003B450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Binoculars, Azimuth </w:t>
            </w:r>
            <w:r w:rsidR="003B4507">
              <w:t>m</w:t>
            </w:r>
            <w:r>
              <w:t>irrors</w:t>
            </w:r>
            <w:r>
              <w:tab/>
              <w:t>checked</w:t>
            </w:r>
            <w:r w:rsidR="00D73018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3B4507" w:rsidP="003B4507">
            <w:pPr>
              <w:pStyle w:val="FirstLevel"/>
              <w:tabs>
                <w:tab w:val="clear" w:pos="9106"/>
                <w:tab w:val="right" w:leader="dot" w:pos="8262"/>
              </w:tabs>
            </w:pPr>
            <w:r w:rsidRPr="003B4507">
              <w:t>Navigation and Not Under Com</w:t>
            </w:r>
            <w:r>
              <w:t>m</w:t>
            </w:r>
            <w:r w:rsidRPr="003B4507">
              <w:t xml:space="preserve">and </w:t>
            </w:r>
            <w:r>
              <w:t>l</w:t>
            </w:r>
            <w:r w:rsidRPr="003B4507">
              <w:t>ights</w:t>
            </w:r>
            <w:r w:rsidR="00F7120D">
              <w:t>*</w:t>
            </w:r>
            <w:r w:rsidRPr="003B4507">
              <w:tab/>
              <w:t>tested</w:t>
            </w:r>
            <w:r w:rsidR="00D73018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7B1381" w:rsidRDefault="007B1381" w:rsidP="00BF5C70"/>
        </w:tc>
      </w:tr>
      <w:tr w:rsidR="00A5547A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3B4507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Voyage Data Recorder</w:t>
            </w:r>
            <w:r>
              <w:tab/>
              <w:t>checked &amp;working</w:t>
            </w:r>
            <w:r w:rsidR="00D73018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277AED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ECDIS:</w:t>
            </w:r>
          </w:p>
        </w:tc>
        <w:tc>
          <w:tcPr>
            <w:tcW w:w="765" w:type="dxa"/>
            <w:shd w:val="thinDiagStripe" w:color="A6A6A6" w:themeColor="background1" w:themeShade="A6" w:fill="auto"/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D73018" w:rsidP="00D73018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Display and overlays</w:t>
            </w:r>
            <w:r>
              <w:tab/>
              <w:t>set up</w:t>
            </w:r>
            <w:r>
              <w:sym w:font="Webdings" w:char="F063"/>
            </w:r>
          </w:p>
        </w:tc>
        <w:tc>
          <w:tcPr>
            <w:tcW w:w="765" w:type="dxa"/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D73018" w:rsidP="00D73018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Passage plan</w:t>
            </w:r>
            <w:r>
              <w:tab/>
              <w:t>loaded</w:t>
            </w:r>
            <w:r>
              <w:sym w:font="Webdings" w:char="F063"/>
            </w:r>
          </w:p>
        </w:tc>
        <w:tc>
          <w:tcPr>
            <w:tcW w:w="765" w:type="dxa"/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D73018" w:rsidP="00D73018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Safety settings, Layers and Alarms</w:t>
            </w:r>
            <w:r>
              <w:tab/>
              <w:t>on</w:t>
            </w:r>
            <w:r>
              <w:sym w:font="Webdings" w:char="F063"/>
            </w:r>
          </w:p>
        </w:tc>
        <w:tc>
          <w:tcPr>
            <w:tcW w:w="765" w:type="dxa"/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D73018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Bridge wings remote controls</w:t>
            </w:r>
            <w:r>
              <w:tab/>
              <w:t>tested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D73018" w:rsidP="00D7301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BNWAS</w:t>
            </w:r>
            <w:r>
              <w:tab/>
              <w:t>on</w:t>
            </w:r>
            <w:r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A5547A" w:rsidRDefault="00A5547A" w:rsidP="00BF5C70"/>
        </w:tc>
      </w:tr>
    </w:tbl>
    <w:p w:rsidR="00BF5C70" w:rsidRDefault="00E647D3" w:rsidP="00E647D3">
      <w:pPr>
        <w:pStyle w:val="ListHeading"/>
      </w:pPr>
      <w:r>
        <w:t>1 Hour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>
            <w:r>
              <w:t>Time</w:t>
            </w:r>
          </w:p>
        </w:tc>
      </w:tr>
      <w:tr w:rsidR="00E647D3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301F0C">
            <w:pPr>
              <w:pStyle w:val="FirstLevel"/>
              <w:numPr>
                <w:ilvl w:val="0"/>
                <w:numId w:val="3"/>
              </w:numPr>
              <w:tabs>
                <w:tab w:val="clear" w:pos="9106"/>
                <w:tab w:val="right" w:leader="dot" w:pos="8262"/>
              </w:tabs>
            </w:pPr>
            <w:r>
              <w:t>1 hour notice to Engine Control Room</w:t>
            </w:r>
            <w:r>
              <w:tab/>
              <w:t>given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E647D3" w:rsidRDefault="00E647D3" w:rsidP="00BC6C97"/>
        </w:tc>
      </w:tr>
      <w:tr w:rsidR="00020F32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20F32" w:rsidRDefault="00020F32" w:rsidP="00020F3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VHFs on ch.16 and Pilot/Port operations 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020F32" w:rsidRDefault="00020F32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E647D3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ETD confirmed to Pilot/Port control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1B4CE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Propeller</w:t>
            </w:r>
            <w:r w:rsidR="00E647D3">
              <w:t>s</w:t>
            </w:r>
            <w:r>
              <w:t xml:space="preserve"> &amp; Bow thrusters</w:t>
            </w:r>
            <w:r w:rsidR="00E647D3">
              <w:tab/>
            </w:r>
            <w:r>
              <w:t>checked &amp;clear</w:t>
            </w:r>
            <w:r w:rsidR="00E647D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E647D3" w:rsidRDefault="00E647D3" w:rsidP="00BC6C97"/>
        </w:tc>
      </w:tr>
      <w:tr w:rsidR="003B253F" w:rsidTr="003B253F">
        <w:trPr>
          <w:trHeight w:val="327"/>
        </w:trPr>
        <w:tc>
          <w:tcPr>
            <w:tcW w:w="8478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3B253F" w:rsidRDefault="003B253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proofErr w:type="spellStart"/>
            <w:r>
              <w:t>Combinators</w:t>
            </w:r>
            <w:proofErr w:type="spellEnd"/>
            <w:r>
              <w:t>/ Pitch indicators</w:t>
            </w:r>
            <w:r w:rsidR="00F7120D">
              <w:t>*</w:t>
            </w:r>
            <w:r>
              <w:tab/>
              <w:t>tested</w:t>
            </w:r>
            <w:r>
              <w:sym w:font="Webdings" w:char="F063"/>
            </w:r>
          </w:p>
          <w:p w:rsidR="003B253F" w:rsidRPr="001B4CEF" w:rsidRDefault="003B253F" w:rsidP="001B4CEF">
            <w:pPr>
              <w:pStyle w:val="Note"/>
              <w:tabs>
                <w:tab w:val="left" w:pos="1224"/>
              </w:tabs>
              <w:rPr>
                <w:sz w:val="20"/>
                <w:szCs w:val="20"/>
              </w:rPr>
            </w:pPr>
            <w:r w:rsidRPr="001B4CEF">
              <w:rPr>
                <w:b/>
                <w:sz w:val="20"/>
                <w:szCs w:val="20"/>
              </w:rPr>
              <w:t>Note:</w:t>
            </w:r>
            <w:r w:rsidRPr="001B4CE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Leave at zero when finished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3B253F">
        <w:trPr>
          <w:trHeight w:val="366"/>
        </w:trPr>
        <w:tc>
          <w:tcPr>
            <w:tcW w:w="8478" w:type="dxa"/>
            <w:vMerge/>
            <w:tcBorders>
              <w:left w:val="nil"/>
              <w:bottom w:val="nil"/>
            </w:tcBorders>
            <w:shd w:val="clear" w:color="auto" w:fill="auto"/>
          </w:tcPr>
          <w:p w:rsidR="003B253F" w:rsidRDefault="003B253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</w:p>
        </w:tc>
        <w:tc>
          <w:tcPr>
            <w:tcW w:w="765" w:type="dxa"/>
            <w:shd w:val="thinDiagStripe" w:color="A6A6A6" w:themeColor="background1" w:themeShade="A6" w:fill="auto"/>
          </w:tcPr>
          <w:p w:rsidR="003B253F" w:rsidRDefault="003B253F" w:rsidP="00BC6C97"/>
        </w:tc>
      </w:tr>
      <w:tr w:rsidR="00E647D3" w:rsidTr="003B253F">
        <w:trPr>
          <w:trHeight w:val="309"/>
        </w:trPr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1B4CE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Telegraph</w:t>
            </w:r>
            <w:r w:rsidR="00E647D3">
              <w:t>s</w:t>
            </w:r>
            <w:r>
              <w:t xml:space="preserve"> &amp;Engine recorders</w:t>
            </w:r>
            <w:r w:rsidR="00E647D3">
              <w:tab/>
            </w:r>
            <w:r>
              <w:t>tes</w:t>
            </w:r>
            <w:r w:rsidR="00E647D3">
              <w:t>ted &amp;</w:t>
            </w:r>
            <w:r>
              <w:t>operational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3B253F" w:rsidTr="003B253F">
        <w:trPr>
          <w:trHeight w:val="345"/>
        </w:trPr>
        <w:tc>
          <w:tcPr>
            <w:tcW w:w="8478" w:type="dxa"/>
            <w:vMerge w:val="restart"/>
            <w:tcBorders>
              <w:top w:val="nil"/>
              <w:left w:val="nil"/>
            </w:tcBorders>
            <w:shd w:val="clear" w:color="auto" w:fill="auto"/>
          </w:tcPr>
          <w:p w:rsidR="003B253F" w:rsidRDefault="003B253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Steering gear</w:t>
            </w:r>
            <w:r w:rsidR="00F7120D">
              <w:t>*</w:t>
            </w:r>
            <w:r>
              <w:tab/>
              <w:t>tested</w:t>
            </w:r>
            <w:r>
              <w:sym w:font="Webdings" w:char="F063"/>
            </w:r>
          </w:p>
          <w:p w:rsidR="003B253F" w:rsidRDefault="003B253F" w:rsidP="001B4CEF">
            <w:pPr>
              <w:pStyle w:val="Not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224"/>
              </w:tabs>
            </w:pPr>
            <w:r w:rsidRPr="001B4CEF">
              <w:rPr>
                <w:b/>
                <w:sz w:val="20"/>
                <w:szCs w:val="20"/>
              </w:rPr>
              <w:t>Note:</w:t>
            </w:r>
            <w:r w:rsidRPr="001B4CEF">
              <w:rPr>
                <w:sz w:val="20"/>
                <w:szCs w:val="20"/>
              </w:rPr>
              <w:t xml:space="preserve"> As required by SOLAS Ch. V </w:t>
            </w:r>
            <w:proofErr w:type="spellStart"/>
            <w:r w:rsidRPr="001B4CEF">
              <w:rPr>
                <w:sz w:val="20"/>
                <w:szCs w:val="20"/>
              </w:rPr>
              <w:t>Reg</w:t>
            </w:r>
            <w:proofErr w:type="spellEnd"/>
            <w:r w:rsidRPr="001B4CEF">
              <w:rPr>
                <w:sz w:val="20"/>
                <w:szCs w:val="20"/>
              </w:rPr>
              <w:t xml:space="preserve"> 26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3B253F">
        <w:trPr>
          <w:trHeight w:val="342"/>
        </w:trPr>
        <w:tc>
          <w:tcPr>
            <w:tcW w:w="8478" w:type="dxa"/>
            <w:vMerge/>
            <w:tcBorders>
              <w:left w:val="nil"/>
              <w:bottom w:val="nil"/>
            </w:tcBorders>
            <w:shd w:val="clear" w:color="auto" w:fill="auto"/>
          </w:tcPr>
          <w:p w:rsidR="003B253F" w:rsidRDefault="003B253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</w:p>
        </w:tc>
        <w:tc>
          <w:tcPr>
            <w:tcW w:w="765" w:type="dxa"/>
            <w:shd w:val="thinDiagStripe" w:color="A6A6A6" w:themeColor="background1" w:themeShade="A6" w:fill="auto"/>
          </w:tcPr>
          <w:p w:rsidR="003B253F" w:rsidRDefault="003B253F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1B4CEF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Stabilizers secured in</w:t>
            </w:r>
            <w:r w:rsidR="00F7120D">
              <w:t>*</w:t>
            </w:r>
            <w:r w:rsidR="00E647D3">
              <w:tab/>
            </w:r>
            <w:r>
              <w:t>checked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A13A96" w:rsidP="00A13A9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Talk-back, Emergency telephones &amp;all bridge communications</w:t>
            </w:r>
            <w:r w:rsidR="00E647D3">
              <w:tab/>
              <w:t>t</w:t>
            </w:r>
            <w:r>
              <w:t>ested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20F32" w:rsidP="00020F3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Standard Compas</w:t>
            </w:r>
            <w:r w:rsidR="00E647D3">
              <w:t>s</w:t>
            </w:r>
            <w:r w:rsidR="00E647D3">
              <w:tab/>
            </w:r>
            <w:r>
              <w:t>check</w:t>
            </w:r>
            <w:r w:rsidR="00E647D3">
              <w:t>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20F32" w:rsidP="00020F32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Gyro repeater</w:t>
            </w:r>
            <w:r w:rsidR="00E647D3">
              <w:t>s</w:t>
            </w:r>
            <w:r>
              <w:t>, incl. in steering gear compartment</w:t>
            </w:r>
            <w:r w:rsidR="00E647D3">
              <w:tab/>
            </w:r>
            <w:r>
              <w:t>align</w:t>
            </w:r>
            <w:r w:rsidR="00E647D3">
              <w:t>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20F32" w:rsidP="003B253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lastRenderedPageBreak/>
              <w:t>Radars</w:t>
            </w:r>
            <w:r w:rsidR="003B253F">
              <w:t>,</w:t>
            </w:r>
            <w:r w:rsidR="00E647D3">
              <w:t xml:space="preserve"> A</w:t>
            </w:r>
            <w:r>
              <w:t>RPA on and performance</w:t>
            </w:r>
            <w:r w:rsidR="00F7120D">
              <w:t>*</w:t>
            </w:r>
            <w:r w:rsidR="00E647D3">
              <w:tab/>
            </w:r>
            <w:r>
              <w:t>checked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20F32" w:rsidP="00020F32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Heading</w:t>
            </w:r>
            <w:r w:rsidR="00E647D3" w:rsidRPr="003B4507">
              <w:t>s</w:t>
            </w:r>
            <w:r w:rsidR="00E647D3" w:rsidRPr="003B4507">
              <w:tab/>
            </w:r>
            <w:r>
              <w:t>align</w:t>
            </w:r>
            <w:r w:rsidR="00E647D3" w:rsidRPr="003B4507">
              <w:t>ed</w:t>
            </w:r>
            <w:r w:rsidR="00E647D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20F32" w:rsidP="00020F3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Accuracy between GPS units</w:t>
            </w:r>
            <w:r w:rsidR="00E647D3">
              <w:tab/>
            </w:r>
            <w:r>
              <w:t>checked</w:t>
            </w:r>
            <w:r w:rsidR="00E647D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E647D3" w:rsidRDefault="00E647D3" w:rsidP="00BC6C97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20F32" w:rsidP="003B253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Boat report</w:t>
            </w:r>
            <w:r w:rsidR="004D243A">
              <w:t xml:space="preserve"> (</w:t>
            </w:r>
            <w:r w:rsidR="003B253F">
              <w:t>departure broadcast, last passenger launch, shore party struck)</w:t>
            </w:r>
            <w:r w:rsidR="00F7120D">
              <w:t>*</w:t>
            </w:r>
            <w:r w:rsidR="003B253F">
              <w:tab/>
              <w:t>done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BC6C97"/>
        </w:tc>
      </w:tr>
    </w:tbl>
    <w:p w:rsidR="00935B12" w:rsidRDefault="003B253F" w:rsidP="003B253F">
      <w:pPr>
        <w:pStyle w:val="ListHeading"/>
      </w:pPr>
      <w:r>
        <w:t>½ Hour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3B253F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>
            <w:r>
              <w:t>Time</w:t>
            </w:r>
          </w:p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301F0C">
            <w:pPr>
              <w:pStyle w:val="FirstLevel"/>
              <w:numPr>
                <w:ilvl w:val="0"/>
                <w:numId w:val="4"/>
              </w:numPr>
              <w:tabs>
                <w:tab w:val="clear" w:pos="9106"/>
                <w:tab w:val="right" w:leader="dot" w:pos="8262"/>
              </w:tabs>
            </w:pPr>
            <w:r>
              <w:t>Water hoses</w:t>
            </w:r>
            <w:r w:rsidR="003B253F">
              <w:tab/>
            </w:r>
            <w:r>
              <w:t>checked &amp;clear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Meter readings and tonnage confirmed with agent</w:t>
            </w:r>
            <w:r w:rsidR="003B253F">
              <w:tab/>
              <w:t>done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B80D93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Bunkers complete and hoses</w:t>
            </w:r>
            <w:r w:rsidR="003B253F">
              <w:tab/>
            </w:r>
            <w:r>
              <w:t>checked</w:t>
            </w:r>
            <w:r w:rsidR="00B80D93">
              <w:t xml:space="preserve"> &amp;clear 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Turning clearance</w:t>
            </w:r>
            <w:r w:rsidR="00FA1FE2">
              <w:t xml:space="preserve"> for propellers and thrusters</w:t>
            </w:r>
            <w:r w:rsidR="003B253F">
              <w:tab/>
            </w:r>
            <w:r>
              <w:t>granted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Pr="001B4CE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Draughts</w:t>
            </w:r>
            <w:r w:rsidR="00F7120D">
              <w:t>*</w:t>
            </w:r>
            <w:r w:rsidR="003B253F">
              <w:tab/>
            </w:r>
            <w:r>
              <w:t>obtain</w:t>
            </w:r>
            <w:r w:rsidR="003B253F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Freeboard</w:t>
            </w:r>
            <w:r w:rsidR="00F7120D">
              <w:t>*</w:t>
            </w:r>
            <w:r w:rsidR="003B253F">
              <w:tab/>
            </w:r>
            <w:r>
              <w:t>confirmed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9A7190" w:rsidTr="00BC6C9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A7190" w:rsidRDefault="009A7190" w:rsidP="009A7190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Departure stability condition</w:t>
            </w:r>
            <w:r w:rsidR="00F7120D">
              <w:t>*</w:t>
            </w:r>
            <w:r>
              <w:tab/>
              <w:t>calculated &amp;acceptable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A7190" w:rsidRDefault="009A7190" w:rsidP="00BC6C97"/>
        </w:tc>
      </w:tr>
      <w:tr w:rsidR="009A7190" w:rsidTr="00BC6C9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A7190" w:rsidRDefault="009A7190" w:rsidP="00BC6C97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Logbook entry of stability condition (draughts/ GM/ BM)</w:t>
            </w:r>
            <w:r>
              <w:tab/>
              <w:t>made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A7190" w:rsidRDefault="009A7190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Echo sounder</w:t>
            </w:r>
            <w:r w:rsidR="003B253F">
              <w:tab/>
            </w:r>
            <w:r>
              <w:t>on &amp;operational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Whistle</w:t>
            </w:r>
            <w:r w:rsidR="00F7120D">
              <w:t>*</w:t>
            </w:r>
            <w:r w:rsidR="003B253F">
              <w:tab/>
              <w:t>tested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Pilot card</w:t>
            </w:r>
            <w:r w:rsidR="003B253F">
              <w:tab/>
            </w:r>
            <w:r>
              <w:t>prepared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9A7190" w:rsidP="009A719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Tours returned onboard</w:t>
            </w:r>
            <w:r w:rsidR="003B253F">
              <w:tab/>
            </w:r>
            <w:r>
              <w:t>confirm</w:t>
            </w:r>
            <w:r w:rsidR="003B253F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Manifests</w:t>
            </w:r>
            <w:r w:rsidR="003B253F">
              <w:tab/>
            </w:r>
            <w:r>
              <w:t>land</w:t>
            </w:r>
            <w:r w:rsidR="003B253F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Two steering motors per rudder</w:t>
            </w:r>
            <w:r w:rsidR="00F7120D">
              <w:t>*</w:t>
            </w:r>
            <w:r w:rsidR="003B253F">
              <w:tab/>
            </w:r>
            <w:r>
              <w:t>on &amp;running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BC6C97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AIS set up</w:t>
            </w:r>
            <w:r w:rsidR="003B253F">
              <w:tab/>
            </w:r>
            <w:r>
              <w:t>confirmed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BC6C97"/>
        </w:tc>
      </w:tr>
    </w:tbl>
    <w:p w:rsidR="00E647D3" w:rsidRDefault="00854ECB" w:rsidP="00854ECB">
      <w:pPr>
        <w:pStyle w:val="ListHeading"/>
      </w:pPr>
      <w:r>
        <w:t>Prior to Departure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BC6C97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>
            <w:r>
              <w:t>Time</w:t>
            </w:r>
          </w:p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301F0C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Pilot</w:t>
            </w:r>
            <w:r>
              <w:tab/>
              <w:t>onboard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Flags</w:t>
            </w:r>
            <w:r>
              <w:tab/>
              <w:t>up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Pr="001B4CEF" w:rsidRDefault="00854ECB" w:rsidP="00854ECB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Pilot info and card</w:t>
            </w:r>
            <w:r>
              <w:tab/>
              <w:t>exchanged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CE6B11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E6B11" w:rsidRDefault="00CE6B11" w:rsidP="00CE6B1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Navigation lights</w:t>
            </w:r>
            <w:r>
              <w:tab/>
              <w:t>on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CE6B11" w:rsidRDefault="00CE6B11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B3720A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Pre-manoeuvre brief with bridge team and persons in charge of mooring stations</w:t>
            </w:r>
            <w:r>
              <w:tab/>
            </w:r>
            <w:r w:rsidR="00B3720A">
              <w:t>done</w:t>
            </w:r>
            <w:r>
              <w:t xml:space="preserve"> 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D27A75" w:rsidP="00D27A7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Stations</w:t>
            </w:r>
            <w:r w:rsidR="00854ECB">
              <w:tab/>
            </w:r>
            <w:r>
              <w:t>called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D27A75" w:rsidP="00D27A7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Positive report from Hotel Director (souls onboard, clearance granted)</w:t>
            </w:r>
            <w:r w:rsidR="00854ECB">
              <w:tab/>
            </w:r>
            <w:r>
              <w:t>receiv</w:t>
            </w:r>
            <w:r w:rsidR="00854ECB">
              <w:t>ed</w:t>
            </w:r>
            <w:r w:rsidR="00854EC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D27A75" w:rsidP="00D27A7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Positive report from Staff Captain</w:t>
            </w:r>
            <w:r w:rsidR="00854ECB">
              <w:tab/>
            </w:r>
            <w:r>
              <w:t>receive</w:t>
            </w:r>
            <w:r w:rsidR="00854ECB">
              <w:t>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B8634E" w:rsidP="00B8634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Positive report from Chief Engineer</w:t>
            </w:r>
            <w:r w:rsidR="00854ECB">
              <w:tab/>
            </w:r>
            <w:r>
              <w:t>receiv</w:t>
            </w:r>
            <w:r w:rsidR="00854ECB">
              <w:t>ed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BC6C97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0472BE" w:rsidP="000472B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Standby Engines</w:t>
            </w:r>
            <w:r w:rsidR="00854ECB">
              <w:tab/>
            </w:r>
            <w:r>
              <w:t>requested</w:t>
            </w:r>
            <w:r w:rsidR="00854EC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854ECB" w:rsidRDefault="00854ECB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0472BE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WTDs to potentially hazardous conditions</w:t>
            </w:r>
            <w:r w:rsidR="00F7120D">
              <w:t>*</w:t>
            </w:r>
            <w:r>
              <w:tab/>
              <w:t>set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0472BE" w:rsidP="000472BE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Entry into logbook</w:t>
            </w:r>
            <w:r>
              <w:tab/>
              <w:t>made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0472BE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Gangway</w:t>
            </w:r>
            <w:r>
              <w:tab/>
              <w:t>stowed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B3720A" w:rsidP="00B3720A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Pontoons</w:t>
            </w:r>
            <w:r>
              <w:tab/>
              <w:t>secured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B3720A" w:rsidP="00F7120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Shell doors for sea</w:t>
            </w:r>
            <w:r w:rsidR="00F7120D">
              <w:t>*</w:t>
            </w:r>
            <w:r>
              <w:tab/>
            </w:r>
            <w:r w:rsidR="00F7120D">
              <w:t>secured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B3720A" w:rsidP="009217D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ECR and Reception informed “Condition Red” is in force</w:t>
            </w:r>
            <w:r w:rsidR="009217D8">
              <w:t xml:space="preserve"> and sign</w:t>
            </w:r>
            <w:r>
              <w:tab/>
            </w:r>
            <w:r w:rsidR="009217D8">
              <w:t>posted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0472BE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472BE" w:rsidRDefault="009217D8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Confirmation from mooring stations that propellers/ thrusters clear</w:t>
            </w:r>
            <w:r>
              <w:tab/>
              <w:t>received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0472BE" w:rsidRDefault="000472BE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9217D8" w:rsidP="008D745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Main Engines clutched in and </w:t>
            </w:r>
            <w:r w:rsidR="008D745E">
              <w:t xml:space="preserve">on </w:t>
            </w:r>
            <w:r>
              <w:t>Bridge Control</w:t>
            </w:r>
            <w:r>
              <w:tab/>
              <w:t>done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9217D8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Thrusters running and on Bridge Control</w:t>
            </w:r>
            <w:r>
              <w:tab/>
              <w:t>done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9217D8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Propulsion tested Ahead and Astern</w:t>
            </w:r>
            <w:r w:rsidR="00E614DA">
              <w:t>*</w:t>
            </w:r>
            <w:r>
              <w:tab/>
              <w:t>done</w:t>
            </w:r>
            <w:r w:rsidR="008D745E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  <w:tr w:rsidR="00B3720A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3720A" w:rsidRDefault="008D745E" w:rsidP="008D745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lastRenderedPageBreak/>
              <w:t>Anchors ready to let go</w:t>
            </w:r>
            <w:r>
              <w:tab/>
              <w:t>prepared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B3720A" w:rsidRDefault="00B3720A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8D745E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Active alarms status</w:t>
            </w:r>
            <w:r>
              <w:tab/>
              <w:t>checked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  <w:tr w:rsidR="00466E1F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466E1F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Stowaway search</w:t>
            </w:r>
            <w:r>
              <w:tab/>
              <w:t>completed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BC6C97"/>
        </w:tc>
      </w:tr>
      <w:tr w:rsidR="009217D8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466E1F" w:rsidP="00F7120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Master assessed risks and considered vessel is in a “G</w:t>
            </w:r>
            <w:r w:rsidR="00F7120D">
              <w:t>O</w:t>
            </w:r>
            <w:r>
              <w:t xml:space="preserve"> S</w:t>
            </w:r>
            <w:r w:rsidR="00F7120D">
              <w:t>ITUATION</w:t>
            </w:r>
            <w:r>
              <w:t>”</w:t>
            </w:r>
            <w:r w:rsidR="00E614DA">
              <w:t>*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9217D8" w:rsidRDefault="009217D8" w:rsidP="00BC6C97"/>
        </w:tc>
      </w:tr>
      <w:tr w:rsidR="00B42E66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42E66" w:rsidRDefault="00B42E66" w:rsidP="00B42E66">
            <w:pPr>
              <w:pStyle w:val="Note"/>
            </w:pPr>
            <w:r w:rsidRPr="00B42E66">
              <w:rPr>
                <w:b/>
              </w:rPr>
              <w:t>Note:</w:t>
            </w:r>
            <w:r>
              <w:rPr>
                <w:b/>
              </w:rPr>
              <w:t xml:space="preserve">   </w:t>
            </w:r>
            <w:r>
              <w:t xml:space="preserve">All items </w:t>
            </w:r>
            <w:r w:rsidR="00F7120D">
              <w:t>marked with * must</w:t>
            </w:r>
            <w:r>
              <w:t xml:space="preserve"> be positively checked. If not, vessel is in a </w:t>
            </w:r>
            <w:r w:rsidRPr="00F7120D">
              <w:rPr>
                <w:b/>
              </w:rPr>
              <w:t>NO GO</w:t>
            </w:r>
            <w:r>
              <w:t xml:space="preserve"> situation and shall not proceed </w:t>
            </w:r>
            <w:r w:rsidR="00F7120D">
              <w:t xml:space="preserve">until Master and Chief Engineer assess the risk. This may require consultation with the management office. </w:t>
            </w:r>
          </w:p>
        </w:tc>
        <w:tc>
          <w:tcPr>
            <w:tcW w:w="765" w:type="dxa"/>
            <w:shd w:val="thinDiagStripe" w:color="A6A6A6" w:themeColor="background1" w:themeShade="A6" w:fill="auto"/>
          </w:tcPr>
          <w:p w:rsidR="00B42E66" w:rsidRDefault="00B42E66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466E1F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Master’s departure broadcast</w:t>
            </w:r>
            <w:r>
              <w:tab/>
              <w:t>made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466E1F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Pilot disembarkation arrangements</w:t>
            </w:r>
            <w:r>
              <w:tab/>
              <w:t>in place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  <w:tr w:rsidR="009217D8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466E1F" w:rsidP="00BC6C9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Completion of this checklist recorded in logbook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9217D8" w:rsidRDefault="009217D8" w:rsidP="00BC6C97"/>
        </w:tc>
      </w:tr>
    </w:tbl>
    <w:p w:rsidR="00E647D3" w:rsidRDefault="00466E1F" w:rsidP="00466E1F">
      <w:pPr>
        <w:pStyle w:val="ListHeading"/>
      </w:pPr>
      <w:r>
        <w:t>Post Departure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466E1F" w:rsidP="008A04ED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>
            <w:r>
              <w:t>Time</w:t>
            </w:r>
          </w:p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E614DA" w:rsidP="00E614DA">
            <w:pPr>
              <w:pStyle w:val="FirstLevel"/>
              <w:numPr>
                <w:ilvl w:val="0"/>
                <w:numId w:val="6"/>
              </w:numPr>
              <w:tabs>
                <w:tab w:val="clear" w:pos="9106"/>
                <w:tab w:val="right" w:leader="dot" w:pos="8262"/>
              </w:tabs>
            </w:pPr>
            <w:r>
              <w:t>Tugs</w:t>
            </w:r>
            <w:r w:rsidR="00466E1F">
              <w:tab/>
            </w:r>
            <w:r>
              <w:t>cast away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Pr="001B4CEF" w:rsidRDefault="00466E1F" w:rsidP="00E614DA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 xml:space="preserve">Pilot </w:t>
            </w:r>
            <w:r w:rsidR="00E614DA">
              <w:t>away and flags</w:t>
            </w:r>
            <w:r>
              <w:tab/>
            </w:r>
            <w:r w:rsidR="00E614DA">
              <w:t>lower</w:t>
            </w:r>
            <w:r>
              <w:t>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E614DA" w:rsidP="00E614DA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Anchor</w:t>
            </w:r>
            <w:r w:rsidR="00466E1F">
              <w:t>s</w:t>
            </w:r>
            <w:r w:rsidR="00466E1F">
              <w:tab/>
            </w:r>
            <w:r>
              <w:t>secured</w:t>
            </w:r>
            <w:r w:rsidR="00466E1F">
              <w:t xml:space="preserve"> 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E614DA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Fore and Aft </w:t>
            </w:r>
            <w:r w:rsidR="00466E1F">
              <w:t>s</w:t>
            </w:r>
            <w:r>
              <w:t>tations</w:t>
            </w:r>
            <w:r w:rsidR="00466E1F">
              <w:tab/>
            </w:r>
            <w:r w:rsidR="00A82812">
              <w:t>released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466E1F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82812" w:rsidP="00E614DA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Post-manoeuvre de-brief with bridge team and persons in charge of mooring stations</w:t>
            </w:r>
            <w:r>
              <w:tab/>
              <w:t xml:space="preserve">done 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466E1F" w:rsidRDefault="00466E1F" w:rsidP="008A04ED"/>
        </w:tc>
      </w:tr>
      <w:tr w:rsidR="00466E1F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82812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Sea Passage</w:t>
            </w:r>
            <w:r w:rsidR="00466E1F">
              <w:tab/>
            </w:r>
            <w:r>
              <w:t>start</w:t>
            </w:r>
            <w:r w:rsidR="00466E1F">
              <w:t>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82812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OOW</w:t>
            </w:r>
            <w:r w:rsidR="00466E1F">
              <w:tab/>
            </w:r>
            <w:r>
              <w:t>in the con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82812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Autopilot</w:t>
            </w:r>
            <w:r w:rsidR="00466E1F">
              <w:tab/>
            </w:r>
            <w:r>
              <w:t>engag</w:t>
            </w:r>
            <w:r w:rsidR="00466E1F">
              <w:t>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A04ED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82812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Green Condition announced and sign</w:t>
            </w:r>
            <w:r w:rsidR="00466E1F">
              <w:tab/>
            </w:r>
            <w:r>
              <w:t>pos</w:t>
            </w:r>
            <w:r w:rsidR="00466E1F">
              <w:t>ted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466E1F" w:rsidRDefault="00466E1F" w:rsidP="008A04ED"/>
        </w:tc>
      </w:tr>
    </w:tbl>
    <w:p w:rsidR="00935B12" w:rsidRDefault="00935B12" w:rsidP="00BF5C70"/>
    <w:p w:rsidR="00A82812" w:rsidRDefault="00A82812" w:rsidP="00BF5C70">
      <w:r>
        <w:t>Comments:</w:t>
      </w:r>
    </w:p>
    <w:p w:rsidR="00A82812" w:rsidRDefault="00A82812" w:rsidP="00BF5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82812" w:rsidTr="00A82812">
        <w:trPr>
          <w:trHeight w:val="2613"/>
        </w:trPr>
        <w:tc>
          <w:tcPr>
            <w:tcW w:w="9243" w:type="dxa"/>
          </w:tcPr>
          <w:p w:rsidR="00A82812" w:rsidRDefault="00A82812" w:rsidP="00BF5C70"/>
        </w:tc>
      </w:tr>
    </w:tbl>
    <w:p w:rsidR="00A82812" w:rsidRDefault="00A82812" w:rsidP="00BF5C70"/>
    <w:p w:rsidR="00466E1F" w:rsidRDefault="00466E1F" w:rsidP="00BF5C70"/>
    <w:p w:rsidR="00466E1F" w:rsidRDefault="00466E1F" w:rsidP="00BF5C70"/>
    <w:p w:rsidR="00466E1F" w:rsidRDefault="00466E1F" w:rsidP="00BF5C70"/>
    <w:p w:rsidR="00466E1F" w:rsidRDefault="00A82812" w:rsidP="00BF5C70">
      <w:r>
        <w:t>OOW: ...........................................</w:t>
      </w:r>
      <w:r>
        <w:tab/>
      </w:r>
      <w:r>
        <w:tab/>
      </w:r>
      <w:r>
        <w:tab/>
        <w:t>Master: ......................................</w:t>
      </w:r>
    </w:p>
    <w:sectPr w:rsidR="00466E1F" w:rsidSect="00B6790B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851" w:right="1440" w:bottom="851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EFC" w:rsidRDefault="00232EFC" w:rsidP="003A4324">
      <w:r>
        <w:separator/>
      </w:r>
    </w:p>
  </w:endnote>
  <w:endnote w:type="continuationSeparator" w:id="0">
    <w:p w:rsidR="00232EFC" w:rsidRDefault="00232EFC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:rsidTr="000C5A31">
      <w:tc>
        <w:tcPr>
          <w:tcW w:w="567" w:type="dxa"/>
          <w:shd w:val="clear" w:color="auto" w:fill="auto"/>
        </w:tcPr>
        <w:p w:rsidR="00A56BF5" w:rsidRPr="0089041A" w:rsidRDefault="00293869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CE3D69" w:rsidRPr="00E87953" w:rsidTr="0016234B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CE3D69" w:rsidRPr="00E87953" w:rsidRDefault="00CE3D69" w:rsidP="0016234B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>Rev. 1</w:t>
          </w:r>
          <w:r>
            <w:rPr>
              <w:rFonts w:cs="Arial"/>
              <w:spacing w:val="-2"/>
              <w:sz w:val="18"/>
            </w:rPr>
            <w:t>.0</w:t>
          </w:r>
          <w:r w:rsidRPr="00E87953">
            <w:rPr>
              <w:rFonts w:cs="Arial"/>
              <w:spacing w:val="-2"/>
              <w:sz w:val="18"/>
            </w:rPr>
            <w:t xml:space="preserve"> </w:t>
          </w:r>
          <w:r>
            <w:rPr>
              <w:rFonts w:cs="Arial"/>
              <w:spacing w:val="-2"/>
              <w:sz w:val="18"/>
            </w:rPr>
            <w:t>(04/18)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CE3D69" w:rsidRPr="00E87953" w:rsidRDefault="00CE3D69" w:rsidP="0016234B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>
            <w:rPr>
              <w:rFonts w:cs="Arial"/>
              <w:noProof/>
              <w:spacing w:val="-2"/>
              <w:sz w:val="18"/>
            </w:rPr>
            <w:t>3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3</w:t>
          </w:r>
        </w:p>
      </w:tc>
    </w:tr>
  </w:tbl>
  <w:p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EFC" w:rsidRDefault="00232EFC" w:rsidP="003A4324">
      <w:r>
        <w:separator/>
      </w:r>
    </w:p>
  </w:footnote>
  <w:footnote w:type="continuationSeparator" w:id="0">
    <w:p w:rsidR="00232EFC" w:rsidRDefault="00232EFC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333"/>
      <w:gridCol w:w="1910"/>
    </w:tblGrid>
    <w:tr w:rsidR="00A56BF5" w:rsidRPr="005B54E8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7984"/>
      <w:gridCol w:w="1259"/>
    </w:tblGrid>
    <w:tr w:rsidR="00A56BF5" w:rsidRPr="00B80966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:rsidR="00A56BF5" w:rsidRPr="00B80966" w:rsidRDefault="003E5A45" w:rsidP="00923AFA">
          <w:pPr>
            <w:pStyle w:val="SectionHeading"/>
          </w:pPr>
          <w:r>
            <w:t xml:space="preserve">saf24 </w:t>
          </w:r>
          <w:r w:rsidR="00CE3D69">
            <w:t xml:space="preserve">(Silver Discoverer) </w:t>
          </w:r>
          <w:r>
            <w:t>– bridge departure checklist</w:t>
          </w:r>
        </w:p>
      </w:tc>
      <w:tc>
        <w:tcPr>
          <w:tcW w:w="681" w:type="pct"/>
          <w:shd w:val="clear" w:color="auto" w:fill="00A99D"/>
          <w:vAlign w:val="center"/>
        </w:tcPr>
        <w:p w:rsidR="00A56BF5" w:rsidRPr="00B80966" w:rsidRDefault="00A56BF5" w:rsidP="006C376E">
          <w:pPr>
            <w:pStyle w:val="SectionHeading"/>
          </w:pPr>
        </w:p>
      </w:tc>
    </w:tr>
  </w:tbl>
  <w:p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FA"/>
    <w:rsid w:val="00015DAF"/>
    <w:rsid w:val="00020F32"/>
    <w:rsid w:val="00030B5D"/>
    <w:rsid w:val="00037B9F"/>
    <w:rsid w:val="00040A50"/>
    <w:rsid w:val="00042603"/>
    <w:rsid w:val="000454C4"/>
    <w:rsid w:val="000472BE"/>
    <w:rsid w:val="000476F4"/>
    <w:rsid w:val="00050F69"/>
    <w:rsid w:val="00053593"/>
    <w:rsid w:val="00074491"/>
    <w:rsid w:val="000807B4"/>
    <w:rsid w:val="00090968"/>
    <w:rsid w:val="000A52B9"/>
    <w:rsid w:val="000B09A1"/>
    <w:rsid w:val="000C1CAF"/>
    <w:rsid w:val="000C34AB"/>
    <w:rsid w:val="000C55C3"/>
    <w:rsid w:val="000C5A31"/>
    <w:rsid w:val="000C7421"/>
    <w:rsid w:val="000D3DC6"/>
    <w:rsid w:val="000D567C"/>
    <w:rsid w:val="000E218B"/>
    <w:rsid w:val="000E309E"/>
    <w:rsid w:val="000E5E9F"/>
    <w:rsid w:val="00105DB3"/>
    <w:rsid w:val="001204AC"/>
    <w:rsid w:val="00122528"/>
    <w:rsid w:val="00127A45"/>
    <w:rsid w:val="00131383"/>
    <w:rsid w:val="00135AE7"/>
    <w:rsid w:val="00141EE1"/>
    <w:rsid w:val="00143CE5"/>
    <w:rsid w:val="001508F1"/>
    <w:rsid w:val="00160141"/>
    <w:rsid w:val="0016096E"/>
    <w:rsid w:val="001702BE"/>
    <w:rsid w:val="001722B7"/>
    <w:rsid w:val="00177380"/>
    <w:rsid w:val="00185CB4"/>
    <w:rsid w:val="001A608C"/>
    <w:rsid w:val="001B3ACD"/>
    <w:rsid w:val="001B3F98"/>
    <w:rsid w:val="001B4CEF"/>
    <w:rsid w:val="001C341E"/>
    <w:rsid w:val="001C6532"/>
    <w:rsid w:val="001D4923"/>
    <w:rsid w:val="001D5BDF"/>
    <w:rsid w:val="001E5093"/>
    <w:rsid w:val="001E7185"/>
    <w:rsid w:val="001F14E7"/>
    <w:rsid w:val="001F1DB3"/>
    <w:rsid w:val="001F42C9"/>
    <w:rsid w:val="001F650B"/>
    <w:rsid w:val="001F7708"/>
    <w:rsid w:val="00215052"/>
    <w:rsid w:val="002164DA"/>
    <w:rsid w:val="002179E4"/>
    <w:rsid w:val="00232EFC"/>
    <w:rsid w:val="00251089"/>
    <w:rsid w:val="00261214"/>
    <w:rsid w:val="00275767"/>
    <w:rsid w:val="00277AED"/>
    <w:rsid w:val="002801B0"/>
    <w:rsid w:val="00290DE1"/>
    <w:rsid w:val="00293869"/>
    <w:rsid w:val="00294C19"/>
    <w:rsid w:val="002A3C77"/>
    <w:rsid w:val="002A5CB0"/>
    <w:rsid w:val="002B6709"/>
    <w:rsid w:val="002E6E9A"/>
    <w:rsid w:val="002F145D"/>
    <w:rsid w:val="002F3D1D"/>
    <w:rsid w:val="002F5830"/>
    <w:rsid w:val="002F7AF2"/>
    <w:rsid w:val="00301F0C"/>
    <w:rsid w:val="003139C0"/>
    <w:rsid w:val="00345307"/>
    <w:rsid w:val="00346D2F"/>
    <w:rsid w:val="00347CF0"/>
    <w:rsid w:val="00386B48"/>
    <w:rsid w:val="003A1088"/>
    <w:rsid w:val="003A4324"/>
    <w:rsid w:val="003B253F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3FFE"/>
    <w:rsid w:val="00403671"/>
    <w:rsid w:val="00406B66"/>
    <w:rsid w:val="00434D30"/>
    <w:rsid w:val="0043547D"/>
    <w:rsid w:val="00444F8F"/>
    <w:rsid w:val="0046636A"/>
    <w:rsid w:val="00466E1F"/>
    <w:rsid w:val="00476B79"/>
    <w:rsid w:val="00487B57"/>
    <w:rsid w:val="00491D80"/>
    <w:rsid w:val="004A3DFB"/>
    <w:rsid w:val="004C20A5"/>
    <w:rsid w:val="004D243A"/>
    <w:rsid w:val="004D5161"/>
    <w:rsid w:val="004E011D"/>
    <w:rsid w:val="004E4007"/>
    <w:rsid w:val="00526D6C"/>
    <w:rsid w:val="00533589"/>
    <w:rsid w:val="00553270"/>
    <w:rsid w:val="005B1576"/>
    <w:rsid w:val="005B4B19"/>
    <w:rsid w:val="005D1F7E"/>
    <w:rsid w:val="00623A25"/>
    <w:rsid w:val="00635256"/>
    <w:rsid w:val="00637C9C"/>
    <w:rsid w:val="0065255F"/>
    <w:rsid w:val="006608D0"/>
    <w:rsid w:val="00674DCB"/>
    <w:rsid w:val="00677B0E"/>
    <w:rsid w:val="00685134"/>
    <w:rsid w:val="00686121"/>
    <w:rsid w:val="006B5779"/>
    <w:rsid w:val="006C376E"/>
    <w:rsid w:val="006C681C"/>
    <w:rsid w:val="006E08AD"/>
    <w:rsid w:val="006F36EB"/>
    <w:rsid w:val="006F5412"/>
    <w:rsid w:val="007065F6"/>
    <w:rsid w:val="00713F62"/>
    <w:rsid w:val="00720293"/>
    <w:rsid w:val="00747D2C"/>
    <w:rsid w:val="007509DD"/>
    <w:rsid w:val="00751655"/>
    <w:rsid w:val="007606F6"/>
    <w:rsid w:val="007643CE"/>
    <w:rsid w:val="00781006"/>
    <w:rsid w:val="00781B2E"/>
    <w:rsid w:val="007878C2"/>
    <w:rsid w:val="007A3BB3"/>
    <w:rsid w:val="007B1381"/>
    <w:rsid w:val="007D1040"/>
    <w:rsid w:val="007D435D"/>
    <w:rsid w:val="007E5D1E"/>
    <w:rsid w:val="007F718B"/>
    <w:rsid w:val="00811380"/>
    <w:rsid w:val="008271ED"/>
    <w:rsid w:val="00837B88"/>
    <w:rsid w:val="008437AB"/>
    <w:rsid w:val="00843ACA"/>
    <w:rsid w:val="00845B0B"/>
    <w:rsid w:val="00854752"/>
    <w:rsid w:val="00854ECB"/>
    <w:rsid w:val="00857859"/>
    <w:rsid w:val="008676DE"/>
    <w:rsid w:val="008808F1"/>
    <w:rsid w:val="0088310D"/>
    <w:rsid w:val="00886551"/>
    <w:rsid w:val="008A1E2F"/>
    <w:rsid w:val="008B41D1"/>
    <w:rsid w:val="008D745E"/>
    <w:rsid w:val="008F0E7C"/>
    <w:rsid w:val="00902628"/>
    <w:rsid w:val="00903C7C"/>
    <w:rsid w:val="00905D42"/>
    <w:rsid w:val="009217D8"/>
    <w:rsid w:val="00923AFA"/>
    <w:rsid w:val="00930E19"/>
    <w:rsid w:val="00935B12"/>
    <w:rsid w:val="00960D68"/>
    <w:rsid w:val="00964AD9"/>
    <w:rsid w:val="009668A7"/>
    <w:rsid w:val="00970E38"/>
    <w:rsid w:val="009A571A"/>
    <w:rsid w:val="009A7190"/>
    <w:rsid w:val="009C061F"/>
    <w:rsid w:val="00A012A5"/>
    <w:rsid w:val="00A12F46"/>
    <w:rsid w:val="00A13A96"/>
    <w:rsid w:val="00A2217C"/>
    <w:rsid w:val="00A3007E"/>
    <w:rsid w:val="00A301FB"/>
    <w:rsid w:val="00A365BC"/>
    <w:rsid w:val="00A47116"/>
    <w:rsid w:val="00A533B8"/>
    <w:rsid w:val="00A5547A"/>
    <w:rsid w:val="00A56BF5"/>
    <w:rsid w:val="00A61166"/>
    <w:rsid w:val="00A61CAF"/>
    <w:rsid w:val="00A63A70"/>
    <w:rsid w:val="00A76531"/>
    <w:rsid w:val="00A82812"/>
    <w:rsid w:val="00A835DE"/>
    <w:rsid w:val="00AA18D5"/>
    <w:rsid w:val="00AC44C9"/>
    <w:rsid w:val="00AD16C1"/>
    <w:rsid w:val="00AE5FB9"/>
    <w:rsid w:val="00AF471F"/>
    <w:rsid w:val="00B1324A"/>
    <w:rsid w:val="00B14755"/>
    <w:rsid w:val="00B231AE"/>
    <w:rsid w:val="00B274DB"/>
    <w:rsid w:val="00B36ADF"/>
    <w:rsid w:val="00B3720A"/>
    <w:rsid w:val="00B42E66"/>
    <w:rsid w:val="00B46406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A30D5"/>
    <w:rsid w:val="00BB1731"/>
    <w:rsid w:val="00BB2D2B"/>
    <w:rsid w:val="00BB4D92"/>
    <w:rsid w:val="00BC1511"/>
    <w:rsid w:val="00BE4A95"/>
    <w:rsid w:val="00BE5CDA"/>
    <w:rsid w:val="00BE70BE"/>
    <w:rsid w:val="00BF0B9B"/>
    <w:rsid w:val="00BF5C70"/>
    <w:rsid w:val="00C02900"/>
    <w:rsid w:val="00C2757D"/>
    <w:rsid w:val="00C27846"/>
    <w:rsid w:val="00C37925"/>
    <w:rsid w:val="00C37D73"/>
    <w:rsid w:val="00C429B6"/>
    <w:rsid w:val="00C5049E"/>
    <w:rsid w:val="00C572C9"/>
    <w:rsid w:val="00C649A9"/>
    <w:rsid w:val="00C863D5"/>
    <w:rsid w:val="00C87BE3"/>
    <w:rsid w:val="00C90495"/>
    <w:rsid w:val="00CC40E8"/>
    <w:rsid w:val="00CD02AA"/>
    <w:rsid w:val="00CD1042"/>
    <w:rsid w:val="00CD1D2E"/>
    <w:rsid w:val="00CE3D69"/>
    <w:rsid w:val="00CE6B11"/>
    <w:rsid w:val="00CF0BB7"/>
    <w:rsid w:val="00CF518D"/>
    <w:rsid w:val="00CF60CD"/>
    <w:rsid w:val="00CF7B87"/>
    <w:rsid w:val="00D017F4"/>
    <w:rsid w:val="00D02EF6"/>
    <w:rsid w:val="00D1593F"/>
    <w:rsid w:val="00D27A75"/>
    <w:rsid w:val="00D402EB"/>
    <w:rsid w:val="00D43C87"/>
    <w:rsid w:val="00D55936"/>
    <w:rsid w:val="00D62217"/>
    <w:rsid w:val="00D706FD"/>
    <w:rsid w:val="00D73018"/>
    <w:rsid w:val="00D7484C"/>
    <w:rsid w:val="00D861FE"/>
    <w:rsid w:val="00D8664A"/>
    <w:rsid w:val="00D908B0"/>
    <w:rsid w:val="00DB539C"/>
    <w:rsid w:val="00DC4C94"/>
    <w:rsid w:val="00DC6C29"/>
    <w:rsid w:val="00DD571E"/>
    <w:rsid w:val="00DD630E"/>
    <w:rsid w:val="00DE77A3"/>
    <w:rsid w:val="00E30319"/>
    <w:rsid w:val="00E3759D"/>
    <w:rsid w:val="00E425C1"/>
    <w:rsid w:val="00E53374"/>
    <w:rsid w:val="00E5570C"/>
    <w:rsid w:val="00E614DA"/>
    <w:rsid w:val="00E618CF"/>
    <w:rsid w:val="00E63047"/>
    <w:rsid w:val="00E647D3"/>
    <w:rsid w:val="00E6595E"/>
    <w:rsid w:val="00E80FE9"/>
    <w:rsid w:val="00E83042"/>
    <w:rsid w:val="00E93A23"/>
    <w:rsid w:val="00E9514E"/>
    <w:rsid w:val="00EB5087"/>
    <w:rsid w:val="00F142A1"/>
    <w:rsid w:val="00F52ECD"/>
    <w:rsid w:val="00F7120D"/>
    <w:rsid w:val="00F74502"/>
    <w:rsid w:val="00F81592"/>
    <w:rsid w:val="00F81C7D"/>
    <w:rsid w:val="00F81E1E"/>
    <w:rsid w:val="00F862BB"/>
    <w:rsid w:val="00F8739F"/>
    <w:rsid w:val="00FA1FE2"/>
    <w:rsid w:val="00FD351C"/>
    <w:rsid w:val="00FD3717"/>
    <w:rsid w:val="00FD43EE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ind w:left="518" w:hanging="403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ind w:left="518" w:hanging="403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C2940-8894-4C9B-B40F-0FE4A0F44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0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Coromines, Sylvie</cp:lastModifiedBy>
  <cp:revision>3</cp:revision>
  <cp:lastPrinted>2014-06-17T18:34:00Z</cp:lastPrinted>
  <dcterms:created xsi:type="dcterms:W3CDTF">2018-03-30T14:06:00Z</dcterms:created>
  <dcterms:modified xsi:type="dcterms:W3CDTF">2018-04-12T12:37:00Z</dcterms:modified>
</cp:coreProperties>
</file>