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126"/>
        <w:gridCol w:w="4961"/>
      </w:tblGrid>
      <w:tr w:rsidR="00F544AD" w14:paraId="6F32B751" w14:textId="77777777" w:rsidTr="00B64AE3">
        <w:trPr>
          <w:cantSplit/>
          <w:trHeight w:val="397"/>
        </w:trPr>
        <w:tc>
          <w:tcPr>
            <w:tcW w:w="9639" w:type="dxa"/>
            <w:gridSpan w:val="3"/>
            <w:shd w:val="clear" w:color="auto" w:fill="D9D9D9"/>
          </w:tcPr>
          <w:p w14:paraId="08F662A3" w14:textId="77777777" w:rsidR="00F544AD" w:rsidRPr="00131844" w:rsidRDefault="00F544AD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Performance Improvement Notice Meeting</w:t>
            </w:r>
          </w:p>
        </w:tc>
      </w:tr>
      <w:tr w:rsidR="00204C37" w14:paraId="2F0D5448" w14:textId="77777777" w:rsidTr="00DC0AF4">
        <w:trPr>
          <w:cantSplit/>
          <w:trHeight w:val="397"/>
        </w:trPr>
        <w:tc>
          <w:tcPr>
            <w:tcW w:w="4678" w:type="dxa"/>
            <w:gridSpan w:val="2"/>
          </w:tcPr>
          <w:p w14:paraId="07AF8FCC" w14:textId="77777777" w:rsidR="00204C37" w:rsidRDefault="00204C37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Date: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  <w:p w14:paraId="752C31D7" w14:textId="77777777" w:rsidR="00702AE3" w:rsidRPr="00702AE3" w:rsidRDefault="00702AE3" w:rsidP="00702AE3"/>
        </w:tc>
        <w:tc>
          <w:tcPr>
            <w:tcW w:w="4961" w:type="dxa"/>
          </w:tcPr>
          <w:p w14:paraId="3B80EFCE" w14:textId="77777777" w:rsidR="00204C37" w:rsidRDefault="00204C37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Vessel: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  <w:p w14:paraId="5C7C7E7C" w14:textId="77777777" w:rsidR="00702AE3" w:rsidRPr="00702AE3" w:rsidRDefault="00702AE3" w:rsidP="00702AE3"/>
        </w:tc>
      </w:tr>
      <w:tr w:rsidR="00204C37" w14:paraId="341620F5" w14:textId="77777777" w:rsidTr="00DC0AF4">
        <w:trPr>
          <w:cantSplit/>
          <w:trHeight w:val="397"/>
        </w:trPr>
        <w:tc>
          <w:tcPr>
            <w:tcW w:w="4678" w:type="dxa"/>
            <w:gridSpan w:val="2"/>
          </w:tcPr>
          <w:p w14:paraId="2D6723F3" w14:textId="77777777" w:rsidR="00204C37" w:rsidRDefault="00204C37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Name: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  <w:p w14:paraId="68DAFA4A" w14:textId="77777777" w:rsidR="00702AE3" w:rsidRPr="00702AE3" w:rsidRDefault="00702AE3" w:rsidP="00702AE3"/>
        </w:tc>
        <w:tc>
          <w:tcPr>
            <w:tcW w:w="4961" w:type="dxa"/>
          </w:tcPr>
          <w:p w14:paraId="33C0E0FE" w14:textId="77777777" w:rsidR="00204C37" w:rsidRDefault="00204C37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Position: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  <w:p w14:paraId="098450A3" w14:textId="77777777" w:rsidR="00702AE3" w:rsidRPr="00702AE3" w:rsidRDefault="00702AE3" w:rsidP="00702AE3"/>
        </w:tc>
      </w:tr>
      <w:tr w:rsidR="00204C37" w14:paraId="0719E243" w14:textId="77777777" w:rsidTr="00DC0AF4">
        <w:trPr>
          <w:cantSplit/>
          <w:trHeight w:val="397"/>
        </w:trPr>
        <w:tc>
          <w:tcPr>
            <w:tcW w:w="4678" w:type="dxa"/>
            <w:gridSpan w:val="2"/>
          </w:tcPr>
          <w:p w14:paraId="4FFB2321" w14:textId="77777777" w:rsidR="00204C37" w:rsidRDefault="00D81833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Issued by:</w:t>
            </w:r>
          </w:p>
          <w:p w14:paraId="707F97CE" w14:textId="77777777" w:rsidR="00702AE3" w:rsidRPr="00702AE3" w:rsidRDefault="00702AE3" w:rsidP="00702AE3"/>
        </w:tc>
        <w:tc>
          <w:tcPr>
            <w:tcW w:w="4961" w:type="dxa"/>
          </w:tcPr>
          <w:p w14:paraId="69EFAC79" w14:textId="77777777" w:rsidR="00204C37" w:rsidRDefault="001307DA" w:rsidP="00EE4EEB">
            <w:pPr>
              <w:pStyle w:val="Heading4"/>
              <w:tabs>
                <w:tab w:val="right" w:pos="4745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Department:</w:t>
            </w:r>
            <w:r w:rsidR="00EE4EEB">
              <w:rPr>
                <w:rFonts w:ascii="Arial" w:hAnsi="Arial" w:cs="Arial"/>
                <w:bCs/>
                <w:sz w:val="20"/>
              </w:rPr>
              <w:tab/>
            </w:r>
          </w:p>
          <w:p w14:paraId="2AB89ADD" w14:textId="77777777" w:rsidR="00702AE3" w:rsidRPr="00702AE3" w:rsidRDefault="00702AE3" w:rsidP="00702AE3"/>
        </w:tc>
      </w:tr>
      <w:tr w:rsidR="00204C37" w14:paraId="1E05917B" w14:textId="77777777" w:rsidTr="00DC0AF4">
        <w:trPr>
          <w:cantSplit/>
          <w:trHeight w:val="353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0709CCE1" w14:textId="77777777" w:rsidR="00204C37" w:rsidRPr="00131844" w:rsidRDefault="00B77C46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Description of underperformance</w:t>
            </w:r>
          </w:p>
        </w:tc>
      </w:tr>
      <w:tr w:rsidR="00204C37" w14:paraId="567418F4" w14:textId="77777777" w:rsidTr="00DC0AF4">
        <w:trPr>
          <w:cantSplit/>
        </w:trPr>
        <w:tc>
          <w:tcPr>
            <w:tcW w:w="9639" w:type="dxa"/>
            <w:gridSpan w:val="3"/>
          </w:tcPr>
          <w:p w14:paraId="56AAE8EF" w14:textId="77777777" w:rsidR="00204C37" w:rsidRDefault="00204C37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75B6FD13" w14:textId="77777777" w:rsidR="00702AE3" w:rsidRDefault="00702AE3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0817C375" w14:textId="77777777" w:rsidR="00702AE3" w:rsidRDefault="00702AE3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12B2153B" w14:textId="77777777" w:rsidR="00702AE3" w:rsidRDefault="00702AE3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54E534FA" w14:textId="77777777" w:rsidR="00F544AD" w:rsidRDefault="00F544AD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782E2BAA" w14:textId="77777777" w:rsidR="00F544AD" w:rsidRDefault="00F544AD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1E4E1896" w14:textId="77777777" w:rsidR="00702AE3" w:rsidRDefault="00702AE3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351207D6" w14:textId="77777777" w:rsidR="00702AE3" w:rsidRDefault="00702AE3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0FC37250" w14:textId="77777777" w:rsidR="00702AE3" w:rsidRDefault="00702AE3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58052B2C" w14:textId="77777777" w:rsidR="00F544AD" w:rsidRDefault="00F544AD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59561518" w14:textId="77777777" w:rsidR="00702AE3" w:rsidRPr="00131844" w:rsidRDefault="00702AE3" w:rsidP="00702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</w:tc>
      </w:tr>
      <w:tr w:rsidR="00204C37" w14:paraId="4FE74347" w14:textId="77777777" w:rsidTr="00DC0AF4">
        <w:trPr>
          <w:cantSplit/>
          <w:trHeight w:val="391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3EEE1D4F" w14:textId="77777777" w:rsidR="00204C37" w:rsidRPr="00131844" w:rsidRDefault="00B77C46" w:rsidP="00702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Actions required to address</w:t>
            </w:r>
            <w:r w:rsidR="00980533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under</w:t>
            </w:r>
            <w:r w:rsidR="00980533">
              <w:rPr>
                <w:rFonts w:ascii="Arial" w:hAnsi="Arial" w:cs="Arial"/>
                <w:bCs/>
                <w:sz w:val="20"/>
              </w:rPr>
              <w:t>p</w:t>
            </w:r>
            <w:r w:rsidR="00204C37" w:rsidRPr="00131844">
              <w:rPr>
                <w:rFonts w:ascii="Arial" w:hAnsi="Arial" w:cs="Arial"/>
                <w:bCs/>
                <w:sz w:val="20"/>
              </w:rPr>
              <w:t>erformance</w:t>
            </w:r>
          </w:p>
        </w:tc>
      </w:tr>
      <w:tr w:rsidR="00204C37" w14:paraId="47AB5C5B" w14:textId="77777777" w:rsidTr="00DC0AF4">
        <w:trPr>
          <w:cantSplit/>
          <w:trHeight w:val="904"/>
        </w:trPr>
        <w:tc>
          <w:tcPr>
            <w:tcW w:w="9639" w:type="dxa"/>
            <w:gridSpan w:val="3"/>
          </w:tcPr>
          <w:p w14:paraId="760CE3FD" w14:textId="77777777" w:rsidR="00204C37" w:rsidRDefault="00204C37" w:rsidP="00702AE3">
            <w:pPr>
              <w:rPr>
                <w:rFonts w:ascii="Arial" w:hAnsi="Arial" w:cs="Arial"/>
                <w:szCs w:val="20"/>
              </w:rPr>
            </w:pPr>
          </w:p>
          <w:p w14:paraId="67936202" w14:textId="77777777" w:rsidR="00702AE3" w:rsidRDefault="00702AE3" w:rsidP="00702AE3">
            <w:pPr>
              <w:rPr>
                <w:rFonts w:ascii="Arial" w:hAnsi="Arial" w:cs="Arial"/>
                <w:szCs w:val="20"/>
              </w:rPr>
            </w:pPr>
          </w:p>
          <w:p w14:paraId="1C23E5BC" w14:textId="77777777" w:rsidR="00702AE3" w:rsidRDefault="00702AE3" w:rsidP="00702AE3">
            <w:pPr>
              <w:rPr>
                <w:rFonts w:ascii="Arial" w:hAnsi="Arial" w:cs="Arial"/>
                <w:szCs w:val="20"/>
              </w:rPr>
            </w:pPr>
          </w:p>
          <w:p w14:paraId="28310C34" w14:textId="77777777" w:rsidR="00F544AD" w:rsidRDefault="00F544AD" w:rsidP="00702AE3">
            <w:pPr>
              <w:rPr>
                <w:rFonts w:ascii="Arial" w:hAnsi="Arial" w:cs="Arial"/>
                <w:szCs w:val="20"/>
              </w:rPr>
            </w:pPr>
          </w:p>
          <w:p w14:paraId="7CADF57D" w14:textId="77777777" w:rsidR="00F544AD" w:rsidRDefault="00F544AD" w:rsidP="00702AE3">
            <w:pPr>
              <w:rPr>
                <w:rFonts w:ascii="Arial" w:hAnsi="Arial" w:cs="Arial"/>
                <w:szCs w:val="20"/>
              </w:rPr>
            </w:pPr>
          </w:p>
          <w:p w14:paraId="38AFAB01" w14:textId="77777777" w:rsidR="00702AE3" w:rsidRDefault="00702AE3" w:rsidP="00747BA6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46402319" w14:textId="77777777" w:rsidR="00702AE3" w:rsidRDefault="00702AE3" w:rsidP="00702AE3">
            <w:pPr>
              <w:rPr>
                <w:rFonts w:ascii="Arial" w:hAnsi="Arial" w:cs="Arial"/>
                <w:szCs w:val="20"/>
              </w:rPr>
            </w:pPr>
          </w:p>
          <w:p w14:paraId="258F58D7" w14:textId="77777777" w:rsidR="00F544AD" w:rsidRDefault="00F544AD" w:rsidP="00702AE3">
            <w:pPr>
              <w:rPr>
                <w:rFonts w:ascii="Arial" w:hAnsi="Arial" w:cs="Arial"/>
                <w:szCs w:val="20"/>
              </w:rPr>
            </w:pPr>
          </w:p>
          <w:p w14:paraId="074FF305" w14:textId="77777777" w:rsidR="00702AE3" w:rsidRDefault="00702AE3" w:rsidP="00702AE3">
            <w:pPr>
              <w:rPr>
                <w:rFonts w:ascii="Arial" w:hAnsi="Arial" w:cs="Arial"/>
                <w:szCs w:val="20"/>
              </w:rPr>
            </w:pPr>
          </w:p>
          <w:p w14:paraId="212AC229" w14:textId="77777777" w:rsidR="00702AE3" w:rsidRDefault="00702AE3" w:rsidP="00702AE3">
            <w:pPr>
              <w:rPr>
                <w:rFonts w:ascii="Arial" w:hAnsi="Arial" w:cs="Arial"/>
                <w:szCs w:val="20"/>
              </w:rPr>
            </w:pPr>
          </w:p>
          <w:p w14:paraId="00677358" w14:textId="77777777" w:rsidR="00702AE3" w:rsidRDefault="00702AE3" w:rsidP="00702AE3">
            <w:pPr>
              <w:rPr>
                <w:rFonts w:ascii="Arial" w:hAnsi="Arial" w:cs="Arial"/>
                <w:szCs w:val="20"/>
              </w:rPr>
            </w:pPr>
          </w:p>
          <w:p w14:paraId="1BC09F48" w14:textId="77777777" w:rsidR="00702AE3" w:rsidRPr="00131844" w:rsidRDefault="00702AE3" w:rsidP="00702AE3">
            <w:pPr>
              <w:rPr>
                <w:rFonts w:ascii="Arial" w:hAnsi="Arial" w:cs="Arial"/>
                <w:szCs w:val="20"/>
              </w:rPr>
            </w:pPr>
          </w:p>
        </w:tc>
      </w:tr>
      <w:tr w:rsidR="00204C37" w14:paraId="50CCD8C9" w14:textId="77777777" w:rsidTr="00DC0AF4">
        <w:trPr>
          <w:cantSplit/>
          <w:trHeight w:val="425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1402F710" w14:textId="77777777" w:rsidR="00204C37" w:rsidRPr="00980533" w:rsidRDefault="00B77C46" w:rsidP="00D7111E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Support </w:t>
            </w:r>
            <w:r w:rsidR="00686836">
              <w:rPr>
                <w:rFonts w:ascii="Arial" w:hAnsi="Arial" w:cs="Arial"/>
                <w:bCs/>
                <w:sz w:val="20"/>
              </w:rPr>
              <w:t xml:space="preserve">(where </w:t>
            </w:r>
            <w:r>
              <w:rPr>
                <w:rFonts w:ascii="Arial" w:hAnsi="Arial" w:cs="Arial"/>
                <w:bCs/>
                <w:sz w:val="20"/>
              </w:rPr>
              <w:t>required</w:t>
            </w:r>
            <w:r w:rsidR="00686836">
              <w:rPr>
                <w:rFonts w:ascii="Arial" w:hAnsi="Arial" w:cs="Arial"/>
                <w:bCs/>
                <w:sz w:val="20"/>
              </w:rPr>
              <w:t>)</w:t>
            </w:r>
            <w:r>
              <w:rPr>
                <w:rFonts w:ascii="Arial" w:hAnsi="Arial" w:cs="Arial"/>
                <w:bCs/>
                <w:sz w:val="20"/>
              </w:rPr>
              <w:t xml:space="preserve"> to address underperformance </w:t>
            </w:r>
          </w:p>
        </w:tc>
      </w:tr>
      <w:tr w:rsidR="00980533" w14:paraId="325932F0" w14:textId="77777777" w:rsidTr="00DC0AF4">
        <w:trPr>
          <w:cantSplit/>
          <w:trHeight w:val="425"/>
        </w:trPr>
        <w:tc>
          <w:tcPr>
            <w:tcW w:w="9639" w:type="dxa"/>
            <w:gridSpan w:val="3"/>
          </w:tcPr>
          <w:p w14:paraId="5DA564CB" w14:textId="77777777" w:rsidR="00980533" w:rsidRDefault="00980533" w:rsidP="00702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</w:p>
          <w:p w14:paraId="2D18AE6B" w14:textId="77777777" w:rsidR="00F544AD" w:rsidRDefault="00F544AD" w:rsidP="00F544AD"/>
          <w:p w14:paraId="26E7FD37" w14:textId="77777777" w:rsidR="00F544AD" w:rsidRDefault="00F544AD" w:rsidP="00F544AD"/>
          <w:p w14:paraId="2CE9DF41" w14:textId="77777777" w:rsidR="00F544AD" w:rsidRDefault="00F544AD" w:rsidP="00F544AD"/>
          <w:p w14:paraId="232683E7" w14:textId="77777777" w:rsidR="00F544AD" w:rsidRDefault="00F544AD" w:rsidP="00F544AD"/>
          <w:p w14:paraId="179EECBE" w14:textId="77777777" w:rsidR="00F544AD" w:rsidRPr="00F544AD" w:rsidRDefault="00F544AD" w:rsidP="00F544AD"/>
          <w:p w14:paraId="46ECF4DD" w14:textId="77777777" w:rsidR="00702AE3" w:rsidRDefault="00702AE3" w:rsidP="00702AE3"/>
          <w:p w14:paraId="0B7A92D6" w14:textId="77777777" w:rsidR="00F544AD" w:rsidRDefault="00F544AD" w:rsidP="00702AE3"/>
          <w:p w14:paraId="785FD955" w14:textId="77777777" w:rsidR="00F544AD" w:rsidRPr="00702AE3" w:rsidRDefault="00F544AD" w:rsidP="00702AE3"/>
          <w:p w14:paraId="1021778F" w14:textId="77777777" w:rsidR="00980533" w:rsidRDefault="00980533" w:rsidP="00702AE3"/>
          <w:p w14:paraId="6EF46F28" w14:textId="77777777" w:rsidR="00B77C46" w:rsidRPr="00980533" w:rsidRDefault="00B77C46" w:rsidP="00702AE3"/>
        </w:tc>
      </w:tr>
      <w:tr w:rsidR="00980533" w:rsidRPr="00747BA6" w14:paraId="6B85846B" w14:textId="77777777" w:rsidTr="00DC0AF4">
        <w:trPr>
          <w:cantSplit/>
          <w:trHeight w:val="416"/>
        </w:trPr>
        <w:tc>
          <w:tcPr>
            <w:tcW w:w="9639" w:type="dxa"/>
            <w:gridSpan w:val="3"/>
            <w:vAlign w:val="center"/>
          </w:tcPr>
          <w:p w14:paraId="23040020" w14:textId="77777777" w:rsidR="00980533" w:rsidRPr="00747BA6" w:rsidRDefault="00686836" w:rsidP="00D7111E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747BA6">
              <w:rPr>
                <w:rFonts w:ascii="Arial" w:hAnsi="Arial" w:cs="Arial"/>
                <w:b w:val="0"/>
                <w:bCs/>
                <w:sz w:val="20"/>
              </w:rPr>
              <w:t>D</w:t>
            </w:r>
            <w:r w:rsidR="00980533" w:rsidRPr="00747BA6">
              <w:rPr>
                <w:rFonts w:ascii="Arial" w:hAnsi="Arial" w:cs="Arial"/>
                <w:b w:val="0"/>
                <w:bCs/>
                <w:sz w:val="20"/>
              </w:rPr>
              <w:t xml:space="preserve">ate </w:t>
            </w:r>
            <w:r w:rsidRPr="00747BA6">
              <w:rPr>
                <w:rFonts w:ascii="Arial" w:hAnsi="Arial" w:cs="Arial"/>
                <w:b w:val="0"/>
                <w:bCs/>
                <w:sz w:val="20"/>
              </w:rPr>
              <w:t>for next review of this P</w:t>
            </w:r>
            <w:r w:rsidR="00B77C46" w:rsidRPr="00747BA6">
              <w:rPr>
                <w:rFonts w:ascii="Arial" w:hAnsi="Arial" w:cs="Arial"/>
                <w:b w:val="0"/>
                <w:bCs/>
                <w:sz w:val="20"/>
              </w:rPr>
              <w:t xml:space="preserve">erformance </w:t>
            </w:r>
            <w:r w:rsidRPr="00747BA6">
              <w:rPr>
                <w:rFonts w:ascii="Arial" w:hAnsi="Arial" w:cs="Arial"/>
                <w:b w:val="0"/>
                <w:bCs/>
                <w:sz w:val="20"/>
              </w:rPr>
              <w:t>Improvement Notice</w:t>
            </w:r>
            <w:r w:rsidR="00980533" w:rsidRPr="00747BA6">
              <w:rPr>
                <w:rFonts w:ascii="Arial" w:hAnsi="Arial" w:cs="Arial"/>
                <w:b w:val="0"/>
                <w:bCs/>
                <w:sz w:val="20"/>
              </w:rPr>
              <w:t>:</w:t>
            </w:r>
          </w:p>
        </w:tc>
      </w:tr>
      <w:tr w:rsidR="00D7111E" w:rsidRPr="00D7111E" w14:paraId="1FB02574" w14:textId="77777777" w:rsidTr="00DC0AF4">
        <w:trPr>
          <w:cantSplit/>
          <w:trHeight w:val="374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7C35F0EF" w14:textId="77777777" w:rsidR="00D7111E" w:rsidRDefault="00D7111E" w:rsidP="00D7111E">
            <w:pPr>
              <w:pStyle w:val="Heading4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 xml:space="preserve">The underperformance and actions described in this PIN are to be addressed as detailed above.  </w:t>
            </w:r>
          </w:p>
          <w:p w14:paraId="3C68E89A" w14:textId="77777777" w:rsidR="00D7111E" w:rsidRPr="00D7111E" w:rsidRDefault="00D7111E" w:rsidP="00D7111E">
            <w:pPr>
              <w:pStyle w:val="Heading4"/>
              <w:rPr>
                <w:rFonts w:ascii="Arial" w:hAnsi="Arial" w:cs="Arial"/>
                <w:b w:val="0"/>
                <w:bCs/>
                <w:sz w:val="20"/>
              </w:rPr>
            </w:pPr>
            <w:r>
              <w:rPr>
                <w:rFonts w:ascii="Arial" w:hAnsi="Arial" w:cs="Arial"/>
                <w:b w:val="0"/>
                <w:bCs/>
                <w:sz w:val="20"/>
              </w:rPr>
              <w:t>Failure to do so may lead to disciplinary action.</w:t>
            </w:r>
          </w:p>
        </w:tc>
      </w:tr>
      <w:tr w:rsidR="00D7111E" w14:paraId="357CB081" w14:textId="77777777" w:rsidTr="00DC0AF4">
        <w:trPr>
          <w:cantSplit/>
        </w:trPr>
        <w:tc>
          <w:tcPr>
            <w:tcW w:w="2552" w:type="dxa"/>
            <w:vAlign w:val="center"/>
          </w:tcPr>
          <w:p w14:paraId="43998DE2" w14:textId="77777777" w:rsidR="00D7111E" w:rsidRPr="00131844" w:rsidRDefault="00D7111E" w:rsidP="008E2EF0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Person issuing </w:t>
            </w:r>
            <w:r w:rsidR="008E2EF0">
              <w:rPr>
                <w:rFonts w:ascii="Arial" w:hAnsi="Arial" w:cs="Arial"/>
                <w:b/>
                <w:bCs/>
                <w:szCs w:val="20"/>
              </w:rPr>
              <w:t>the PIN</w:t>
            </w:r>
            <w:r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087" w:type="dxa"/>
            <w:gridSpan w:val="2"/>
            <w:vAlign w:val="center"/>
          </w:tcPr>
          <w:p w14:paraId="74E50086" w14:textId="77777777" w:rsidR="00D7111E" w:rsidRDefault="00D7111E" w:rsidP="000A686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10520453" w14:textId="77777777" w:rsidR="00D7111E" w:rsidRPr="00131844" w:rsidRDefault="00D7111E" w:rsidP="000A686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</w:tc>
      </w:tr>
      <w:tr w:rsidR="00204C37" w:rsidRPr="00D7111E" w14:paraId="1A09CAFD" w14:textId="77777777" w:rsidTr="00DC0AF4">
        <w:trPr>
          <w:cantSplit/>
          <w:trHeight w:val="374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0B8C223A" w14:textId="77777777" w:rsidR="00204C37" w:rsidRPr="00D7111E" w:rsidRDefault="00D7111E" w:rsidP="00D7111E">
            <w:pPr>
              <w:pStyle w:val="Heading4"/>
              <w:rPr>
                <w:rFonts w:ascii="Arial" w:hAnsi="Arial" w:cs="Arial"/>
                <w:b w:val="0"/>
                <w:bCs/>
                <w:sz w:val="20"/>
              </w:rPr>
            </w:pPr>
            <w:r w:rsidRPr="00D7111E">
              <w:rPr>
                <w:rFonts w:ascii="Arial" w:hAnsi="Arial" w:cs="Arial"/>
                <w:b w:val="0"/>
                <w:bCs/>
                <w:sz w:val="20"/>
              </w:rPr>
              <w:t xml:space="preserve">I acknowledge receipt of this PIN and undertake to address the </w:t>
            </w:r>
            <w:r>
              <w:rPr>
                <w:rFonts w:ascii="Arial" w:hAnsi="Arial" w:cs="Arial"/>
                <w:b w:val="0"/>
                <w:bCs/>
                <w:sz w:val="20"/>
              </w:rPr>
              <w:t xml:space="preserve">underperformance </w:t>
            </w:r>
            <w:r w:rsidRPr="00D7111E">
              <w:rPr>
                <w:rFonts w:ascii="Arial" w:hAnsi="Arial" w:cs="Arial"/>
                <w:b w:val="0"/>
                <w:bCs/>
                <w:sz w:val="20"/>
              </w:rPr>
              <w:t>as detailed above.</w:t>
            </w:r>
          </w:p>
        </w:tc>
      </w:tr>
      <w:tr w:rsidR="00204C37" w14:paraId="51BEDA3F" w14:textId="77777777" w:rsidTr="00DC0AF4">
        <w:trPr>
          <w:cantSplit/>
        </w:trPr>
        <w:tc>
          <w:tcPr>
            <w:tcW w:w="2552" w:type="dxa"/>
            <w:vAlign w:val="center"/>
          </w:tcPr>
          <w:p w14:paraId="04BCFD11" w14:textId="77777777" w:rsidR="00686836" w:rsidRPr="00131844" w:rsidRDefault="00A91FE2" w:rsidP="00D7111E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Cs w:val="20"/>
              </w:rPr>
            </w:pPr>
            <w:r w:rsidRPr="00131844">
              <w:rPr>
                <w:rFonts w:ascii="Arial" w:hAnsi="Arial" w:cs="Arial"/>
                <w:b/>
                <w:bCs/>
                <w:szCs w:val="20"/>
              </w:rPr>
              <w:t>Crew Member:</w:t>
            </w:r>
          </w:p>
        </w:tc>
        <w:tc>
          <w:tcPr>
            <w:tcW w:w="7087" w:type="dxa"/>
            <w:gridSpan w:val="2"/>
            <w:vAlign w:val="center"/>
          </w:tcPr>
          <w:p w14:paraId="61452EA5" w14:textId="77777777" w:rsidR="00686836" w:rsidRDefault="00686836" w:rsidP="00D7111E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  <w:p w14:paraId="361B55FF" w14:textId="77777777" w:rsidR="00D7111E" w:rsidRPr="00131844" w:rsidRDefault="00D7111E" w:rsidP="00D7111E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</w:tc>
      </w:tr>
    </w:tbl>
    <w:p w14:paraId="21C78F16" w14:textId="77777777" w:rsidR="00204C37" w:rsidRDefault="00204C37"/>
    <w:p w14:paraId="7FC8FD8E" w14:textId="77777777" w:rsidR="00F544AD" w:rsidRDefault="00F544AD" w:rsidP="00AB2EA4">
      <w:pPr>
        <w:tabs>
          <w:tab w:val="right" w:pos="9356"/>
        </w:tabs>
        <w:jc w:val="both"/>
        <w:rPr>
          <w:rFonts w:ascii="Arial" w:hAnsi="Arial" w:cs="Arial"/>
          <w:sz w:val="24"/>
        </w:rPr>
      </w:pPr>
    </w:p>
    <w:p w14:paraId="5CB42420" w14:textId="77777777" w:rsidR="00F544AD" w:rsidRDefault="00F544AD" w:rsidP="00AB2EA4">
      <w:pPr>
        <w:tabs>
          <w:tab w:val="right" w:pos="9356"/>
        </w:tabs>
        <w:jc w:val="both"/>
        <w:rPr>
          <w:rFonts w:ascii="Arial" w:hAnsi="Arial" w:cs="Arial"/>
          <w:sz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2126"/>
        <w:gridCol w:w="4961"/>
      </w:tblGrid>
      <w:tr w:rsidR="00F544AD" w:rsidRPr="00131844" w14:paraId="3393D5B2" w14:textId="77777777" w:rsidTr="00B64AE3">
        <w:trPr>
          <w:cantSplit/>
          <w:trHeight w:val="410"/>
        </w:trPr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DABD11" w14:textId="77777777" w:rsidR="00F544AD" w:rsidRPr="00F544AD" w:rsidRDefault="00F544AD" w:rsidP="00F544AD">
            <w:pPr>
              <w:pStyle w:val="Header"/>
              <w:rPr>
                <w:rFonts w:ascii="Arial" w:hAnsi="Arial" w:cs="Arial"/>
                <w:b/>
                <w:szCs w:val="20"/>
              </w:rPr>
            </w:pPr>
            <w:r w:rsidRPr="00F544AD">
              <w:rPr>
                <w:rFonts w:ascii="Arial" w:hAnsi="Arial" w:cs="Arial"/>
                <w:b/>
                <w:szCs w:val="20"/>
              </w:rPr>
              <w:lastRenderedPageBreak/>
              <w:t>Performance Improvement Notice</w:t>
            </w:r>
            <w:r>
              <w:rPr>
                <w:rFonts w:ascii="Arial" w:hAnsi="Arial" w:cs="Arial"/>
                <w:b/>
                <w:szCs w:val="20"/>
              </w:rPr>
              <w:t xml:space="preserve"> Review</w:t>
            </w:r>
            <w:r w:rsidRPr="00F544AD">
              <w:rPr>
                <w:rFonts w:ascii="Arial" w:hAnsi="Arial" w:cs="Arial"/>
                <w:b/>
                <w:szCs w:val="20"/>
              </w:rPr>
              <w:t xml:space="preserve"> Meeting</w:t>
            </w:r>
          </w:p>
        </w:tc>
      </w:tr>
      <w:tr w:rsidR="00F544AD" w:rsidRPr="00702AE3" w14:paraId="421B97AF" w14:textId="77777777" w:rsidTr="00B64AE3">
        <w:trPr>
          <w:cantSplit/>
          <w:trHeight w:val="397"/>
        </w:trPr>
        <w:tc>
          <w:tcPr>
            <w:tcW w:w="4678" w:type="dxa"/>
            <w:gridSpan w:val="2"/>
          </w:tcPr>
          <w:p w14:paraId="4979E10F" w14:textId="77777777" w:rsidR="00F544AD" w:rsidRPr="00131844" w:rsidRDefault="00F544AD" w:rsidP="00F544AD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Date of PIN: </w:t>
            </w:r>
          </w:p>
        </w:tc>
        <w:tc>
          <w:tcPr>
            <w:tcW w:w="4961" w:type="dxa"/>
          </w:tcPr>
          <w:p w14:paraId="63BBDCA8" w14:textId="77777777" w:rsidR="00F544AD" w:rsidRDefault="00F544AD" w:rsidP="00F544AD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Vessel: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  <w:p w14:paraId="390CFB90" w14:textId="77777777" w:rsidR="00F544AD" w:rsidRPr="00131844" w:rsidRDefault="00F544AD" w:rsidP="00B64AE3">
            <w:pPr>
              <w:pStyle w:val="Heading4"/>
              <w:rPr>
                <w:rFonts w:ascii="Arial" w:hAnsi="Arial" w:cs="Arial"/>
                <w:bCs/>
                <w:sz w:val="20"/>
              </w:rPr>
            </w:pPr>
          </w:p>
        </w:tc>
      </w:tr>
      <w:tr w:rsidR="00F544AD" w:rsidRPr="00702AE3" w14:paraId="319CE29A" w14:textId="77777777" w:rsidTr="00B64AE3">
        <w:trPr>
          <w:cantSplit/>
          <w:trHeight w:val="397"/>
        </w:trPr>
        <w:tc>
          <w:tcPr>
            <w:tcW w:w="4678" w:type="dxa"/>
            <w:gridSpan w:val="2"/>
          </w:tcPr>
          <w:p w14:paraId="3796DC48" w14:textId="77777777" w:rsidR="00F544AD" w:rsidRDefault="00F544AD" w:rsidP="00B64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Date</w:t>
            </w:r>
            <w:r>
              <w:rPr>
                <w:rFonts w:ascii="Arial" w:hAnsi="Arial" w:cs="Arial"/>
                <w:bCs/>
                <w:sz w:val="20"/>
              </w:rPr>
              <w:t xml:space="preserve"> of review</w:t>
            </w:r>
            <w:r w:rsidRPr="00131844">
              <w:rPr>
                <w:rFonts w:ascii="Arial" w:hAnsi="Arial" w:cs="Arial"/>
                <w:bCs/>
                <w:sz w:val="20"/>
              </w:rPr>
              <w:t>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  <w:p w14:paraId="318D897A" w14:textId="77777777" w:rsidR="00F544AD" w:rsidRPr="00702AE3" w:rsidRDefault="00F544AD" w:rsidP="00B64AE3"/>
        </w:tc>
        <w:tc>
          <w:tcPr>
            <w:tcW w:w="4961" w:type="dxa"/>
          </w:tcPr>
          <w:p w14:paraId="1DDFE690" w14:textId="77777777" w:rsidR="00F544AD" w:rsidRPr="00702AE3" w:rsidRDefault="00F544AD" w:rsidP="00F544AD">
            <w:pPr>
              <w:pStyle w:val="Heading4"/>
            </w:pPr>
            <w:r>
              <w:rPr>
                <w:rFonts w:ascii="Arial" w:hAnsi="Arial" w:cs="Arial"/>
                <w:bCs/>
                <w:sz w:val="20"/>
              </w:rPr>
              <w:t>Outcome of review</w:t>
            </w:r>
            <w:r w:rsidRPr="00131844">
              <w:rPr>
                <w:rFonts w:ascii="Arial" w:hAnsi="Arial" w:cs="Arial"/>
                <w:bCs/>
                <w:sz w:val="20"/>
              </w:rPr>
              <w:t>: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F544AD">
              <w:rPr>
                <w:rFonts w:ascii="Arial" w:hAnsi="Arial" w:cs="Arial"/>
                <w:b w:val="0"/>
                <w:bCs/>
                <w:i/>
                <w:sz w:val="20"/>
              </w:rPr>
              <w:t>PIN successful / PIN continued</w:t>
            </w:r>
          </w:p>
        </w:tc>
      </w:tr>
      <w:tr w:rsidR="00F544AD" w:rsidRPr="00702AE3" w14:paraId="6E28EA03" w14:textId="77777777" w:rsidTr="00B64AE3">
        <w:trPr>
          <w:cantSplit/>
          <w:trHeight w:val="397"/>
        </w:trPr>
        <w:tc>
          <w:tcPr>
            <w:tcW w:w="4678" w:type="dxa"/>
            <w:gridSpan w:val="2"/>
          </w:tcPr>
          <w:p w14:paraId="6AAE01F0" w14:textId="77777777" w:rsidR="00F544AD" w:rsidRDefault="00F544AD" w:rsidP="00B64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Name: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  <w:p w14:paraId="308D45C8" w14:textId="77777777" w:rsidR="00F544AD" w:rsidRPr="00702AE3" w:rsidRDefault="00F544AD" w:rsidP="00B64AE3"/>
        </w:tc>
        <w:tc>
          <w:tcPr>
            <w:tcW w:w="4961" w:type="dxa"/>
          </w:tcPr>
          <w:p w14:paraId="36BACB38" w14:textId="77777777" w:rsidR="00F544AD" w:rsidRDefault="00F544AD" w:rsidP="00B64AE3">
            <w:pPr>
              <w:pStyle w:val="Heading4"/>
              <w:rPr>
                <w:rFonts w:ascii="Arial" w:hAnsi="Arial" w:cs="Arial"/>
                <w:b w:val="0"/>
                <w:sz w:val="20"/>
              </w:rPr>
            </w:pPr>
            <w:r w:rsidRPr="00131844">
              <w:rPr>
                <w:rFonts w:ascii="Arial" w:hAnsi="Arial" w:cs="Arial"/>
                <w:bCs/>
                <w:sz w:val="20"/>
              </w:rPr>
              <w:t>Position:</w:t>
            </w:r>
            <w:r w:rsidRPr="00131844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  <w:p w14:paraId="3712FAB6" w14:textId="77777777" w:rsidR="00F544AD" w:rsidRPr="00702AE3" w:rsidRDefault="00F544AD" w:rsidP="00B64AE3"/>
        </w:tc>
      </w:tr>
      <w:tr w:rsidR="00F544AD" w:rsidRPr="00702AE3" w14:paraId="1A222CBE" w14:textId="77777777" w:rsidTr="00B64AE3">
        <w:trPr>
          <w:cantSplit/>
          <w:trHeight w:val="397"/>
        </w:trPr>
        <w:tc>
          <w:tcPr>
            <w:tcW w:w="4678" w:type="dxa"/>
            <w:gridSpan w:val="2"/>
          </w:tcPr>
          <w:p w14:paraId="32A66363" w14:textId="77777777" w:rsidR="00F544AD" w:rsidRDefault="00F544AD" w:rsidP="00B64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Issued by:</w:t>
            </w:r>
          </w:p>
          <w:p w14:paraId="343F8ED4" w14:textId="77777777" w:rsidR="00F544AD" w:rsidRPr="00702AE3" w:rsidRDefault="00F544AD" w:rsidP="00B64AE3"/>
        </w:tc>
        <w:tc>
          <w:tcPr>
            <w:tcW w:w="4961" w:type="dxa"/>
          </w:tcPr>
          <w:p w14:paraId="055727E5" w14:textId="77777777" w:rsidR="00F544AD" w:rsidRDefault="00F544AD" w:rsidP="00B64AE3">
            <w:pPr>
              <w:pStyle w:val="Heading4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Department:</w:t>
            </w:r>
          </w:p>
          <w:p w14:paraId="7BA23D9A" w14:textId="77777777" w:rsidR="00F544AD" w:rsidRPr="00702AE3" w:rsidRDefault="00F544AD" w:rsidP="00B64AE3"/>
        </w:tc>
      </w:tr>
      <w:tr w:rsidR="00F544AD" w:rsidRPr="00131844" w14:paraId="28F907A8" w14:textId="77777777" w:rsidTr="00B64AE3">
        <w:trPr>
          <w:cantSplit/>
          <w:trHeight w:val="410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2C1B28CD" w14:textId="77777777" w:rsidR="00F544AD" w:rsidRPr="00131844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Notes from </w:t>
            </w:r>
            <w:r w:rsidRPr="00131844">
              <w:rPr>
                <w:rFonts w:ascii="Arial" w:hAnsi="Arial" w:cs="Arial"/>
                <w:b/>
                <w:szCs w:val="20"/>
              </w:rPr>
              <w:t>Review</w:t>
            </w:r>
          </w:p>
        </w:tc>
      </w:tr>
      <w:tr w:rsidR="00F544AD" w:rsidRPr="00131844" w14:paraId="24262145" w14:textId="77777777" w:rsidTr="00B64AE3">
        <w:trPr>
          <w:cantSplit/>
          <w:trHeight w:val="836"/>
        </w:trPr>
        <w:tc>
          <w:tcPr>
            <w:tcW w:w="9639" w:type="dxa"/>
            <w:gridSpan w:val="3"/>
            <w:shd w:val="clear" w:color="auto" w:fill="auto"/>
          </w:tcPr>
          <w:p w14:paraId="74A780EF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90A46E9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7A4F3CAC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4CD77F21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0234FD84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45EE7357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67CBA7E6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0AF5047D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74B9F265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C94F55E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995E78D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26E0BBE1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6946E4C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7581EFE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6AA9D7C1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0C6ED05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3A7F8D7E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4A63E8D9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75E8B102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7ADB944E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4D57AD5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CD61905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C8A8DE9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4A730D38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3ACEF490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3088FC46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242D99B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29A2D06C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66229327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77429CA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1E74166F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668D50F3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667760F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A28F9FC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710B1EE5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2AD3C0A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  <w:p w14:paraId="5AE5276B" w14:textId="77777777" w:rsidR="00F544AD" w:rsidRPr="00131844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szCs w:val="20"/>
              </w:rPr>
            </w:pPr>
          </w:p>
        </w:tc>
      </w:tr>
      <w:tr w:rsidR="00F544AD" w:rsidRPr="00131844" w14:paraId="0668A43D" w14:textId="77777777" w:rsidTr="00F544AD">
        <w:trPr>
          <w:cantSplit/>
          <w:trHeight w:val="335"/>
        </w:trPr>
        <w:tc>
          <w:tcPr>
            <w:tcW w:w="9639" w:type="dxa"/>
            <w:gridSpan w:val="3"/>
            <w:shd w:val="clear" w:color="auto" w:fill="auto"/>
            <w:vAlign w:val="center"/>
          </w:tcPr>
          <w:p w14:paraId="65D70F08" w14:textId="77777777" w:rsidR="00F544AD" w:rsidRPr="00131844" w:rsidRDefault="00F544AD" w:rsidP="00B64AE3">
            <w:pPr>
              <w:pStyle w:val="Head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Date of next review meeting (if required): </w:t>
            </w:r>
          </w:p>
        </w:tc>
      </w:tr>
      <w:tr w:rsidR="00F544AD" w:rsidRPr="00131844" w14:paraId="56A54D97" w14:textId="77777777" w:rsidTr="00B64AE3">
        <w:trPr>
          <w:cantSplit/>
          <w:trHeight w:val="335"/>
        </w:trPr>
        <w:tc>
          <w:tcPr>
            <w:tcW w:w="9639" w:type="dxa"/>
            <w:gridSpan w:val="3"/>
            <w:shd w:val="pct10" w:color="auto" w:fill="auto"/>
            <w:vAlign w:val="center"/>
          </w:tcPr>
          <w:p w14:paraId="77717513" w14:textId="77777777" w:rsidR="00F544AD" w:rsidRPr="00131844" w:rsidRDefault="00F544AD" w:rsidP="00B64AE3">
            <w:pPr>
              <w:pStyle w:val="Header"/>
              <w:rPr>
                <w:rFonts w:ascii="Arial" w:hAnsi="Arial" w:cs="Arial"/>
                <w:b/>
                <w:szCs w:val="20"/>
              </w:rPr>
            </w:pPr>
            <w:r w:rsidRPr="00131844">
              <w:rPr>
                <w:rFonts w:ascii="Arial" w:hAnsi="Arial" w:cs="Arial"/>
                <w:b/>
                <w:szCs w:val="20"/>
              </w:rPr>
              <w:t>Signatures</w:t>
            </w:r>
          </w:p>
        </w:tc>
      </w:tr>
      <w:tr w:rsidR="00F544AD" w:rsidRPr="00131844" w14:paraId="6A873D1E" w14:textId="77777777" w:rsidTr="00B64AE3">
        <w:trPr>
          <w:cantSplit/>
        </w:trPr>
        <w:tc>
          <w:tcPr>
            <w:tcW w:w="2552" w:type="dxa"/>
          </w:tcPr>
          <w:p w14:paraId="1E9E8515" w14:textId="77777777" w:rsidR="00F544AD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Cs w:val="20"/>
              </w:rPr>
            </w:pPr>
            <w:r w:rsidRPr="00131844">
              <w:rPr>
                <w:rFonts w:ascii="Arial" w:hAnsi="Arial" w:cs="Arial"/>
                <w:b/>
                <w:bCs/>
                <w:szCs w:val="20"/>
              </w:rPr>
              <w:t>Crew Member:</w:t>
            </w:r>
          </w:p>
          <w:p w14:paraId="42642755" w14:textId="77777777" w:rsidR="00F544AD" w:rsidRPr="00131844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7087" w:type="dxa"/>
            <w:gridSpan w:val="2"/>
          </w:tcPr>
          <w:p w14:paraId="1745C445" w14:textId="77777777" w:rsidR="00F544AD" w:rsidRPr="00131844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</w:tc>
      </w:tr>
      <w:tr w:rsidR="00F544AD" w:rsidRPr="00131844" w14:paraId="65951876" w14:textId="77777777" w:rsidTr="00B64AE3">
        <w:trPr>
          <w:cantSplit/>
        </w:trPr>
        <w:tc>
          <w:tcPr>
            <w:tcW w:w="2552" w:type="dxa"/>
          </w:tcPr>
          <w:p w14:paraId="61408EA0" w14:textId="77777777" w:rsidR="00F544AD" w:rsidRPr="00131844" w:rsidRDefault="00F544AD" w:rsidP="00951279">
            <w:pPr>
              <w:pStyle w:val="Header"/>
              <w:rPr>
                <w:rFonts w:ascii="Arial" w:hAnsi="Arial" w:cs="Arial"/>
                <w:b/>
                <w:bCs/>
                <w:szCs w:val="20"/>
              </w:rPr>
            </w:pPr>
            <w:r w:rsidRPr="00686836">
              <w:rPr>
                <w:rFonts w:ascii="Arial" w:hAnsi="Arial" w:cs="Arial"/>
                <w:b/>
                <w:bCs/>
                <w:szCs w:val="20"/>
              </w:rPr>
              <w:t>Person</w:t>
            </w:r>
            <w:r w:rsidR="00951279">
              <w:rPr>
                <w:rFonts w:ascii="Arial" w:hAnsi="Arial" w:cs="Arial"/>
                <w:b/>
                <w:bCs/>
                <w:szCs w:val="20"/>
              </w:rPr>
              <w:t xml:space="preserve"> reviewing</w:t>
            </w:r>
            <w:r w:rsidRPr="00686836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0"/>
              </w:rPr>
              <w:t>the PIN</w:t>
            </w:r>
            <w:r w:rsidR="00951279">
              <w:rPr>
                <w:rFonts w:ascii="Arial" w:hAnsi="Arial" w:cs="Arial"/>
                <w:b/>
                <w:bCs/>
                <w:szCs w:val="20"/>
              </w:rPr>
              <w:t>:</w:t>
            </w:r>
          </w:p>
        </w:tc>
        <w:tc>
          <w:tcPr>
            <w:tcW w:w="7087" w:type="dxa"/>
            <w:gridSpan w:val="2"/>
          </w:tcPr>
          <w:p w14:paraId="04AC6B18" w14:textId="77777777" w:rsidR="00F544AD" w:rsidRPr="00131844" w:rsidRDefault="00F544AD" w:rsidP="00B64AE3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Cs w:val="20"/>
              </w:rPr>
            </w:pPr>
          </w:p>
        </w:tc>
      </w:tr>
    </w:tbl>
    <w:p w14:paraId="23D84F2B" w14:textId="77777777" w:rsidR="00F544AD" w:rsidRDefault="00F544AD" w:rsidP="00F544AD">
      <w:pPr>
        <w:tabs>
          <w:tab w:val="right" w:pos="9356"/>
        </w:tabs>
        <w:rPr>
          <w:rFonts w:ascii="Arial" w:hAnsi="Arial" w:cs="Arial"/>
          <w:sz w:val="18"/>
          <w:szCs w:val="18"/>
        </w:rPr>
      </w:pPr>
    </w:p>
    <w:p w14:paraId="3C61F877" w14:textId="77777777" w:rsidR="00F544AD" w:rsidRPr="00F544AD" w:rsidRDefault="00F544AD" w:rsidP="00F544AD">
      <w:pPr>
        <w:tabs>
          <w:tab w:val="right" w:pos="9356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Original:  Crewmember </w:t>
      </w:r>
      <w:r>
        <w:rPr>
          <w:rFonts w:ascii="Arial" w:hAnsi="Arial" w:cs="Arial"/>
          <w:sz w:val="18"/>
          <w:szCs w:val="18"/>
        </w:rPr>
        <w:tab/>
      </w:r>
      <w:r w:rsidRPr="00686836">
        <w:rPr>
          <w:rFonts w:ascii="Arial" w:hAnsi="Arial" w:cs="Arial"/>
          <w:sz w:val="18"/>
          <w:szCs w:val="18"/>
        </w:rPr>
        <w:t>Copies to:</w:t>
      </w:r>
      <w:r>
        <w:rPr>
          <w:rFonts w:ascii="Arial" w:hAnsi="Arial" w:cs="Arial"/>
          <w:sz w:val="18"/>
          <w:szCs w:val="18"/>
        </w:rPr>
        <w:t xml:space="preserve">  Person issu</w:t>
      </w:r>
      <w:r w:rsidR="00951279">
        <w:rPr>
          <w:rFonts w:ascii="Arial" w:hAnsi="Arial" w:cs="Arial"/>
          <w:sz w:val="18"/>
          <w:szCs w:val="18"/>
        </w:rPr>
        <w:t xml:space="preserve">ing/reviewing </w:t>
      </w:r>
      <w:r>
        <w:rPr>
          <w:rFonts w:ascii="Arial" w:hAnsi="Arial" w:cs="Arial"/>
          <w:sz w:val="18"/>
          <w:szCs w:val="18"/>
        </w:rPr>
        <w:t>the PIN, Head of Department</w:t>
      </w:r>
      <w:r w:rsidRPr="00686836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HR Manager</w:t>
      </w:r>
      <w:r w:rsidRPr="00686836">
        <w:rPr>
          <w:rFonts w:ascii="Arial" w:hAnsi="Arial" w:cs="Arial"/>
          <w:sz w:val="18"/>
          <w:szCs w:val="18"/>
        </w:rPr>
        <w:t xml:space="preserve"> </w:t>
      </w:r>
    </w:p>
    <w:sectPr w:rsidR="00F544AD" w:rsidRPr="00F544AD" w:rsidSect="00DC0AF4">
      <w:headerReference w:type="default" r:id="rId10"/>
      <w:footerReference w:type="default" r:id="rId11"/>
      <w:pgSz w:w="11906" w:h="16838" w:code="9"/>
      <w:pgMar w:top="1103" w:right="1247" w:bottom="851" w:left="1247" w:header="568" w:footer="720" w:gutter="0"/>
      <w:cols w:space="708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247BC" w14:textId="77777777" w:rsidR="00407B3C" w:rsidRDefault="00407B3C">
      <w:r>
        <w:separator/>
      </w:r>
    </w:p>
  </w:endnote>
  <w:endnote w:type="continuationSeparator" w:id="0">
    <w:p w14:paraId="379A6D3D" w14:textId="77777777" w:rsidR="00407B3C" w:rsidRDefault="0040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21"/>
      <w:gridCol w:w="3066"/>
      <w:gridCol w:w="2835"/>
      <w:gridCol w:w="1417"/>
    </w:tblGrid>
    <w:tr w:rsidR="00EE4EEB" w:rsidRPr="00815B0F" w14:paraId="27F4A6EC" w14:textId="77777777" w:rsidTr="00DC0AF4">
      <w:tc>
        <w:tcPr>
          <w:tcW w:w="2321" w:type="dxa"/>
        </w:tcPr>
        <w:p w14:paraId="490B2B84" w14:textId="77777777" w:rsidR="00EE4EEB" w:rsidRPr="00DC0AF4" w:rsidRDefault="00EE4EEB" w:rsidP="00EE4EEB">
          <w:pPr>
            <w:pStyle w:val="Footer"/>
            <w:spacing w:before="60" w:after="60"/>
            <w:rPr>
              <w:rFonts w:ascii="Arial" w:hAnsi="Arial" w:cs="Arial"/>
              <w:szCs w:val="20"/>
              <w:lang w:val="en-US"/>
            </w:rPr>
          </w:pPr>
          <w:r w:rsidRPr="00815B0F">
            <w:rPr>
              <w:rFonts w:ascii="Arial" w:hAnsi="Arial" w:cs="Arial"/>
              <w:szCs w:val="20"/>
            </w:rPr>
            <w:t xml:space="preserve">Form </w:t>
          </w:r>
          <w:r>
            <w:rPr>
              <w:rFonts w:ascii="Arial" w:hAnsi="Arial" w:cs="Arial"/>
              <w:szCs w:val="20"/>
              <w:lang w:val="en-US"/>
            </w:rPr>
            <w:t>C106 (Silversea)</w:t>
          </w:r>
        </w:p>
      </w:tc>
      <w:tc>
        <w:tcPr>
          <w:tcW w:w="3066" w:type="dxa"/>
        </w:tcPr>
        <w:p w14:paraId="4C9134BA" w14:textId="77777777" w:rsidR="00EE4EEB" w:rsidRPr="00DC0AF4" w:rsidRDefault="00EE4EEB" w:rsidP="00EE4EEB">
          <w:pPr>
            <w:pStyle w:val="Footer"/>
            <w:spacing w:before="60" w:after="60"/>
            <w:jc w:val="center"/>
            <w:rPr>
              <w:rFonts w:ascii="Arial" w:hAnsi="Arial" w:cs="Arial"/>
              <w:szCs w:val="20"/>
              <w:lang w:val="en-US"/>
            </w:rPr>
          </w:pPr>
          <w:r w:rsidRPr="00815B0F">
            <w:rPr>
              <w:rFonts w:ascii="Arial" w:hAnsi="Arial" w:cs="Arial"/>
              <w:szCs w:val="20"/>
            </w:rPr>
            <w:t xml:space="preserve">Version: 1    Issued: </w:t>
          </w:r>
          <w:r>
            <w:rPr>
              <w:rFonts w:ascii="Arial" w:hAnsi="Arial" w:cs="Arial"/>
              <w:szCs w:val="20"/>
              <w:lang w:val="en-US"/>
            </w:rPr>
            <w:t>06/20</w:t>
          </w:r>
        </w:p>
      </w:tc>
      <w:tc>
        <w:tcPr>
          <w:tcW w:w="2835" w:type="dxa"/>
        </w:tcPr>
        <w:p w14:paraId="79A0B23C" w14:textId="77777777" w:rsidR="00EE4EEB" w:rsidRPr="00794639" w:rsidRDefault="00EE4EEB" w:rsidP="00EE4EEB">
          <w:pPr>
            <w:pStyle w:val="Footer"/>
            <w:spacing w:before="60" w:after="60"/>
            <w:jc w:val="center"/>
            <w:rPr>
              <w:rFonts w:ascii="Arial" w:hAnsi="Arial" w:cs="Arial"/>
              <w:szCs w:val="20"/>
              <w:lang w:val="en-GB"/>
            </w:rPr>
          </w:pPr>
          <w:r w:rsidRPr="00815B0F">
            <w:rPr>
              <w:rFonts w:ascii="Arial" w:hAnsi="Arial" w:cs="Arial"/>
              <w:szCs w:val="20"/>
            </w:rPr>
            <w:t xml:space="preserve">Revision: </w:t>
          </w:r>
          <w:r>
            <w:rPr>
              <w:rFonts w:ascii="Arial" w:hAnsi="Arial" w:cs="Arial"/>
              <w:szCs w:val="20"/>
              <w:lang w:val="fr-FR"/>
            </w:rPr>
            <w:t>1</w:t>
          </w:r>
          <w:r w:rsidRPr="00815B0F">
            <w:rPr>
              <w:rFonts w:ascii="Arial" w:hAnsi="Arial" w:cs="Arial"/>
              <w:szCs w:val="20"/>
            </w:rPr>
            <w:t xml:space="preserve">    Issued: </w:t>
          </w:r>
          <w:r>
            <w:rPr>
              <w:rFonts w:ascii="Arial" w:hAnsi="Arial" w:cs="Arial"/>
              <w:szCs w:val="20"/>
              <w:lang w:val="en-GB"/>
            </w:rPr>
            <w:t>02/21</w:t>
          </w:r>
        </w:p>
      </w:tc>
      <w:tc>
        <w:tcPr>
          <w:tcW w:w="1417" w:type="dxa"/>
        </w:tcPr>
        <w:p w14:paraId="24E2B2DE" w14:textId="77777777" w:rsidR="00EE4EEB" w:rsidRPr="00815B0F" w:rsidRDefault="00EE4EEB" w:rsidP="00EE4EEB">
          <w:pPr>
            <w:pStyle w:val="Footer"/>
            <w:spacing w:before="60" w:after="60"/>
            <w:jc w:val="center"/>
            <w:rPr>
              <w:rFonts w:ascii="Arial" w:hAnsi="Arial" w:cs="Arial"/>
              <w:szCs w:val="20"/>
            </w:rPr>
          </w:pPr>
          <w:r w:rsidRPr="00815B0F">
            <w:rPr>
              <w:rFonts w:ascii="Arial" w:hAnsi="Arial" w:cs="Arial"/>
              <w:szCs w:val="20"/>
            </w:rPr>
            <w:t xml:space="preserve">Page </w:t>
          </w:r>
          <w:r w:rsidRPr="00815B0F">
            <w:rPr>
              <w:rFonts w:ascii="Arial" w:hAnsi="Arial" w:cs="Arial"/>
              <w:szCs w:val="20"/>
            </w:rPr>
            <w:fldChar w:fldCharType="begin"/>
          </w:r>
          <w:r w:rsidRPr="00815B0F">
            <w:rPr>
              <w:rFonts w:ascii="Arial" w:hAnsi="Arial" w:cs="Arial"/>
              <w:szCs w:val="20"/>
            </w:rPr>
            <w:instrText xml:space="preserve"> PAGE </w:instrText>
          </w:r>
          <w:r w:rsidRPr="00815B0F">
            <w:rPr>
              <w:rFonts w:ascii="Arial" w:hAnsi="Arial" w:cs="Arial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Cs w:val="20"/>
            </w:rPr>
            <w:t>1</w:t>
          </w:r>
          <w:r w:rsidRPr="00815B0F">
            <w:rPr>
              <w:rFonts w:ascii="Arial" w:hAnsi="Arial" w:cs="Arial"/>
              <w:szCs w:val="20"/>
            </w:rPr>
            <w:fldChar w:fldCharType="end"/>
          </w:r>
          <w:r w:rsidRPr="00815B0F">
            <w:rPr>
              <w:rFonts w:ascii="Arial" w:hAnsi="Arial" w:cs="Arial"/>
              <w:szCs w:val="20"/>
            </w:rPr>
            <w:t xml:space="preserve"> of 1</w:t>
          </w:r>
        </w:p>
      </w:tc>
    </w:tr>
  </w:tbl>
  <w:p w14:paraId="6FB46F04" w14:textId="77777777" w:rsidR="007F26ED" w:rsidRPr="00DC0AF4" w:rsidRDefault="007F26ED" w:rsidP="00DC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5D0E3" w14:textId="77777777" w:rsidR="00407B3C" w:rsidRDefault="00407B3C">
      <w:r>
        <w:separator/>
      </w:r>
    </w:p>
  </w:footnote>
  <w:footnote w:type="continuationSeparator" w:id="0">
    <w:p w14:paraId="4E4C53AF" w14:textId="77777777" w:rsidR="00407B3C" w:rsidRDefault="00407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FBE43" w14:textId="77777777" w:rsidR="001307DA" w:rsidRPr="001307DA" w:rsidRDefault="001307DA" w:rsidP="001307DA">
    <w:pPr>
      <w:pStyle w:val="Header"/>
      <w:jc w:val="center"/>
      <w:rPr>
        <w:b/>
        <w:sz w:val="28"/>
        <w:szCs w:val="28"/>
      </w:rPr>
    </w:pPr>
    <w:r w:rsidRPr="001307DA">
      <w:rPr>
        <w:b/>
        <w:sz w:val="28"/>
        <w:szCs w:val="28"/>
      </w:rPr>
      <w:t>PERFORMANCE IMPROVEMENT NOTICE</w:t>
    </w:r>
  </w:p>
  <w:p w14:paraId="5562DABE" w14:textId="77777777" w:rsidR="00F544AD" w:rsidRDefault="0055109B" w:rsidP="0055109B">
    <w:pPr>
      <w:pStyle w:val="Header"/>
      <w:jc w:val="center"/>
    </w:pPr>
    <w:r w:rsidRPr="00EE4EEB">
      <w:rPr>
        <w:highlight w:val="yellow"/>
      </w:rPr>
      <w:t>VMS Reference: Crew &gt; 1.0 Crewing - Onboard procedures &gt; 1.2 Crew Conduct   1.2.4 Performance Improvement Notice (PIN)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NotTrackMoves/>
  <w:defaultTabStop w:val="720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NzQHIjNLIDJT0lEKTi0uzszPAykwrgUA0BBcMSwAAAA="/>
  </w:docVars>
  <w:rsids>
    <w:rsidRoot w:val="00204C37"/>
    <w:rsid w:val="00007FE2"/>
    <w:rsid w:val="000447E1"/>
    <w:rsid w:val="00071698"/>
    <w:rsid w:val="0007662B"/>
    <w:rsid w:val="000A6863"/>
    <w:rsid w:val="000E0265"/>
    <w:rsid w:val="00116AC4"/>
    <w:rsid w:val="001307DA"/>
    <w:rsid w:val="00131844"/>
    <w:rsid w:val="001B6016"/>
    <w:rsid w:val="00204C37"/>
    <w:rsid w:val="0028144C"/>
    <w:rsid w:val="003177B4"/>
    <w:rsid w:val="00372277"/>
    <w:rsid w:val="0038755B"/>
    <w:rsid w:val="00396CFC"/>
    <w:rsid w:val="003C37ED"/>
    <w:rsid w:val="003D23CB"/>
    <w:rsid w:val="00407B3C"/>
    <w:rsid w:val="004139D0"/>
    <w:rsid w:val="00423436"/>
    <w:rsid w:val="00425CEB"/>
    <w:rsid w:val="00427D69"/>
    <w:rsid w:val="004D2E76"/>
    <w:rsid w:val="0055109B"/>
    <w:rsid w:val="00572829"/>
    <w:rsid w:val="00585446"/>
    <w:rsid w:val="00686836"/>
    <w:rsid w:val="006C4328"/>
    <w:rsid w:val="00702AE3"/>
    <w:rsid w:val="0071357E"/>
    <w:rsid w:val="007378DE"/>
    <w:rsid w:val="00747BA6"/>
    <w:rsid w:val="00782BB9"/>
    <w:rsid w:val="00794639"/>
    <w:rsid w:val="007F26ED"/>
    <w:rsid w:val="008E2EF0"/>
    <w:rsid w:val="008F1E49"/>
    <w:rsid w:val="00951279"/>
    <w:rsid w:val="00980533"/>
    <w:rsid w:val="00A376A9"/>
    <w:rsid w:val="00A91FE2"/>
    <w:rsid w:val="00AB2EA4"/>
    <w:rsid w:val="00AF5979"/>
    <w:rsid w:val="00B52FEA"/>
    <w:rsid w:val="00B64AE3"/>
    <w:rsid w:val="00B77C46"/>
    <w:rsid w:val="00B831C1"/>
    <w:rsid w:val="00C01619"/>
    <w:rsid w:val="00CA4DC0"/>
    <w:rsid w:val="00D1125C"/>
    <w:rsid w:val="00D7111E"/>
    <w:rsid w:val="00D81833"/>
    <w:rsid w:val="00DC0AF4"/>
    <w:rsid w:val="00DD4648"/>
    <w:rsid w:val="00E326DF"/>
    <w:rsid w:val="00E75D54"/>
    <w:rsid w:val="00EE4EEB"/>
    <w:rsid w:val="00F544AD"/>
    <w:rsid w:val="00F63AA2"/>
    <w:rsid w:val="00FA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5B7F9067"/>
  <w15:chartTrackingRefBased/>
  <w15:docId w15:val="{90315CCE-4F1B-46A7-94D4-230F4C8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 w:cs="Tahoma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  <w:rPr>
      <w:lang w:val="x-none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204C37"/>
    <w:rPr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04C37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semiHidden/>
    <w:rsid w:val="00C01619"/>
    <w:rPr>
      <w:rFonts w:ascii="Tahoma" w:hAnsi="Tahoma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.mann\Application%20Data\Microsoft\Templates\SM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7D9402114994A84DF171BF88CEC65" ma:contentTypeVersion="1" ma:contentTypeDescription="Create a new document." ma:contentTypeScope="" ma:versionID="bbfe4a6303825d34610691e832755ed1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e30fed16defb219d517cdc828253b04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D6AEAC04-BA7A-4829-ACE0-BC0ED7E74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5FBC94A-8F48-4CFD-8F00-483B0B7837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ED9FA-6DE8-4982-892C-A840CC182F5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8C028ED-0F22-497E-95D7-2F07BB237C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SMS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4</vt:lpstr>
    </vt:vector>
  </TitlesOfParts>
  <Company>.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4</dc:title>
  <dc:subject/>
  <dc:creator>daniel.mann</dc:creator>
  <cp:keywords/>
  <cp:lastModifiedBy>Coromines, Sylvie</cp:lastModifiedBy>
  <cp:revision>2</cp:revision>
  <cp:lastPrinted>2012-11-12T09:15:00Z</cp:lastPrinted>
  <dcterms:created xsi:type="dcterms:W3CDTF">2021-03-26T14:03:00Z</dcterms:created>
  <dcterms:modified xsi:type="dcterms:W3CDTF">2021-03-26T14:03:00Z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