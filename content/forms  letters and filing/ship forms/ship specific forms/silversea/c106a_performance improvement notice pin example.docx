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126"/>
        <w:gridCol w:w="4961"/>
      </w:tblGrid>
      <w:tr w:rsidR="00F544AD" w14:paraId="1BCC0D06" w14:textId="77777777" w:rsidTr="00B64AE3">
        <w:trPr>
          <w:cantSplit/>
          <w:trHeight w:val="397"/>
        </w:trPr>
        <w:tc>
          <w:tcPr>
            <w:tcW w:w="9639" w:type="dxa"/>
            <w:gridSpan w:val="3"/>
            <w:shd w:val="clear" w:color="auto" w:fill="D9D9D9"/>
          </w:tcPr>
          <w:p w14:paraId="02BCB082" w14:textId="77777777" w:rsidR="00F544AD" w:rsidRPr="00131844" w:rsidRDefault="00F544AD" w:rsidP="00702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Performance Improvement Notice Meeting</w:t>
            </w:r>
          </w:p>
        </w:tc>
      </w:tr>
      <w:tr w:rsidR="00204C37" w14:paraId="487711F9" w14:textId="77777777" w:rsidTr="00DC0AF4">
        <w:trPr>
          <w:cantSplit/>
          <w:trHeight w:val="397"/>
        </w:trPr>
        <w:tc>
          <w:tcPr>
            <w:tcW w:w="4678" w:type="dxa"/>
            <w:gridSpan w:val="2"/>
          </w:tcPr>
          <w:p w14:paraId="7E1C4F95" w14:textId="77777777" w:rsidR="00204C37" w:rsidRDefault="00204C37" w:rsidP="00702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Date: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&lt;insert date of PIN being issued </w:t>
            </w:r>
            <w:proofErr w:type="gramStart"/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i.e.</w:t>
            </w:r>
            <w:proofErr w:type="gramEnd"/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first meeting&gt; e.g. 15</w:t>
            </w:r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  <w:vertAlign w:val="superscript"/>
              </w:rPr>
              <w:t>th</w:t>
            </w:r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September 2019</w:t>
            </w:r>
          </w:p>
          <w:p w14:paraId="1F260503" w14:textId="77777777" w:rsidR="00702AE3" w:rsidRPr="00702AE3" w:rsidRDefault="00702AE3" w:rsidP="00702AE3"/>
        </w:tc>
        <w:tc>
          <w:tcPr>
            <w:tcW w:w="4961" w:type="dxa"/>
          </w:tcPr>
          <w:p w14:paraId="109AFD90" w14:textId="77777777" w:rsidR="00204C37" w:rsidRDefault="00204C37" w:rsidP="00702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Vessel: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Insert name of vessel&gt; </w:t>
            </w:r>
            <w:proofErr w:type="gramStart"/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e.g.</w:t>
            </w:r>
            <w:proofErr w:type="gramEnd"/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Silver Spirit</w:t>
            </w:r>
          </w:p>
          <w:p w14:paraId="24FE3D01" w14:textId="77777777" w:rsidR="00702AE3" w:rsidRPr="00702AE3" w:rsidRDefault="00702AE3" w:rsidP="00702AE3"/>
        </w:tc>
      </w:tr>
      <w:tr w:rsidR="00204C37" w14:paraId="7F7804E3" w14:textId="77777777" w:rsidTr="00DC0AF4">
        <w:trPr>
          <w:cantSplit/>
          <w:trHeight w:val="397"/>
        </w:trPr>
        <w:tc>
          <w:tcPr>
            <w:tcW w:w="4678" w:type="dxa"/>
            <w:gridSpan w:val="2"/>
          </w:tcPr>
          <w:p w14:paraId="1AF969A8" w14:textId="77777777" w:rsidR="00204C37" w:rsidRDefault="00204C37" w:rsidP="00702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Name: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&lt;insert Crew Members name&gt; </w:t>
            </w:r>
            <w:proofErr w:type="gramStart"/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e.g.</w:t>
            </w:r>
            <w:proofErr w:type="gramEnd"/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Miss Jenny Rees</w:t>
            </w:r>
          </w:p>
          <w:p w14:paraId="6D571098" w14:textId="77777777" w:rsidR="00702AE3" w:rsidRPr="00702AE3" w:rsidRDefault="00702AE3" w:rsidP="00702AE3"/>
        </w:tc>
        <w:tc>
          <w:tcPr>
            <w:tcW w:w="4961" w:type="dxa"/>
          </w:tcPr>
          <w:p w14:paraId="40248AC2" w14:textId="77777777" w:rsidR="00204C37" w:rsidRDefault="00204C37" w:rsidP="00702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Position: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&lt;insert Crew Members position&gt; </w:t>
            </w:r>
            <w:proofErr w:type="gramStart"/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e.g.</w:t>
            </w:r>
            <w:proofErr w:type="gramEnd"/>
            <w:r w:rsidR="00DF0C3B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Bar Waiter</w:t>
            </w:r>
          </w:p>
          <w:p w14:paraId="54EC11E9" w14:textId="77777777" w:rsidR="00702AE3" w:rsidRPr="00702AE3" w:rsidRDefault="00702AE3" w:rsidP="00702AE3"/>
        </w:tc>
      </w:tr>
      <w:tr w:rsidR="00204C37" w14:paraId="64C99CBA" w14:textId="77777777" w:rsidTr="00DC0AF4">
        <w:trPr>
          <w:cantSplit/>
          <w:trHeight w:val="397"/>
        </w:trPr>
        <w:tc>
          <w:tcPr>
            <w:tcW w:w="4678" w:type="dxa"/>
            <w:gridSpan w:val="2"/>
          </w:tcPr>
          <w:p w14:paraId="3A607239" w14:textId="77777777" w:rsidR="00204C37" w:rsidRDefault="00D81833" w:rsidP="00702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Issued by:</w:t>
            </w:r>
            <w:r w:rsidR="00DF0C3B">
              <w:rPr>
                <w:rFonts w:ascii="Arial" w:hAnsi="Arial" w:cs="Arial"/>
                <w:bCs/>
                <w:sz w:val="20"/>
              </w:rPr>
              <w:t xml:space="preserve"> </w:t>
            </w:r>
            <w:r w:rsidR="00DF0C3B"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&lt;Insert the name and position of the manager who is issuing the PIN&gt; </w:t>
            </w:r>
            <w:proofErr w:type="gramStart"/>
            <w:r w:rsidR="00DF0C3B"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>e.g.</w:t>
            </w:r>
            <w:proofErr w:type="gramEnd"/>
            <w:r w:rsidR="00DF0C3B"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 Mr. Joe Bloggs, Bar Manager</w:t>
            </w:r>
          </w:p>
          <w:p w14:paraId="210AD4FE" w14:textId="77777777" w:rsidR="00702AE3" w:rsidRPr="00702AE3" w:rsidRDefault="00702AE3" w:rsidP="00702AE3"/>
        </w:tc>
        <w:tc>
          <w:tcPr>
            <w:tcW w:w="4961" w:type="dxa"/>
          </w:tcPr>
          <w:p w14:paraId="3799D769" w14:textId="77777777" w:rsidR="00DF0C3B" w:rsidRPr="00906633" w:rsidRDefault="001307DA" w:rsidP="00DF0C3B">
            <w:pPr>
              <w:pStyle w:val="Heading4"/>
              <w:rPr>
                <w:rFonts w:ascii="Arial" w:hAnsi="Arial" w:cs="Arial"/>
                <w:b w:val="0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Department:</w:t>
            </w:r>
            <w:r w:rsidR="00DF0C3B">
              <w:rPr>
                <w:rFonts w:ascii="Arial" w:hAnsi="Arial" w:cs="Arial"/>
                <w:bCs/>
                <w:sz w:val="20"/>
              </w:rPr>
              <w:t xml:space="preserve"> </w:t>
            </w:r>
            <w:r w:rsidR="00DF0C3B"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&lt;Insert Crew Member and Managers department&gt; </w:t>
            </w:r>
            <w:proofErr w:type="gramStart"/>
            <w:r w:rsidR="00DF0C3B"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>e.g.</w:t>
            </w:r>
            <w:proofErr w:type="gramEnd"/>
            <w:r w:rsidR="00DF0C3B"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 Hotel Department, Bar Team</w:t>
            </w:r>
          </w:p>
          <w:p w14:paraId="23E9A765" w14:textId="77777777" w:rsidR="00204C37" w:rsidRDefault="00204C37" w:rsidP="00702AE3">
            <w:pPr>
              <w:pStyle w:val="Heading4"/>
              <w:rPr>
                <w:rFonts w:ascii="Arial" w:hAnsi="Arial" w:cs="Arial"/>
                <w:bCs/>
                <w:sz w:val="20"/>
              </w:rPr>
            </w:pPr>
          </w:p>
          <w:p w14:paraId="55C795C5" w14:textId="77777777" w:rsidR="00702AE3" w:rsidRPr="00702AE3" w:rsidRDefault="00702AE3" w:rsidP="00702AE3"/>
        </w:tc>
      </w:tr>
      <w:tr w:rsidR="00204C37" w14:paraId="65678133" w14:textId="77777777" w:rsidTr="00DC0AF4">
        <w:trPr>
          <w:cantSplit/>
          <w:trHeight w:val="353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258E7692" w14:textId="77777777" w:rsidR="00204C37" w:rsidRPr="00131844" w:rsidRDefault="00B77C46" w:rsidP="00702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Description of underperformance</w:t>
            </w:r>
          </w:p>
        </w:tc>
      </w:tr>
      <w:tr w:rsidR="00204C37" w14:paraId="06C10476" w14:textId="77777777" w:rsidTr="00DC0AF4">
        <w:trPr>
          <w:cantSplit/>
        </w:trPr>
        <w:tc>
          <w:tcPr>
            <w:tcW w:w="9639" w:type="dxa"/>
            <w:gridSpan w:val="3"/>
          </w:tcPr>
          <w:p w14:paraId="4ED46A47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Consider what is causing concern regarding performance?</w:t>
            </w:r>
          </w:p>
          <w:p w14:paraId="45FDFD16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Be succinct (it is probably best to use bullet points)</w:t>
            </w:r>
          </w:p>
          <w:p w14:paraId="3BE2FFEC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Do not delete anything in the follow up review, just add if you have anything further to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include</w:t>
            </w:r>
            <w:proofErr w:type="gramEnd"/>
          </w:p>
          <w:p w14:paraId="0E80CCCA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14:paraId="7E3D22DE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Example: </w:t>
            </w:r>
          </w:p>
          <w:p w14:paraId="0A6F956A" w14:textId="77777777" w:rsidR="00DF0C3B" w:rsidRPr="00DF0C3B" w:rsidRDefault="00DF0C3B" w:rsidP="00DF0C3B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Ms. Rees has been given instructions and training regarding Silversea Steps of Service Multiple times but does not follow the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steps</w:t>
            </w:r>
            <w:proofErr w:type="gramEnd"/>
          </w:p>
          <w:p w14:paraId="75C3B33C" w14:textId="77777777" w:rsidR="00DF0C3B" w:rsidRPr="00DF0C3B" w:rsidRDefault="00DF0C3B" w:rsidP="00DF0C3B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Ms. Rees can have an abrupt manner which may come across as rude to guests. This has resulted in negative guest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comments</w:t>
            </w:r>
            <w:proofErr w:type="gramEnd"/>
          </w:p>
          <w:p w14:paraId="6FBFF9AF" w14:textId="77777777" w:rsidR="00DF0C3B" w:rsidRPr="00DF0C3B" w:rsidRDefault="00DF0C3B" w:rsidP="00DF0C3B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Ms Rees is not showing enthusiasm for her role. This is demonstrated in her negative comments during training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sessions</w:t>
            </w:r>
            <w:proofErr w:type="gramEnd"/>
          </w:p>
          <w:p w14:paraId="32DA9634" w14:textId="77777777" w:rsidR="00702AE3" w:rsidRPr="00131844" w:rsidRDefault="00DF0C3B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Despite training, coaching and guidance, Ms. Rees continues to repeat mistakes</w:t>
            </w:r>
          </w:p>
        </w:tc>
      </w:tr>
      <w:tr w:rsidR="00204C37" w14:paraId="4382C4DF" w14:textId="77777777" w:rsidTr="00DC0AF4">
        <w:trPr>
          <w:cantSplit/>
          <w:trHeight w:val="391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35D4E5DB" w14:textId="77777777" w:rsidR="00204C37" w:rsidRPr="00131844" w:rsidRDefault="00B77C46" w:rsidP="00702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Actions required to address</w:t>
            </w:r>
            <w:r w:rsidR="00980533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under</w:t>
            </w:r>
            <w:r w:rsidR="00980533">
              <w:rPr>
                <w:rFonts w:ascii="Arial" w:hAnsi="Arial" w:cs="Arial"/>
                <w:bCs/>
                <w:sz w:val="20"/>
              </w:rPr>
              <w:t>p</w:t>
            </w:r>
            <w:r w:rsidR="00204C37" w:rsidRPr="00131844">
              <w:rPr>
                <w:rFonts w:ascii="Arial" w:hAnsi="Arial" w:cs="Arial"/>
                <w:bCs/>
                <w:sz w:val="20"/>
              </w:rPr>
              <w:t>erformance</w:t>
            </w:r>
          </w:p>
        </w:tc>
      </w:tr>
      <w:tr w:rsidR="00204C37" w14:paraId="4521A278" w14:textId="77777777" w:rsidTr="00DC0AF4">
        <w:trPr>
          <w:cantSplit/>
          <w:trHeight w:val="904"/>
        </w:trPr>
        <w:tc>
          <w:tcPr>
            <w:tcW w:w="9639" w:type="dxa"/>
            <w:gridSpan w:val="3"/>
          </w:tcPr>
          <w:p w14:paraId="0AC76F57" w14:textId="77777777" w:rsidR="00DF0C3B" w:rsidRPr="00DF0C3B" w:rsidRDefault="00DF0C3B" w:rsidP="00DF0C3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What do you specifically require from the crew member to improve?</w:t>
            </w:r>
          </w:p>
          <w:p w14:paraId="2007054B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Be succinct (it is probably best to use bullet points)</w:t>
            </w:r>
          </w:p>
          <w:p w14:paraId="4862D9EC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Do not delete anything in the follow up review, just add if you have anything further to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include</w:t>
            </w:r>
            <w:proofErr w:type="gramEnd"/>
          </w:p>
          <w:p w14:paraId="134F1E1C" w14:textId="77777777" w:rsidR="00DF0C3B" w:rsidRPr="00DF0C3B" w:rsidRDefault="00DF0C3B" w:rsidP="00DF0C3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5D42D6CF" w14:textId="77777777" w:rsidR="00DF0C3B" w:rsidRPr="00DF0C3B" w:rsidRDefault="00DF0C3B" w:rsidP="00DF0C3B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Example: </w:t>
            </w:r>
          </w:p>
          <w:p w14:paraId="6837BDB4" w14:textId="77777777" w:rsidR="00DF0C3B" w:rsidRPr="00DF0C3B" w:rsidRDefault="00DF0C3B" w:rsidP="00DF0C3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Ms Rees Must: </w:t>
            </w:r>
          </w:p>
          <w:p w14:paraId="3D75A1EB" w14:textId="77777777" w:rsidR="00DF0C3B" w:rsidRPr="00DF0C3B" w:rsidRDefault="00DF0C3B" w:rsidP="00DF0C3B">
            <w:pPr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Familiarise herself with her job description, the available manuals and steps of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Service</w:t>
            </w:r>
            <w:proofErr w:type="gramEnd"/>
          </w:p>
          <w:p w14:paraId="64D1940D" w14:textId="77777777" w:rsidR="00DF0C3B" w:rsidRPr="00DF0C3B" w:rsidRDefault="00DF0C3B" w:rsidP="00DF0C3B">
            <w:pPr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Follow the steps of Service for every guest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interaction</w:t>
            </w:r>
            <w:proofErr w:type="gramEnd"/>
          </w:p>
          <w:p w14:paraId="5729B533" w14:textId="77777777" w:rsidR="00DF0C3B" w:rsidRPr="00DF0C3B" w:rsidRDefault="00DF0C3B" w:rsidP="00DF0C3B">
            <w:pPr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Become aware of her manner and work towards ensuring a professional, elegant approach to guests and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colleagues</w:t>
            </w:r>
            <w:proofErr w:type="gramEnd"/>
          </w:p>
          <w:p w14:paraId="761956BE" w14:textId="77777777" w:rsidR="00702AE3" w:rsidRPr="00131844" w:rsidRDefault="00DF0C3B" w:rsidP="00702AE3">
            <w:pPr>
              <w:rPr>
                <w:rFonts w:ascii="Arial" w:hAnsi="Arial" w:cs="Arial"/>
                <w:szCs w:val="20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Show energy and enthusiasm for the role demonstrated by concentration and interest during training</w:t>
            </w:r>
          </w:p>
        </w:tc>
      </w:tr>
      <w:tr w:rsidR="00204C37" w14:paraId="05AE6772" w14:textId="77777777" w:rsidTr="00DC0AF4">
        <w:trPr>
          <w:cantSplit/>
          <w:trHeight w:val="425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3662C1B7" w14:textId="77777777" w:rsidR="00204C37" w:rsidRPr="00980533" w:rsidRDefault="00B77C46" w:rsidP="00D7111E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Support </w:t>
            </w:r>
            <w:r w:rsidR="00686836">
              <w:rPr>
                <w:rFonts w:ascii="Arial" w:hAnsi="Arial" w:cs="Arial"/>
                <w:bCs/>
                <w:sz w:val="20"/>
              </w:rPr>
              <w:t xml:space="preserve">(where </w:t>
            </w:r>
            <w:r>
              <w:rPr>
                <w:rFonts w:ascii="Arial" w:hAnsi="Arial" w:cs="Arial"/>
                <w:bCs/>
                <w:sz w:val="20"/>
              </w:rPr>
              <w:t>required</w:t>
            </w:r>
            <w:r w:rsidR="00686836">
              <w:rPr>
                <w:rFonts w:ascii="Arial" w:hAnsi="Arial" w:cs="Arial"/>
                <w:bCs/>
                <w:sz w:val="20"/>
              </w:rPr>
              <w:t>)</w:t>
            </w:r>
            <w:r>
              <w:rPr>
                <w:rFonts w:ascii="Arial" w:hAnsi="Arial" w:cs="Arial"/>
                <w:bCs/>
                <w:sz w:val="20"/>
              </w:rPr>
              <w:t xml:space="preserve"> to address underperformance </w:t>
            </w:r>
          </w:p>
        </w:tc>
      </w:tr>
      <w:tr w:rsidR="00980533" w14:paraId="373DBCF6" w14:textId="77777777" w:rsidTr="00DC0AF4">
        <w:trPr>
          <w:cantSplit/>
          <w:trHeight w:val="425"/>
        </w:trPr>
        <w:tc>
          <w:tcPr>
            <w:tcW w:w="9639" w:type="dxa"/>
            <w:gridSpan w:val="3"/>
          </w:tcPr>
          <w:p w14:paraId="0EC32B5A" w14:textId="77777777" w:rsidR="00DF0C3B" w:rsidRPr="00DF0C3B" w:rsidRDefault="00DF0C3B" w:rsidP="00DF0C3B">
            <w:pPr>
              <w:rPr>
                <w:color w:val="FF0000"/>
                <w:sz w:val="18"/>
                <w:szCs w:val="18"/>
              </w:rPr>
            </w:pPr>
            <w:r w:rsidRPr="00DF0C3B">
              <w:rPr>
                <w:color w:val="FF0000"/>
                <w:sz w:val="18"/>
                <w:szCs w:val="18"/>
              </w:rPr>
              <w:t>What kind of support will you provide?</w:t>
            </w:r>
          </w:p>
          <w:p w14:paraId="7062D23E" w14:textId="77777777" w:rsidR="00DF0C3B" w:rsidRPr="00DF0C3B" w:rsidRDefault="00DF0C3B" w:rsidP="00DF0C3B">
            <w:pPr>
              <w:rPr>
                <w:color w:val="FF0000"/>
                <w:sz w:val="18"/>
                <w:szCs w:val="18"/>
              </w:rPr>
            </w:pPr>
            <w:r w:rsidRPr="00DF0C3B">
              <w:rPr>
                <w:color w:val="FF0000"/>
                <w:sz w:val="18"/>
                <w:szCs w:val="18"/>
              </w:rPr>
              <w:t xml:space="preserve">Remember that the PIN is a supportive tool – we want the crew member to succeed *please note that we do not ‘put you on a PIN’ or ‘PIN you’, we support performance </w:t>
            </w:r>
            <w:proofErr w:type="gramStart"/>
            <w:r w:rsidRPr="00DF0C3B">
              <w:rPr>
                <w:color w:val="FF0000"/>
                <w:sz w:val="18"/>
                <w:szCs w:val="18"/>
              </w:rPr>
              <w:t>improvement</w:t>
            </w:r>
            <w:proofErr w:type="gramEnd"/>
          </w:p>
          <w:p w14:paraId="1A28775B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Be succinct (it is probably best to use bullet points)</w:t>
            </w:r>
          </w:p>
          <w:p w14:paraId="1D77A804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Do not delete anything in the follow up review, just add if you have anything further to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include</w:t>
            </w:r>
            <w:proofErr w:type="gramEnd"/>
          </w:p>
          <w:p w14:paraId="12755FA6" w14:textId="77777777" w:rsidR="00DF0C3B" w:rsidRPr="00DF0C3B" w:rsidRDefault="00DF0C3B" w:rsidP="00DF0C3B">
            <w:pPr>
              <w:rPr>
                <w:color w:val="FF0000"/>
                <w:sz w:val="18"/>
                <w:szCs w:val="18"/>
              </w:rPr>
            </w:pPr>
          </w:p>
          <w:p w14:paraId="3BE30DA4" w14:textId="77777777" w:rsidR="00DF0C3B" w:rsidRPr="00DF0C3B" w:rsidRDefault="00DF0C3B" w:rsidP="00DF0C3B">
            <w:pPr>
              <w:rPr>
                <w:color w:val="FF0000"/>
                <w:sz w:val="18"/>
                <w:szCs w:val="18"/>
              </w:rPr>
            </w:pPr>
            <w:r w:rsidRPr="00DF0C3B">
              <w:rPr>
                <w:color w:val="FF0000"/>
                <w:sz w:val="18"/>
                <w:szCs w:val="18"/>
              </w:rPr>
              <w:t>Example:</w:t>
            </w:r>
          </w:p>
          <w:p w14:paraId="108F181C" w14:textId="77777777" w:rsidR="00DF0C3B" w:rsidRPr="00DF0C3B" w:rsidRDefault="00DF0C3B" w:rsidP="00DF0C3B">
            <w:pPr>
              <w:numPr>
                <w:ilvl w:val="0"/>
                <w:numId w:val="3"/>
              </w:numPr>
              <w:rPr>
                <w:color w:val="FF0000"/>
                <w:sz w:val="18"/>
                <w:szCs w:val="18"/>
              </w:rPr>
            </w:pPr>
            <w:r w:rsidRPr="00DF0C3B">
              <w:rPr>
                <w:color w:val="FF0000"/>
                <w:sz w:val="18"/>
                <w:szCs w:val="18"/>
              </w:rPr>
              <w:t xml:space="preserve">Further training will be given regarding steps of </w:t>
            </w:r>
            <w:proofErr w:type="gramStart"/>
            <w:r w:rsidRPr="00DF0C3B">
              <w:rPr>
                <w:color w:val="FF0000"/>
                <w:sz w:val="18"/>
                <w:szCs w:val="18"/>
              </w:rPr>
              <w:t>service</w:t>
            </w:r>
            <w:proofErr w:type="gramEnd"/>
          </w:p>
          <w:p w14:paraId="5C9CA13E" w14:textId="77777777" w:rsidR="00DF0C3B" w:rsidRPr="00DF0C3B" w:rsidRDefault="00DF0C3B" w:rsidP="00DF0C3B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F0C3B">
              <w:rPr>
                <w:color w:val="FF0000"/>
                <w:sz w:val="18"/>
                <w:szCs w:val="18"/>
              </w:rPr>
              <w:t xml:space="preserve">An experienced MDO will be assigned to coach and mentor Miss </w:t>
            </w:r>
            <w:proofErr w:type="gramStart"/>
            <w:r w:rsidRPr="00DF0C3B">
              <w:rPr>
                <w:color w:val="FF0000"/>
                <w:sz w:val="18"/>
                <w:szCs w:val="18"/>
              </w:rPr>
              <w:t>Rees</w:t>
            </w:r>
            <w:proofErr w:type="gramEnd"/>
          </w:p>
          <w:p w14:paraId="7FE2B4C4" w14:textId="77777777" w:rsidR="00B77C46" w:rsidRPr="00DF0C3B" w:rsidRDefault="00DF0C3B" w:rsidP="00702AE3">
            <w:pPr>
              <w:numPr>
                <w:ilvl w:val="0"/>
                <w:numId w:val="3"/>
              </w:numPr>
              <w:rPr>
                <w:color w:val="FF0000"/>
              </w:rPr>
            </w:pPr>
            <w:r w:rsidRPr="00DF0C3B">
              <w:rPr>
                <w:color w:val="FF0000"/>
                <w:sz w:val="18"/>
                <w:szCs w:val="18"/>
              </w:rPr>
              <w:t xml:space="preserve">Miss Rees is encouraged to ask questions and request further support where required </w:t>
            </w:r>
          </w:p>
        </w:tc>
      </w:tr>
      <w:tr w:rsidR="00980533" w:rsidRPr="00747BA6" w14:paraId="158A0ECE" w14:textId="77777777" w:rsidTr="00DC0AF4">
        <w:trPr>
          <w:cantSplit/>
          <w:trHeight w:val="416"/>
        </w:trPr>
        <w:tc>
          <w:tcPr>
            <w:tcW w:w="9639" w:type="dxa"/>
            <w:gridSpan w:val="3"/>
            <w:vAlign w:val="center"/>
          </w:tcPr>
          <w:p w14:paraId="568709A6" w14:textId="77777777" w:rsidR="00980533" w:rsidRPr="00747BA6" w:rsidRDefault="00686836" w:rsidP="00D7111E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747BA6">
              <w:rPr>
                <w:rFonts w:ascii="Arial" w:hAnsi="Arial" w:cs="Arial"/>
                <w:b w:val="0"/>
                <w:bCs/>
                <w:sz w:val="20"/>
              </w:rPr>
              <w:t>D</w:t>
            </w:r>
            <w:r w:rsidR="00980533" w:rsidRPr="00747BA6">
              <w:rPr>
                <w:rFonts w:ascii="Arial" w:hAnsi="Arial" w:cs="Arial"/>
                <w:b w:val="0"/>
                <w:bCs/>
                <w:sz w:val="20"/>
              </w:rPr>
              <w:t xml:space="preserve">ate </w:t>
            </w:r>
            <w:r w:rsidRPr="00747BA6">
              <w:rPr>
                <w:rFonts w:ascii="Arial" w:hAnsi="Arial" w:cs="Arial"/>
                <w:b w:val="0"/>
                <w:bCs/>
                <w:sz w:val="20"/>
              </w:rPr>
              <w:t>for next review of this P</w:t>
            </w:r>
            <w:r w:rsidR="00B77C46" w:rsidRPr="00747BA6">
              <w:rPr>
                <w:rFonts w:ascii="Arial" w:hAnsi="Arial" w:cs="Arial"/>
                <w:b w:val="0"/>
                <w:bCs/>
                <w:sz w:val="20"/>
              </w:rPr>
              <w:t xml:space="preserve">erformance </w:t>
            </w:r>
            <w:r w:rsidRPr="00747BA6">
              <w:rPr>
                <w:rFonts w:ascii="Arial" w:hAnsi="Arial" w:cs="Arial"/>
                <w:b w:val="0"/>
                <w:bCs/>
                <w:sz w:val="20"/>
              </w:rPr>
              <w:t>Improvement Notice</w:t>
            </w:r>
            <w:r w:rsidR="00980533" w:rsidRPr="00747BA6">
              <w:rPr>
                <w:rFonts w:ascii="Arial" w:hAnsi="Arial" w:cs="Arial"/>
                <w:b w:val="0"/>
                <w:bCs/>
                <w:sz w:val="20"/>
              </w:rPr>
              <w:t>:</w:t>
            </w:r>
            <w:r w:rsidR="00DF0C3B"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  <w:r w:rsidR="00DF0C3B"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>Give minimum 7 days to improve</w:t>
            </w:r>
          </w:p>
        </w:tc>
      </w:tr>
      <w:tr w:rsidR="00D7111E" w:rsidRPr="00D7111E" w14:paraId="4A0099DA" w14:textId="77777777" w:rsidTr="00DC0AF4">
        <w:trPr>
          <w:cantSplit/>
          <w:trHeight w:val="374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6C66C515" w14:textId="77777777" w:rsidR="00D7111E" w:rsidRDefault="00D7111E" w:rsidP="00D7111E">
            <w:pPr>
              <w:pStyle w:val="Heading4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 xml:space="preserve">The underperformance and actions described in this PIN are to be addressed as detailed above.  </w:t>
            </w:r>
          </w:p>
          <w:p w14:paraId="3DA3A513" w14:textId="77777777" w:rsidR="00D7111E" w:rsidRPr="00D7111E" w:rsidRDefault="00D7111E" w:rsidP="00D7111E">
            <w:pPr>
              <w:pStyle w:val="Heading4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Failure to do so may lead to disciplinary action.</w:t>
            </w:r>
          </w:p>
        </w:tc>
      </w:tr>
      <w:tr w:rsidR="00D7111E" w14:paraId="088C621C" w14:textId="77777777" w:rsidTr="00DC0AF4">
        <w:trPr>
          <w:cantSplit/>
        </w:trPr>
        <w:tc>
          <w:tcPr>
            <w:tcW w:w="2552" w:type="dxa"/>
            <w:vAlign w:val="center"/>
          </w:tcPr>
          <w:p w14:paraId="141B12C5" w14:textId="77777777" w:rsidR="00D7111E" w:rsidRPr="00131844" w:rsidRDefault="00D7111E" w:rsidP="008E2EF0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Person issuing </w:t>
            </w:r>
            <w:r w:rsidR="008E2EF0">
              <w:rPr>
                <w:rFonts w:ascii="Arial" w:hAnsi="Arial" w:cs="Arial"/>
                <w:b/>
                <w:bCs/>
                <w:szCs w:val="20"/>
              </w:rPr>
              <w:t>the PIN</w:t>
            </w:r>
            <w:r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087" w:type="dxa"/>
            <w:gridSpan w:val="2"/>
            <w:vAlign w:val="center"/>
          </w:tcPr>
          <w:p w14:paraId="6DABC97C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Name, Rank and Signature of the Manager issuing the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PIN</w:t>
            </w:r>
            <w:proofErr w:type="gramEnd"/>
          </w:p>
          <w:p w14:paraId="725D838B" w14:textId="77777777" w:rsidR="00D7111E" w:rsidRPr="00DF0C3B" w:rsidRDefault="00DF0C3B" w:rsidP="000A686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e.g.</w:t>
            </w:r>
            <w:proofErr w:type="gramEnd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 Joe Bloggs, Bar Manager &lt;signature&gt;</w:t>
            </w:r>
          </w:p>
        </w:tc>
      </w:tr>
      <w:tr w:rsidR="00204C37" w:rsidRPr="00D7111E" w14:paraId="6DF33148" w14:textId="77777777" w:rsidTr="00DC0AF4">
        <w:trPr>
          <w:cantSplit/>
          <w:trHeight w:val="374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0C9C9455" w14:textId="77777777" w:rsidR="00204C37" w:rsidRPr="00D7111E" w:rsidRDefault="00D7111E" w:rsidP="00D7111E">
            <w:pPr>
              <w:pStyle w:val="Heading4"/>
              <w:rPr>
                <w:rFonts w:ascii="Arial" w:hAnsi="Arial" w:cs="Arial"/>
                <w:b w:val="0"/>
                <w:bCs/>
                <w:sz w:val="20"/>
              </w:rPr>
            </w:pPr>
            <w:r w:rsidRPr="00D7111E">
              <w:rPr>
                <w:rFonts w:ascii="Arial" w:hAnsi="Arial" w:cs="Arial"/>
                <w:b w:val="0"/>
                <w:bCs/>
                <w:sz w:val="20"/>
              </w:rPr>
              <w:t xml:space="preserve">I acknowledge receipt of this PIN and undertake to address the 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underperformance </w:t>
            </w:r>
            <w:r w:rsidRPr="00D7111E">
              <w:rPr>
                <w:rFonts w:ascii="Arial" w:hAnsi="Arial" w:cs="Arial"/>
                <w:b w:val="0"/>
                <w:bCs/>
                <w:sz w:val="20"/>
              </w:rPr>
              <w:t>as detailed above.</w:t>
            </w:r>
          </w:p>
        </w:tc>
      </w:tr>
      <w:tr w:rsidR="00204C37" w14:paraId="5D5695C0" w14:textId="77777777" w:rsidTr="00DC0AF4">
        <w:trPr>
          <w:cantSplit/>
        </w:trPr>
        <w:tc>
          <w:tcPr>
            <w:tcW w:w="2552" w:type="dxa"/>
            <w:vAlign w:val="center"/>
          </w:tcPr>
          <w:p w14:paraId="25B67E09" w14:textId="77777777" w:rsidR="00686836" w:rsidRPr="00131844" w:rsidRDefault="00A91FE2" w:rsidP="00D7111E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Cs w:val="20"/>
              </w:rPr>
            </w:pPr>
            <w:r w:rsidRPr="00131844">
              <w:rPr>
                <w:rFonts w:ascii="Arial" w:hAnsi="Arial" w:cs="Arial"/>
                <w:b/>
                <w:bCs/>
                <w:szCs w:val="20"/>
              </w:rPr>
              <w:t>Crew Member:</w:t>
            </w:r>
          </w:p>
        </w:tc>
        <w:tc>
          <w:tcPr>
            <w:tcW w:w="7087" w:type="dxa"/>
            <w:gridSpan w:val="2"/>
            <w:vAlign w:val="center"/>
          </w:tcPr>
          <w:p w14:paraId="650DE1E1" w14:textId="77777777" w:rsidR="00DF0C3B" w:rsidRPr="00DF0C3B" w:rsidRDefault="00DF0C3B" w:rsidP="00DF0C3B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Crew should sign here at the first </w:t>
            </w: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meeting</w:t>
            </w:r>
            <w:proofErr w:type="gramEnd"/>
          </w:p>
          <w:p w14:paraId="609F60EF" w14:textId="77777777" w:rsidR="00D7111E" w:rsidRPr="00131844" w:rsidRDefault="00DF0C3B" w:rsidP="00D7111E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e.g.</w:t>
            </w:r>
            <w:proofErr w:type="gramEnd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 Miss Jenny Rees &lt;signature&gt;</w:t>
            </w:r>
          </w:p>
        </w:tc>
      </w:tr>
    </w:tbl>
    <w:p w14:paraId="5DBBDA4A" w14:textId="77777777" w:rsidR="00204C37" w:rsidRPr="00DF0C3B" w:rsidRDefault="00DF0C3B">
      <w:pPr>
        <w:rPr>
          <w:color w:val="FF0000"/>
        </w:rPr>
      </w:pPr>
      <w:r w:rsidRPr="00DF0C3B">
        <w:rPr>
          <w:color w:val="FF0000"/>
        </w:rPr>
        <w:t xml:space="preserve">Always keep the review on a separate page </w:t>
      </w:r>
    </w:p>
    <w:p w14:paraId="0AB2262C" w14:textId="77777777" w:rsidR="00F544AD" w:rsidRDefault="00F544AD" w:rsidP="00AB2EA4">
      <w:pPr>
        <w:tabs>
          <w:tab w:val="right" w:pos="9356"/>
        </w:tabs>
        <w:jc w:val="both"/>
        <w:rPr>
          <w:rFonts w:ascii="Arial" w:hAnsi="Arial" w:cs="Arial"/>
          <w:sz w:val="24"/>
        </w:rPr>
      </w:pPr>
    </w:p>
    <w:p w14:paraId="6F6F1EED" w14:textId="77777777" w:rsidR="00F544AD" w:rsidRDefault="00F544AD" w:rsidP="00AB2EA4">
      <w:pPr>
        <w:tabs>
          <w:tab w:val="right" w:pos="9356"/>
        </w:tabs>
        <w:jc w:val="both"/>
        <w:rPr>
          <w:rFonts w:ascii="Arial" w:hAnsi="Arial" w:cs="Arial"/>
          <w:sz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126"/>
        <w:gridCol w:w="4961"/>
      </w:tblGrid>
      <w:tr w:rsidR="00F544AD" w:rsidRPr="00131844" w14:paraId="18F9DA9E" w14:textId="77777777" w:rsidTr="00B64AE3">
        <w:trPr>
          <w:cantSplit/>
          <w:trHeight w:val="410"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026C1A" w14:textId="77777777" w:rsidR="00F544AD" w:rsidRPr="00F544AD" w:rsidRDefault="00F544AD" w:rsidP="00F544AD">
            <w:pPr>
              <w:pStyle w:val="Header"/>
              <w:rPr>
                <w:rFonts w:ascii="Arial" w:hAnsi="Arial" w:cs="Arial"/>
                <w:b/>
                <w:szCs w:val="20"/>
              </w:rPr>
            </w:pPr>
            <w:r w:rsidRPr="00F544AD">
              <w:rPr>
                <w:rFonts w:ascii="Arial" w:hAnsi="Arial" w:cs="Arial"/>
                <w:b/>
                <w:szCs w:val="20"/>
              </w:rPr>
              <w:lastRenderedPageBreak/>
              <w:t>Performance Improvement Notice</w:t>
            </w:r>
            <w:r>
              <w:rPr>
                <w:rFonts w:ascii="Arial" w:hAnsi="Arial" w:cs="Arial"/>
                <w:b/>
                <w:szCs w:val="20"/>
              </w:rPr>
              <w:t xml:space="preserve"> Review</w:t>
            </w:r>
            <w:r w:rsidRPr="00F544AD">
              <w:rPr>
                <w:rFonts w:ascii="Arial" w:hAnsi="Arial" w:cs="Arial"/>
                <w:b/>
                <w:szCs w:val="20"/>
              </w:rPr>
              <w:t xml:space="preserve"> Meeting</w:t>
            </w:r>
          </w:p>
        </w:tc>
      </w:tr>
      <w:tr w:rsidR="00F544AD" w:rsidRPr="00702AE3" w14:paraId="3436076A" w14:textId="77777777" w:rsidTr="00B64AE3">
        <w:trPr>
          <w:cantSplit/>
          <w:trHeight w:val="397"/>
        </w:trPr>
        <w:tc>
          <w:tcPr>
            <w:tcW w:w="4678" w:type="dxa"/>
            <w:gridSpan w:val="2"/>
          </w:tcPr>
          <w:p w14:paraId="4444A994" w14:textId="77777777" w:rsidR="00F544AD" w:rsidRPr="00131844" w:rsidRDefault="00F544AD" w:rsidP="00F544AD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Date of PIN: </w:t>
            </w:r>
            <w:r w:rsidR="005A713A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&lt;insert date of PIN being issued </w:t>
            </w:r>
            <w:proofErr w:type="gramStart"/>
            <w:r w:rsidR="005A713A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i.e.</w:t>
            </w:r>
            <w:proofErr w:type="gramEnd"/>
            <w:r w:rsidR="005A713A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first meeting&gt; e.g. 15</w:t>
            </w:r>
            <w:r w:rsidR="005A713A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  <w:vertAlign w:val="superscript"/>
              </w:rPr>
              <w:t>th</w:t>
            </w:r>
            <w:r w:rsidR="005A713A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September 2019</w:t>
            </w:r>
          </w:p>
        </w:tc>
        <w:tc>
          <w:tcPr>
            <w:tcW w:w="4961" w:type="dxa"/>
          </w:tcPr>
          <w:p w14:paraId="192A65DD" w14:textId="77777777" w:rsidR="00F544AD" w:rsidRDefault="00F544AD" w:rsidP="00F544A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Vessel: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5A713A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Insert name of vessel&gt; </w:t>
            </w:r>
            <w:proofErr w:type="gramStart"/>
            <w:r w:rsidR="005A713A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e.g.</w:t>
            </w:r>
            <w:proofErr w:type="gramEnd"/>
            <w:r w:rsidR="005A713A"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Silver Spirit</w:t>
            </w:r>
          </w:p>
          <w:p w14:paraId="0A9293A0" w14:textId="77777777" w:rsidR="00F544AD" w:rsidRPr="00131844" w:rsidRDefault="00F544AD" w:rsidP="00B64AE3">
            <w:pPr>
              <w:pStyle w:val="Heading4"/>
              <w:rPr>
                <w:rFonts w:ascii="Arial" w:hAnsi="Arial" w:cs="Arial"/>
                <w:bCs/>
                <w:sz w:val="20"/>
              </w:rPr>
            </w:pPr>
          </w:p>
        </w:tc>
      </w:tr>
      <w:tr w:rsidR="00F544AD" w:rsidRPr="00702AE3" w14:paraId="2EF48193" w14:textId="77777777" w:rsidTr="00B64AE3">
        <w:trPr>
          <w:cantSplit/>
          <w:trHeight w:val="397"/>
        </w:trPr>
        <w:tc>
          <w:tcPr>
            <w:tcW w:w="4678" w:type="dxa"/>
            <w:gridSpan w:val="2"/>
          </w:tcPr>
          <w:p w14:paraId="17C74062" w14:textId="77777777" w:rsidR="00F544AD" w:rsidRDefault="00F544AD" w:rsidP="00B64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Date</w:t>
            </w:r>
            <w:r>
              <w:rPr>
                <w:rFonts w:ascii="Arial" w:hAnsi="Arial" w:cs="Arial"/>
                <w:bCs/>
                <w:sz w:val="20"/>
              </w:rPr>
              <w:t xml:space="preserve"> of review</w:t>
            </w:r>
            <w:r w:rsidRPr="00131844">
              <w:rPr>
                <w:rFonts w:ascii="Arial" w:hAnsi="Arial" w:cs="Arial"/>
                <w:bCs/>
                <w:sz w:val="20"/>
              </w:rPr>
              <w:t>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5A713A" w:rsidRPr="005A713A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&lt;Insert date of the review meeting&gt; </w:t>
            </w:r>
            <w:proofErr w:type="gramStart"/>
            <w:r w:rsidR="005A713A" w:rsidRPr="005A713A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>e.g.</w:t>
            </w:r>
            <w:proofErr w:type="gramEnd"/>
            <w:r w:rsidR="005A713A" w:rsidRPr="005A713A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 25</w:t>
            </w:r>
            <w:r w:rsidR="005A713A" w:rsidRPr="005A713A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  <w:vertAlign w:val="superscript"/>
              </w:rPr>
              <w:t>th</w:t>
            </w:r>
            <w:r w:rsidR="005A713A" w:rsidRPr="005A713A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 September 2019</w:t>
            </w:r>
          </w:p>
          <w:p w14:paraId="51FD9F08" w14:textId="77777777" w:rsidR="00F544AD" w:rsidRPr="00702AE3" w:rsidRDefault="00F544AD" w:rsidP="00B64AE3"/>
        </w:tc>
        <w:tc>
          <w:tcPr>
            <w:tcW w:w="4961" w:type="dxa"/>
          </w:tcPr>
          <w:p w14:paraId="09CACEED" w14:textId="77777777" w:rsidR="00F544AD" w:rsidRDefault="00F544AD" w:rsidP="00F544AD">
            <w:pPr>
              <w:pStyle w:val="Heading4"/>
              <w:rPr>
                <w:rFonts w:ascii="Arial" w:hAnsi="Arial" w:cs="Arial"/>
                <w:b w:val="0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Outcome of review</w:t>
            </w:r>
            <w:r w:rsidRPr="00131844">
              <w:rPr>
                <w:rFonts w:ascii="Arial" w:hAnsi="Arial" w:cs="Arial"/>
                <w:bCs/>
                <w:sz w:val="20"/>
              </w:rPr>
              <w:t>: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F544AD">
              <w:rPr>
                <w:rFonts w:ascii="Arial" w:hAnsi="Arial" w:cs="Arial"/>
                <w:b w:val="0"/>
                <w:bCs/>
                <w:i/>
                <w:sz w:val="20"/>
              </w:rPr>
              <w:t>PIN successful / PIN continued</w:t>
            </w:r>
          </w:p>
          <w:p w14:paraId="4471057B" w14:textId="77777777" w:rsidR="005A713A" w:rsidRDefault="005A713A" w:rsidP="005A713A">
            <w:pPr>
              <w:rPr>
                <w:i/>
                <w:color w:val="FF0000"/>
              </w:rPr>
            </w:pPr>
            <w:r w:rsidRPr="005A713A">
              <w:rPr>
                <w:i/>
                <w:color w:val="FF0000"/>
              </w:rPr>
              <w:t>Select one – successful or continued</w:t>
            </w:r>
            <w:r>
              <w:rPr>
                <w:i/>
                <w:color w:val="FF0000"/>
              </w:rPr>
              <w:t xml:space="preserve"> … if not successful, the PIN must continue unless the crew member is dismissed / </w:t>
            </w:r>
            <w:proofErr w:type="gramStart"/>
            <w:r>
              <w:rPr>
                <w:i/>
                <w:color w:val="FF0000"/>
              </w:rPr>
              <w:t>demoted</w:t>
            </w:r>
            <w:proofErr w:type="gramEnd"/>
            <w:r>
              <w:rPr>
                <w:i/>
                <w:color w:val="FF0000"/>
              </w:rPr>
              <w:t xml:space="preserve"> </w:t>
            </w:r>
          </w:p>
          <w:p w14:paraId="3EEC200B" w14:textId="77777777" w:rsidR="005A713A" w:rsidRDefault="005A713A" w:rsidP="005A713A">
            <w:pPr>
              <w:rPr>
                <w:i/>
                <w:color w:val="FF0000"/>
              </w:rPr>
            </w:pPr>
          </w:p>
          <w:p w14:paraId="0396101B" w14:textId="77777777" w:rsidR="005A713A" w:rsidRPr="005A713A" w:rsidRDefault="005A713A" w:rsidP="005A713A">
            <w:pPr>
              <w:rPr>
                <w:i/>
                <w:color w:val="FF0000"/>
              </w:rPr>
            </w:pPr>
            <w:proofErr w:type="gramStart"/>
            <w:r>
              <w:rPr>
                <w:i/>
                <w:color w:val="FF0000"/>
              </w:rPr>
              <w:t>e.g.</w:t>
            </w:r>
            <w:proofErr w:type="gramEnd"/>
            <w:r>
              <w:rPr>
                <w:i/>
                <w:color w:val="FF0000"/>
              </w:rPr>
              <w:t xml:space="preserve"> PIN continued</w:t>
            </w:r>
          </w:p>
        </w:tc>
      </w:tr>
      <w:tr w:rsidR="005A713A" w:rsidRPr="00702AE3" w14:paraId="7A82BB11" w14:textId="77777777" w:rsidTr="00B64AE3">
        <w:trPr>
          <w:cantSplit/>
          <w:trHeight w:val="397"/>
        </w:trPr>
        <w:tc>
          <w:tcPr>
            <w:tcW w:w="4678" w:type="dxa"/>
            <w:gridSpan w:val="2"/>
          </w:tcPr>
          <w:p w14:paraId="751BACDB" w14:textId="77777777" w:rsidR="005A713A" w:rsidRPr="005A713A" w:rsidRDefault="005A713A" w:rsidP="005A713A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Name: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&lt;insert Crew Members name&gt; </w:t>
            </w:r>
            <w:proofErr w:type="gramStart"/>
            <w:r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e.g.</w:t>
            </w:r>
            <w:proofErr w:type="gramEnd"/>
            <w:r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Miss Jenny Rees</w:t>
            </w:r>
          </w:p>
        </w:tc>
        <w:tc>
          <w:tcPr>
            <w:tcW w:w="4961" w:type="dxa"/>
          </w:tcPr>
          <w:p w14:paraId="41C34033" w14:textId="77777777" w:rsidR="005A713A" w:rsidRPr="005A713A" w:rsidRDefault="005A713A" w:rsidP="005A713A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Position: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&lt;insert Crew Members position&gt; </w:t>
            </w:r>
            <w:proofErr w:type="gramStart"/>
            <w:r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e.g.</w:t>
            </w:r>
            <w:proofErr w:type="gramEnd"/>
            <w:r w:rsidRPr="00DF0C3B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Bar Waiter</w:t>
            </w:r>
          </w:p>
        </w:tc>
      </w:tr>
      <w:tr w:rsidR="005A713A" w:rsidRPr="00702AE3" w14:paraId="43515B23" w14:textId="77777777" w:rsidTr="00B64AE3">
        <w:trPr>
          <w:cantSplit/>
          <w:trHeight w:val="397"/>
        </w:trPr>
        <w:tc>
          <w:tcPr>
            <w:tcW w:w="4678" w:type="dxa"/>
            <w:gridSpan w:val="2"/>
          </w:tcPr>
          <w:p w14:paraId="044F7384" w14:textId="77777777" w:rsidR="005A713A" w:rsidRPr="005A713A" w:rsidRDefault="005A713A" w:rsidP="005A713A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Issued by: </w:t>
            </w:r>
            <w:r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&lt;Insert the name and position of the manager who is issuing the PIN&gt; </w:t>
            </w:r>
            <w:proofErr w:type="gramStart"/>
            <w:r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>e.g.</w:t>
            </w:r>
            <w:proofErr w:type="gramEnd"/>
            <w:r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 Mr. Joe Bloggs, Bar Manager</w:t>
            </w:r>
          </w:p>
        </w:tc>
        <w:tc>
          <w:tcPr>
            <w:tcW w:w="4961" w:type="dxa"/>
          </w:tcPr>
          <w:p w14:paraId="770F37A3" w14:textId="77777777" w:rsidR="005A713A" w:rsidRPr="00906633" w:rsidRDefault="005A713A" w:rsidP="005A713A">
            <w:pPr>
              <w:pStyle w:val="Heading4"/>
              <w:rPr>
                <w:rFonts w:ascii="Arial" w:hAnsi="Arial" w:cs="Arial"/>
                <w:b w:val="0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Department: </w:t>
            </w:r>
            <w:r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&lt;Insert Crew Member and Managers department&gt; </w:t>
            </w:r>
            <w:proofErr w:type="gramStart"/>
            <w:r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>e.g.</w:t>
            </w:r>
            <w:proofErr w:type="gramEnd"/>
            <w:r w:rsidRPr="00DF0C3B">
              <w:rPr>
                <w:rFonts w:ascii="Arial" w:hAnsi="Arial" w:cs="Arial"/>
                <w:b w:val="0"/>
                <w:bCs/>
                <w:color w:val="FF0000"/>
                <w:sz w:val="18"/>
                <w:szCs w:val="18"/>
              </w:rPr>
              <w:t xml:space="preserve"> Hotel Department, Bar Team</w:t>
            </w:r>
          </w:p>
          <w:p w14:paraId="1DD65A42" w14:textId="77777777" w:rsidR="005A713A" w:rsidRPr="00702AE3" w:rsidRDefault="005A713A" w:rsidP="005A713A"/>
        </w:tc>
      </w:tr>
      <w:tr w:rsidR="00F544AD" w:rsidRPr="00131844" w14:paraId="6E577B25" w14:textId="77777777" w:rsidTr="00B64AE3">
        <w:trPr>
          <w:cantSplit/>
          <w:trHeight w:val="410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23221A4B" w14:textId="77777777" w:rsidR="00F544AD" w:rsidRPr="00131844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Notes from </w:t>
            </w:r>
            <w:r w:rsidRPr="00131844">
              <w:rPr>
                <w:rFonts w:ascii="Arial" w:hAnsi="Arial" w:cs="Arial"/>
                <w:b/>
                <w:szCs w:val="20"/>
              </w:rPr>
              <w:t>Review</w:t>
            </w:r>
          </w:p>
        </w:tc>
      </w:tr>
      <w:tr w:rsidR="00F544AD" w:rsidRPr="00131844" w14:paraId="1FBB4373" w14:textId="77777777" w:rsidTr="00B64AE3">
        <w:trPr>
          <w:cantSplit/>
          <w:trHeight w:val="836"/>
        </w:trPr>
        <w:tc>
          <w:tcPr>
            <w:tcW w:w="9639" w:type="dxa"/>
            <w:gridSpan w:val="3"/>
            <w:shd w:val="clear" w:color="auto" w:fill="auto"/>
          </w:tcPr>
          <w:p w14:paraId="2D1C3AB8" w14:textId="77777777" w:rsidR="005A713A" w:rsidRPr="000059F7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color w:val="FF0000"/>
                <w:szCs w:val="20"/>
              </w:rPr>
            </w:pPr>
            <w:r w:rsidRPr="000059F7">
              <w:rPr>
                <w:rFonts w:ascii="Arial" w:hAnsi="Arial" w:cs="Arial"/>
                <w:b/>
                <w:color w:val="FF0000"/>
                <w:szCs w:val="20"/>
              </w:rPr>
              <w:t xml:space="preserve">Please </w:t>
            </w:r>
            <w:proofErr w:type="gramStart"/>
            <w:r w:rsidRPr="000059F7">
              <w:rPr>
                <w:rFonts w:ascii="Arial" w:hAnsi="Arial" w:cs="Arial"/>
                <w:b/>
                <w:color w:val="FF0000"/>
                <w:szCs w:val="20"/>
              </w:rPr>
              <w:t>include</w:t>
            </w:r>
            <w:proofErr w:type="gramEnd"/>
          </w:p>
          <w:p w14:paraId="2F057D7C" w14:textId="77777777" w:rsidR="005A713A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- names of those present</w:t>
            </w:r>
          </w:p>
          <w:p w14:paraId="00ABD352" w14:textId="77777777" w:rsidR="005A713A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- what was said in the review</w:t>
            </w:r>
          </w:p>
          <w:p w14:paraId="5AD69906" w14:textId="77777777" w:rsidR="005A713A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- What actions have been taken since the initial PIN meeting</w:t>
            </w:r>
          </w:p>
          <w:p w14:paraId="75B969C6" w14:textId="77777777" w:rsidR="005A713A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- Has improvement been seen, or is there little to no improvement?  - Has there been any decrease in performance or incidents to note?</w:t>
            </w:r>
          </w:p>
          <w:p w14:paraId="651BBA21" w14:textId="77777777" w:rsidR="005A713A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 xml:space="preserve">- Outcome of the review </w:t>
            </w:r>
            <w:proofErr w:type="gramStart"/>
            <w:r>
              <w:rPr>
                <w:rFonts w:ascii="Arial" w:hAnsi="Arial" w:cs="Arial"/>
                <w:color w:val="FF0000"/>
                <w:szCs w:val="20"/>
              </w:rPr>
              <w:t>i.e.</w:t>
            </w:r>
            <w:proofErr w:type="gramEnd"/>
            <w:r>
              <w:rPr>
                <w:rFonts w:ascii="Arial" w:hAnsi="Arial" w:cs="Arial"/>
                <w:color w:val="FF0000"/>
                <w:szCs w:val="20"/>
              </w:rPr>
              <w:t xml:space="preserve"> successful or unsuccessful?</w:t>
            </w:r>
          </w:p>
          <w:p w14:paraId="73C05EB9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35FEDE23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0D9CB32B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4F9232EA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36B820FC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0D6458D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4737228A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2934ECB0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6E68ECA2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4A4AF4BE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389BFA76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2E447C0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AA16426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3C8BBFA6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84425D6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496C571C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C56BB3D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065A0CD9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07C802C8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F1F5786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06D713F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19E2EE4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3C79B2BA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23CA5181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23A583BA" w14:textId="77777777" w:rsidR="00F544AD" w:rsidRPr="00131844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</w:tc>
      </w:tr>
      <w:tr w:rsidR="00F544AD" w:rsidRPr="00131844" w14:paraId="1005A53C" w14:textId="77777777" w:rsidTr="00F544AD">
        <w:trPr>
          <w:cantSplit/>
          <w:trHeight w:val="335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6E175430" w14:textId="77777777" w:rsidR="00F544AD" w:rsidRPr="00131844" w:rsidRDefault="00F544AD" w:rsidP="00B64AE3">
            <w:pPr>
              <w:pStyle w:val="Head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Date of next review meeting (if required): </w:t>
            </w:r>
            <w:proofErr w:type="gramStart"/>
            <w:r w:rsidR="005A713A" w:rsidRPr="005A713A">
              <w:rPr>
                <w:rFonts w:ascii="Arial" w:hAnsi="Arial" w:cs="Arial"/>
                <w:color w:val="FF0000"/>
                <w:sz w:val="18"/>
                <w:szCs w:val="18"/>
              </w:rPr>
              <w:t>e.g.</w:t>
            </w:r>
            <w:proofErr w:type="gramEnd"/>
            <w:r w:rsidR="005A713A" w:rsidRPr="005A713A">
              <w:rPr>
                <w:rFonts w:ascii="Arial" w:hAnsi="Arial" w:cs="Arial"/>
                <w:color w:val="FF0000"/>
                <w:sz w:val="18"/>
                <w:szCs w:val="18"/>
              </w:rPr>
              <w:t xml:space="preserve"> 1 October 2019</w:t>
            </w:r>
          </w:p>
        </w:tc>
      </w:tr>
      <w:tr w:rsidR="00F544AD" w:rsidRPr="00131844" w14:paraId="0489A897" w14:textId="77777777" w:rsidTr="00B64AE3">
        <w:trPr>
          <w:cantSplit/>
          <w:trHeight w:val="335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43A0A293" w14:textId="77777777" w:rsidR="00F544AD" w:rsidRPr="00131844" w:rsidRDefault="00F544AD" w:rsidP="00B64AE3">
            <w:pPr>
              <w:pStyle w:val="Header"/>
              <w:rPr>
                <w:rFonts w:ascii="Arial" w:hAnsi="Arial" w:cs="Arial"/>
                <w:b/>
                <w:szCs w:val="20"/>
              </w:rPr>
            </w:pPr>
            <w:r w:rsidRPr="00131844">
              <w:rPr>
                <w:rFonts w:ascii="Arial" w:hAnsi="Arial" w:cs="Arial"/>
                <w:b/>
                <w:szCs w:val="20"/>
              </w:rPr>
              <w:t>Signatures</w:t>
            </w:r>
          </w:p>
        </w:tc>
      </w:tr>
      <w:tr w:rsidR="00F544AD" w:rsidRPr="00131844" w14:paraId="4D0CC1B3" w14:textId="77777777" w:rsidTr="00B64AE3">
        <w:trPr>
          <w:cantSplit/>
        </w:trPr>
        <w:tc>
          <w:tcPr>
            <w:tcW w:w="2552" w:type="dxa"/>
          </w:tcPr>
          <w:p w14:paraId="30154B66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Cs w:val="20"/>
              </w:rPr>
            </w:pPr>
            <w:r w:rsidRPr="00131844">
              <w:rPr>
                <w:rFonts w:ascii="Arial" w:hAnsi="Arial" w:cs="Arial"/>
                <w:b/>
                <w:bCs/>
                <w:szCs w:val="20"/>
              </w:rPr>
              <w:t>Crew Member:</w:t>
            </w:r>
          </w:p>
          <w:p w14:paraId="3BFA57C7" w14:textId="77777777" w:rsidR="00F544AD" w:rsidRPr="00131844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7087" w:type="dxa"/>
            <w:gridSpan w:val="2"/>
          </w:tcPr>
          <w:p w14:paraId="0E065153" w14:textId="77777777" w:rsidR="005A713A" w:rsidRPr="00DF0C3B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Crew should sign here at the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review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</w:rPr>
              <w:t>meeting</w:t>
            </w:r>
            <w:proofErr w:type="gramEnd"/>
          </w:p>
          <w:p w14:paraId="236AA370" w14:textId="77777777" w:rsidR="00F544AD" w:rsidRPr="00131844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e.g.</w:t>
            </w:r>
            <w:proofErr w:type="gramEnd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 Miss Jenny Rees &lt;signature&gt;</w:t>
            </w:r>
          </w:p>
        </w:tc>
      </w:tr>
      <w:tr w:rsidR="00F544AD" w:rsidRPr="00131844" w14:paraId="13EE8F72" w14:textId="77777777" w:rsidTr="00B64AE3">
        <w:trPr>
          <w:cantSplit/>
        </w:trPr>
        <w:tc>
          <w:tcPr>
            <w:tcW w:w="2552" w:type="dxa"/>
          </w:tcPr>
          <w:p w14:paraId="7D6FCAD6" w14:textId="77777777" w:rsidR="00F544AD" w:rsidRPr="00131844" w:rsidRDefault="00F544AD" w:rsidP="005A713A">
            <w:pPr>
              <w:pStyle w:val="Header"/>
              <w:rPr>
                <w:rFonts w:ascii="Arial" w:hAnsi="Arial" w:cs="Arial"/>
                <w:b/>
                <w:bCs/>
                <w:szCs w:val="20"/>
              </w:rPr>
            </w:pPr>
            <w:r w:rsidRPr="00686836">
              <w:rPr>
                <w:rFonts w:ascii="Arial" w:hAnsi="Arial" w:cs="Arial"/>
                <w:b/>
                <w:bCs/>
                <w:szCs w:val="20"/>
              </w:rPr>
              <w:t xml:space="preserve">Person </w:t>
            </w:r>
            <w:r w:rsidR="005A713A">
              <w:rPr>
                <w:rFonts w:ascii="Arial" w:hAnsi="Arial" w:cs="Arial"/>
                <w:b/>
                <w:bCs/>
                <w:szCs w:val="20"/>
              </w:rPr>
              <w:t>reviewing</w:t>
            </w:r>
            <w:r w:rsidRPr="00686836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0"/>
              </w:rPr>
              <w:t>the PIN</w:t>
            </w:r>
            <w:r w:rsidR="005A713A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087" w:type="dxa"/>
            <w:gridSpan w:val="2"/>
          </w:tcPr>
          <w:p w14:paraId="44C579A4" w14:textId="77777777" w:rsidR="005A713A" w:rsidRPr="00DF0C3B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Name, Rank and Signature of the Manager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reviewing</w:t>
            </w:r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 the PIN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(usually the same as the person issuing unless there has been a management change)</w:t>
            </w:r>
          </w:p>
          <w:p w14:paraId="66D852D4" w14:textId="77777777" w:rsidR="00F544AD" w:rsidRPr="00131844" w:rsidRDefault="005A713A" w:rsidP="005A71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  <w:proofErr w:type="gramStart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>e.g.</w:t>
            </w:r>
            <w:proofErr w:type="gramEnd"/>
            <w:r w:rsidRPr="00DF0C3B">
              <w:rPr>
                <w:rFonts w:ascii="Arial" w:hAnsi="Arial" w:cs="Arial"/>
                <w:color w:val="FF0000"/>
                <w:sz w:val="18"/>
                <w:szCs w:val="18"/>
              </w:rPr>
              <w:t xml:space="preserve"> Joe Bloggs, Bar Manager &lt;signature&gt;</w:t>
            </w:r>
          </w:p>
        </w:tc>
      </w:tr>
    </w:tbl>
    <w:p w14:paraId="4201C8A1" w14:textId="77777777" w:rsidR="00F544AD" w:rsidRDefault="00F544AD" w:rsidP="00F544AD">
      <w:pPr>
        <w:tabs>
          <w:tab w:val="right" w:pos="9356"/>
        </w:tabs>
        <w:rPr>
          <w:rFonts w:ascii="Arial" w:hAnsi="Arial" w:cs="Arial"/>
          <w:sz w:val="18"/>
          <w:szCs w:val="18"/>
        </w:rPr>
      </w:pPr>
    </w:p>
    <w:p w14:paraId="597A9583" w14:textId="77777777" w:rsidR="00F544AD" w:rsidRPr="00F544AD" w:rsidRDefault="00F544AD" w:rsidP="00F544AD">
      <w:pPr>
        <w:tabs>
          <w:tab w:val="right" w:pos="93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Original:  Crewmember </w:t>
      </w:r>
      <w:r>
        <w:rPr>
          <w:rFonts w:ascii="Arial" w:hAnsi="Arial" w:cs="Arial"/>
          <w:sz w:val="18"/>
          <w:szCs w:val="18"/>
        </w:rPr>
        <w:tab/>
      </w:r>
      <w:r w:rsidRPr="00686836">
        <w:rPr>
          <w:rFonts w:ascii="Arial" w:hAnsi="Arial" w:cs="Arial"/>
          <w:sz w:val="18"/>
          <w:szCs w:val="18"/>
        </w:rPr>
        <w:t>Copies to:</w:t>
      </w:r>
      <w:r>
        <w:rPr>
          <w:rFonts w:ascii="Arial" w:hAnsi="Arial" w:cs="Arial"/>
          <w:sz w:val="18"/>
          <w:szCs w:val="18"/>
        </w:rPr>
        <w:t xml:space="preserve">  Person issuing the PIN</w:t>
      </w:r>
      <w:r w:rsidR="005A713A">
        <w:rPr>
          <w:rFonts w:ascii="Arial" w:hAnsi="Arial" w:cs="Arial"/>
          <w:sz w:val="18"/>
          <w:szCs w:val="18"/>
        </w:rPr>
        <w:t xml:space="preserve"> / Reviewing the PIN</w:t>
      </w:r>
      <w:r>
        <w:rPr>
          <w:rFonts w:ascii="Arial" w:hAnsi="Arial" w:cs="Arial"/>
          <w:sz w:val="18"/>
          <w:szCs w:val="18"/>
        </w:rPr>
        <w:t>, Head of Department</w:t>
      </w:r>
      <w:r w:rsidRPr="00686836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HR Manager</w:t>
      </w:r>
      <w:r w:rsidRPr="00686836">
        <w:rPr>
          <w:rFonts w:ascii="Arial" w:hAnsi="Arial" w:cs="Arial"/>
          <w:sz w:val="18"/>
          <w:szCs w:val="18"/>
        </w:rPr>
        <w:t xml:space="preserve"> </w:t>
      </w:r>
    </w:p>
    <w:sectPr w:rsidR="00F544AD" w:rsidRPr="00F544AD" w:rsidSect="00DC0AF4">
      <w:headerReference w:type="default" r:id="rId11"/>
      <w:footerReference w:type="default" r:id="rId12"/>
      <w:pgSz w:w="11906" w:h="16838" w:code="9"/>
      <w:pgMar w:top="1103" w:right="1247" w:bottom="851" w:left="1247" w:header="568" w:footer="720" w:gutter="0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33BC6" w14:textId="77777777" w:rsidR="00744114" w:rsidRDefault="00744114">
      <w:r>
        <w:separator/>
      </w:r>
    </w:p>
  </w:endnote>
  <w:endnote w:type="continuationSeparator" w:id="0">
    <w:p w14:paraId="03A1C852" w14:textId="77777777" w:rsidR="00744114" w:rsidRDefault="0074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52"/>
      <w:gridCol w:w="2835"/>
      <w:gridCol w:w="2835"/>
      <w:gridCol w:w="1417"/>
    </w:tblGrid>
    <w:tr w:rsidR="00A07483" w:rsidRPr="00815B0F" w14:paraId="649BE8F8" w14:textId="77777777" w:rsidTr="00A07483">
      <w:tc>
        <w:tcPr>
          <w:tcW w:w="2552" w:type="dxa"/>
        </w:tcPr>
        <w:p w14:paraId="1D667679" w14:textId="49967761" w:rsidR="00A07483" w:rsidRPr="00DC0AF4" w:rsidRDefault="00A07483" w:rsidP="00A07483">
          <w:pPr>
            <w:pStyle w:val="Footer"/>
            <w:spacing w:before="60" w:after="60"/>
            <w:rPr>
              <w:rFonts w:ascii="Arial" w:hAnsi="Arial" w:cs="Arial"/>
              <w:szCs w:val="20"/>
              <w:lang w:val="en-US"/>
            </w:rPr>
          </w:pPr>
          <w:r w:rsidRPr="00815B0F">
            <w:rPr>
              <w:rFonts w:ascii="Arial" w:hAnsi="Arial" w:cs="Arial"/>
              <w:szCs w:val="20"/>
            </w:rPr>
            <w:t xml:space="preserve">Form </w:t>
          </w:r>
          <w:r>
            <w:rPr>
              <w:rFonts w:ascii="Arial" w:hAnsi="Arial" w:cs="Arial"/>
              <w:szCs w:val="20"/>
              <w:lang w:val="en-US"/>
            </w:rPr>
            <w:t>C106</w:t>
          </w:r>
          <w:r>
            <w:rPr>
              <w:rFonts w:ascii="Arial" w:hAnsi="Arial" w:cs="Arial"/>
              <w:szCs w:val="20"/>
              <w:lang w:val="en-US"/>
            </w:rPr>
            <w:t>a</w:t>
          </w:r>
          <w:r>
            <w:rPr>
              <w:rFonts w:ascii="Arial" w:hAnsi="Arial" w:cs="Arial"/>
              <w:szCs w:val="20"/>
              <w:lang w:val="en-US"/>
            </w:rPr>
            <w:t xml:space="preserve"> (Silversea)</w:t>
          </w:r>
        </w:p>
      </w:tc>
      <w:tc>
        <w:tcPr>
          <w:tcW w:w="2835" w:type="dxa"/>
        </w:tcPr>
        <w:p w14:paraId="7EDBCCAE" w14:textId="567F2D3B" w:rsidR="00A07483" w:rsidRPr="00DC0AF4" w:rsidRDefault="00A07483" w:rsidP="00A07483">
          <w:pPr>
            <w:pStyle w:val="Footer"/>
            <w:spacing w:before="60" w:after="60"/>
            <w:jc w:val="center"/>
            <w:rPr>
              <w:rFonts w:ascii="Arial" w:hAnsi="Arial" w:cs="Arial"/>
              <w:szCs w:val="20"/>
              <w:lang w:val="en-US"/>
            </w:rPr>
          </w:pPr>
          <w:r w:rsidRPr="00815B0F">
            <w:rPr>
              <w:rFonts w:ascii="Arial" w:hAnsi="Arial" w:cs="Arial"/>
              <w:szCs w:val="20"/>
            </w:rPr>
            <w:t xml:space="preserve">Version: 1    Issued: </w:t>
          </w:r>
          <w:r>
            <w:rPr>
              <w:rFonts w:ascii="Arial" w:hAnsi="Arial" w:cs="Arial"/>
              <w:szCs w:val="20"/>
              <w:lang w:val="en-US"/>
            </w:rPr>
            <w:t>06/20</w:t>
          </w:r>
        </w:p>
      </w:tc>
      <w:tc>
        <w:tcPr>
          <w:tcW w:w="2835" w:type="dxa"/>
        </w:tcPr>
        <w:p w14:paraId="51482F6A" w14:textId="1F8163A5" w:rsidR="00A07483" w:rsidRPr="00794639" w:rsidRDefault="00A07483" w:rsidP="00A07483">
          <w:pPr>
            <w:pStyle w:val="Footer"/>
            <w:spacing w:before="60" w:after="60"/>
            <w:jc w:val="center"/>
            <w:rPr>
              <w:rFonts w:ascii="Arial" w:hAnsi="Arial" w:cs="Arial"/>
              <w:szCs w:val="20"/>
              <w:lang w:val="en-GB"/>
            </w:rPr>
          </w:pPr>
          <w:r w:rsidRPr="00815B0F">
            <w:rPr>
              <w:rFonts w:ascii="Arial" w:hAnsi="Arial" w:cs="Arial"/>
              <w:szCs w:val="20"/>
            </w:rPr>
            <w:t xml:space="preserve">Revision: </w:t>
          </w:r>
          <w:r>
            <w:rPr>
              <w:rFonts w:ascii="Arial" w:hAnsi="Arial" w:cs="Arial"/>
              <w:szCs w:val="20"/>
              <w:lang w:val="fr-FR"/>
            </w:rPr>
            <w:t>1</w:t>
          </w:r>
          <w:r w:rsidRPr="00815B0F">
            <w:rPr>
              <w:rFonts w:ascii="Arial" w:hAnsi="Arial" w:cs="Arial"/>
              <w:szCs w:val="20"/>
            </w:rPr>
            <w:t xml:space="preserve">    Issued: </w:t>
          </w:r>
          <w:r>
            <w:rPr>
              <w:rFonts w:ascii="Arial" w:hAnsi="Arial" w:cs="Arial"/>
              <w:szCs w:val="20"/>
              <w:lang w:val="en-GB"/>
            </w:rPr>
            <w:t>02/21</w:t>
          </w:r>
        </w:p>
      </w:tc>
      <w:tc>
        <w:tcPr>
          <w:tcW w:w="1417" w:type="dxa"/>
        </w:tcPr>
        <w:p w14:paraId="594FC741" w14:textId="5A194DE5" w:rsidR="00A07483" w:rsidRPr="00A07483" w:rsidRDefault="00A07483" w:rsidP="00A07483">
          <w:pPr>
            <w:pStyle w:val="Footer"/>
            <w:spacing w:before="60" w:after="60"/>
            <w:jc w:val="center"/>
            <w:rPr>
              <w:rFonts w:ascii="Arial" w:hAnsi="Arial" w:cs="Arial"/>
              <w:szCs w:val="20"/>
              <w:lang w:val="fr-FR"/>
            </w:rPr>
          </w:pPr>
          <w:r w:rsidRPr="00815B0F">
            <w:rPr>
              <w:rFonts w:ascii="Arial" w:hAnsi="Arial" w:cs="Arial"/>
              <w:szCs w:val="20"/>
            </w:rPr>
            <w:t xml:space="preserve">Page </w:t>
          </w:r>
          <w:r w:rsidRPr="00815B0F">
            <w:rPr>
              <w:rFonts w:ascii="Arial" w:hAnsi="Arial" w:cs="Arial"/>
              <w:szCs w:val="20"/>
            </w:rPr>
            <w:fldChar w:fldCharType="begin"/>
          </w:r>
          <w:r w:rsidRPr="00815B0F">
            <w:rPr>
              <w:rFonts w:ascii="Arial" w:hAnsi="Arial" w:cs="Arial"/>
              <w:szCs w:val="20"/>
            </w:rPr>
            <w:instrText xml:space="preserve"> PAGE </w:instrText>
          </w:r>
          <w:r w:rsidRPr="00815B0F">
            <w:rPr>
              <w:rFonts w:ascii="Arial" w:hAnsi="Arial" w:cs="Arial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Cs w:val="20"/>
            </w:rPr>
            <w:t>2</w:t>
          </w:r>
          <w:r w:rsidRPr="00815B0F">
            <w:rPr>
              <w:rFonts w:ascii="Arial" w:hAnsi="Arial" w:cs="Arial"/>
              <w:szCs w:val="20"/>
            </w:rPr>
            <w:fldChar w:fldCharType="end"/>
          </w:r>
          <w:r w:rsidRPr="00815B0F">
            <w:rPr>
              <w:rFonts w:ascii="Arial" w:hAnsi="Arial" w:cs="Arial"/>
              <w:szCs w:val="20"/>
            </w:rPr>
            <w:t xml:space="preserve"> of </w:t>
          </w:r>
          <w:r>
            <w:rPr>
              <w:rFonts w:ascii="Arial" w:hAnsi="Arial" w:cs="Arial"/>
              <w:szCs w:val="20"/>
              <w:lang w:val="fr-FR"/>
            </w:rPr>
            <w:t>2</w:t>
          </w:r>
        </w:p>
      </w:tc>
    </w:tr>
  </w:tbl>
  <w:p w14:paraId="4C456290" w14:textId="77777777" w:rsidR="007F26ED" w:rsidRPr="00DC0AF4" w:rsidRDefault="007F26ED" w:rsidP="00DC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6B84D" w14:textId="77777777" w:rsidR="00744114" w:rsidRDefault="00744114">
      <w:r>
        <w:separator/>
      </w:r>
    </w:p>
  </w:footnote>
  <w:footnote w:type="continuationSeparator" w:id="0">
    <w:p w14:paraId="6BA67491" w14:textId="77777777" w:rsidR="00744114" w:rsidRDefault="00744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8329A" w14:textId="77777777" w:rsidR="001307DA" w:rsidRPr="001307DA" w:rsidRDefault="001307DA" w:rsidP="001307DA">
    <w:pPr>
      <w:pStyle w:val="Header"/>
      <w:jc w:val="center"/>
      <w:rPr>
        <w:b/>
        <w:sz w:val="28"/>
        <w:szCs w:val="28"/>
      </w:rPr>
    </w:pPr>
    <w:r w:rsidRPr="001307DA">
      <w:rPr>
        <w:b/>
        <w:sz w:val="28"/>
        <w:szCs w:val="28"/>
      </w:rPr>
      <w:t>PERFORMANCE IMPROVEMENT NOTICE</w:t>
    </w:r>
  </w:p>
  <w:p w14:paraId="74E97724" w14:textId="782E5DFE" w:rsidR="00F544AD" w:rsidRDefault="00E865A9" w:rsidP="00A07483">
    <w:pPr>
      <w:pStyle w:val="Header"/>
      <w:jc w:val="center"/>
    </w:pPr>
    <w:r w:rsidRPr="00A07483">
      <w:rPr>
        <w:highlight w:val="yellow"/>
      </w:rPr>
      <w:t>VMS Reference: Crew &gt; 1.0 Crewing - Onboard procedures &gt; 1.2 Crew Conduct   1.2.4 Performance Improvement Notice (PIN)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94B47"/>
    <w:multiLevelType w:val="hybridMultilevel"/>
    <w:tmpl w:val="4FA2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7000"/>
    <w:multiLevelType w:val="hybridMultilevel"/>
    <w:tmpl w:val="DE4C86BC"/>
    <w:lvl w:ilvl="0" w:tplc="59F0B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26654"/>
    <w:multiLevelType w:val="hybridMultilevel"/>
    <w:tmpl w:val="F4061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NzQHIjNLIDJT0lEKTi0uzszPAykwqQUAF4YdfiwAAAA="/>
  </w:docVars>
  <w:rsids>
    <w:rsidRoot w:val="00204C37"/>
    <w:rsid w:val="00007FE2"/>
    <w:rsid w:val="00071698"/>
    <w:rsid w:val="0007662B"/>
    <w:rsid w:val="000A6863"/>
    <w:rsid w:val="00116AC4"/>
    <w:rsid w:val="001307DA"/>
    <w:rsid w:val="00131844"/>
    <w:rsid w:val="001B6016"/>
    <w:rsid w:val="00204C37"/>
    <w:rsid w:val="0028144C"/>
    <w:rsid w:val="003177B4"/>
    <w:rsid w:val="00372277"/>
    <w:rsid w:val="0038755B"/>
    <w:rsid w:val="00396CFC"/>
    <w:rsid w:val="003C37ED"/>
    <w:rsid w:val="003D23CB"/>
    <w:rsid w:val="004139D0"/>
    <w:rsid w:val="00423436"/>
    <w:rsid w:val="00425CEB"/>
    <w:rsid w:val="00427D69"/>
    <w:rsid w:val="004D2E76"/>
    <w:rsid w:val="00572829"/>
    <w:rsid w:val="00585446"/>
    <w:rsid w:val="005A713A"/>
    <w:rsid w:val="00686836"/>
    <w:rsid w:val="006C4328"/>
    <w:rsid w:val="00702AE3"/>
    <w:rsid w:val="0071357E"/>
    <w:rsid w:val="007378DE"/>
    <w:rsid w:val="00744114"/>
    <w:rsid w:val="00747BA6"/>
    <w:rsid w:val="00782BB9"/>
    <w:rsid w:val="00794639"/>
    <w:rsid w:val="007F26ED"/>
    <w:rsid w:val="008E2EF0"/>
    <w:rsid w:val="008F1E49"/>
    <w:rsid w:val="00980533"/>
    <w:rsid w:val="00A07483"/>
    <w:rsid w:val="00A91FE2"/>
    <w:rsid w:val="00AB2EA4"/>
    <w:rsid w:val="00AF5979"/>
    <w:rsid w:val="00B52FEA"/>
    <w:rsid w:val="00B64AE3"/>
    <w:rsid w:val="00B77C46"/>
    <w:rsid w:val="00B831C1"/>
    <w:rsid w:val="00BD5507"/>
    <w:rsid w:val="00C01619"/>
    <w:rsid w:val="00CA4DC0"/>
    <w:rsid w:val="00D1125C"/>
    <w:rsid w:val="00D13A91"/>
    <w:rsid w:val="00D7111E"/>
    <w:rsid w:val="00D81833"/>
    <w:rsid w:val="00DC0AF4"/>
    <w:rsid w:val="00DD4648"/>
    <w:rsid w:val="00DF0C3B"/>
    <w:rsid w:val="00E326DF"/>
    <w:rsid w:val="00E75D54"/>
    <w:rsid w:val="00E865A9"/>
    <w:rsid w:val="00F11FD7"/>
    <w:rsid w:val="00F544AD"/>
    <w:rsid w:val="00F63AA2"/>
    <w:rsid w:val="00FA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75928741"/>
  <w15:chartTrackingRefBased/>
  <w15:docId w15:val="{427D7ECD-D0CA-49FB-A5D2-853C44FE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 w:cs="Tahoma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204C37"/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04C37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semiHidden/>
    <w:rsid w:val="00C01619"/>
    <w:rPr>
      <w:rFonts w:ascii="Tahoma" w:hAnsi="Tahoma"/>
      <w:szCs w:val="24"/>
      <w:lang w:eastAsia="en-US"/>
    </w:rPr>
  </w:style>
  <w:style w:type="character" w:customStyle="1" w:styleId="HeaderChar">
    <w:name w:val="Header Char"/>
    <w:link w:val="Header"/>
    <w:semiHidden/>
    <w:rsid w:val="00E865A9"/>
    <w:rPr>
      <w:rFonts w:ascii="Tahoma" w:hAnsi="Tahoma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.mann\Application%20Data\Microsoft\Templates\SM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7D9402114994A84DF171BF88CEC65" ma:contentTypeVersion="1" ma:contentTypeDescription="Create a new document." ma:contentTypeScope="" ma:versionID="bbfe4a6303825d34610691e832755ed1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e30fed16defb219d517cdc828253b04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D6AEAC04-BA7A-4829-ACE0-BC0ED7E74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5FBC94A-8F48-4CFD-8F00-483B0B7837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ED9FA-6DE8-4982-892C-A840CC182F5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F440E25-5499-48CB-A6BB-1E41E7A9E0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SMS</Template>
  <TotalTime>0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4</vt:lpstr>
    </vt:vector>
  </TitlesOfParts>
  <Company>.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4</dc:title>
  <dc:subject/>
  <dc:creator>daniel.mann</dc:creator>
  <cp:keywords/>
  <cp:lastModifiedBy>Coromines, Sylvie</cp:lastModifiedBy>
  <cp:revision>2</cp:revision>
  <cp:lastPrinted>2012-11-12T09:15:00Z</cp:lastPrinted>
  <dcterms:created xsi:type="dcterms:W3CDTF">2021-03-26T14:02:00Z</dcterms:created>
  <dcterms:modified xsi:type="dcterms:W3CDTF">2021-03-26T14:02:00Z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