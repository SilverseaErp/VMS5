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9822B5" w:rsidRDefault="00A5547A" w:rsidP="003E5A45">
      <w:pPr>
        <w:pStyle w:val="ListFooter"/>
        <w:jc w:val="left"/>
        <w:rPr>
          <w:lang w:val="fr-FR"/>
        </w:rPr>
      </w:pPr>
      <w:r w:rsidRPr="009822B5">
        <w:rPr>
          <w:lang w:val="fr-FR"/>
        </w:rPr>
        <w:t>Date:</w:t>
      </w:r>
      <w:r w:rsidRPr="009822B5">
        <w:rPr>
          <w:lang w:val="fr-FR"/>
        </w:rPr>
        <w:tab/>
      </w:r>
      <w:r w:rsidR="003E5A45" w:rsidRPr="009822B5">
        <w:rPr>
          <w:lang w:val="fr-FR"/>
        </w:rPr>
        <w:tab/>
      </w:r>
      <w:r w:rsidRPr="009822B5">
        <w:rPr>
          <w:lang w:val="fr-FR"/>
        </w:rPr>
        <w:tab/>
      </w:r>
      <w:proofErr w:type="spellStart"/>
      <w:r w:rsidR="003E5A45" w:rsidRPr="009822B5">
        <w:rPr>
          <w:lang w:val="fr-FR"/>
        </w:rPr>
        <w:t>Depar</w:t>
      </w:r>
      <w:bookmarkStart w:id="0" w:name="_GoBack"/>
      <w:bookmarkEnd w:id="0"/>
      <w:r w:rsidR="003E5A45" w:rsidRPr="009822B5">
        <w:rPr>
          <w:lang w:val="fr-FR"/>
        </w:rPr>
        <w:t>ture</w:t>
      </w:r>
      <w:proofErr w:type="spellEnd"/>
      <w:r w:rsidR="003E5A45" w:rsidRPr="009822B5">
        <w:rPr>
          <w:lang w:val="fr-FR"/>
        </w:rPr>
        <w:t xml:space="preserve"> time:</w:t>
      </w:r>
      <w:r w:rsidR="003E5A45" w:rsidRPr="009822B5">
        <w:rPr>
          <w:lang w:val="fr-FR"/>
        </w:rPr>
        <w:tab/>
      </w:r>
      <w:r w:rsidR="003E5A45" w:rsidRPr="009822B5">
        <w:rPr>
          <w:lang w:val="fr-FR"/>
        </w:rPr>
        <w:tab/>
        <w:t>Port:</w:t>
      </w:r>
      <w:r w:rsidR="003E5A45" w:rsidRPr="009822B5">
        <w:rPr>
          <w:lang w:val="fr-FR"/>
        </w:rPr>
        <w:tab/>
      </w:r>
      <w:r w:rsidR="003E5A45" w:rsidRPr="009822B5">
        <w:rPr>
          <w:lang w:val="fr-FR"/>
        </w:rPr>
        <w:tab/>
      </w:r>
      <w:r w:rsidR="003E5A45" w:rsidRPr="009822B5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to Engine Control Room</w:t>
            </w:r>
            <w:r w:rsidR="00E74C32">
              <w:t xml:space="preserve"> / Clocks Synchronized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Deadlights</w:t>
            </w:r>
            <w:r>
              <w:tab/>
              <w:t>closed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</w:t>
            </w:r>
            <w:proofErr w:type="spellStart"/>
            <w:r>
              <w:t xml:space="preserve">Over </w:t>
            </w:r>
            <w:r w:rsidR="003B4507">
              <w:t>h</w:t>
            </w:r>
            <w:r>
              <w:t>ead</w:t>
            </w:r>
            <w:proofErr w:type="spellEnd"/>
            <w:r>
              <w:t xml:space="preserve">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 w:rsidR="00E74C32">
              <w:t>, Wipers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9822B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Binoculars, Azimuth </w:t>
            </w:r>
            <w:r w:rsidR="003B4507">
              <w:t>m</w:t>
            </w:r>
            <w:r>
              <w:t>irrors</w:t>
            </w:r>
            <w:r>
              <w:tab/>
              <w:t>checked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9822B5" w:rsidTr="002A4D2C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822B5" w:rsidRDefault="009822B5" w:rsidP="002A4D2C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</w:t>
            </w:r>
            <w:r>
              <w:tab/>
              <w:t>on &amp;operational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822B5" w:rsidRDefault="009822B5" w:rsidP="002A4D2C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and Pilot/Port operations </w:t>
            </w:r>
            <w:r w:rsidR="00E74C32">
              <w:t>/ ETD Confirmed to Pilot/Port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9822B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</w:t>
            </w:r>
            <w:proofErr w:type="spellStart"/>
            <w:r>
              <w:t>thrusters</w:t>
            </w:r>
            <w:proofErr w:type="spellEnd"/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3B253F" w:rsidTr="009822B5">
        <w:trPr>
          <w:trHeight w:val="327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E74C32" w:rsidRDefault="003B253F" w:rsidP="00E74C32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Combinators</w:t>
            </w:r>
            <w:proofErr w:type="spellEnd"/>
            <w:r>
              <w:t>/ Pitch indicators</w:t>
            </w:r>
            <w:r w:rsidR="00F7120D">
              <w:t>*</w:t>
            </w:r>
            <w:r w:rsidR="00E74C32">
              <w:t xml:space="preserve"> (Leave at zero when finished)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E647D3" w:rsidTr="009822B5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9822B5" w:rsidTr="009822B5">
        <w:trPr>
          <w:trHeight w:val="345"/>
        </w:trPr>
        <w:tc>
          <w:tcPr>
            <w:tcW w:w="84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822B5" w:rsidRDefault="009822B5" w:rsidP="00E74C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822B5" w:rsidRDefault="009822B5" w:rsidP="00BC6C97"/>
        </w:tc>
      </w:tr>
      <w:tr w:rsidR="003B253F" w:rsidTr="009822B5">
        <w:trPr>
          <w:trHeight w:val="345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E74C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 w:rsidR="00E74C32" w:rsidRPr="001B4CEF">
              <w:rPr>
                <w:szCs w:val="20"/>
              </w:rPr>
              <w:t xml:space="preserve"> </w:t>
            </w:r>
            <w:r w:rsidR="00E74C32">
              <w:rPr>
                <w:szCs w:val="20"/>
              </w:rPr>
              <w:t>(</w:t>
            </w:r>
            <w:r w:rsidR="00E74C32" w:rsidRPr="001B4CEF">
              <w:rPr>
                <w:szCs w:val="20"/>
              </w:rPr>
              <w:t xml:space="preserve">As required by SOLAS Ch. V </w:t>
            </w:r>
            <w:proofErr w:type="spellStart"/>
            <w:r w:rsidR="00E74C32" w:rsidRPr="001B4CEF">
              <w:rPr>
                <w:szCs w:val="20"/>
              </w:rPr>
              <w:t>Reg</w:t>
            </w:r>
            <w:proofErr w:type="spellEnd"/>
            <w:r w:rsidR="00E74C32" w:rsidRPr="001B4CEF">
              <w:rPr>
                <w:szCs w:val="20"/>
              </w:rPr>
              <w:t xml:space="preserve"> 26</w:t>
            </w:r>
            <w:r w:rsidR="00E74C32">
              <w:rPr>
                <w:szCs w:val="20"/>
              </w:rPr>
              <w:t>)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E647D3" w:rsidTr="009822B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top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</w:t>
            </w:r>
            <w:r w:rsidR="00E74C32">
              <w:t xml:space="preserve"> (Heading </w:t>
            </w:r>
            <w:proofErr w:type="spellStart"/>
            <w:r w:rsidR="00E74C32">
              <w:t>Alignements</w:t>
            </w:r>
            <w:proofErr w:type="spellEnd"/>
            <w:r w:rsidR="00E74C32">
              <w:t>)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301F0C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lastRenderedPageBreak/>
              <w:t>Water hoses</w:t>
            </w:r>
            <w:r w:rsidR="003B253F">
              <w:tab/>
            </w:r>
            <w:r>
              <w:t>checked &amp;clear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822B5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Meter readings and tonnage</w:t>
            </w:r>
            <w:r w:rsidR="003B253F">
              <w:tab/>
            </w:r>
            <w:r w:rsidR="009822B5"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Bunkers complete and hoses</w:t>
            </w:r>
            <w:r w:rsidR="00E74C32">
              <w:t xml:space="preserve"> (IF APPLICABLE)</w:t>
            </w:r>
            <w:r w:rsidR="003B253F">
              <w:tab/>
            </w:r>
            <w:r>
              <w:t>checked</w:t>
            </w:r>
            <w:r w:rsidR="00B80D93">
              <w:t xml:space="preserve"> &amp;clear 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Tours returned </w:t>
            </w:r>
            <w:proofErr w:type="spellStart"/>
            <w:r>
              <w:t>onboard</w:t>
            </w:r>
            <w:proofErr w:type="spellEnd"/>
            <w:r w:rsidR="009822B5">
              <w:t>*</w:t>
            </w:r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301F0C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</w:r>
            <w:proofErr w:type="spellStart"/>
            <w:r>
              <w:t>onboard</w:t>
            </w:r>
            <w:proofErr w:type="spellEnd"/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up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Pilot info and card</w:t>
            </w:r>
            <w:r>
              <w:tab/>
              <w:t>exchanged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3720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9E65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Stations</w:t>
            </w:r>
            <w:r w:rsidR="00854ECB">
              <w:tab/>
            </w:r>
            <w:r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9E6575" w:rsidTr="002A4D2C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6575" w:rsidRDefault="009E6575" w:rsidP="002A4D2C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Confirmation from mooring stations that propellers/ </w:t>
            </w:r>
            <w:proofErr w:type="spellStart"/>
            <w:r>
              <w:t>thrusters</w:t>
            </w:r>
            <w:proofErr w:type="spellEnd"/>
            <w:r>
              <w:t xml:space="preserve"> clear</w:t>
            </w:r>
            <w:r>
              <w:tab/>
              <w:t>received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E6575" w:rsidRDefault="009E6575" w:rsidP="002A4D2C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472BE" w:rsidP="009E65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9E6575">
              <w:t>/ ME clutched and on Bridge control</w:t>
            </w:r>
            <w:r w:rsidR="00854ECB">
              <w:tab/>
            </w:r>
            <w:r>
              <w:t>d</w:t>
            </w:r>
            <w:r w:rsidR="009E6575">
              <w:t>one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9E6575" w:rsidTr="002A4D2C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6575" w:rsidRDefault="009E6575" w:rsidP="002A4D2C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Thrusters</w:t>
            </w:r>
            <w:proofErr w:type="spellEnd"/>
            <w:r>
              <w:t xml:space="preserve"> running and on Bridge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E6575" w:rsidRDefault="009E6575" w:rsidP="002A4D2C"/>
        </w:tc>
      </w:tr>
      <w:tr w:rsidR="009E657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6575" w:rsidRDefault="009E6575" w:rsidP="009E65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 and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E6575" w:rsidRDefault="009E6575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9E65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Gangway</w:t>
            </w:r>
            <w:r w:rsidR="009E6575">
              <w:t>,</w:t>
            </w:r>
            <w:r w:rsidR="00E74C32">
              <w:t xml:space="preserve"> </w:t>
            </w:r>
            <w:r w:rsidR="00E74C32" w:rsidRPr="009E6575">
              <w:t>pontoons</w:t>
            </w:r>
            <w:r w:rsidR="009E6575">
              <w:t>,</w:t>
            </w:r>
            <w:r w:rsidR="00E74C32" w:rsidRPr="009E6575">
              <w:t xml:space="preserve"> shell doors</w:t>
            </w:r>
            <w:r>
              <w:tab/>
              <w:t>stowed</w:t>
            </w:r>
            <w:r w:rsidR="009E6575">
              <w:t xml:space="preserve"> &amp; secured for sea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B3720A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3720A" w:rsidRDefault="008D745E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Anchors ready to let go</w:t>
            </w:r>
            <w:r>
              <w:tab/>
              <w:t>prepared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B3720A" w:rsidRDefault="00B3720A" w:rsidP="00BC6C97"/>
        </w:tc>
      </w:tr>
      <w:tr w:rsidR="00466E1F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9E65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BC6C97"/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</w:tbl>
    <w:p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9E6575" w:rsidTr="002A4D2C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6575" w:rsidRDefault="009E6575" w:rsidP="009E6575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</w:pPr>
            <w:r>
              <w:t>Pilot disembarkation arrangements</w:t>
            </w:r>
            <w:r>
              <w:tab/>
              <w:t>in place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E6575" w:rsidRDefault="009E6575" w:rsidP="002A4D2C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9E6575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466E1F" w:rsidP="00E614D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Pilot </w:t>
            </w:r>
            <w:r w:rsidR="00E614DA">
              <w:t>away and flags</w:t>
            </w:r>
            <w:r>
              <w:tab/>
            </w:r>
            <w:r w:rsidR="00E614DA">
              <w:t>lower</w:t>
            </w:r>
            <w:r>
              <w:t>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and Aft </w:t>
            </w:r>
            <w:r w:rsidR="00466E1F">
              <w:t>s</w:t>
            </w:r>
            <w:r>
              <w:t>tations</w:t>
            </w:r>
            <w:r w:rsidR="00466E1F">
              <w:tab/>
            </w:r>
            <w:r w:rsidR="00A82812">
              <w:t>released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 xml:space="preserve">done 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Sea Passage</w:t>
            </w:r>
            <w:r w:rsidR="00466E1F">
              <w:tab/>
            </w:r>
            <w:r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9E6575" w:rsidTr="002A4D2C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E6575" w:rsidRDefault="009E6575" w:rsidP="002A4D2C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Green Condition announced and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E6575" w:rsidRDefault="009E6575" w:rsidP="002A4D2C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E74C32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951" w:rsidRDefault="008D7951" w:rsidP="003A4324">
      <w:r>
        <w:separator/>
      </w:r>
    </w:p>
  </w:endnote>
  <w:endnote w:type="continuationSeparator" w:id="0">
    <w:p w:rsidR="008D7951" w:rsidRDefault="008D7951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8B172D" w:rsidRPr="00E87953" w:rsidTr="004B0960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8B172D" w:rsidRPr="00E87953" w:rsidRDefault="008B172D" w:rsidP="009E6575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9E6575">
            <w:rPr>
              <w:rFonts w:cs="Arial"/>
              <w:spacing w:val="-2"/>
              <w:sz w:val="18"/>
            </w:rPr>
            <w:t>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9E6575">
            <w:rPr>
              <w:rFonts w:cs="Arial"/>
              <w:spacing w:val="-2"/>
              <w:sz w:val="18"/>
            </w:rPr>
            <w:t>8</w:t>
          </w:r>
          <w:r>
            <w:rPr>
              <w:rFonts w:cs="Arial"/>
              <w:spacing w:val="-2"/>
              <w:sz w:val="18"/>
            </w:rPr>
            <w:t>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8B172D" w:rsidRPr="00E87953" w:rsidRDefault="008B172D" w:rsidP="00A82812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9E6575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951" w:rsidRDefault="008D7951" w:rsidP="003A4324">
      <w:r>
        <w:separator/>
      </w:r>
    </w:p>
  </w:footnote>
  <w:footnote w:type="continuationSeparator" w:id="0">
    <w:p w:rsidR="008D7951" w:rsidRDefault="008D7951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8476"/>
      <w:gridCol w:w="2207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9228"/>
      <w:gridCol w:w="1455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F1166A">
          <w:pPr>
            <w:pStyle w:val="SectionHeading"/>
          </w:pPr>
          <w:r>
            <w:t xml:space="preserve">saf24 </w:t>
          </w:r>
          <w:r w:rsidR="009822B5">
            <w:t>(Silver Cloud – Silver explorer</w:t>
          </w:r>
          <w:r w:rsidR="008B172D">
            <w:t xml:space="preserve">) </w:t>
          </w:r>
          <w:r>
            <w:t>– bridge departure checklist</w:t>
          </w:r>
          <w:r w:rsidR="009A4364">
            <w:t xml:space="preserve"> - </w:t>
          </w:r>
          <w:r w:rsidR="00F1166A">
            <w:t>berth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B266D"/>
    <w:rsid w:val="000C1CAF"/>
    <w:rsid w:val="000C34AB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37781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21A83"/>
    <w:rsid w:val="00251089"/>
    <w:rsid w:val="0025311C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53639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B0960"/>
    <w:rsid w:val="004C20A5"/>
    <w:rsid w:val="004D243A"/>
    <w:rsid w:val="004D5161"/>
    <w:rsid w:val="004E011D"/>
    <w:rsid w:val="004E4007"/>
    <w:rsid w:val="00526D6C"/>
    <w:rsid w:val="00533589"/>
    <w:rsid w:val="00553270"/>
    <w:rsid w:val="00593592"/>
    <w:rsid w:val="005B1576"/>
    <w:rsid w:val="005B4B19"/>
    <w:rsid w:val="005D1F7E"/>
    <w:rsid w:val="005D509A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C681C"/>
    <w:rsid w:val="006E08AD"/>
    <w:rsid w:val="006F36EB"/>
    <w:rsid w:val="006F5412"/>
    <w:rsid w:val="006F5791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71797"/>
    <w:rsid w:val="008808F1"/>
    <w:rsid w:val="0088310D"/>
    <w:rsid w:val="00886551"/>
    <w:rsid w:val="008A1E2F"/>
    <w:rsid w:val="008B172D"/>
    <w:rsid w:val="008B2490"/>
    <w:rsid w:val="008B41D1"/>
    <w:rsid w:val="008D745E"/>
    <w:rsid w:val="008D7951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822B5"/>
    <w:rsid w:val="009A4364"/>
    <w:rsid w:val="009A571A"/>
    <w:rsid w:val="009A7190"/>
    <w:rsid w:val="009C061F"/>
    <w:rsid w:val="009E231B"/>
    <w:rsid w:val="009E6575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136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74C32"/>
    <w:rsid w:val="00E80FE9"/>
    <w:rsid w:val="00E83042"/>
    <w:rsid w:val="00E93A23"/>
    <w:rsid w:val="00E9514E"/>
    <w:rsid w:val="00EB5087"/>
    <w:rsid w:val="00F1166A"/>
    <w:rsid w:val="00F142A1"/>
    <w:rsid w:val="00F52ECD"/>
    <w:rsid w:val="00F7120D"/>
    <w:rsid w:val="00F72E69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E6575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Style1">
    <w:name w:val="List Style1"/>
    <w:uiPriority w:val="99"/>
    <w:rsid w:val="009822B5"/>
    <w:pPr>
      <w:numPr>
        <w:numId w:val="1"/>
      </w:numPr>
    </w:pPr>
  </w:style>
  <w:style w:type="numbering" w:customStyle="1" w:styleId="ListStyle2">
    <w:name w:val="List Style2"/>
    <w:uiPriority w:val="99"/>
    <w:rsid w:val="009E657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E6575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Style1">
    <w:name w:val="List Style1"/>
    <w:uiPriority w:val="99"/>
    <w:rsid w:val="009822B5"/>
    <w:pPr>
      <w:numPr>
        <w:numId w:val="1"/>
      </w:numPr>
    </w:pPr>
  </w:style>
  <w:style w:type="numbering" w:customStyle="1" w:styleId="ListStyle2">
    <w:name w:val="List Style2"/>
    <w:uiPriority w:val="99"/>
    <w:rsid w:val="009E657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3C31-B6E8-402B-AFD2-1A0DD6C4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2</cp:revision>
  <cp:lastPrinted>2018-04-12T08:42:00Z</cp:lastPrinted>
  <dcterms:created xsi:type="dcterms:W3CDTF">2018-08-03T15:59:00Z</dcterms:created>
  <dcterms:modified xsi:type="dcterms:W3CDTF">2018-08-03T15:59:00Z</dcterms:modified>
</cp:coreProperties>
</file>