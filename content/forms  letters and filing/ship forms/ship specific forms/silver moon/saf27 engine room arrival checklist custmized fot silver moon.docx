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F4522" w14:textId="77777777" w:rsidR="00FF30C5" w:rsidRPr="00325E8A" w:rsidRDefault="00A5547A" w:rsidP="003E5A45">
      <w:pPr>
        <w:pStyle w:val="ListFooter"/>
        <w:jc w:val="left"/>
        <w:rPr>
          <w:lang w:val="fr-FR"/>
        </w:rPr>
      </w:pPr>
      <w:proofErr w:type="gramStart"/>
      <w:r w:rsidRPr="00325E8A">
        <w:rPr>
          <w:lang w:val="fr-FR"/>
        </w:rPr>
        <w:t>Date:</w:t>
      </w:r>
      <w:proofErr w:type="gramEnd"/>
      <w:r w:rsidRPr="00325E8A">
        <w:rPr>
          <w:lang w:val="fr-FR"/>
        </w:rPr>
        <w:tab/>
      </w:r>
      <w:r w:rsidR="003E5A45" w:rsidRPr="00325E8A">
        <w:rPr>
          <w:lang w:val="fr-FR"/>
        </w:rPr>
        <w:tab/>
      </w:r>
      <w:r w:rsidRPr="00325E8A">
        <w:rPr>
          <w:lang w:val="fr-FR"/>
        </w:rPr>
        <w:tab/>
      </w:r>
      <w:proofErr w:type="spellStart"/>
      <w:r w:rsidR="002A4520" w:rsidRPr="00325E8A">
        <w:rPr>
          <w:lang w:val="fr-FR"/>
        </w:rPr>
        <w:t>Arrival</w:t>
      </w:r>
      <w:proofErr w:type="spellEnd"/>
      <w:r w:rsidR="003E5A45" w:rsidRPr="00325E8A">
        <w:rPr>
          <w:lang w:val="fr-FR"/>
        </w:rPr>
        <w:t xml:space="preserve"> time:</w:t>
      </w:r>
      <w:r w:rsidR="003E5A45" w:rsidRPr="00325E8A">
        <w:rPr>
          <w:lang w:val="fr-FR"/>
        </w:rPr>
        <w:tab/>
      </w:r>
      <w:r w:rsidR="003E5A45" w:rsidRPr="00325E8A">
        <w:rPr>
          <w:lang w:val="fr-FR"/>
        </w:rPr>
        <w:tab/>
        <w:t>Port:</w:t>
      </w:r>
      <w:r w:rsidR="003E5A45" w:rsidRPr="00325E8A">
        <w:rPr>
          <w:lang w:val="fr-FR"/>
        </w:rPr>
        <w:tab/>
      </w:r>
      <w:r w:rsidR="003E5A45" w:rsidRPr="00325E8A">
        <w:rPr>
          <w:lang w:val="fr-FR"/>
        </w:rPr>
        <w:tab/>
      </w:r>
      <w:r w:rsidR="002A4520" w:rsidRPr="00325E8A">
        <w:rPr>
          <w:lang w:val="fr-FR"/>
        </w:rPr>
        <w:tab/>
      </w:r>
      <w:r w:rsidR="003E5A45" w:rsidRPr="00325E8A">
        <w:rPr>
          <w:lang w:val="fr-FR"/>
        </w:rPr>
        <w:tab/>
        <w:t>Voyage:</w:t>
      </w:r>
    </w:p>
    <w:p w14:paraId="263C121A" w14:textId="77777777"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C07266">
        <w:rPr>
          <w:lang w:val="en-US"/>
        </w:rPr>
        <w:t>The Master shall r</w:t>
      </w:r>
      <w:r>
        <w:rPr>
          <w:lang w:val="en-US"/>
        </w:rPr>
        <w:t xml:space="preserve">eport to the </w:t>
      </w:r>
      <w:r w:rsidR="00AD16C1">
        <w:rPr>
          <w:lang w:val="en-US"/>
        </w:rPr>
        <w:t>relevant A</w:t>
      </w:r>
      <w:r w:rsidR="00AE5FB9">
        <w:rPr>
          <w:lang w:val="en-US"/>
        </w:rPr>
        <w:t>uthorities and</w:t>
      </w:r>
      <w:r w:rsidR="00AD16C1">
        <w:rPr>
          <w:lang w:val="en-US"/>
        </w:rPr>
        <w:t xml:space="preserve"> Company any hazardous o</w:t>
      </w:r>
      <w:r>
        <w:rPr>
          <w:lang w:val="en-US"/>
        </w:rPr>
        <w:t>ccurrence affecting the safety of the ship and situations that may lead to pollution</w:t>
      </w:r>
    </w:p>
    <w:p w14:paraId="698F46E2" w14:textId="77777777" w:rsidR="003E5A45" w:rsidRPr="00854ECB" w:rsidRDefault="003E5A45" w:rsidP="003E5A45">
      <w:pPr>
        <w:pStyle w:val="ListHeading"/>
        <w:rPr>
          <w:szCs w:val="36"/>
        </w:rPr>
      </w:pPr>
      <w:r w:rsidRPr="00854ECB">
        <w:rPr>
          <w:szCs w:val="36"/>
        </w:rPr>
        <w:t>2 Hours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5"/>
        <w:gridCol w:w="727"/>
      </w:tblGrid>
      <w:tr w:rsidR="00935B12" w14:paraId="40DBAB8A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389F4B55" w14:textId="77777777" w:rsidR="00935B12" w:rsidRDefault="000C55C3" w:rsidP="000C55C3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</w:tcPr>
          <w:p w14:paraId="5219BFB0" w14:textId="77777777" w:rsidR="00935B12" w:rsidRDefault="007B1381" w:rsidP="00BF5C70">
            <w:r>
              <w:t>Time</w:t>
            </w:r>
          </w:p>
        </w:tc>
      </w:tr>
      <w:tr w:rsidR="00935B12" w14:paraId="42B17B6F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4650967D" w14:textId="77777777" w:rsidR="00935B12" w:rsidRDefault="007B1381" w:rsidP="004C0F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2 </w:t>
            </w:r>
            <w:proofErr w:type="spellStart"/>
            <w:r>
              <w:t>hours notice</w:t>
            </w:r>
            <w:proofErr w:type="spellEnd"/>
            <w:r>
              <w:t xml:space="preserve"> </w:t>
            </w:r>
            <w:r w:rsidR="004C0F75">
              <w:t>from Bridge</w:t>
            </w:r>
            <w:r>
              <w:tab/>
            </w:r>
            <w:r w:rsidR="004C0F75">
              <w:t>received</w:t>
            </w:r>
            <w:r>
              <w:sym w:font="Webdings" w:char="F063"/>
            </w:r>
          </w:p>
        </w:tc>
        <w:tc>
          <w:tcPr>
            <w:tcW w:w="765" w:type="dxa"/>
          </w:tcPr>
          <w:p w14:paraId="1CAA0C95" w14:textId="77777777" w:rsidR="00935B12" w:rsidRDefault="00935B12" w:rsidP="00BF5C70"/>
        </w:tc>
      </w:tr>
      <w:tr w:rsidR="00935B12" w14:paraId="2F01E61C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2DD919DB" w14:textId="77777777"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Clocks</w:t>
            </w:r>
            <w:r>
              <w:tab/>
              <w:t>synchronized</w:t>
            </w:r>
            <w:r>
              <w:sym w:font="Webdings" w:char="F063"/>
            </w:r>
          </w:p>
        </w:tc>
        <w:tc>
          <w:tcPr>
            <w:tcW w:w="765" w:type="dxa"/>
          </w:tcPr>
          <w:p w14:paraId="7CC1B9CD" w14:textId="77777777" w:rsidR="00935B12" w:rsidRDefault="00935B12" w:rsidP="00BF5C70"/>
        </w:tc>
      </w:tr>
      <w:tr w:rsidR="0003343A" w:rsidRPr="0003343A" w14:paraId="53EE376E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76E584BA" w14:textId="77777777" w:rsidR="00655149" w:rsidRPr="0003343A" w:rsidRDefault="002578D5" w:rsidP="002578D5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03343A">
              <w:t>Scrubber</w:t>
            </w:r>
            <w:proofErr w:type="gramStart"/>
            <w:r w:rsidRPr="0003343A">
              <w:t xml:space="preserve"> :…</w:t>
            </w:r>
            <w:proofErr w:type="gramEnd"/>
            <w:r w:rsidRPr="0003343A">
              <w:t>…………………………………………………………………………….RUNNING</w:t>
            </w:r>
            <w:r w:rsidRPr="0003343A">
              <w:sym w:font="Webdings" w:char="F063"/>
            </w:r>
            <w:r w:rsidRPr="0003343A">
              <w:t xml:space="preserve">                   STOP</w:t>
            </w:r>
            <w:r w:rsidRPr="0003343A">
              <w:sym w:font="Webdings" w:char="F063"/>
            </w:r>
          </w:p>
        </w:tc>
        <w:tc>
          <w:tcPr>
            <w:tcW w:w="765" w:type="dxa"/>
          </w:tcPr>
          <w:p w14:paraId="5E21DB7D" w14:textId="77777777" w:rsidR="00655149" w:rsidRPr="0003343A" w:rsidRDefault="00655149" w:rsidP="00BF5C70"/>
        </w:tc>
      </w:tr>
    </w:tbl>
    <w:p w14:paraId="74D15BD0" w14:textId="77777777" w:rsidR="00BF5C70" w:rsidRDefault="00E647D3" w:rsidP="00E647D3">
      <w:pPr>
        <w:pStyle w:val="ListHeading"/>
      </w:pPr>
      <w:r>
        <w:t>1 Hour Prior</w:t>
      </w: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8500"/>
        <w:gridCol w:w="767"/>
      </w:tblGrid>
      <w:tr w:rsidR="00E647D3" w14:paraId="3F2FE548" w14:textId="77777777" w:rsidTr="00464603">
        <w:trPr>
          <w:trHeight w:val="268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EBC2723" w14:textId="77777777" w:rsidR="00E647D3" w:rsidRDefault="00E647D3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7" w:type="dxa"/>
            <w:shd w:val="clear" w:color="auto" w:fill="auto"/>
          </w:tcPr>
          <w:p w14:paraId="333624D6" w14:textId="77777777" w:rsidR="00E647D3" w:rsidRDefault="00E647D3" w:rsidP="00BC6C97">
            <w:r>
              <w:t>Time</w:t>
            </w:r>
          </w:p>
        </w:tc>
      </w:tr>
      <w:tr w:rsidR="00E647D3" w14:paraId="2FF6AA57" w14:textId="77777777" w:rsidTr="00464603">
        <w:trPr>
          <w:trHeight w:val="317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B7BD632" w14:textId="77777777" w:rsidR="00E647D3" w:rsidRDefault="00E647D3" w:rsidP="00865670">
            <w:pPr>
              <w:pStyle w:val="FirstLevel"/>
              <w:numPr>
                <w:ilvl w:val="0"/>
                <w:numId w:val="3"/>
              </w:numPr>
              <w:tabs>
                <w:tab w:val="clear" w:pos="9106"/>
                <w:tab w:val="right" w:leader="dot" w:pos="8262"/>
              </w:tabs>
            </w:pPr>
            <w:r>
              <w:t xml:space="preserve">1 hour notice </w:t>
            </w:r>
            <w:r w:rsidR="004C0F75">
              <w:t>from Bridge</w:t>
            </w:r>
            <w:r>
              <w:tab/>
            </w:r>
            <w:r w:rsidR="004C0F75">
              <w:t>received</w:t>
            </w:r>
            <w:r>
              <w:sym w:font="Webdings" w:char="F063"/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14:paraId="48D50A3D" w14:textId="77777777" w:rsidR="00E647D3" w:rsidRDefault="00E647D3" w:rsidP="00BC6C97"/>
        </w:tc>
      </w:tr>
      <w:tr w:rsidR="008F1E21" w14:paraId="1A219796" w14:textId="77777777" w:rsidTr="00464603">
        <w:trPr>
          <w:trHeight w:val="329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4F19FD4" w14:textId="77777777" w:rsidR="008F1E21" w:rsidRDefault="008F1E21" w:rsidP="00AC5AE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Talk-back &amp;all Engine Room communications</w:t>
            </w:r>
            <w:r>
              <w:tab/>
              <w:t>tested</w:t>
            </w:r>
            <w:r>
              <w:sym w:font="Webdings" w:char="F063"/>
            </w:r>
          </w:p>
        </w:tc>
        <w:tc>
          <w:tcPr>
            <w:tcW w:w="767" w:type="dxa"/>
            <w:shd w:val="clear" w:color="A6A6A6" w:themeColor="background1" w:themeShade="A6" w:fill="auto"/>
          </w:tcPr>
          <w:p w14:paraId="648D41C9" w14:textId="77777777" w:rsidR="008F1E21" w:rsidRDefault="008F1E21" w:rsidP="00BC6C97"/>
        </w:tc>
      </w:tr>
      <w:tr w:rsidR="0003343A" w:rsidRPr="0003343A" w14:paraId="36183D90" w14:textId="77777777" w:rsidTr="00464603">
        <w:trPr>
          <w:trHeight w:val="329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5C1079F" w14:textId="77777777" w:rsidR="00020F32" w:rsidRPr="0003343A" w:rsidRDefault="008F1E21" w:rsidP="00BB00F0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03343A">
              <w:t xml:space="preserve">Pre-start checks on all non-running </w:t>
            </w:r>
            <w:r w:rsidR="00BB00F0" w:rsidRPr="0003343A">
              <w:t>DD.GG.</w:t>
            </w:r>
            <w:r w:rsidR="00020F32" w:rsidRPr="0003343A">
              <w:tab/>
            </w:r>
            <w:r w:rsidRPr="0003343A">
              <w:t>carried out</w:t>
            </w:r>
            <w:r w:rsidR="00020F32" w:rsidRPr="0003343A">
              <w:sym w:font="Webdings" w:char="F063"/>
            </w:r>
          </w:p>
        </w:tc>
        <w:tc>
          <w:tcPr>
            <w:tcW w:w="767" w:type="dxa"/>
            <w:shd w:val="clear" w:color="A6A6A6" w:themeColor="background1" w:themeShade="A6" w:fill="auto"/>
          </w:tcPr>
          <w:p w14:paraId="294E2618" w14:textId="77777777" w:rsidR="00020F32" w:rsidRPr="0003343A" w:rsidRDefault="00020F32" w:rsidP="00BC6C97"/>
        </w:tc>
      </w:tr>
      <w:tr w:rsidR="00E647D3" w14:paraId="3D06AE48" w14:textId="77777777" w:rsidTr="00464603">
        <w:trPr>
          <w:trHeight w:val="317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AFE84CB" w14:textId="77777777" w:rsidR="00E647D3" w:rsidRDefault="008F1E21" w:rsidP="008F1E2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Alternators required for arrival</w:t>
            </w:r>
            <w:r>
              <w:tab/>
              <w:t>started &amp;</w:t>
            </w:r>
            <w:proofErr w:type="gramStart"/>
            <w:r>
              <w:t>put on</w:t>
            </w:r>
            <w:proofErr w:type="gramEnd"/>
            <w:r>
              <w:t xml:space="preserve"> load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71394486" w14:textId="77777777" w:rsidR="00E647D3" w:rsidRDefault="00E647D3" w:rsidP="00BC6C97"/>
        </w:tc>
      </w:tr>
      <w:tr w:rsidR="00AC5AE8" w14:paraId="6BB28008" w14:textId="77777777" w:rsidTr="00464603">
        <w:trPr>
          <w:trHeight w:val="329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458E5AF" w14:textId="77777777" w:rsidR="00AC5AE8" w:rsidRDefault="008F1E21" w:rsidP="00AC5AE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Pool filling valve closed and pump</w:t>
            </w:r>
            <w:r>
              <w:tab/>
              <w:t>off</w:t>
            </w:r>
            <w:r>
              <w:sym w:font="Webdings" w:char="F063"/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14:paraId="21704923" w14:textId="77777777" w:rsidR="00AC5AE8" w:rsidRDefault="00AC5AE8" w:rsidP="00BC6C97"/>
        </w:tc>
      </w:tr>
      <w:tr w:rsidR="00AC5AE8" w14:paraId="6C57CF7B" w14:textId="77777777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9E69536" w14:textId="77777777" w:rsidR="00AC5AE8" w:rsidRDefault="008F1E21" w:rsidP="00464603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Starting air compressors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5DF71E71" w14:textId="77777777" w:rsidR="00AC5AE8" w:rsidRDefault="00AC5AE8" w:rsidP="00BC6C97"/>
        </w:tc>
      </w:tr>
      <w:tr w:rsidR="0003343A" w:rsidRPr="0003343A" w14:paraId="6520EE33" w14:textId="77777777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FBF9A3D" w14:textId="77777777" w:rsidR="00464603" w:rsidRPr="0003343A" w:rsidRDefault="007D1F5F" w:rsidP="007D1976">
            <w:pPr>
              <w:pStyle w:val="FirstLevel"/>
              <w:tabs>
                <w:tab w:val="clear" w:pos="9106"/>
                <w:tab w:val="right" w:leader="dot" w:pos="8262"/>
              </w:tabs>
              <w:ind w:left="518" w:hanging="403"/>
            </w:pPr>
            <w:r w:rsidRPr="0003343A">
              <w:t xml:space="preserve">Select PMS in </w:t>
            </w:r>
            <w:proofErr w:type="spellStart"/>
            <w:r w:rsidRPr="0003343A">
              <w:t>maneuver</w:t>
            </w:r>
            <w:proofErr w:type="spellEnd"/>
            <w:r w:rsidRPr="0003343A">
              <w:t xml:space="preserve"> mode</w:t>
            </w:r>
            <w:r w:rsidR="008F1E21" w:rsidRPr="0003343A">
              <w:tab/>
            </w:r>
            <w:r w:rsidR="007D1976" w:rsidRPr="0003343A">
              <w:t>done</w:t>
            </w:r>
            <w:r w:rsidR="008F1E21" w:rsidRPr="0003343A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748D2066" w14:textId="77777777" w:rsidR="00464603" w:rsidRPr="0003343A" w:rsidRDefault="00464603" w:rsidP="00BC6C97"/>
        </w:tc>
      </w:tr>
    </w:tbl>
    <w:p w14:paraId="3B5F1230" w14:textId="77777777" w:rsidR="00935B12" w:rsidRDefault="003B253F" w:rsidP="003B253F">
      <w:pPr>
        <w:pStyle w:val="ListHeading"/>
      </w:pPr>
      <w:r>
        <w:t>½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6"/>
        <w:gridCol w:w="746"/>
      </w:tblGrid>
      <w:tr w:rsidR="003B253F" w14:paraId="20102224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9499859" w14:textId="77777777" w:rsidR="003B253F" w:rsidRDefault="003B253F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14:paraId="2766712A" w14:textId="77777777" w:rsidR="003B253F" w:rsidRDefault="003B253F" w:rsidP="00BC6C97">
            <w:r>
              <w:t>Time</w:t>
            </w:r>
          </w:p>
        </w:tc>
      </w:tr>
      <w:tr w:rsidR="003B253F" w14:paraId="55BE02E6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5FA764D" w14:textId="77777777" w:rsidR="003B253F" w:rsidRDefault="00244E68" w:rsidP="00244E68">
            <w:pPr>
              <w:pStyle w:val="FirstLevel"/>
              <w:numPr>
                <w:ilvl w:val="0"/>
                <w:numId w:val="4"/>
              </w:numPr>
              <w:tabs>
                <w:tab w:val="clear" w:pos="9106"/>
                <w:tab w:val="right" w:leader="dot" w:pos="8262"/>
              </w:tabs>
            </w:pPr>
            <w:r>
              <w:t>½ hour notice from Bridge</w:t>
            </w:r>
            <w:r w:rsidR="003B253F">
              <w:tab/>
            </w:r>
            <w:r w:rsidR="00707D65">
              <w:t>received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14993CCB" w14:textId="77777777" w:rsidR="003B253F" w:rsidRDefault="003B253F" w:rsidP="00BC6C97"/>
        </w:tc>
      </w:tr>
      <w:tr w:rsidR="003B253F" w14:paraId="00D55BDE" w14:textId="77777777" w:rsidTr="00B53C44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5821282" w14:textId="77777777" w:rsidR="003B253F" w:rsidRDefault="00244E68" w:rsidP="00244E6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Fresh water generator</w:t>
            </w:r>
            <w:r w:rsidR="003B253F">
              <w:tab/>
            </w:r>
            <w:r>
              <w:t>shut down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1A0D0714" w14:textId="77777777" w:rsidR="003B253F" w:rsidRDefault="003B253F" w:rsidP="00BC6C97"/>
        </w:tc>
      </w:tr>
      <w:tr w:rsidR="003B253F" w14:paraId="6C03DD53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431FFB6" w14:textId="77777777" w:rsidR="003B253F" w:rsidRDefault="00244E68" w:rsidP="00244E6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All designated WTDs</w:t>
            </w:r>
            <w:r w:rsidR="003B253F">
              <w:tab/>
            </w:r>
            <w:r>
              <w:t>clos</w:t>
            </w:r>
            <w:r w:rsidR="009A7190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5D2B951A" w14:textId="77777777" w:rsidR="003B253F" w:rsidRDefault="003B253F" w:rsidP="00BC6C97"/>
        </w:tc>
      </w:tr>
      <w:tr w:rsidR="00244E68" w14:paraId="483B1025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B4E9743" w14:textId="77777777" w:rsidR="00244E68" w:rsidRDefault="00244E68" w:rsidP="00244E6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Oily water separator</w:t>
            </w:r>
            <w:r>
              <w:tab/>
              <w:t>shut down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410DC493" w14:textId="77777777" w:rsidR="00244E68" w:rsidRDefault="00244E68" w:rsidP="00BC6C97"/>
        </w:tc>
      </w:tr>
      <w:tr w:rsidR="00244E68" w14:paraId="71C1C805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E745FE" w14:textId="77777777" w:rsidR="00244E68" w:rsidRDefault="00244E68" w:rsidP="00244E68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Overboard valve</w:t>
            </w:r>
            <w:r>
              <w:tab/>
              <w:t>shut &amp;locked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6F74DFFC" w14:textId="77777777" w:rsidR="00244E68" w:rsidRDefault="00244E68" w:rsidP="00BC6C97"/>
        </w:tc>
      </w:tr>
      <w:tr w:rsidR="00244E68" w14:paraId="7A9050AA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2236339" w14:textId="77777777" w:rsidR="00244E68" w:rsidRDefault="00244E68" w:rsidP="00244E6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Sewage treatment plant is pumped out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12A261D8" w14:textId="77777777" w:rsidR="00244E68" w:rsidRDefault="00244E68" w:rsidP="00BC6C97"/>
        </w:tc>
      </w:tr>
      <w:tr w:rsidR="00244E68" w14:paraId="2DFFEADD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D73889D" w14:textId="77777777" w:rsidR="00244E68" w:rsidRDefault="00244E68" w:rsidP="00244E68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Overboard valve</w:t>
            </w:r>
            <w:r>
              <w:tab/>
              <w:t>shut &amp;locked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244CB672" w14:textId="77777777" w:rsidR="00244E68" w:rsidRDefault="00244E68" w:rsidP="00BC6C97"/>
        </w:tc>
      </w:tr>
      <w:tr w:rsidR="003B253F" w14:paraId="554778CD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DE1E3A5" w14:textId="77777777" w:rsidR="003B253F" w:rsidRDefault="00244E68" w:rsidP="00707D6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Power available for deck machinery &amp;shell doors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6DE71618" w14:textId="77777777" w:rsidR="003B253F" w:rsidRDefault="003B253F" w:rsidP="00BC6C97"/>
        </w:tc>
      </w:tr>
      <w:tr w:rsidR="00244E68" w14:paraId="23700697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1F22179" w14:textId="77777777" w:rsidR="00244E68" w:rsidRDefault="00244E68" w:rsidP="00244E6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Bow thrusters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30FADFFF" w14:textId="77777777" w:rsidR="00244E68" w:rsidRDefault="00244E68" w:rsidP="00BC6C97"/>
        </w:tc>
      </w:tr>
    </w:tbl>
    <w:p w14:paraId="1BB9973D" w14:textId="77777777" w:rsidR="00E647D3" w:rsidRDefault="00B53C44" w:rsidP="00854ECB">
      <w:pPr>
        <w:pStyle w:val="ListHeading"/>
      </w:pPr>
      <w:r>
        <w:t xml:space="preserve">At </w:t>
      </w:r>
      <w:r w:rsidR="00244E68">
        <w:t>S</w:t>
      </w:r>
      <w:r>
        <w:t>ta</w:t>
      </w:r>
      <w:r w:rsidR="00244E68">
        <w:t>ndby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9"/>
        <w:gridCol w:w="753"/>
      </w:tblGrid>
      <w:tr w:rsidR="00854ECB" w14:paraId="4ED997D5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9EBC478" w14:textId="77777777" w:rsidR="00854ECB" w:rsidRDefault="00854ECB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14:paraId="24DD0A1C" w14:textId="77777777" w:rsidR="00854ECB" w:rsidRDefault="00854ECB" w:rsidP="00BC6C97">
            <w:r>
              <w:t>Time</w:t>
            </w:r>
          </w:p>
        </w:tc>
      </w:tr>
      <w:tr w:rsidR="00854ECB" w14:paraId="309C3DA4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CA2A10C" w14:textId="77777777" w:rsidR="00854ECB" w:rsidRDefault="00B53C44" w:rsidP="00EC551B">
            <w:pPr>
              <w:pStyle w:val="FirstLevel"/>
              <w:numPr>
                <w:ilvl w:val="0"/>
                <w:numId w:val="9"/>
              </w:numPr>
              <w:tabs>
                <w:tab w:val="clear" w:pos="9106"/>
                <w:tab w:val="right" w:leader="dot" w:pos="8262"/>
              </w:tabs>
            </w:pPr>
            <w:r>
              <w:t xml:space="preserve">Prior to transfer control </w:t>
            </w:r>
            <w:r w:rsidR="00244E68">
              <w:t>from</w:t>
            </w:r>
            <w:r>
              <w:t xml:space="preserve"> the Bridge</w:t>
            </w:r>
            <w:r w:rsidR="00DE3A8D">
              <w:t xml:space="preserve">, </w:t>
            </w:r>
            <w:r>
              <w:t>CPP levers for Engine telegraph &amp;sub-telegraph</w:t>
            </w:r>
            <w:r w:rsidR="00DE3A8D">
              <w:t xml:space="preserve"> are in line</w:t>
            </w:r>
            <w:r w:rsidR="00DE3A8D">
              <w:tab/>
              <w:t>checked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5608F498" w14:textId="77777777" w:rsidR="00854ECB" w:rsidRDefault="00854ECB" w:rsidP="00BC6C97"/>
        </w:tc>
      </w:tr>
      <w:tr w:rsidR="00244E68" w14:paraId="380848F8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4F58EEC" w14:textId="77777777" w:rsidR="00244E68" w:rsidRDefault="00244E68" w:rsidP="00DE3A8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“CONDITION RED” enforced by the Bridge</w:t>
            </w:r>
            <w:r>
              <w:tab/>
              <w:t>confirmed to Bridge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0B78E57B" w14:textId="77777777" w:rsidR="00244E68" w:rsidRDefault="00244E68" w:rsidP="00BC6C97"/>
        </w:tc>
      </w:tr>
      <w:tr w:rsidR="001C3924" w14:paraId="258F47D4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0E42F28" w14:textId="77777777" w:rsidR="001C3924" w:rsidRDefault="001C3924" w:rsidP="001C3924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“CONDITION RED” sign</w:t>
            </w:r>
            <w:r>
              <w:tab/>
              <w:t>posted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3CF1DBF0" w14:textId="77777777" w:rsidR="001C3924" w:rsidRDefault="001C3924" w:rsidP="00BC6C97"/>
        </w:tc>
      </w:tr>
      <w:tr w:rsidR="00854ECB" w14:paraId="657B623E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4C347FE" w14:textId="77777777" w:rsidR="00854ECB" w:rsidRPr="001B4CEF" w:rsidRDefault="00DE3A8D" w:rsidP="00244E68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 xml:space="preserve">Bow </w:t>
            </w:r>
            <w:proofErr w:type="gramStart"/>
            <w:r>
              <w:t>thrusters</w:t>
            </w:r>
            <w:proofErr w:type="gramEnd"/>
            <w:r w:rsidR="00244E68">
              <w:t xml:space="preserve"> servo pumps on and thrusters</w:t>
            </w:r>
            <w:r w:rsidR="00854ECB">
              <w:tab/>
            </w:r>
            <w:r w:rsidR="00244E68">
              <w:t xml:space="preserve">ready to </w:t>
            </w:r>
            <w:r>
              <w:t>start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52AD82AF" w14:textId="77777777" w:rsidR="00854ECB" w:rsidRDefault="00854ECB" w:rsidP="00BC6C97"/>
        </w:tc>
      </w:tr>
      <w:tr w:rsidR="00854ECB" w14:paraId="014DA70B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974C93A" w14:textId="77777777" w:rsidR="00854ECB" w:rsidRDefault="00EC551B" w:rsidP="00EC551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Stabilizers</w:t>
            </w:r>
            <w:r>
              <w:tab/>
              <w:t>housed &amp;latched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205894B5" w14:textId="77777777" w:rsidR="00854ECB" w:rsidRDefault="00854ECB" w:rsidP="00BC6C97"/>
        </w:tc>
      </w:tr>
      <w:tr w:rsidR="00EC551B" w14:paraId="1C5E6E0A" w14:textId="77777777" w:rsidTr="00865670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B0E08D2" w14:textId="77777777" w:rsidR="00EC551B" w:rsidRPr="00865670" w:rsidRDefault="00EC551B" w:rsidP="00EC551B">
            <w:pPr>
              <w:pStyle w:val="Note"/>
              <w:rPr>
                <w:sz w:val="22"/>
                <w:szCs w:val="22"/>
              </w:rPr>
            </w:pPr>
            <w:r w:rsidRPr="00865670">
              <w:rPr>
                <w:b/>
                <w:sz w:val="22"/>
                <w:szCs w:val="22"/>
              </w:rPr>
              <w:t>Note:</w:t>
            </w:r>
            <w:r w:rsidRPr="00865670">
              <w:rPr>
                <w:sz w:val="22"/>
                <w:szCs w:val="22"/>
              </w:rPr>
              <w:t xml:space="preserve">  If required for port entry, check this item later when their use is no more required</w:t>
            </w:r>
          </w:p>
        </w:tc>
        <w:tc>
          <w:tcPr>
            <w:tcW w:w="765" w:type="dxa"/>
            <w:shd w:val="thinDiagStripe" w:color="auto" w:fill="auto"/>
          </w:tcPr>
          <w:p w14:paraId="04752022" w14:textId="77777777" w:rsidR="00EC551B" w:rsidRDefault="00EC551B" w:rsidP="00BC6C97"/>
        </w:tc>
      </w:tr>
      <w:tr w:rsidR="00EC551B" w14:paraId="194A34D6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DB041DF" w14:textId="77777777" w:rsidR="00EC551B" w:rsidRDefault="00EC551B" w:rsidP="00EC551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lastRenderedPageBreak/>
              <w:t xml:space="preserve">All Engine Room logbook entries are up-to-date 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1DDBEE1B" w14:textId="77777777" w:rsidR="00EC551B" w:rsidRDefault="00EC551B" w:rsidP="00BC6C97"/>
        </w:tc>
      </w:tr>
      <w:tr w:rsidR="00EC551B" w14:paraId="11A26CD0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ED9C3F7" w14:textId="77777777" w:rsidR="00EC551B" w:rsidRDefault="00EC551B" w:rsidP="00EC551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Oil Record Book is up-to-date 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133FCCD9" w14:textId="77777777" w:rsidR="00EC551B" w:rsidRDefault="00EC551B" w:rsidP="00BC6C97"/>
        </w:tc>
      </w:tr>
      <w:tr w:rsidR="00EC551B" w14:paraId="67CE0B72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F352215" w14:textId="77777777" w:rsidR="00EC551B" w:rsidRDefault="00EC551B" w:rsidP="00EC551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Completion of this checklist recorded in the logbook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54695426" w14:textId="77777777" w:rsidR="00EC551B" w:rsidRDefault="00EC551B" w:rsidP="00BC6C97"/>
        </w:tc>
      </w:tr>
    </w:tbl>
    <w:p w14:paraId="669A05DA" w14:textId="77777777" w:rsidR="00DE3A8D" w:rsidRDefault="00DE3A8D" w:rsidP="00DE3A8D">
      <w:pPr>
        <w:pStyle w:val="Note"/>
      </w:pPr>
      <w:r w:rsidRPr="00BC110A">
        <w:rPr>
          <w:b/>
        </w:rPr>
        <w:t>Note:</w:t>
      </w:r>
      <w:r>
        <w:tab/>
        <w:t>During standby, Engineer officer to carry out continuous machinery space rounds</w:t>
      </w:r>
    </w:p>
    <w:p w14:paraId="3DDF7C8C" w14:textId="77777777" w:rsidR="00EC551B" w:rsidRDefault="00EC551B" w:rsidP="00BF5C70"/>
    <w:p w14:paraId="41B9E678" w14:textId="77777777" w:rsidR="00A82812" w:rsidRDefault="00A82812" w:rsidP="00BF5C70">
      <w:r>
        <w:t>Comments:</w:t>
      </w:r>
    </w:p>
    <w:p w14:paraId="13CB5ABE" w14:textId="77777777" w:rsidR="00A82812" w:rsidRDefault="00A82812" w:rsidP="00BF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82812" w14:paraId="6BD796B5" w14:textId="77777777" w:rsidTr="00A82812">
        <w:trPr>
          <w:trHeight w:val="2613"/>
        </w:trPr>
        <w:tc>
          <w:tcPr>
            <w:tcW w:w="9243" w:type="dxa"/>
          </w:tcPr>
          <w:p w14:paraId="7B64F9FF" w14:textId="77777777" w:rsidR="00A82812" w:rsidRDefault="00A82812" w:rsidP="00BF5C70"/>
        </w:tc>
      </w:tr>
    </w:tbl>
    <w:p w14:paraId="48BD8D52" w14:textId="77777777" w:rsidR="00A82812" w:rsidRDefault="00A82812" w:rsidP="00BF5C70"/>
    <w:p w14:paraId="2AE36E76" w14:textId="77777777" w:rsidR="00466E1F" w:rsidRDefault="00466E1F" w:rsidP="00BF5C70"/>
    <w:p w14:paraId="72117F61" w14:textId="77777777" w:rsidR="00466E1F" w:rsidRDefault="00466E1F" w:rsidP="00BC110A">
      <w:pPr>
        <w:pStyle w:val="FirstLevel"/>
        <w:numPr>
          <w:ilvl w:val="0"/>
          <w:numId w:val="0"/>
        </w:numPr>
        <w:ind w:left="510"/>
      </w:pPr>
    </w:p>
    <w:p w14:paraId="24509644" w14:textId="77777777" w:rsidR="00466E1F" w:rsidRDefault="00466E1F" w:rsidP="00BF5C70"/>
    <w:p w14:paraId="42A16314" w14:textId="77777777" w:rsidR="00466E1F" w:rsidRDefault="00BC110A" w:rsidP="00BF5C70">
      <w:r>
        <w:t>E</w:t>
      </w:r>
      <w:r w:rsidR="00A82812">
        <w:t>OOW: ...........................................</w:t>
      </w:r>
      <w:r w:rsidR="00A82812">
        <w:tab/>
      </w:r>
      <w:r w:rsidR="00A82812">
        <w:tab/>
      </w:r>
      <w:r w:rsidR="00A82812">
        <w:tab/>
      </w:r>
      <w:r>
        <w:t>Chief Engineer</w:t>
      </w:r>
      <w:r w:rsidR="00A82812">
        <w:t>: ......................................</w:t>
      </w:r>
    </w:p>
    <w:sectPr w:rsidR="00466E1F" w:rsidSect="00B6790B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851" w:right="1440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77EE5" w14:textId="77777777" w:rsidR="003476F2" w:rsidRDefault="003476F2" w:rsidP="003A4324">
      <w:r>
        <w:separator/>
      </w:r>
    </w:p>
  </w:endnote>
  <w:endnote w:type="continuationSeparator" w:id="0">
    <w:p w14:paraId="4E5BE8F0" w14:textId="77777777" w:rsidR="003476F2" w:rsidRDefault="003476F2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14:paraId="7C4F124D" w14:textId="77777777" w:rsidTr="000C5A31">
      <w:tc>
        <w:tcPr>
          <w:tcW w:w="567" w:type="dxa"/>
          <w:shd w:val="clear" w:color="auto" w:fill="auto"/>
        </w:tcPr>
        <w:p w14:paraId="3ACE60DE" w14:textId="77777777" w:rsidR="00A56BF5" w:rsidRPr="0089041A" w:rsidRDefault="009F565A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14:paraId="1A66FEF1" w14:textId="77777777"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14:paraId="007E215E" w14:textId="77777777"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484B63" w:rsidRPr="00E87953" w14:paraId="291A68BD" w14:textId="77777777" w:rsidTr="001B6786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0CB649D6" w14:textId="14E3E233" w:rsidR="00484B63" w:rsidRPr="00E87953" w:rsidRDefault="00484B63" w:rsidP="00C317C0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 xml:space="preserve">Rev. </w:t>
          </w:r>
          <w:r w:rsidR="0003343A">
            <w:rPr>
              <w:rFonts w:cs="Arial"/>
              <w:spacing w:val="-2"/>
              <w:sz w:val="18"/>
            </w:rPr>
            <w:t>1.0 (11/20)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483B618E" w14:textId="77777777" w:rsidR="00484B63" w:rsidRPr="00E87953" w:rsidRDefault="00484B63" w:rsidP="001B6786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93044D">
            <w:rPr>
              <w:rFonts w:cs="Arial"/>
              <w:noProof/>
              <w:spacing w:val="-2"/>
              <w:sz w:val="18"/>
            </w:rPr>
            <w:t>2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2</w:t>
          </w:r>
        </w:p>
      </w:tc>
    </w:tr>
  </w:tbl>
  <w:p w14:paraId="7530E775" w14:textId="77777777"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C7AAC" w14:textId="77777777" w:rsidR="003476F2" w:rsidRDefault="003476F2" w:rsidP="003A4324">
      <w:r>
        <w:separator/>
      </w:r>
    </w:p>
  </w:footnote>
  <w:footnote w:type="continuationSeparator" w:id="0">
    <w:p w14:paraId="756B0C65" w14:textId="77777777" w:rsidR="003476F2" w:rsidRDefault="003476F2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162"/>
      <w:gridCol w:w="1865"/>
    </w:tblGrid>
    <w:tr w:rsidR="00A56BF5" w:rsidRPr="005B54E8" w14:paraId="70E010AE" w14:textId="77777777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14:paraId="1DA58FAE" w14:textId="77777777"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14:paraId="7385D8EE" w14:textId="77777777"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14:paraId="5EECC48B" w14:textId="77777777"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9027"/>
    </w:tblGrid>
    <w:tr w:rsidR="00C317C0" w:rsidRPr="00B80966" w14:paraId="4A4BD305" w14:textId="77777777" w:rsidTr="00C317C0">
      <w:trPr>
        <w:trHeight w:val="510"/>
      </w:trPr>
      <w:tc>
        <w:tcPr>
          <w:tcW w:w="5000" w:type="pct"/>
          <w:shd w:val="clear" w:color="auto" w:fill="00A99D"/>
          <w:vAlign w:val="center"/>
        </w:tcPr>
        <w:p w14:paraId="067ED206" w14:textId="77777777" w:rsidR="00C317C0" w:rsidRPr="00B80966" w:rsidRDefault="00C317C0" w:rsidP="006C376E">
          <w:pPr>
            <w:pStyle w:val="SectionHeading"/>
          </w:pPr>
          <w:r>
            <w:t>saf27 (silver mOON) – engine Control room arrival checklist</w:t>
          </w:r>
        </w:p>
      </w:tc>
    </w:tr>
  </w:tbl>
  <w:p w14:paraId="59EB526A" w14:textId="77777777"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 w15:restartNumberingAfterBreak="0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AFA"/>
    <w:rsid w:val="00015DAF"/>
    <w:rsid w:val="00020F32"/>
    <w:rsid w:val="00030B5D"/>
    <w:rsid w:val="0003343A"/>
    <w:rsid w:val="00037B9F"/>
    <w:rsid w:val="00040A50"/>
    <w:rsid w:val="00042603"/>
    <w:rsid w:val="000454C4"/>
    <w:rsid w:val="000472BE"/>
    <w:rsid w:val="000476F4"/>
    <w:rsid w:val="00050F69"/>
    <w:rsid w:val="000521E1"/>
    <w:rsid w:val="00053593"/>
    <w:rsid w:val="00074491"/>
    <w:rsid w:val="000807B4"/>
    <w:rsid w:val="00090968"/>
    <w:rsid w:val="000A52B9"/>
    <w:rsid w:val="000B09A1"/>
    <w:rsid w:val="000C1CAF"/>
    <w:rsid w:val="000C34AB"/>
    <w:rsid w:val="000C55C3"/>
    <w:rsid w:val="000C5A31"/>
    <w:rsid w:val="000C7421"/>
    <w:rsid w:val="000D567C"/>
    <w:rsid w:val="000E218B"/>
    <w:rsid w:val="000E309E"/>
    <w:rsid w:val="000E5E9F"/>
    <w:rsid w:val="00105DB3"/>
    <w:rsid w:val="001204AC"/>
    <w:rsid w:val="00122528"/>
    <w:rsid w:val="00127A45"/>
    <w:rsid w:val="00131047"/>
    <w:rsid w:val="00131383"/>
    <w:rsid w:val="00135AE7"/>
    <w:rsid w:val="00141EE1"/>
    <w:rsid w:val="00143CE5"/>
    <w:rsid w:val="001508F1"/>
    <w:rsid w:val="00160141"/>
    <w:rsid w:val="0016096E"/>
    <w:rsid w:val="001702BE"/>
    <w:rsid w:val="001722B7"/>
    <w:rsid w:val="00174AD8"/>
    <w:rsid w:val="00177380"/>
    <w:rsid w:val="00185CB4"/>
    <w:rsid w:val="001A608C"/>
    <w:rsid w:val="001B3ACD"/>
    <w:rsid w:val="001B3F98"/>
    <w:rsid w:val="001B4CEF"/>
    <w:rsid w:val="001C341E"/>
    <w:rsid w:val="001C3924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9E4"/>
    <w:rsid w:val="00244E68"/>
    <w:rsid w:val="00251089"/>
    <w:rsid w:val="002578D5"/>
    <w:rsid w:val="00261214"/>
    <w:rsid w:val="00267047"/>
    <w:rsid w:val="00275767"/>
    <w:rsid w:val="00277AED"/>
    <w:rsid w:val="002801B0"/>
    <w:rsid w:val="00285A93"/>
    <w:rsid w:val="00290DE1"/>
    <w:rsid w:val="00294C19"/>
    <w:rsid w:val="002A3C77"/>
    <w:rsid w:val="002A4520"/>
    <w:rsid w:val="002A5CB0"/>
    <w:rsid w:val="002B6709"/>
    <w:rsid w:val="002E6E9A"/>
    <w:rsid w:val="002F145D"/>
    <w:rsid w:val="002F3D1D"/>
    <w:rsid w:val="002F5830"/>
    <w:rsid w:val="002F7AF2"/>
    <w:rsid w:val="00301F0C"/>
    <w:rsid w:val="003139C0"/>
    <w:rsid w:val="00325E8A"/>
    <w:rsid w:val="00345307"/>
    <w:rsid w:val="00346D2F"/>
    <w:rsid w:val="003476F2"/>
    <w:rsid w:val="00347CF0"/>
    <w:rsid w:val="00386B48"/>
    <w:rsid w:val="003A1088"/>
    <w:rsid w:val="003A4324"/>
    <w:rsid w:val="003B253F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34D30"/>
    <w:rsid w:val="0043547D"/>
    <w:rsid w:val="00444F8F"/>
    <w:rsid w:val="00464603"/>
    <w:rsid w:val="0046636A"/>
    <w:rsid w:val="00466E1F"/>
    <w:rsid w:val="00476B79"/>
    <w:rsid w:val="00484B63"/>
    <w:rsid w:val="00487B57"/>
    <w:rsid w:val="00491D80"/>
    <w:rsid w:val="004A3DFB"/>
    <w:rsid w:val="004C0F75"/>
    <w:rsid w:val="004C20A5"/>
    <w:rsid w:val="004D243A"/>
    <w:rsid w:val="004D5161"/>
    <w:rsid w:val="004D5CFE"/>
    <w:rsid w:val="004E011D"/>
    <w:rsid w:val="004E4007"/>
    <w:rsid w:val="00521690"/>
    <w:rsid w:val="00526D6C"/>
    <w:rsid w:val="00533589"/>
    <w:rsid w:val="00553270"/>
    <w:rsid w:val="005B1576"/>
    <w:rsid w:val="005B4B19"/>
    <w:rsid w:val="005D1F7E"/>
    <w:rsid w:val="005D30DF"/>
    <w:rsid w:val="00623A25"/>
    <w:rsid w:val="00635256"/>
    <w:rsid w:val="00637C9C"/>
    <w:rsid w:val="0065255F"/>
    <w:rsid w:val="00655149"/>
    <w:rsid w:val="006608D0"/>
    <w:rsid w:val="00674DCB"/>
    <w:rsid w:val="00677B0E"/>
    <w:rsid w:val="00685134"/>
    <w:rsid w:val="00686121"/>
    <w:rsid w:val="006B5779"/>
    <w:rsid w:val="006C376E"/>
    <w:rsid w:val="006E08AD"/>
    <w:rsid w:val="006E34B7"/>
    <w:rsid w:val="006F36EB"/>
    <w:rsid w:val="006F5412"/>
    <w:rsid w:val="007065F6"/>
    <w:rsid w:val="00707D65"/>
    <w:rsid w:val="00713F62"/>
    <w:rsid w:val="00740CA7"/>
    <w:rsid w:val="00747D2C"/>
    <w:rsid w:val="007509DD"/>
    <w:rsid w:val="00751655"/>
    <w:rsid w:val="007606F6"/>
    <w:rsid w:val="007643CE"/>
    <w:rsid w:val="00781006"/>
    <w:rsid w:val="00781B2E"/>
    <w:rsid w:val="00782F0E"/>
    <w:rsid w:val="007878C2"/>
    <w:rsid w:val="007B1381"/>
    <w:rsid w:val="007D1040"/>
    <w:rsid w:val="007D1976"/>
    <w:rsid w:val="007D1F5F"/>
    <w:rsid w:val="007D435D"/>
    <w:rsid w:val="007E5D1E"/>
    <w:rsid w:val="007F718B"/>
    <w:rsid w:val="00811380"/>
    <w:rsid w:val="00837B88"/>
    <w:rsid w:val="008437AB"/>
    <w:rsid w:val="00843ACA"/>
    <w:rsid w:val="00845B0B"/>
    <w:rsid w:val="00854752"/>
    <w:rsid w:val="00854ECB"/>
    <w:rsid w:val="00857859"/>
    <w:rsid w:val="00865670"/>
    <w:rsid w:val="008676DE"/>
    <w:rsid w:val="008808F1"/>
    <w:rsid w:val="0088310D"/>
    <w:rsid w:val="00886551"/>
    <w:rsid w:val="008A1E2F"/>
    <w:rsid w:val="008B3073"/>
    <w:rsid w:val="008B41D1"/>
    <w:rsid w:val="008C6B1E"/>
    <w:rsid w:val="008D745E"/>
    <w:rsid w:val="008F0E7C"/>
    <w:rsid w:val="008F1E21"/>
    <w:rsid w:val="00902628"/>
    <w:rsid w:val="00903C7C"/>
    <w:rsid w:val="00905D42"/>
    <w:rsid w:val="009217D8"/>
    <w:rsid w:val="00923AFA"/>
    <w:rsid w:val="0093044D"/>
    <w:rsid w:val="00930E19"/>
    <w:rsid w:val="00935B12"/>
    <w:rsid w:val="00960D68"/>
    <w:rsid w:val="00964AD9"/>
    <w:rsid w:val="009668A7"/>
    <w:rsid w:val="00970E38"/>
    <w:rsid w:val="009A571A"/>
    <w:rsid w:val="009A7190"/>
    <w:rsid w:val="009C061F"/>
    <w:rsid w:val="009C5F52"/>
    <w:rsid w:val="009F565A"/>
    <w:rsid w:val="00A012A5"/>
    <w:rsid w:val="00A13A96"/>
    <w:rsid w:val="00A2217C"/>
    <w:rsid w:val="00A3007E"/>
    <w:rsid w:val="00A301FB"/>
    <w:rsid w:val="00A365BC"/>
    <w:rsid w:val="00A47116"/>
    <w:rsid w:val="00A533B8"/>
    <w:rsid w:val="00A5547A"/>
    <w:rsid w:val="00A56BF5"/>
    <w:rsid w:val="00A61166"/>
    <w:rsid w:val="00A61CAF"/>
    <w:rsid w:val="00A63A70"/>
    <w:rsid w:val="00A76531"/>
    <w:rsid w:val="00A82812"/>
    <w:rsid w:val="00A835DE"/>
    <w:rsid w:val="00A9343A"/>
    <w:rsid w:val="00AA18D5"/>
    <w:rsid w:val="00AC44C9"/>
    <w:rsid w:val="00AC5AE8"/>
    <w:rsid w:val="00AD16C1"/>
    <w:rsid w:val="00AE5FB9"/>
    <w:rsid w:val="00AF471F"/>
    <w:rsid w:val="00B1324A"/>
    <w:rsid w:val="00B14755"/>
    <w:rsid w:val="00B231AE"/>
    <w:rsid w:val="00B274DB"/>
    <w:rsid w:val="00B36ADF"/>
    <w:rsid w:val="00B3720A"/>
    <w:rsid w:val="00B42E66"/>
    <w:rsid w:val="00B46406"/>
    <w:rsid w:val="00B53C44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00F0"/>
    <w:rsid w:val="00BB1731"/>
    <w:rsid w:val="00BB2D2B"/>
    <w:rsid w:val="00BB4D92"/>
    <w:rsid w:val="00BC110A"/>
    <w:rsid w:val="00BC1511"/>
    <w:rsid w:val="00BE4A95"/>
    <w:rsid w:val="00BE5CDA"/>
    <w:rsid w:val="00BE70BE"/>
    <w:rsid w:val="00BF0B9B"/>
    <w:rsid w:val="00BF5C70"/>
    <w:rsid w:val="00C02900"/>
    <w:rsid w:val="00C07266"/>
    <w:rsid w:val="00C2757D"/>
    <w:rsid w:val="00C27846"/>
    <w:rsid w:val="00C317C0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B7C7C"/>
    <w:rsid w:val="00CC40E8"/>
    <w:rsid w:val="00CD02AA"/>
    <w:rsid w:val="00CD1042"/>
    <w:rsid w:val="00CD1D2E"/>
    <w:rsid w:val="00CF0BB7"/>
    <w:rsid w:val="00CF518D"/>
    <w:rsid w:val="00CF60CD"/>
    <w:rsid w:val="00CF7B87"/>
    <w:rsid w:val="00D017F4"/>
    <w:rsid w:val="00D1593F"/>
    <w:rsid w:val="00D27A75"/>
    <w:rsid w:val="00D402EB"/>
    <w:rsid w:val="00D43C87"/>
    <w:rsid w:val="00D55936"/>
    <w:rsid w:val="00D62217"/>
    <w:rsid w:val="00D706FD"/>
    <w:rsid w:val="00D73018"/>
    <w:rsid w:val="00D7484C"/>
    <w:rsid w:val="00D8664A"/>
    <w:rsid w:val="00D908B0"/>
    <w:rsid w:val="00DB539C"/>
    <w:rsid w:val="00DC4C94"/>
    <w:rsid w:val="00DC6C29"/>
    <w:rsid w:val="00DD571E"/>
    <w:rsid w:val="00DD630E"/>
    <w:rsid w:val="00DE3A8D"/>
    <w:rsid w:val="00DE77A3"/>
    <w:rsid w:val="00E30319"/>
    <w:rsid w:val="00E3759D"/>
    <w:rsid w:val="00E53374"/>
    <w:rsid w:val="00E5570C"/>
    <w:rsid w:val="00E614DA"/>
    <w:rsid w:val="00E618CF"/>
    <w:rsid w:val="00E63047"/>
    <w:rsid w:val="00E647D3"/>
    <w:rsid w:val="00E6595E"/>
    <w:rsid w:val="00E80FE9"/>
    <w:rsid w:val="00E83042"/>
    <w:rsid w:val="00E93A23"/>
    <w:rsid w:val="00E9514E"/>
    <w:rsid w:val="00EA57D2"/>
    <w:rsid w:val="00EB5087"/>
    <w:rsid w:val="00EC551B"/>
    <w:rsid w:val="00F142A1"/>
    <w:rsid w:val="00F17067"/>
    <w:rsid w:val="00F363A1"/>
    <w:rsid w:val="00F52ECD"/>
    <w:rsid w:val="00F7120D"/>
    <w:rsid w:val="00F74502"/>
    <w:rsid w:val="00F80222"/>
    <w:rsid w:val="00F81592"/>
    <w:rsid w:val="00F81C7D"/>
    <w:rsid w:val="00F81E1E"/>
    <w:rsid w:val="00F862BB"/>
    <w:rsid w:val="00F8739F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59BC1F1"/>
  <w15:docId w15:val="{2E2C28CE-56D8-4B28-BC80-3B459CDB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1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D3A03-C1D9-4711-8D9C-0F9A0D6D3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3</cp:revision>
  <cp:lastPrinted>2014-06-17T18:34:00Z</cp:lastPrinted>
  <dcterms:created xsi:type="dcterms:W3CDTF">2021-02-12T15:50:00Z</dcterms:created>
  <dcterms:modified xsi:type="dcterms:W3CDTF">2021-02-22T14:21:00Z</dcterms:modified>
</cp:coreProperties>
</file>