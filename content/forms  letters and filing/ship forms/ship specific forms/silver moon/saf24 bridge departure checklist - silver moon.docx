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7723" w14:textId="77777777" w:rsidR="00FF30C5" w:rsidRPr="00272617" w:rsidRDefault="00A5547A" w:rsidP="003E5A45">
      <w:pPr>
        <w:pStyle w:val="ListFooter"/>
        <w:jc w:val="left"/>
        <w:rPr>
          <w:lang w:val="fr-FR"/>
        </w:rPr>
      </w:pPr>
      <w:proofErr w:type="gramStart"/>
      <w:r w:rsidRPr="00272617">
        <w:rPr>
          <w:lang w:val="fr-FR"/>
        </w:rPr>
        <w:t>Date:</w:t>
      </w:r>
      <w:proofErr w:type="gramEnd"/>
      <w:r w:rsidRPr="00272617">
        <w:rPr>
          <w:lang w:val="fr-FR"/>
        </w:rPr>
        <w:tab/>
      </w:r>
      <w:r w:rsidR="003E5A45" w:rsidRPr="00272617">
        <w:rPr>
          <w:lang w:val="fr-FR"/>
        </w:rPr>
        <w:tab/>
      </w:r>
      <w:r w:rsidRPr="00272617">
        <w:rPr>
          <w:lang w:val="fr-FR"/>
        </w:rPr>
        <w:tab/>
      </w:r>
      <w:proofErr w:type="spellStart"/>
      <w:r w:rsidR="003E5A45" w:rsidRPr="00272617">
        <w:rPr>
          <w:lang w:val="fr-FR"/>
        </w:rPr>
        <w:t>Departure</w:t>
      </w:r>
      <w:proofErr w:type="spellEnd"/>
      <w:r w:rsidR="003E5A45" w:rsidRPr="00272617">
        <w:rPr>
          <w:lang w:val="fr-FR"/>
        </w:rPr>
        <w:t xml:space="preserve"> time:</w:t>
      </w:r>
      <w:r w:rsidR="003E5A45" w:rsidRPr="00272617">
        <w:rPr>
          <w:lang w:val="fr-FR"/>
        </w:rPr>
        <w:tab/>
      </w:r>
      <w:r w:rsidR="003E5A45" w:rsidRPr="00272617">
        <w:rPr>
          <w:lang w:val="fr-FR"/>
        </w:rPr>
        <w:tab/>
        <w:t>Port:</w:t>
      </w:r>
      <w:r w:rsidR="003E5A45" w:rsidRPr="00272617">
        <w:rPr>
          <w:lang w:val="fr-FR"/>
        </w:rPr>
        <w:tab/>
      </w:r>
      <w:r w:rsidR="003E5A45" w:rsidRPr="00272617">
        <w:rPr>
          <w:lang w:val="fr-FR"/>
        </w:rPr>
        <w:tab/>
      </w:r>
      <w:r w:rsidR="003E5A45" w:rsidRPr="00272617">
        <w:rPr>
          <w:lang w:val="fr-FR"/>
        </w:rPr>
        <w:tab/>
        <w:t>Voyage:</w:t>
      </w:r>
    </w:p>
    <w:p w14:paraId="299A744D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14:paraId="256C67BF" w14:textId="77777777"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14:paraId="08404BE2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AD4BF96" w14:textId="77777777"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14:paraId="5EC6B5FB" w14:textId="77777777" w:rsidR="00935B12" w:rsidRDefault="007B1381" w:rsidP="00BF5C70">
            <w:r>
              <w:t>Time</w:t>
            </w:r>
          </w:p>
        </w:tc>
      </w:tr>
      <w:tr w:rsidR="00935B12" w14:paraId="0A240974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5ABCD95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14:paraId="4AFA949C" w14:textId="77777777" w:rsidR="00935B12" w:rsidRDefault="00935B12" w:rsidP="00BF5C70"/>
        </w:tc>
      </w:tr>
      <w:tr w:rsidR="00935B12" w14:paraId="733649C3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38B6662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14:paraId="35E37CC4" w14:textId="77777777" w:rsidR="00935B12" w:rsidRDefault="00935B12" w:rsidP="00BF5C70"/>
        </w:tc>
      </w:tr>
      <w:tr w:rsidR="00935B12" w14:paraId="3808C976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04B8A086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Deadlights</w:t>
            </w:r>
            <w:r>
              <w:tab/>
              <w:t>closed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39F2F0B3" w14:textId="77777777" w:rsidR="00935B12" w:rsidRDefault="00935B12" w:rsidP="00BF5C70"/>
        </w:tc>
      </w:tr>
      <w:tr w:rsidR="00935B12" w14:paraId="77ABD76B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42583D1" w14:textId="77777777"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14:paraId="6E3EBB7F" w14:textId="77777777" w:rsidR="00935B12" w:rsidRDefault="00935B12" w:rsidP="00BF5C70"/>
        </w:tc>
      </w:tr>
      <w:tr w:rsidR="00935B12" w14:paraId="67C5DBAE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16740D73" w14:textId="77777777"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</w:t>
            </w:r>
            <w:proofErr w:type="spellStart"/>
            <w:r>
              <w:t xml:space="preserve">Over </w:t>
            </w:r>
            <w:r w:rsidR="003B4507">
              <w:t>h</w:t>
            </w:r>
            <w:r>
              <w:t>ead</w:t>
            </w:r>
            <w:proofErr w:type="spellEnd"/>
            <w:r>
              <w:t xml:space="preserve">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14:paraId="7D34A5B4" w14:textId="77777777" w:rsidR="00935B12" w:rsidRDefault="00935B12" w:rsidP="00BF5C70"/>
        </w:tc>
      </w:tr>
      <w:tr w:rsidR="00935B12" w14:paraId="67473837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C8994A1" w14:textId="77777777"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14:paraId="3517A5FA" w14:textId="77777777" w:rsidR="00935B12" w:rsidRDefault="00935B12" w:rsidP="00BF5C70"/>
        </w:tc>
      </w:tr>
      <w:tr w:rsidR="007B1381" w14:paraId="7099125A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244925D" w14:textId="77777777"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14:paraId="0BAFC158" w14:textId="77777777" w:rsidR="007B1381" w:rsidRDefault="007B1381" w:rsidP="00BF5C70"/>
        </w:tc>
      </w:tr>
      <w:tr w:rsidR="007B1381" w14:paraId="5BBB0E28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B61E82D" w14:textId="77777777"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3614EC53" w14:textId="77777777" w:rsidR="007B1381" w:rsidRDefault="007B1381" w:rsidP="00BF5C70"/>
        </w:tc>
      </w:tr>
      <w:tr w:rsidR="007B1381" w14:paraId="7D5AEFA9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21B04DA" w14:textId="77777777"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5195DD63" w14:textId="77777777" w:rsidR="007B1381" w:rsidRDefault="007B1381" w:rsidP="00BF5C70"/>
        </w:tc>
      </w:tr>
      <w:tr w:rsidR="007B1381" w14:paraId="02C0CEE4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4A9184A" w14:textId="77777777"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14:paraId="061585F5" w14:textId="77777777" w:rsidR="007B1381" w:rsidRDefault="007B1381" w:rsidP="00BF5C70"/>
        </w:tc>
      </w:tr>
      <w:tr w:rsidR="007B1381" w14:paraId="16FF3886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9CDADDC" w14:textId="77777777" w:rsidR="007B1381" w:rsidRDefault="00A5547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Wipers &amp; Clearview screens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2293B122" w14:textId="77777777" w:rsidR="007B1381" w:rsidRDefault="007B1381" w:rsidP="00BF5C70"/>
        </w:tc>
      </w:tr>
      <w:tr w:rsidR="007B1381" w14:paraId="6E62DD82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582837FB" w14:textId="77777777"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Binoculars, Azimuth </w:t>
            </w:r>
            <w:r w:rsidR="003B4507">
              <w:t>m</w:t>
            </w:r>
            <w:r>
              <w:t>irrors</w:t>
            </w:r>
            <w:r>
              <w:tab/>
              <w:t>checked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19F88715" w14:textId="77777777" w:rsidR="007B1381" w:rsidRDefault="007B1381" w:rsidP="00BF5C70"/>
        </w:tc>
      </w:tr>
      <w:tr w:rsidR="007B1381" w14:paraId="645BF606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61D8BCDC" w14:textId="77777777"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52D22ED8" w14:textId="77777777" w:rsidR="007B1381" w:rsidRDefault="007B1381" w:rsidP="00BF5C70"/>
        </w:tc>
      </w:tr>
      <w:tr w:rsidR="00A5547A" w14:paraId="10F7E008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6FA310D" w14:textId="77777777" w:rsidR="00A5547A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Date &amp; Time set on Course &amp; Engine Recorders and Echo sounder</w:t>
            </w:r>
            <w:r>
              <w:tab/>
              <w:t>done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14:paraId="373896A4" w14:textId="77777777" w:rsidR="00A5547A" w:rsidRDefault="00A5547A" w:rsidP="00BF5C70"/>
        </w:tc>
      </w:tr>
      <w:tr w:rsidR="00A5547A" w14:paraId="72D1CDDE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105A4D34" w14:textId="77777777"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73508380" w14:textId="77777777" w:rsidR="00A5547A" w:rsidRDefault="00A5547A" w:rsidP="00BF5C70"/>
        </w:tc>
      </w:tr>
      <w:tr w:rsidR="00A5547A" w14:paraId="4197BE2A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5D3ADF7" w14:textId="77777777"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54C5C15C" w14:textId="77777777" w:rsidR="00A5547A" w:rsidRDefault="00A5547A" w:rsidP="00BF5C70"/>
        </w:tc>
      </w:tr>
      <w:tr w:rsidR="00A5547A" w14:paraId="6B388F4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5671FA1" w14:textId="77777777"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14:paraId="1035638B" w14:textId="77777777" w:rsidR="00A5547A" w:rsidRDefault="00A5547A" w:rsidP="00BF5C70"/>
        </w:tc>
      </w:tr>
      <w:tr w:rsidR="00A5547A" w14:paraId="33B18AB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3DE8BEF" w14:textId="77777777"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14:paraId="3BAB3F8B" w14:textId="77777777" w:rsidR="00A5547A" w:rsidRDefault="00A5547A" w:rsidP="00BF5C70"/>
        </w:tc>
      </w:tr>
      <w:tr w:rsidR="00A5547A" w14:paraId="41D6B070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D246D4C" w14:textId="77777777"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14:paraId="3981C105" w14:textId="77777777" w:rsidR="00A5547A" w:rsidRDefault="00A5547A" w:rsidP="00BF5C70"/>
        </w:tc>
      </w:tr>
      <w:tr w:rsidR="00A5547A" w14:paraId="38CC0C0D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643B876F" w14:textId="77777777" w:rsidR="00A5547A" w:rsidRDefault="00D73018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5AC7A9DB" w14:textId="77777777" w:rsidR="00A5547A" w:rsidRDefault="00A5547A" w:rsidP="00BF5C70"/>
        </w:tc>
      </w:tr>
      <w:tr w:rsidR="00A5547A" w14:paraId="6BC111D4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06F7323B" w14:textId="77777777"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544EBD4D" w14:textId="77777777" w:rsidR="00A5547A" w:rsidRDefault="00A5547A" w:rsidP="00BF5C70"/>
        </w:tc>
      </w:tr>
    </w:tbl>
    <w:p w14:paraId="68D5F091" w14:textId="77777777"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14:paraId="71763C1F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7AE2EF" w14:textId="77777777"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6F60D91E" w14:textId="77777777" w:rsidR="00E647D3" w:rsidRDefault="00E647D3" w:rsidP="00BC6C97">
            <w:r>
              <w:t>Time</w:t>
            </w:r>
          </w:p>
        </w:tc>
      </w:tr>
      <w:tr w:rsidR="00E647D3" w14:paraId="578438FC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ED6493" w14:textId="77777777"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1384A39" w14:textId="77777777" w:rsidR="00E647D3" w:rsidRDefault="00E647D3" w:rsidP="00BC6C97"/>
        </w:tc>
      </w:tr>
      <w:tr w:rsidR="00020F32" w14:paraId="434F47A2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8AF1F1" w14:textId="77777777" w:rsidR="00020F32" w:rsidRDefault="00020F32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VHFs on ch.16 and Pilot/Port operations</w:t>
            </w:r>
            <w:r w:rsidR="00CC5165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1B706E97" w14:textId="77777777" w:rsidR="00020F32" w:rsidRDefault="00020F32" w:rsidP="00BC6C97"/>
        </w:tc>
      </w:tr>
      <w:tr w:rsidR="00E647D3" w14:paraId="621FCFF5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7BF535" w14:textId="77777777" w:rsidR="00E647D3" w:rsidRDefault="00E647D3" w:rsidP="00E647D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ETD confirmed to Pilot/Port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57AC68C" w14:textId="77777777" w:rsidR="00E647D3" w:rsidRDefault="00E647D3" w:rsidP="00BC6C97"/>
        </w:tc>
      </w:tr>
      <w:tr w:rsidR="00E647D3" w14:paraId="36345523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79E7CE" w14:textId="77777777"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thrusters</w:t>
            </w:r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4BEC910" w14:textId="77777777" w:rsidR="00E647D3" w:rsidRDefault="00E647D3" w:rsidP="00BC6C97"/>
        </w:tc>
      </w:tr>
      <w:tr w:rsidR="00E647D3" w14:paraId="7A0EF778" w14:textId="77777777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0B2EFE4" w14:textId="77777777"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BA9BEF1" w14:textId="77777777" w:rsidR="00E647D3" w:rsidRDefault="00E647D3" w:rsidP="00BC6C97"/>
        </w:tc>
      </w:tr>
      <w:tr w:rsidR="003B253F" w14:paraId="6FA85D13" w14:textId="77777777" w:rsidTr="003B253F">
        <w:trPr>
          <w:trHeight w:val="345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B38A138" w14:textId="77777777"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14:paraId="368DA71A" w14:textId="77777777" w:rsidR="003B253F" w:rsidRDefault="003B253F" w:rsidP="001B4CEF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Reg 26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3506E67" w14:textId="77777777" w:rsidR="003B253F" w:rsidRDefault="003B253F" w:rsidP="00BC6C97"/>
        </w:tc>
      </w:tr>
      <w:tr w:rsidR="003B253F" w14:paraId="4036025A" w14:textId="77777777" w:rsidTr="003B253F">
        <w:trPr>
          <w:trHeight w:val="342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907A541" w14:textId="77777777"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255B7220" w14:textId="77777777" w:rsidR="003B253F" w:rsidRDefault="003B253F" w:rsidP="00BC6C97"/>
        </w:tc>
      </w:tr>
      <w:tr w:rsidR="00E647D3" w14:paraId="653AAD97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051088" w14:textId="77777777"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4582972" w14:textId="77777777" w:rsidR="00E647D3" w:rsidRDefault="00E647D3" w:rsidP="00BC6C97"/>
        </w:tc>
      </w:tr>
      <w:tr w:rsidR="00E647D3" w14:paraId="1DE7803F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7225605" w14:textId="77777777"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B4AC154" w14:textId="77777777" w:rsidR="00E647D3" w:rsidRDefault="00E647D3" w:rsidP="00BC6C97"/>
        </w:tc>
      </w:tr>
      <w:tr w:rsidR="00E647D3" w14:paraId="56F842E4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2FA45D" w14:textId="77777777"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FC15576" w14:textId="77777777" w:rsidR="00E647D3" w:rsidRDefault="00E647D3" w:rsidP="00BC6C97"/>
        </w:tc>
      </w:tr>
      <w:tr w:rsidR="00E647D3" w14:paraId="0B616B1B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2B196C" w14:textId="77777777"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97AE9A0" w14:textId="77777777" w:rsidR="00E647D3" w:rsidRDefault="00E647D3" w:rsidP="00BC6C97"/>
        </w:tc>
      </w:tr>
      <w:tr w:rsidR="00E647D3" w14:paraId="1B049AEA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56A554" w14:textId="77777777"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E115C0A" w14:textId="77777777" w:rsidR="00E647D3" w:rsidRDefault="00E647D3" w:rsidP="00BC6C97"/>
        </w:tc>
      </w:tr>
      <w:tr w:rsidR="00E647D3" w14:paraId="34F4ABCB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AB7CE17" w14:textId="77777777" w:rsidR="00E647D3" w:rsidRDefault="00020F32" w:rsidP="00020F32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Heading</w:t>
            </w:r>
            <w:r w:rsidR="00E647D3" w:rsidRPr="003B4507">
              <w:t>s</w:t>
            </w:r>
            <w:r w:rsidR="00E647D3" w:rsidRPr="003B4507">
              <w:tab/>
            </w:r>
            <w:r>
              <w:t>align</w:t>
            </w:r>
            <w:r w:rsidR="00E647D3" w:rsidRPr="003B4507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1869FBFC" w14:textId="77777777" w:rsidR="00E647D3" w:rsidRDefault="00E647D3" w:rsidP="00BC6C97"/>
        </w:tc>
      </w:tr>
      <w:tr w:rsidR="00E647D3" w14:paraId="1D8F4955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6F5BE5" w14:textId="77777777"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0252F2B" w14:textId="77777777" w:rsidR="00E647D3" w:rsidRDefault="00E647D3" w:rsidP="00BC6C97"/>
        </w:tc>
      </w:tr>
      <w:tr w:rsidR="00E647D3" w14:paraId="2CF7EABA" w14:textId="77777777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FD0B03" w14:textId="77777777"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Boat report</w:t>
            </w:r>
            <w:r w:rsidR="004D243A">
              <w:t xml:space="preserve"> (</w:t>
            </w:r>
            <w:r w:rsidR="003B253F">
              <w:t xml:space="preserve">departure broadcast, last passenger launch, shore party </w:t>
            </w:r>
            <w:proofErr w:type="gramStart"/>
            <w:r w:rsidR="003B253F">
              <w:t>struck)</w:t>
            </w:r>
            <w:r w:rsidR="00F7120D">
              <w:t>*</w:t>
            </w:r>
            <w:proofErr w:type="gramEnd"/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29C305B" w14:textId="77777777" w:rsidR="00E647D3" w:rsidRDefault="00E647D3" w:rsidP="00BC6C97"/>
        </w:tc>
      </w:tr>
    </w:tbl>
    <w:p w14:paraId="3DF4A8FA" w14:textId="77777777"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14:paraId="7694DAD8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035CA1" w14:textId="77777777"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12057637" w14:textId="77777777" w:rsidR="003B253F" w:rsidRDefault="003B253F" w:rsidP="00BC6C97">
            <w:r>
              <w:t>Time</w:t>
            </w:r>
          </w:p>
        </w:tc>
      </w:tr>
      <w:tr w:rsidR="003B253F" w14:paraId="57ED0F72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9C7985" w14:textId="77777777" w:rsidR="003B253F" w:rsidRDefault="009A7190" w:rsidP="00301F0C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Water hoses</w:t>
            </w:r>
            <w:r w:rsidR="003B253F">
              <w:tab/>
            </w:r>
            <w:r>
              <w:t>checked &amp;clear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8EEB044" w14:textId="77777777" w:rsidR="003B253F" w:rsidRDefault="003B253F" w:rsidP="00BC6C97"/>
        </w:tc>
      </w:tr>
      <w:tr w:rsidR="003B253F" w14:paraId="4E4720E3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767416" w14:textId="77777777"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Meter readings and tonnage confirmed with agent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27504A82" w14:textId="77777777" w:rsidR="003B253F" w:rsidRDefault="003B253F" w:rsidP="00BC6C97"/>
        </w:tc>
      </w:tr>
      <w:tr w:rsidR="003B253F" w14:paraId="5F5CDAE9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C57F21" w14:textId="77777777" w:rsidR="003B253F" w:rsidRDefault="009A7190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Bunkers complete and hoses</w:t>
            </w:r>
            <w:r w:rsidR="003B253F">
              <w:tab/>
            </w:r>
            <w:r>
              <w:t>checked</w:t>
            </w:r>
            <w:r w:rsidR="00B80D93">
              <w:t xml:space="preserve"> &amp;clear 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8AAE696" w14:textId="77777777" w:rsidR="003B253F" w:rsidRDefault="003B253F" w:rsidP="00BC6C97"/>
        </w:tc>
      </w:tr>
      <w:tr w:rsidR="003B253F" w14:paraId="055C0B31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47155C" w14:textId="77777777"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Turning clearance</w:t>
            </w:r>
            <w:r w:rsidR="00FA1FE2">
              <w:t xml:space="preserve"> for propellers and thrusters</w:t>
            </w:r>
            <w:r w:rsidR="003B253F">
              <w:tab/>
            </w:r>
            <w:r>
              <w:t>granted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2A0B0F70" w14:textId="77777777" w:rsidR="003B253F" w:rsidRDefault="003B253F" w:rsidP="00BC6C97"/>
        </w:tc>
      </w:tr>
      <w:tr w:rsidR="003B253F" w14:paraId="2CECE342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25FF90" w14:textId="77777777"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7CA09F5" w14:textId="77777777" w:rsidR="003B253F" w:rsidRDefault="003B253F" w:rsidP="00BC6C97"/>
        </w:tc>
      </w:tr>
      <w:tr w:rsidR="003B253F" w14:paraId="6D423D1D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D719FE" w14:textId="77777777"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50CF5E5" w14:textId="77777777" w:rsidR="003B253F" w:rsidRDefault="003B253F" w:rsidP="00BC6C97"/>
        </w:tc>
      </w:tr>
      <w:tr w:rsidR="009A7190" w14:paraId="457385BA" w14:textId="77777777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12F6318" w14:textId="77777777"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1F95661" w14:textId="77777777" w:rsidR="009A7190" w:rsidRDefault="009A7190" w:rsidP="00BC6C97"/>
        </w:tc>
      </w:tr>
      <w:tr w:rsidR="009A7190" w14:paraId="06F4A6FC" w14:textId="77777777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DE1D23" w14:textId="77777777"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310CF7D" w14:textId="77777777" w:rsidR="009A7190" w:rsidRDefault="009A7190" w:rsidP="00BC6C97"/>
        </w:tc>
      </w:tr>
      <w:tr w:rsidR="003B253F" w14:paraId="09CC0AE7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B6CA57" w14:textId="77777777"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</w:t>
            </w:r>
            <w:r w:rsidR="003B253F">
              <w:tab/>
            </w:r>
            <w:r>
              <w:t>on &amp;operational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97D5FAB" w14:textId="77777777" w:rsidR="003B253F" w:rsidRDefault="003B253F" w:rsidP="00BC6C97"/>
        </w:tc>
      </w:tr>
      <w:tr w:rsidR="003B253F" w14:paraId="50FDA232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CAE2FB" w14:textId="77777777"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972B7AF" w14:textId="77777777" w:rsidR="003B253F" w:rsidRDefault="003B253F" w:rsidP="00BC6C97"/>
        </w:tc>
      </w:tr>
      <w:tr w:rsidR="003B253F" w14:paraId="42748933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D44280A" w14:textId="77777777"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2AC0D33D" w14:textId="77777777" w:rsidR="003B253F" w:rsidRDefault="003B253F" w:rsidP="00BC6C97"/>
        </w:tc>
      </w:tr>
      <w:tr w:rsidR="003B253F" w14:paraId="7AC4395F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BC052A8" w14:textId="77777777"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Tours returned onboard</w:t>
            </w:r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C2FA46F" w14:textId="77777777" w:rsidR="003B253F" w:rsidRDefault="003B253F" w:rsidP="00BC6C97"/>
        </w:tc>
      </w:tr>
      <w:tr w:rsidR="003B253F" w14:paraId="377DF5B4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4D9E5E0" w14:textId="77777777"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6549FA9" w14:textId="77777777" w:rsidR="003B253F" w:rsidRDefault="003B253F" w:rsidP="00BC6C97"/>
        </w:tc>
      </w:tr>
      <w:tr w:rsidR="003B253F" w14:paraId="1188ABBA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47D606" w14:textId="77777777"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Two steering motors per rudder</w:t>
            </w:r>
            <w:r w:rsidR="00F7120D">
              <w:t>*</w:t>
            </w:r>
            <w:r w:rsidR="003B253F">
              <w:tab/>
            </w:r>
            <w:r>
              <w:t>on &amp;running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CEAAA01" w14:textId="77777777" w:rsidR="003B253F" w:rsidRDefault="003B253F" w:rsidP="00BC6C97"/>
        </w:tc>
      </w:tr>
      <w:tr w:rsidR="003B253F" w14:paraId="28FFA9CA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30BD5C" w14:textId="77777777"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FDD5481" w14:textId="77777777" w:rsidR="003B253F" w:rsidRDefault="003B253F" w:rsidP="00BC6C97"/>
        </w:tc>
      </w:tr>
    </w:tbl>
    <w:p w14:paraId="73216473" w14:textId="77777777"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14:paraId="75BD427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178736" w14:textId="77777777"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18AB1124" w14:textId="77777777" w:rsidR="00854ECB" w:rsidRDefault="00854ECB" w:rsidP="00BC6C97">
            <w:r>
              <w:t>Time</w:t>
            </w:r>
          </w:p>
        </w:tc>
      </w:tr>
      <w:tr w:rsidR="00854ECB" w14:paraId="760A8F01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AC4F8F" w14:textId="77777777" w:rsidR="00854ECB" w:rsidRDefault="00854ECB" w:rsidP="00301F0C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57509ED" w14:textId="77777777" w:rsidR="00854ECB" w:rsidRDefault="00854ECB" w:rsidP="00BC6C97"/>
        </w:tc>
      </w:tr>
      <w:tr w:rsidR="00854ECB" w14:paraId="1232945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1D0543" w14:textId="77777777" w:rsidR="00854ECB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up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A5FA466" w14:textId="77777777" w:rsidR="00854ECB" w:rsidRDefault="00854ECB" w:rsidP="00BC6C97"/>
        </w:tc>
      </w:tr>
      <w:tr w:rsidR="00854ECB" w14:paraId="5A604899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721C7C" w14:textId="77777777" w:rsidR="00854ECB" w:rsidRPr="001B4CE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Pilot info and card</w:t>
            </w:r>
            <w:r>
              <w:tab/>
              <w:t>exchanged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9BB8814" w14:textId="77777777" w:rsidR="00854ECB" w:rsidRDefault="00854ECB" w:rsidP="00BC6C97"/>
        </w:tc>
      </w:tr>
      <w:tr w:rsidR="00854ECB" w14:paraId="03FBED68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CDED8C" w14:textId="77777777" w:rsidR="00854ECB" w:rsidRDefault="00854ECB" w:rsidP="00B3720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91EF725" w14:textId="77777777" w:rsidR="00854ECB" w:rsidRDefault="00854ECB" w:rsidP="00BC6C97"/>
        </w:tc>
      </w:tr>
      <w:tr w:rsidR="00854ECB" w14:paraId="1F41637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CF73A3" w14:textId="77777777"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Stations</w:t>
            </w:r>
            <w:r w:rsidR="00854ECB">
              <w:tab/>
            </w:r>
            <w:r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B9431A6" w14:textId="77777777" w:rsidR="00854ECB" w:rsidRDefault="00854ECB" w:rsidP="00BC6C97"/>
        </w:tc>
      </w:tr>
      <w:tr w:rsidR="00854ECB" w14:paraId="21A3A6CF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9225AD" w14:textId="77777777" w:rsidR="00854ECB" w:rsidRDefault="00D27A75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Positive report from </w:t>
            </w:r>
            <w:r w:rsidR="00CC5165">
              <w:t xml:space="preserve">Finance </w:t>
            </w:r>
            <w:proofErr w:type="gramStart"/>
            <w:r w:rsidR="00CC5165">
              <w:t>Off./</w:t>
            </w:r>
            <w:proofErr w:type="gramEnd"/>
            <w:r w:rsidR="00CC5165">
              <w:t>Senior Acc.</w:t>
            </w:r>
            <w:r>
              <w:t xml:space="preserve"> (souls onboard, clearance granted)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3BC15F8" w14:textId="77777777" w:rsidR="00854ECB" w:rsidRDefault="00854ECB" w:rsidP="00BC6C97"/>
        </w:tc>
      </w:tr>
      <w:tr w:rsidR="00854ECB" w14:paraId="4EAB0156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431344" w14:textId="77777777"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Staff Captain</w:t>
            </w:r>
            <w:r w:rsidR="00854ECB">
              <w:tab/>
            </w:r>
            <w:r>
              <w:t>receive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0E46D6CC" w14:textId="77777777" w:rsidR="00854ECB" w:rsidRDefault="00854ECB" w:rsidP="00BC6C97"/>
        </w:tc>
      </w:tr>
      <w:tr w:rsidR="00854ECB" w14:paraId="14021773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5F270C" w14:textId="77777777" w:rsidR="00854ECB" w:rsidRDefault="00B8634E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A69B2EE" w14:textId="77777777" w:rsidR="00854ECB" w:rsidRDefault="00854ECB" w:rsidP="00BC6C97"/>
        </w:tc>
      </w:tr>
      <w:tr w:rsidR="00854ECB" w14:paraId="45EFBD43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4A5917" w14:textId="77777777" w:rsidR="00854ECB" w:rsidRDefault="000472BE" w:rsidP="000472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854ECB">
              <w:tab/>
            </w:r>
            <w:r>
              <w:t>requested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24897AE" w14:textId="77777777" w:rsidR="00854ECB" w:rsidRDefault="00854ECB" w:rsidP="00BC6C97"/>
        </w:tc>
      </w:tr>
      <w:tr w:rsidR="000472BE" w14:paraId="2BF02EA8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3C7F05" w14:textId="77777777"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0E1A7D3" w14:textId="77777777" w:rsidR="000472BE" w:rsidRDefault="000472BE" w:rsidP="00BC6C97"/>
        </w:tc>
      </w:tr>
      <w:tr w:rsidR="000472BE" w14:paraId="61DD0B46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3AB72D" w14:textId="77777777"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F921283" w14:textId="77777777" w:rsidR="000472BE" w:rsidRDefault="000472BE" w:rsidP="00BC6C97"/>
        </w:tc>
      </w:tr>
      <w:tr w:rsidR="000472BE" w14:paraId="0EA6B6A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06548B" w14:textId="77777777"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Gangway</w:t>
            </w:r>
            <w:r>
              <w:tab/>
              <w:t>stowed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5E649B7" w14:textId="77777777" w:rsidR="000472BE" w:rsidRDefault="000472BE" w:rsidP="00BC6C97"/>
        </w:tc>
      </w:tr>
      <w:tr w:rsidR="000472BE" w14:paraId="4C96CC3D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B97E28" w14:textId="77777777" w:rsidR="000472BE" w:rsidRDefault="00B3720A" w:rsidP="00B3720A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Pontoons</w:t>
            </w:r>
            <w:r>
              <w:tab/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329906F" w14:textId="77777777" w:rsidR="000472BE" w:rsidRDefault="000472BE" w:rsidP="00BC6C97"/>
        </w:tc>
      </w:tr>
      <w:tr w:rsidR="000472BE" w14:paraId="668A589F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2618CD" w14:textId="77777777" w:rsidR="000472BE" w:rsidRDefault="00B3720A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Shell doors</w:t>
            </w:r>
            <w:r w:rsidR="00CC5165">
              <w:t xml:space="preserve"> for se</w:t>
            </w:r>
            <w:r>
              <w:t>a</w:t>
            </w:r>
            <w:r w:rsidR="00F7120D">
              <w:t>*</w:t>
            </w:r>
            <w:r>
              <w:tab/>
            </w:r>
            <w:r w:rsidR="00F7120D"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09245BD" w14:textId="77777777" w:rsidR="000472BE" w:rsidRDefault="000472BE" w:rsidP="00BC6C97"/>
        </w:tc>
      </w:tr>
      <w:tr w:rsidR="000472BE" w14:paraId="3155D881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76BA5B" w14:textId="77777777" w:rsidR="000472BE" w:rsidRDefault="00B3720A" w:rsidP="009217D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</w:t>
            </w:r>
            <w:r w:rsidR="009217D8">
              <w:t xml:space="preserve"> and sign</w:t>
            </w:r>
            <w:r>
              <w:tab/>
            </w:r>
            <w:r w:rsidR="009217D8">
              <w:t>posted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9D812CB" w14:textId="77777777" w:rsidR="000472BE" w:rsidRDefault="000472BE" w:rsidP="00BC6C97"/>
        </w:tc>
      </w:tr>
      <w:tr w:rsidR="000472BE" w14:paraId="0022C1AA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5F8FC6" w14:textId="77777777" w:rsidR="000472BE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Confirmation from mooring stations that propellers/ thrusters clear</w:t>
            </w:r>
            <w:r>
              <w:tab/>
              <w:t>received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E1B80A2" w14:textId="77777777" w:rsidR="000472BE" w:rsidRDefault="000472BE" w:rsidP="00BC6C97"/>
        </w:tc>
      </w:tr>
      <w:tr w:rsidR="009217D8" w14:paraId="3BB7F88D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6C3F25" w14:textId="77777777" w:rsidR="009217D8" w:rsidRDefault="00CC5165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Starboard PEM</w:t>
            </w:r>
            <w:r w:rsidR="009217D8">
              <w:t xml:space="preserve"> </w:t>
            </w:r>
            <w:r>
              <w:t>running</w:t>
            </w:r>
            <w:r w:rsidR="009217D8">
              <w:t xml:space="preserve"> and </w:t>
            </w:r>
            <w:r w:rsidR="008D745E">
              <w:t xml:space="preserve">on </w:t>
            </w:r>
            <w:r w:rsidR="009217D8">
              <w:t>Bridge Control</w:t>
            </w:r>
            <w:r w:rsidR="009217D8"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3BF449C" w14:textId="77777777" w:rsidR="009217D8" w:rsidRDefault="009217D8" w:rsidP="00BC6C97"/>
        </w:tc>
      </w:tr>
      <w:tr w:rsidR="009217D8" w14:paraId="2706375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C717EF" w14:textId="77777777"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Thrusters running and on 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FEDF614" w14:textId="77777777" w:rsidR="009217D8" w:rsidRDefault="009217D8" w:rsidP="00BC6C97"/>
        </w:tc>
      </w:tr>
      <w:tr w:rsidR="009217D8" w14:paraId="2D7F57BD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857818" w14:textId="77777777"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F5CFDBE" w14:textId="77777777" w:rsidR="009217D8" w:rsidRDefault="009217D8" w:rsidP="00BC6C97"/>
        </w:tc>
      </w:tr>
      <w:tr w:rsidR="00B3720A" w14:paraId="0CC0043D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55AEED" w14:textId="77777777" w:rsidR="00B3720A" w:rsidRDefault="008D745E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Anchors ready to let go</w:t>
            </w:r>
            <w:r>
              <w:tab/>
              <w:t>prepared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7247597" w14:textId="77777777" w:rsidR="00B3720A" w:rsidRDefault="00B3720A" w:rsidP="00BC6C97"/>
        </w:tc>
      </w:tr>
      <w:tr w:rsidR="009217D8" w14:paraId="5641ED31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6F5E98" w14:textId="77777777" w:rsidR="009217D8" w:rsidRDefault="008D745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Active alarms status</w:t>
            </w:r>
            <w:r>
              <w:tab/>
              <w:t>checked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48CBD2A" w14:textId="77777777" w:rsidR="009217D8" w:rsidRDefault="009217D8" w:rsidP="00BC6C97"/>
        </w:tc>
      </w:tr>
      <w:tr w:rsidR="00466E1F" w14:paraId="2E57A20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35513C" w14:textId="77777777" w:rsidR="00466E1F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A7A3BDF" w14:textId="77777777" w:rsidR="00466E1F" w:rsidRDefault="00466E1F" w:rsidP="00BC6C97"/>
        </w:tc>
      </w:tr>
      <w:tr w:rsidR="009217D8" w14:paraId="26217EAD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EF62A5" w14:textId="77777777"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Master assessed risks and considered vessel is in a “G</w:t>
            </w:r>
            <w:r w:rsidR="00F7120D">
              <w:t>O</w:t>
            </w:r>
            <w:r>
              <w:t xml:space="preserve"> </w:t>
            </w:r>
            <w:proofErr w:type="gramStart"/>
            <w:r>
              <w:t>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proofErr w:type="gramEnd"/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4A8430F" w14:textId="77777777" w:rsidR="009217D8" w:rsidRDefault="009217D8" w:rsidP="00BC6C97"/>
        </w:tc>
      </w:tr>
      <w:tr w:rsidR="00B42E66" w14:paraId="32C8640D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057FB9" w14:textId="77777777"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6401C3FB" w14:textId="77777777" w:rsidR="00B42E66" w:rsidRDefault="00B42E66" w:rsidP="00BC6C97"/>
        </w:tc>
      </w:tr>
      <w:tr w:rsidR="009217D8" w14:paraId="31A18D5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B327D4" w14:textId="77777777"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Master’s departure broadcast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00BD971" w14:textId="77777777" w:rsidR="009217D8" w:rsidRDefault="009217D8" w:rsidP="00BC6C97"/>
        </w:tc>
      </w:tr>
      <w:tr w:rsidR="009217D8" w14:paraId="0BBA343F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B7C215" w14:textId="77777777"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disembarkation arrangements</w:t>
            </w:r>
            <w:r>
              <w:tab/>
              <w:t>in place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D9D6F0E" w14:textId="77777777" w:rsidR="009217D8" w:rsidRDefault="009217D8" w:rsidP="00BC6C97"/>
        </w:tc>
      </w:tr>
      <w:tr w:rsidR="009217D8" w14:paraId="4B6ED161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73054B" w14:textId="77777777"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49ECEC3" w14:textId="77777777" w:rsidR="009217D8" w:rsidRDefault="009217D8" w:rsidP="00BC6C97"/>
        </w:tc>
      </w:tr>
    </w:tbl>
    <w:p w14:paraId="7563409A" w14:textId="77777777"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14:paraId="7643AEE1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B24BAD" w14:textId="77777777"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020E363F" w14:textId="77777777" w:rsidR="00466E1F" w:rsidRDefault="00466E1F" w:rsidP="008A04ED">
            <w:r>
              <w:t>Time</w:t>
            </w:r>
          </w:p>
        </w:tc>
      </w:tr>
      <w:tr w:rsidR="00466E1F" w14:paraId="4DF392DD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98DD16" w14:textId="77777777"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C665C67" w14:textId="77777777" w:rsidR="00466E1F" w:rsidRDefault="00466E1F" w:rsidP="008A04ED"/>
        </w:tc>
      </w:tr>
      <w:tr w:rsidR="00466E1F" w14:paraId="551D88D2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61203" w14:textId="77777777" w:rsidR="00466E1F" w:rsidRPr="001B4CEF" w:rsidRDefault="00466E1F" w:rsidP="00E614D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Pilot </w:t>
            </w:r>
            <w:r w:rsidR="00E614DA">
              <w:t>away and flags</w:t>
            </w:r>
            <w:r>
              <w:tab/>
            </w:r>
            <w:r w:rsidR="00E614DA">
              <w:t>lower</w:t>
            </w:r>
            <w:r>
              <w:t>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4FDBBE1" w14:textId="77777777" w:rsidR="00466E1F" w:rsidRDefault="00466E1F" w:rsidP="008A04ED"/>
        </w:tc>
      </w:tr>
      <w:tr w:rsidR="00466E1F" w14:paraId="60FAD4CB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916B136" w14:textId="77777777" w:rsidR="00466E1F" w:rsidRDefault="00E614DA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699450D" w14:textId="77777777" w:rsidR="00466E1F" w:rsidRDefault="00466E1F" w:rsidP="008A04ED"/>
        </w:tc>
      </w:tr>
      <w:tr w:rsidR="00466E1F" w14:paraId="13FB67B1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C25E1E" w14:textId="77777777" w:rsidR="00466E1F" w:rsidRDefault="00E614D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and Aft </w:t>
            </w:r>
            <w:r w:rsidR="00466E1F">
              <w:t>s</w:t>
            </w:r>
            <w:r>
              <w:t>tations</w:t>
            </w:r>
            <w:r w:rsidR="00466E1F">
              <w:tab/>
            </w:r>
            <w:r w:rsidR="00A82812">
              <w:t>released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8A16DBA" w14:textId="77777777" w:rsidR="00466E1F" w:rsidRDefault="00466E1F" w:rsidP="008A04ED"/>
        </w:tc>
      </w:tr>
      <w:tr w:rsidR="00466E1F" w14:paraId="13ABD93D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C5B317" w14:textId="77777777" w:rsidR="00466E1F" w:rsidRDefault="00A82812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 xml:space="preserve">done 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1743F43" w14:textId="77777777" w:rsidR="00466E1F" w:rsidRDefault="00466E1F" w:rsidP="008A04ED"/>
        </w:tc>
      </w:tr>
      <w:tr w:rsidR="00466E1F" w14:paraId="59E5905D" w14:textId="77777777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2B9C237" w14:textId="77777777"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 Passage</w:t>
            </w:r>
            <w:r w:rsidR="00466E1F">
              <w:tab/>
            </w:r>
            <w:r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14:paraId="6B5C95A3" w14:textId="77777777" w:rsidR="00466E1F" w:rsidRDefault="00466E1F" w:rsidP="008A04ED"/>
        </w:tc>
      </w:tr>
      <w:tr w:rsidR="00466E1F" w14:paraId="19242ADB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E02D41" w14:textId="77777777"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134FEE9" w14:textId="77777777" w:rsidR="00466E1F" w:rsidRDefault="00466E1F" w:rsidP="008A04ED"/>
        </w:tc>
      </w:tr>
      <w:tr w:rsidR="00466E1F" w14:paraId="6F541181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8CD0ED" w14:textId="77777777" w:rsidR="00466E1F" w:rsidRDefault="00CC5165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Track </w:t>
            </w:r>
            <w:r w:rsidR="00A82812">
              <w:t>pilot</w:t>
            </w:r>
            <w:r w:rsidR="00466E1F">
              <w:tab/>
            </w:r>
            <w:r w:rsidR="00A82812">
              <w:t>engag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437E4E0" w14:textId="77777777" w:rsidR="00466E1F" w:rsidRDefault="00466E1F" w:rsidP="008A04ED"/>
        </w:tc>
      </w:tr>
      <w:tr w:rsidR="00466E1F" w14:paraId="26B353FD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30818B" w14:textId="77777777"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Green Condition announced and sign</w:t>
            </w:r>
            <w:r w:rsidR="00466E1F">
              <w:tab/>
            </w:r>
            <w:r>
              <w:t>pos</w:t>
            </w:r>
            <w:r w:rsidR="00466E1F">
              <w:t>ted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6AE678C0" w14:textId="77777777" w:rsidR="00466E1F" w:rsidRDefault="00466E1F" w:rsidP="008A04ED"/>
        </w:tc>
      </w:tr>
    </w:tbl>
    <w:p w14:paraId="48A9DCAA" w14:textId="77777777" w:rsidR="00935B12" w:rsidRDefault="00935B12" w:rsidP="00BF5C70"/>
    <w:p w14:paraId="378331BC" w14:textId="77777777" w:rsidR="00A82812" w:rsidRDefault="00A82812" w:rsidP="00BF5C70">
      <w:r>
        <w:t>Comments:</w:t>
      </w:r>
    </w:p>
    <w:p w14:paraId="3F17DA2E" w14:textId="77777777"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14:paraId="2A620C14" w14:textId="77777777" w:rsidTr="00A82812">
        <w:trPr>
          <w:trHeight w:val="2613"/>
        </w:trPr>
        <w:tc>
          <w:tcPr>
            <w:tcW w:w="9243" w:type="dxa"/>
          </w:tcPr>
          <w:p w14:paraId="1119EB3C" w14:textId="77777777" w:rsidR="00A82812" w:rsidRDefault="00A82812" w:rsidP="00BF5C70"/>
        </w:tc>
      </w:tr>
    </w:tbl>
    <w:p w14:paraId="0E762659" w14:textId="77777777" w:rsidR="00A82812" w:rsidRDefault="00A82812" w:rsidP="00BF5C70"/>
    <w:p w14:paraId="65A9D7F5" w14:textId="77777777" w:rsidR="00466E1F" w:rsidRDefault="00466E1F" w:rsidP="00BF5C70"/>
    <w:p w14:paraId="3FCEB19D" w14:textId="77777777" w:rsidR="00466E1F" w:rsidRDefault="00466E1F" w:rsidP="00BF5C70"/>
    <w:p w14:paraId="7780A52E" w14:textId="77777777" w:rsidR="00466E1F" w:rsidRDefault="00466E1F" w:rsidP="00BF5C70"/>
    <w:p w14:paraId="1D4DCB0D" w14:textId="77777777"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B67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360D5" w14:textId="77777777" w:rsidR="004F2ADB" w:rsidRDefault="004F2ADB" w:rsidP="003A4324">
      <w:r>
        <w:separator/>
      </w:r>
    </w:p>
  </w:endnote>
  <w:endnote w:type="continuationSeparator" w:id="0">
    <w:p w14:paraId="5776A1C5" w14:textId="77777777" w:rsidR="004F2ADB" w:rsidRDefault="004F2ADB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3DB443B3" w14:textId="77777777" w:rsidTr="000C5A31">
      <w:tc>
        <w:tcPr>
          <w:tcW w:w="567" w:type="dxa"/>
          <w:shd w:val="clear" w:color="auto" w:fill="auto"/>
        </w:tcPr>
        <w:p w14:paraId="317C049C" w14:textId="77777777"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7DC9B1BB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4796121A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C539B2" w:rsidRPr="00E87953" w14:paraId="137BA10D" w14:textId="77777777" w:rsidTr="0016234B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5C5D1367" w14:textId="757BAAA9" w:rsidR="00C539B2" w:rsidRPr="00E87953" w:rsidRDefault="00C539B2" w:rsidP="002A72B0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272617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79BE4575" w14:textId="77777777" w:rsidR="00C539B2" w:rsidRPr="00E87953" w:rsidRDefault="00C539B2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2A72B0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14:paraId="08DE39D5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D4624" w14:textId="77777777" w:rsidR="004F2ADB" w:rsidRDefault="004F2ADB" w:rsidP="003A4324">
      <w:r>
        <w:separator/>
      </w:r>
    </w:p>
  </w:footnote>
  <w:footnote w:type="continuationSeparator" w:id="0">
    <w:p w14:paraId="2558C1E6" w14:textId="77777777" w:rsidR="004F2ADB" w:rsidRDefault="004F2ADB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14:paraId="45AFBCA3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04990933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7E029F8C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01E49FF2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14:paraId="535E2AE4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279E7E10" w14:textId="77777777" w:rsidR="00A56BF5" w:rsidRPr="00B80966" w:rsidRDefault="003E5A45" w:rsidP="000C466E">
          <w:pPr>
            <w:pStyle w:val="SectionHeading"/>
          </w:pPr>
          <w:r>
            <w:t>saf24</w:t>
          </w:r>
          <w:r w:rsidR="00C539B2">
            <w:t xml:space="preserve"> (Silver M</w:t>
          </w:r>
          <w:r w:rsidR="000C466E">
            <w:t>OON</w:t>
          </w:r>
          <w:r w:rsidR="00C539B2">
            <w:t>)</w:t>
          </w:r>
          <w:r>
            <w:t xml:space="preserve"> – bridge departure checklist</w:t>
          </w:r>
        </w:p>
      </w:tc>
      <w:tc>
        <w:tcPr>
          <w:tcW w:w="681" w:type="pct"/>
          <w:shd w:val="clear" w:color="auto" w:fill="00A99D"/>
          <w:vAlign w:val="center"/>
        </w:tcPr>
        <w:p w14:paraId="065704C2" w14:textId="77777777" w:rsidR="00A56BF5" w:rsidRPr="00B80966" w:rsidRDefault="00A56BF5" w:rsidP="006C376E">
          <w:pPr>
            <w:pStyle w:val="SectionHeading"/>
          </w:pPr>
        </w:p>
      </w:tc>
    </w:tr>
  </w:tbl>
  <w:p w14:paraId="5EA0514E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466E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03996"/>
    <w:rsid w:val="00215052"/>
    <w:rsid w:val="002164DA"/>
    <w:rsid w:val="002179E4"/>
    <w:rsid w:val="00251089"/>
    <w:rsid w:val="00261214"/>
    <w:rsid w:val="00272617"/>
    <w:rsid w:val="00275767"/>
    <w:rsid w:val="00277AED"/>
    <w:rsid w:val="002801B0"/>
    <w:rsid w:val="00290DE1"/>
    <w:rsid w:val="00293869"/>
    <w:rsid w:val="00294C19"/>
    <w:rsid w:val="002A3C77"/>
    <w:rsid w:val="002A5CB0"/>
    <w:rsid w:val="002A72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1E91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4F2ADB"/>
    <w:rsid w:val="00526D6C"/>
    <w:rsid w:val="00533589"/>
    <w:rsid w:val="00553270"/>
    <w:rsid w:val="005B1576"/>
    <w:rsid w:val="005B4B19"/>
    <w:rsid w:val="005D1F7E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A0986"/>
    <w:rsid w:val="006B5779"/>
    <w:rsid w:val="006C376E"/>
    <w:rsid w:val="006C681C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39B2"/>
    <w:rsid w:val="00C572C9"/>
    <w:rsid w:val="00C649A9"/>
    <w:rsid w:val="00C863D5"/>
    <w:rsid w:val="00C87BE3"/>
    <w:rsid w:val="00C90495"/>
    <w:rsid w:val="00CC40E8"/>
    <w:rsid w:val="00CC5165"/>
    <w:rsid w:val="00CD02AA"/>
    <w:rsid w:val="00CD1042"/>
    <w:rsid w:val="00CD1D2E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CAEF71"/>
  <w15:docId w15:val="{46782636-F533-407C-8F6E-0A940EB8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35D84-30D9-4CA8-B5C9-08402B18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80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7</cp:revision>
  <cp:lastPrinted>2014-06-17T18:34:00Z</cp:lastPrinted>
  <dcterms:created xsi:type="dcterms:W3CDTF">2018-03-21T12:08:00Z</dcterms:created>
  <dcterms:modified xsi:type="dcterms:W3CDTF">2021-02-22T14:17:00Z</dcterms:modified>
</cp:coreProperties>
</file>