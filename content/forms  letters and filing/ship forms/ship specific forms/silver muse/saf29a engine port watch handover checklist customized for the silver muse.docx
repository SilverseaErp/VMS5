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421" w:rsidRDefault="00E14421" w:rsidP="00E14421">
      <w:pPr>
        <w:pStyle w:val="ListFooter"/>
        <w:jc w:val="left"/>
        <w:rPr>
          <w:lang w:val="en-US"/>
        </w:rPr>
      </w:pPr>
      <w:bookmarkStart w:id="0" w:name="_GoBack"/>
      <w:bookmarkEnd w:id="0"/>
      <w:r>
        <w:rPr>
          <w:lang w:val="en-US"/>
        </w:rPr>
        <w:t>Date:</w:t>
      </w:r>
      <w:r>
        <w:rPr>
          <w:lang w:val="en-US"/>
        </w:rPr>
        <w:tab/>
      </w:r>
      <w:r>
        <w:rPr>
          <w:lang w:val="en-US"/>
        </w:rPr>
        <w:tab/>
      </w:r>
      <w:r w:rsidR="00054CD7">
        <w:rPr>
          <w:lang w:val="en-US"/>
        </w:rPr>
        <w:tab/>
      </w:r>
      <w:r>
        <w:rPr>
          <w:lang w:val="en-US"/>
        </w:rPr>
        <w:t>Time:</w:t>
      </w:r>
      <w:r>
        <w:rPr>
          <w:lang w:val="en-US"/>
        </w:rPr>
        <w:tab/>
      </w:r>
      <w:r>
        <w:rPr>
          <w:lang w:val="en-US"/>
        </w:rPr>
        <w:tab/>
      </w:r>
      <w:r w:rsidR="007A0BD2">
        <w:rPr>
          <w:lang w:val="en-US"/>
        </w:rPr>
        <w:tab/>
      </w:r>
      <w:r w:rsidR="007A0BD2">
        <w:rPr>
          <w:lang w:val="en-US"/>
        </w:rPr>
        <w:tab/>
      </w:r>
      <w:r w:rsidR="00054CD7">
        <w:rPr>
          <w:lang w:val="en-US"/>
        </w:rPr>
        <w:t>Port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E614DA" w:rsidRDefault="00E614DA" w:rsidP="00E614DA">
      <w:pPr>
        <w:pStyle w:val="Caution"/>
        <w:rPr>
          <w:lang w:val="en-US"/>
        </w:rPr>
      </w:pPr>
      <w:r w:rsidRPr="00E614DA">
        <w:rPr>
          <w:b/>
          <w:lang w:val="en-US"/>
        </w:rPr>
        <w:t>Caution:</w:t>
      </w:r>
      <w:r>
        <w:rPr>
          <w:lang w:val="en-US"/>
        </w:rPr>
        <w:tab/>
      </w:r>
      <w:r w:rsidR="007F6FAD" w:rsidRPr="007F6FAD">
        <w:t xml:space="preserve">Should the relieving </w:t>
      </w:r>
      <w:r w:rsidR="005825F9">
        <w:t>E</w:t>
      </w:r>
      <w:r w:rsidR="007F6FAD">
        <w:t>OOW</w:t>
      </w:r>
      <w:r w:rsidR="007F6FAD" w:rsidRPr="007F6FAD">
        <w:t xml:space="preserve"> consider the vessel to be in danger, he may refuse to take over the watch until the </w:t>
      </w:r>
      <w:r w:rsidR="005825F9">
        <w:t>Ch. Engineer</w:t>
      </w:r>
      <w:r w:rsidR="007F6FAD" w:rsidRPr="007F6FAD">
        <w:t xml:space="preserve"> has been advised and his instructions are received.  The </w:t>
      </w:r>
      <w:r w:rsidR="007F6FAD">
        <w:t xml:space="preserve">handing over </w:t>
      </w:r>
      <w:r w:rsidR="005825F9">
        <w:t>E</w:t>
      </w:r>
      <w:r w:rsidR="007F6FAD">
        <w:t xml:space="preserve">OOW </w:t>
      </w:r>
      <w:r w:rsidR="007F6FAD" w:rsidRPr="007F6FAD">
        <w:t xml:space="preserve">should not hand over the watch to the relieving </w:t>
      </w:r>
      <w:r w:rsidR="005825F9">
        <w:t>E</w:t>
      </w:r>
      <w:r w:rsidR="007F6FAD">
        <w:t>OOW</w:t>
      </w:r>
      <w:r w:rsidR="007F6FAD" w:rsidRPr="007F6FAD">
        <w:t xml:space="preserve"> if he has reason to believe that the latter is not capable of carrying out his duties effectively, in which case he should notify the </w:t>
      </w:r>
      <w:r w:rsidR="005825F9">
        <w:t>Ch. Engineer</w:t>
      </w:r>
    </w:p>
    <w:p w:rsidR="003E5A45" w:rsidRDefault="00C6127E" w:rsidP="003E5A45">
      <w:pPr>
        <w:pStyle w:val="ListHeading"/>
        <w:rPr>
          <w:szCs w:val="36"/>
        </w:rPr>
      </w:pPr>
      <w:r>
        <w:rPr>
          <w:szCs w:val="36"/>
        </w:rPr>
        <w:t>Port</w:t>
      </w:r>
      <w:r w:rsidR="00E14421">
        <w:rPr>
          <w:szCs w:val="36"/>
        </w:rPr>
        <w:t xml:space="preserve"> watch handover checks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38"/>
        <w:gridCol w:w="4407"/>
      </w:tblGrid>
      <w:tr w:rsidR="007871F5" w:rsidTr="00D214B6">
        <w:trPr>
          <w:trHeight w:val="27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7871F5" w:rsidP="000C55C3">
            <w:pPr>
              <w:jc w:val="right"/>
            </w:pPr>
            <w:r w:rsidRPr="00593B6D">
              <w:rPr>
                <w:sz w:val="20"/>
              </w:rPr>
              <w:sym w:font="Webdings" w:char="F061"/>
            </w:r>
          </w:p>
        </w:tc>
        <w:tc>
          <w:tcPr>
            <w:tcW w:w="4407" w:type="dxa"/>
          </w:tcPr>
          <w:p w:rsidR="007871F5" w:rsidRPr="00593B6D" w:rsidRDefault="007871F5" w:rsidP="00E14421">
            <w:pPr>
              <w:jc w:val="center"/>
              <w:rPr>
                <w:sz w:val="20"/>
              </w:rPr>
            </w:pPr>
            <w:r w:rsidRPr="00593B6D">
              <w:rPr>
                <w:sz w:val="20"/>
              </w:rPr>
              <w:t>Remarks</w:t>
            </w:r>
          </w:p>
        </w:tc>
      </w:tr>
      <w:tr w:rsidR="007871F5" w:rsidTr="00ED1FAB">
        <w:trPr>
          <w:trHeight w:val="341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FE1C8A" w:rsidP="00054CD7">
            <w:pPr>
              <w:pStyle w:val="FirstLevel"/>
              <w:tabs>
                <w:tab w:val="clear" w:pos="9106"/>
                <w:tab w:val="right" w:leader="dot" w:pos="5040"/>
              </w:tabs>
              <w:ind w:left="518" w:right="-18" w:hanging="403"/>
            </w:pPr>
            <w:r>
              <w:t>Ch. Eng</w:t>
            </w:r>
            <w:r w:rsidR="00054CD7">
              <w:t>.</w:t>
            </w:r>
            <w:r w:rsidR="007871F5" w:rsidRPr="00D66303">
              <w:t xml:space="preserve">’s standing </w:t>
            </w:r>
            <w:r w:rsidR="00054CD7">
              <w:t xml:space="preserve">and any special </w:t>
            </w:r>
            <w:r w:rsidR="007871F5" w:rsidRPr="00D66303">
              <w:t>orders</w:t>
            </w:r>
            <w:r w:rsidR="007871F5">
              <w:tab/>
              <w:t>briefed</w:t>
            </w:r>
            <w:r w:rsidR="007871F5">
              <w:sym w:font="Webdings" w:char="F063"/>
            </w:r>
          </w:p>
        </w:tc>
        <w:tc>
          <w:tcPr>
            <w:tcW w:w="4407" w:type="dxa"/>
          </w:tcPr>
          <w:p w:rsidR="007871F5" w:rsidRPr="00676AC5" w:rsidRDefault="00676AC5" w:rsidP="00BF5C70">
            <w:pPr>
              <w:rPr>
                <w:color w:val="FF0000"/>
              </w:rPr>
            </w:pPr>
            <w:r w:rsidRPr="00676AC5">
              <w:rPr>
                <w:color w:val="FF0000"/>
              </w:rPr>
              <w:t>Follow the Chief Engineer Standing Orders</w:t>
            </w:r>
          </w:p>
        </w:tc>
      </w:tr>
      <w:tr w:rsidR="007871F5" w:rsidTr="00D214B6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FE1C8A" w:rsidP="00ED1FAB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ED1FAB">
              <w:rPr>
                <w:color w:val="FF0000"/>
              </w:rPr>
              <w:t xml:space="preserve">Status of </w:t>
            </w:r>
            <w:r w:rsidR="00ED1FAB" w:rsidRPr="00ED1FAB">
              <w:rPr>
                <w:color w:val="FF0000"/>
              </w:rPr>
              <w:t>P.E.M.</w:t>
            </w:r>
            <w:r>
              <w:tab/>
              <w:t>infor</w:t>
            </w:r>
            <w:r w:rsidR="007871F5">
              <w:t>med</w:t>
            </w:r>
            <w:r w:rsidR="007871F5">
              <w:sym w:font="Webdings" w:char="F063"/>
            </w:r>
          </w:p>
        </w:tc>
        <w:tc>
          <w:tcPr>
            <w:tcW w:w="4407" w:type="dxa"/>
          </w:tcPr>
          <w:p w:rsidR="007871F5" w:rsidRDefault="00345062" w:rsidP="00FE1C8A">
            <w:r w:rsidRPr="00345062">
              <w:rPr>
                <w:color w:val="FF0000"/>
              </w:rPr>
              <w:t xml:space="preserve">Secured </w:t>
            </w:r>
            <w:r w:rsidRPr="00345062">
              <w:rPr>
                <w:color w:val="FF0000"/>
              </w:rPr>
              <w:sym w:font="Webdings" w:char="F063"/>
            </w:r>
            <w:r w:rsidRPr="00345062">
              <w:rPr>
                <w:color w:val="FF0000"/>
              </w:rPr>
              <w:t xml:space="preserve"> St.by </w:t>
            </w:r>
            <w:r w:rsidRPr="00345062">
              <w:rPr>
                <w:color w:val="FF0000"/>
              </w:rPr>
              <w:sym w:font="Webdings" w:char="F063"/>
            </w:r>
          </w:p>
        </w:tc>
      </w:tr>
      <w:tr w:rsidR="007871F5" w:rsidTr="00D214B6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FE1C8A" w:rsidP="00771A5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Status of Engine Telegraphs</w:t>
            </w:r>
            <w:r w:rsidR="007871F5">
              <w:tab/>
            </w:r>
            <w:r w:rsidR="00771A50">
              <w:t>verified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</w:tcPr>
          <w:p w:rsidR="007871F5" w:rsidRDefault="00FE1C8A" w:rsidP="00FE1C8A">
            <w:r>
              <w:t>Telegraph levers in-line</w:t>
            </w:r>
            <w:r>
              <w:sym w:font="Webdings" w:char="F063"/>
            </w:r>
          </w:p>
        </w:tc>
      </w:tr>
      <w:tr w:rsidR="007871F5" w:rsidTr="00D214B6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FE1C8A" w:rsidP="00FE1C8A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C00537">
              <w:rPr>
                <w:color w:val="FF0000"/>
              </w:rPr>
              <w:t>Status of Diesel Generators</w:t>
            </w:r>
            <w:r w:rsidR="00676AC5" w:rsidRPr="00C00537">
              <w:rPr>
                <w:color w:val="FF0000"/>
              </w:rPr>
              <w:t xml:space="preserve"> in service</w:t>
            </w:r>
            <w:r w:rsidR="007871F5">
              <w:tab/>
            </w:r>
            <w:r>
              <w:t>inform</w:t>
            </w:r>
            <w:r w:rsidR="007871F5">
              <w:t>ed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7871F5" w:rsidRPr="00ED1FAB" w:rsidRDefault="00C00537" w:rsidP="00C00537">
            <w:pPr>
              <w:rPr>
                <w:color w:val="FF0000"/>
              </w:rPr>
            </w:pPr>
            <w:r w:rsidRPr="00ED1FAB">
              <w:rPr>
                <w:color w:val="FF0000"/>
              </w:rPr>
              <w:t xml:space="preserve">DG 1 </w:t>
            </w:r>
            <w:r w:rsidR="00FE1C8A" w:rsidRPr="00ED1FAB">
              <w:rPr>
                <w:color w:val="FF0000"/>
              </w:rPr>
              <w:sym w:font="Webdings" w:char="F063"/>
            </w:r>
            <w:r w:rsidR="00FE1C8A" w:rsidRPr="00ED1FAB">
              <w:rPr>
                <w:color w:val="FF0000"/>
              </w:rPr>
              <w:t xml:space="preserve">  </w:t>
            </w:r>
            <w:r w:rsidRPr="00ED1FAB">
              <w:rPr>
                <w:color w:val="FF0000"/>
              </w:rPr>
              <w:t xml:space="preserve">DG 2 </w:t>
            </w:r>
            <w:r w:rsidR="00FE1C8A" w:rsidRPr="00ED1FAB">
              <w:rPr>
                <w:color w:val="FF0000"/>
              </w:rPr>
              <w:sym w:font="Webdings" w:char="F063"/>
            </w:r>
            <w:r w:rsidR="00FE1C8A" w:rsidRPr="00ED1FAB">
              <w:rPr>
                <w:color w:val="FF0000"/>
              </w:rPr>
              <w:t xml:space="preserve"> </w:t>
            </w:r>
            <w:r w:rsidRPr="00ED1FAB">
              <w:rPr>
                <w:color w:val="FF0000"/>
              </w:rPr>
              <w:t>DG 3</w:t>
            </w:r>
            <w:r w:rsidR="00FE1C8A" w:rsidRPr="00ED1FAB">
              <w:rPr>
                <w:color w:val="FF0000"/>
              </w:rPr>
              <w:t xml:space="preserve"> </w:t>
            </w:r>
            <w:r w:rsidRPr="00ED1FAB">
              <w:rPr>
                <w:color w:val="FF0000"/>
              </w:rPr>
              <w:sym w:font="Webdings" w:char="F063"/>
            </w:r>
            <w:r w:rsidRPr="00ED1FAB">
              <w:rPr>
                <w:color w:val="FF0000"/>
              </w:rPr>
              <w:t xml:space="preserve"> DG 4  </w:t>
            </w:r>
            <w:r w:rsidRPr="00ED1FAB">
              <w:rPr>
                <w:color w:val="FF0000"/>
              </w:rPr>
              <w:sym w:font="Webdings" w:char="F063"/>
            </w:r>
            <w:r w:rsidR="00583683">
              <w:rPr>
                <w:color w:val="FF0000"/>
              </w:rPr>
              <w:t xml:space="preserve"> in service</w:t>
            </w:r>
          </w:p>
        </w:tc>
      </w:tr>
      <w:tr w:rsidR="007871F5" w:rsidTr="00D214B6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771A50" w:rsidP="00771A5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S</w:t>
            </w:r>
            <w:r w:rsidR="007871F5">
              <w:t>tatus</w:t>
            </w:r>
            <w:r>
              <w:t xml:space="preserve"> of Boiler</w:t>
            </w:r>
            <w:r w:rsidR="007871F5">
              <w:tab/>
            </w:r>
            <w:r>
              <w:t>inform</w:t>
            </w:r>
            <w:r w:rsidR="007871F5">
              <w:t>ed</w:t>
            </w:r>
            <w:r w:rsidR="007871F5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7871F5" w:rsidRPr="00ED1FAB" w:rsidRDefault="00C00537" w:rsidP="00C00537">
            <w:pPr>
              <w:rPr>
                <w:color w:val="FF0000"/>
              </w:rPr>
            </w:pPr>
            <w:r w:rsidRPr="00ED1FAB">
              <w:rPr>
                <w:color w:val="FF0000"/>
              </w:rPr>
              <w:t xml:space="preserve">FWD </w:t>
            </w:r>
            <w:r w:rsidR="00771A50" w:rsidRPr="00ED1FAB">
              <w:rPr>
                <w:color w:val="FF0000"/>
              </w:rPr>
              <w:sym w:font="Webdings" w:char="F063"/>
            </w:r>
            <w:r w:rsidR="00771A50" w:rsidRPr="00ED1FAB">
              <w:rPr>
                <w:color w:val="FF0000"/>
              </w:rPr>
              <w:t xml:space="preserve">  </w:t>
            </w:r>
            <w:r w:rsidRPr="00ED1FAB">
              <w:rPr>
                <w:color w:val="FF0000"/>
              </w:rPr>
              <w:t xml:space="preserve">AFT </w:t>
            </w:r>
            <w:r w:rsidR="00771A50" w:rsidRPr="00ED1FAB">
              <w:rPr>
                <w:color w:val="FF0000"/>
              </w:rPr>
              <w:sym w:font="Webdings" w:char="F063"/>
            </w:r>
            <w:r w:rsidR="00771A50" w:rsidRPr="00ED1FAB">
              <w:rPr>
                <w:color w:val="FF0000"/>
              </w:rPr>
              <w:t xml:space="preserve"> in service</w:t>
            </w:r>
          </w:p>
        </w:tc>
      </w:tr>
      <w:tr w:rsidR="007871F5" w:rsidTr="00D214B6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771A50" w:rsidP="00054CD7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 xml:space="preserve">Status of </w:t>
            </w:r>
            <w:r w:rsidR="00054CD7">
              <w:t>shell doors</w:t>
            </w:r>
            <w:r>
              <w:tab/>
            </w:r>
            <w:r w:rsidR="007871F5">
              <w:t>informed</w:t>
            </w:r>
            <w:r w:rsidR="007871F5">
              <w:sym w:font="Webdings" w:char="F063"/>
            </w:r>
          </w:p>
        </w:tc>
        <w:tc>
          <w:tcPr>
            <w:tcW w:w="4407" w:type="dxa"/>
          </w:tcPr>
          <w:p w:rsidR="007871F5" w:rsidRDefault="00771A50" w:rsidP="00BF5C70">
            <w:r>
              <w:t>open</w:t>
            </w:r>
            <w:r>
              <w:sym w:font="Webdings" w:char="F063"/>
            </w:r>
            <w:r>
              <w:t xml:space="preserve">     closed</w:t>
            </w:r>
            <w:r>
              <w:sym w:font="Webdings" w:char="F063"/>
            </w:r>
          </w:p>
        </w:tc>
      </w:tr>
      <w:tr w:rsidR="007871F5" w:rsidTr="00D214B6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7871F5" w:rsidP="00054CD7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 xml:space="preserve">Status of </w:t>
            </w:r>
            <w:r w:rsidR="00054CD7">
              <w:t>bunkering</w:t>
            </w:r>
            <w:r>
              <w:tab/>
            </w:r>
            <w:r w:rsidR="00771A50">
              <w:t>informed</w:t>
            </w:r>
            <w:r>
              <w:sym w:font="Webdings" w:char="F063"/>
            </w:r>
            <w:r>
              <w:t xml:space="preserve"> </w:t>
            </w:r>
          </w:p>
        </w:tc>
        <w:tc>
          <w:tcPr>
            <w:tcW w:w="4407" w:type="dxa"/>
          </w:tcPr>
          <w:p w:rsidR="007871F5" w:rsidRDefault="00054CD7" w:rsidP="00BF5C70">
            <w:r>
              <w:t>FO:</w:t>
            </w:r>
          </w:p>
          <w:p w:rsidR="00054CD7" w:rsidRDefault="00054CD7" w:rsidP="00BF5C70">
            <w:r>
              <w:t>DO:</w:t>
            </w:r>
          </w:p>
          <w:p w:rsidR="00054CD7" w:rsidRDefault="00054CD7" w:rsidP="00054CD7">
            <w:r>
              <w:t>FW:</w:t>
            </w:r>
          </w:p>
        </w:tc>
      </w:tr>
      <w:tr w:rsidR="000C5C08" w:rsidTr="00D214B6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0C5C08" w:rsidRDefault="000C5C08" w:rsidP="00054CD7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 xml:space="preserve">Status of </w:t>
            </w:r>
            <w:r w:rsidR="00054CD7">
              <w:t>waste water offloading</w:t>
            </w:r>
            <w:r>
              <w:tab/>
              <w:t>informed</w:t>
            </w:r>
            <w:r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054CD7" w:rsidRDefault="00054CD7" w:rsidP="00054CD7">
            <w:r>
              <w:t>Grey water:</w:t>
            </w:r>
          </w:p>
          <w:p w:rsidR="000C5C08" w:rsidRDefault="00054CD7" w:rsidP="00054CD7">
            <w:r>
              <w:t>Black water:</w:t>
            </w:r>
          </w:p>
        </w:tc>
      </w:tr>
      <w:tr w:rsidR="007871F5" w:rsidTr="00D214B6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7871F5" w:rsidP="00054CD7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 xml:space="preserve">Status of </w:t>
            </w:r>
            <w:r w:rsidR="00054CD7">
              <w:t>oily waste offloading</w:t>
            </w:r>
            <w:r>
              <w:tab/>
              <w:t>informed</w:t>
            </w:r>
            <w:r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054CD7" w:rsidRDefault="00054CD7" w:rsidP="00054CD7">
            <w:r>
              <w:t>Bilge water:</w:t>
            </w:r>
          </w:p>
          <w:p w:rsidR="00771A50" w:rsidRDefault="00054CD7" w:rsidP="00054CD7">
            <w:r>
              <w:t>Sludge:</w:t>
            </w:r>
          </w:p>
        </w:tc>
      </w:tr>
      <w:tr w:rsidR="007871F5" w:rsidTr="00D214B6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7871F5" w:rsidP="00771A5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130335">
              <w:t>St</w:t>
            </w:r>
            <w:r w:rsidR="00771A50">
              <w:t>at</w:t>
            </w:r>
            <w:r w:rsidRPr="00130335">
              <w:t>us</w:t>
            </w:r>
            <w:r w:rsidR="00771A50">
              <w:t xml:space="preserve"> of ballast operations</w:t>
            </w:r>
            <w:r>
              <w:tab/>
            </w:r>
            <w:r w:rsidR="00771A50">
              <w:t>inform</w:t>
            </w:r>
            <w:r>
              <w:t>ed</w:t>
            </w:r>
            <w:r>
              <w:sym w:font="Webdings" w:char="F063"/>
            </w:r>
            <w:r>
              <w:t xml:space="preserve"> </w:t>
            </w:r>
          </w:p>
        </w:tc>
        <w:tc>
          <w:tcPr>
            <w:tcW w:w="4407" w:type="dxa"/>
          </w:tcPr>
          <w:p w:rsidR="007871F5" w:rsidRDefault="007871F5" w:rsidP="00DA1E56"/>
        </w:tc>
      </w:tr>
      <w:tr w:rsidR="007871F5" w:rsidTr="00D214B6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Default="00E15F42" w:rsidP="00E15F42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Hot works</w:t>
            </w:r>
            <w:r w:rsidR="00054CD7">
              <w:t>/ permits to work</w:t>
            </w:r>
            <w:r w:rsidR="007871F5">
              <w:tab/>
            </w:r>
            <w:r>
              <w:t>inform</w:t>
            </w:r>
            <w:r w:rsidR="007871F5">
              <w:t>ed</w:t>
            </w:r>
            <w:r w:rsidR="007871F5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7871F5" w:rsidRDefault="007871F5" w:rsidP="00BF5C70">
            <w:r>
              <w:t xml:space="preserve">  </w:t>
            </w:r>
          </w:p>
        </w:tc>
      </w:tr>
      <w:tr w:rsidR="007871F5" w:rsidTr="00D214B6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7871F5" w:rsidRPr="00E52F9E" w:rsidRDefault="007871F5" w:rsidP="00E15F42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E52F9E">
              <w:t>E</w:t>
            </w:r>
            <w:r w:rsidR="00E15F42">
              <w:t>quipment out of service</w:t>
            </w:r>
            <w:r>
              <w:tab/>
            </w:r>
            <w:r w:rsidR="00E15F42">
              <w:t>informed</w:t>
            </w:r>
            <w:r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7871F5" w:rsidRDefault="007871F5" w:rsidP="00BF5C70"/>
        </w:tc>
      </w:tr>
      <w:tr w:rsidR="00F72BF8" w:rsidTr="00D214B6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:rsidR="00F72BF8" w:rsidRDefault="00E15F42" w:rsidP="00110FE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Completion of checklist</w:t>
            </w:r>
            <w:r>
              <w:tab/>
            </w:r>
            <w:r w:rsidRPr="00E7355B">
              <w:t>recorded in the Log Book</w:t>
            </w:r>
            <w:r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:rsidR="00F72BF8" w:rsidRDefault="00F72BF8" w:rsidP="00110FE0"/>
        </w:tc>
      </w:tr>
    </w:tbl>
    <w:p w:rsidR="00146A17" w:rsidRDefault="005A5889" w:rsidP="00146A17">
      <w:pPr>
        <w:pStyle w:val="Caution"/>
        <w:rPr>
          <w:lang w:val="en-US"/>
        </w:rPr>
      </w:pPr>
      <w:r>
        <w:rPr>
          <w:b/>
          <w:lang w:val="en-US"/>
        </w:rPr>
        <w:t>C</w:t>
      </w:r>
      <w:r w:rsidR="00146A17" w:rsidRPr="00E614DA">
        <w:rPr>
          <w:b/>
          <w:lang w:val="en-US"/>
        </w:rPr>
        <w:t>aution:</w:t>
      </w:r>
      <w:r w:rsidR="00146A17">
        <w:rPr>
          <w:lang w:val="en-US"/>
        </w:rPr>
        <w:tab/>
      </w:r>
      <w:r w:rsidR="00974117">
        <w:rPr>
          <w:lang w:val="en-US"/>
        </w:rPr>
        <w:t xml:space="preserve">The Master shall report to relevant Authorities and Company any </w:t>
      </w:r>
      <w:proofErr w:type="spellStart"/>
      <w:r w:rsidR="00974117">
        <w:rPr>
          <w:lang w:val="en-US"/>
        </w:rPr>
        <w:t>HazOcc</w:t>
      </w:r>
      <w:proofErr w:type="spellEnd"/>
      <w:r w:rsidR="00974117">
        <w:rPr>
          <w:lang w:val="en-US"/>
        </w:rPr>
        <w:t xml:space="preserve"> affecting the ship safety or situations that may lead to pollution</w:t>
      </w:r>
    </w:p>
    <w:p w:rsidR="00F40362" w:rsidRDefault="00F40362" w:rsidP="00BF5C70"/>
    <w:p w:rsidR="00F40362" w:rsidRDefault="00F40362" w:rsidP="00BF5C70"/>
    <w:p w:rsidR="00623FBC" w:rsidRDefault="00623FBC" w:rsidP="00BF5C70"/>
    <w:p w:rsidR="00466E1F" w:rsidRDefault="00E7355B" w:rsidP="00BF5C70">
      <w:r>
        <w:t xml:space="preserve">Handing over </w:t>
      </w:r>
      <w:r w:rsidR="00E15F42">
        <w:t>E</w:t>
      </w:r>
      <w:r>
        <w:t>OO</w:t>
      </w:r>
      <w:r w:rsidR="00A82812">
        <w:t>W: ...........................................</w:t>
      </w:r>
      <w:r w:rsidR="00A82812">
        <w:tab/>
      </w:r>
      <w:r w:rsidR="00A82812">
        <w:tab/>
      </w:r>
      <w:r>
        <w:t xml:space="preserve">Relieving </w:t>
      </w:r>
      <w:r w:rsidR="00E15F42">
        <w:t>E</w:t>
      </w:r>
      <w:r>
        <w:t>OOW</w:t>
      </w:r>
      <w:r w:rsidR="00A82812">
        <w:t>: ......................................</w:t>
      </w:r>
    </w:p>
    <w:sectPr w:rsidR="00466E1F" w:rsidSect="00161A7B">
      <w:headerReference w:type="even" r:id="rId9"/>
      <w:headerReference w:type="default" r:id="rId10"/>
      <w:footerReference w:type="even" r:id="rId11"/>
      <w:footerReference w:type="default" r:id="rId12"/>
      <w:pgSz w:w="11907" w:h="16840" w:code="9"/>
      <w:pgMar w:top="729" w:right="1020" w:bottom="851" w:left="1440" w:header="426" w:footer="3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CEB" w:rsidRDefault="00060CEB" w:rsidP="003A4324">
      <w:r>
        <w:separator/>
      </w:r>
    </w:p>
  </w:endnote>
  <w:endnote w:type="continuationSeparator" w:id="0">
    <w:p w:rsidR="00060CEB" w:rsidRDefault="00060CEB" w:rsidP="003A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66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6093"/>
    </w:tblGrid>
    <w:tr w:rsidR="00A56BF5" w:rsidRPr="0089041A" w:rsidTr="000C5A31">
      <w:tc>
        <w:tcPr>
          <w:tcW w:w="567" w:type="dxa"/>
          <w:shd w:val="clear" w:color="auto" w:fill="auto"/>
        </w:tcPr>
        <w:p w:rsidR="00A56BF5" w:rsidRPr="0089041A" w:rsidRDefault="009C4FA4" w:rsidP="002F3D1D">
          <w:pPr>
            <w:rPr>
              <w:sz w:val="18"/>
              <w:lang w:val="nb-NO" w:eastAsia="nb-NO"/>
            </w:rPr>
          </w:pPr>
          <w:r w:rsidRPr="0089041A">
            <w:rPr>
              <w:sz w:val="18"/>
              <w:lang w:val="nb-NO" w:eastAsia="nb-NO"/>
            </w:rPr>
            <w:fldChar w:fldCharType="begin"/>
          </w:r>
          <w:r w:rsidR="00A56BF5" w:rsidRPr="0089041A">
            <w:rPr>
              <w:sz w:val="18"/>
              <w:lang w:val="nb-NO" w:eastAsia="nb-NO"/>
            </w:rPr>
            <w:instrText xml:space="preserve"> PAGE   \* MERGEFORMAT </w:instrText>
          </w:r>
          <w:r w:rsidRPr="0089041A">
            <w:rPr>
              <w:sz w:val="18"/>
              <w:lang w:val="nb-NO" w:eastAsia="nb-NO"/>
            </w:rPr>
            <w:fldChar w:fldCharType="separate"/>
          </w:r>
          <w:r w:rsidR="00A56BF5">
            <w:rPr>
              <w:noProof/>
              <w:sz w:val="18"/>
              <w:lang w:val="nb-NO" w:eastAsia="nb-NO"/>
            </w:rPr>
            <w:t>2</w:t>
          </w:r>
          <w:r w:rsidRPr="0089041A">
            <w:rPr>
              <w:sz w:val="18"/>
              <w:lang w:val="nb-NO" w:eastAsia="nb-NO"/>
            </w:rPr>
            <w:fldChar w:fldCharType="end"/>
          </w:r>
        </w:p>
      </w:tc>
      <w:tc>
        <w:tcPr>
          <w:tcW w:w="6093" w:type="dxa"/>
          <w:shd w:val="clear" w:color="auto" w:fill="auto"/>
        </w:tcPr>
        <w:p w:rsidR="00A56BF5" w:rsidRPr="0089041A" w:rsidRDefault="00A56BF5" w:rsidP="002F3D1D">
          <w:pPr>
            <w:jc w:val="center"/>
            <w:rPr>
              <w:rFonts w:ascii="Arial Narrow" w:hAnsi="Arial Narrow"/>
              <w:sz w:val="14"/>
              <w:lang w:eastAsia="nb-NO"/>
            </w:rPr>
          </w:pPr>
          <w:r>
            <w:rPr>
              <w:rFonts w:ascii="Arial Narrow" w:hAnsi="Arial Narrow"/>
              <w:sz w:val="14"/>
              <w:lang w:eastAsia="nb-NO"/>
            </w:rPr>
            <w:t>Doc. No.: XX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- Date:</w:t>
          </w:r>
          <w:r>
            <w:rPr>
              <w:rFonts w:ascii="Arial Narrow" w:hAnsi="Arial Narrow"/>
              <w:sz w:val="14"/>
              <w:lang w:eastAsia="nb-NO"/>
            </w:rPr>
            <w:t xml:space="preserve">19-DEC-2014 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- Copyright </w:t>
          </w:r>
          <w:proofErr w:type="spellStart"/>
          <w:r>
            <w:rPr>
              <w:rFonts w:ascii="Arial Narrow" w:hAnsi="Arial Narrow"/>
              <w:sz w:val="14"/>
              <w:lang w:eastAsia="nb-NO"/>
            </w:rPr>
            <w:t>Gimmestad</w:t>
          </w:r>
          <w:proofErr w:type="spellEnd"/>
          <w:r>
            <w:rPr>
              <w:rFonts w:ascii="Arial Narrow" w:hAnsi="Arial Narrow"/>
              <w:sz w:val="14"/>
              <w:lang w:eastAsia="nb-NO"/>
            </w:rPr>
            <w:t xml:space="preserve"> AS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© all rights reserved</w:t>
          </w:r>
        </w:p>
      </w:tc>
    </w:tr>
  </w:tbl>
  <w:p w:rsidR="00A56BF5" w:rsidRDefault="00A56B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4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7655"/>
      <w:gridCol w:w="1559"/>
    </w:tblGrid>
    <w:tr w:rsidR="00161A7B" w:rsidRPr="00E87953" w:rsidTr="006F0C31">
      <w:tc>
        <w:tcPr>
          <w:tcW w:w="7655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:rsidR="00161A7B" w:rsidRPr="00E87953" w:rsidRDefault="00161A7B" w:rsidP="009F72D7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2"/>
              <w:sz w:val="18"/>
            </w:rPr>
          </w:pPr>
          <w:r>
            <w:rPr>
              <w:rFonts w:cs="Arial"/>
              <w:spacing w:val="-2"/>
              <w:sz w:val="18"/>
            </w:rPr>
            <w:t xml:space="preserve">Rev. </w:t>
          </w:r>
          <w:r w:rsidR="009F72D7">
            <w:rPr>
              <w:rFonts w:cs="Arial"/>
              <w:spacing w:val="-2"/>
              <w:sz w:val="18"/>
            </w:rPr>
            <w:t>1</w:t>
          </w:r>
          <w:r>
            <w:rPr>
              <w:rFonts w:cs="Arial"/>
              <w:spacing w:val="-2"/>
              <w:sz w:val="18"/>
            </w:rPr>
            <w:t>.0</w:t>
          </w:r>
          <w:r w:rsidRPr="00E87953">
            <w:rPr>
              <w:rFonts w:cs="Arial"/>
              <w:spacing w:val="-2"/>
              <w:sz w:val="18"/>
            </w:rPr>
            <w:t xml:space="preserve"> </w:t>
          </w:r>
          <w:r>
            <w:rPr>
              <w:rFonts w:cs="Arial"/>
              <w:spacing w:val="-2"/>
              <w:sz w:val="18"/>
            </w:rPr>
            <w:t>(0</w:t>
          </w:r>
          <w:r w:rsidR="009F72D7">
            <w:rPr>
              <w:rFonts w:cs="Arial"/>
              <w:spacing w:val="-2"/>
              <w:sz w:val="18"/>
            </w:rPr>
            <w:t>7</w:t>
          </w:r>
          <w:r>
            <w:rPr>
              <w:rFonts w:cs="Arial"/>
              <w:spacing w:val="-2"/>
              <w:sz w:val="18"/>
            </w:rPr>
            <w:t>/1</w:t>
          </w:r>
          <w:r w:rsidR="009F72D7">
            <w:rPr>
              <w:rFonts w:cs="Arial"/>
              <w:spacing w:val="-2"/>
              <w:sz w:val="18"/>
            </w:rPr>
            <w:t>9</w:t>
          </w:r>
          <w:r>
            <w:rPr>
              <w:rFonts w:cs="Arial"/>
              <w:spacing w:val="-2"/>
              <w:sz w:val="18"/>
            </w:rPr>
            <w:t>)</w:t>
          </w:r>
        </w:p>
      </w:tc>
      <w:tc>
        <w:tcPr>
          <w:tcW w:w="1559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:rsidR="00161A7B" w:rsidRPr="00E87953" w:rsidRDefault="00161A7B" w:rsidP="006F0C31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3"/>
              <w:sz w:val="18"/>
            </w:rPr>
          </w:pPr>
          <w:r w:rsidRPr="00E87953">
            <w:rPr>
              <w:rFonts w:cs="Arial"/>
              <w:spacing w:val="-2"/>
              <w:sz w:val="18"/>
            </w:rPr>
            <w:t xml:space="preserve">Page </w:t>
          </w:r>
          <w:r w:rsidRPr="00E87953">
            <w:rPr>
              <w:rFonts w:cs="Arial"/>
              <w:spacing w:val="-2"/>
              <w:sz w:val="18"/>
            </w:rPr>
            <w:fldChar w:fldCharType="begin"/>
          </w:r>
          <w:r w:rsidRPr="00E87953">
            <w:rPr>
              <w:rFonts w:cs="Arial"/>
              <w:spacing w:val="-2"/>
              <w:sz w:val="18"/>
            </w:rPr>
            <w:instrText>page \* arabic</w:instrText>
          </w:r>
          <w:r w:rsidRPr="00E87953">
            <w:rPr>
              <w:rFonts w:cs="Arial"/>
              <w:spacing w:val="-2"/>
              <w:sz w:val="18"/>
            </w:rPr>
            <w:fldChar w:fldCharType="separate"/>
          </w:r>
          <w:r w:rsidR="009F72D7">
            <w:rPr>
              <w:rFonts w:cs="Arial"/>
              <w:noProof/>
              <w:spacing w:val="-2"/>
              <w:sz w:val="18"/>
            </w:rPr>
            <w:t>1</w:t>
          </w:r>
          <w:r w:rsidRPr="00E87953">
            <w:rPr>
              <w:rFonts w:cs="Arial"/>
              <w:spacing w:val="-2"/>
              <w:sz w:val="18"/>
            </w:rPr>
            <w:fldChar w:fldCharType="end"/>
          </w:r>
          <w:r w:rsidRPr="00E87953">
            <w:rPr>
              <w:rFonts w:cs="Arial"/>
              <w:spacing w:val="-2"/>
              <w:sz w:val="18"/>
            </w:rPr>
            <w:t xml:space="preserve"> of </w:t>
          </w:r>
          <w:r>
            <w:rPr>
              <w:rFonts w:cs="Arial"/>
              <w:spacing w:val="-2"/>
              <w:sz w:val="18"/>
            </w:rPr>
            <w:t>1</w:t>
          </w:r>
        </w:p>
      </w:tc>
    </w:tr>
  </w:tbl>
  <w:p w:rsidR="00A82812" w:rsidRDefault="00A828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CEB" w:rsidRDefault="00060CEB" w:rsidP="003A4324">
      <w:r>
        <w:separator/>
      </w:r>
    </w:p>
  </w:footnote>
  <w:footnote w:type="continuationSeparator" w:id="0">
    <w:p w:rsidR="00060CEB" w:rsidRDefault="00060CEB" w:rsidP="003A43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5789F7"/>
      <w:tblLook w:val="04A0" w:firstRow="1" w:lastRow="0" w:firstColumn="1" w:lastColumn="0" w:noHBand="0" w:noVBand="1"/>
    </w:tblPr>
    <w:tblGrid>
      <w:gridCol w:w="7667"/>
      <w:gridCol w:w="1996"/>
    </w:tblGrid>
    <w:tr w:rsidR="00A56BF5" w:rsidRPr="005B54E8" w:rsidTr="001C341E">
      <w:trPr>
        <w:trHeight w:val="346"/>
      </w:trPr>
      <w:tc>
        <w:tcPr>
          <w:tcW w:w="3967" w:type="pct"/>
          <w:shd w:val="clear" w:color="auto" w:fill="5789F7"/>
          <w:vAlign w:val="center"/>
        </w:tcPr>
        <w:p w:rsidR="00A56BF5" w:rsidRPr="005B54E8" w:rsidRDefault="00A56BF5" w:rsidP="00B80966">
          <w:pPr>
            <w:pStyle w:val="SectionHeading"/>
          </w:pPr>
          <w:r>
            <w:t>SECTION Name</w:t>
          </w:r>
        </w:p>
      </w:tc>
      <w:tc>
        <w:tcPr>
          <w:tcW w:w="1033" w:type="pct"/>
          <w:shd w:val="clear" w:color="auto" w:fill="5789F7"/>
          <w:vAlign w:val="center"/>
        </w:tcPr>
        <w:p w:rsidR="00A56BF5" w:rsidRPr="005B54E8" w:rsidRDefault="00A56BF5" w:rsidP="00B80966">
          <w:pPr>
            <w:pStyle w:val="SectionHeading"/>
          </w:pPr>
          <w:r>
            <w:t>COMPANY</w:t>
          </w:r>
        </w:p>
      </w:tc>
    </w:tr>
  </w:tbl>
  <w:p w:rsidR="00A56BF5" w:rsidRDefault="00A56BF5" w:rsidP="003A4324">
    <w:pPr>
      <w:pStyle w:val="1Poin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8347"/>
      <w:gridCol w:w="1316"/>
    </w:tblGrid>
    <w:tr w:rsidR="00A56BF5" w:rsidRPr="00B80966" w:rsidTr="0016096E">
      <w:trPr>
        <w:trHeight w:val="510"/>
      </w:trPr>
      <w:tc>
        <w:tcPr>
          <w:tcW w:w="4319" w:type="pct"/>
          <w:shd w:val="clear" w:color="auto" w:fill="00A99D"/>
          <w:vAlign w:val="center"/>
        </w:tcPr>
        <w:p w:rsidR="00A56BF5" w:rsidRPr="00B80966" w:rsidRDefault="003E5A45" w:rsidP="009F72D7">
          <w:pPr>
            <w:pStyle w:val="SectionHeading"/>
          </w:pPr>
          <w:r>
            <w:t>saf2</w:t>
          </w:r>
          <w:r w:rsidR="00C6127E">
            <w:t>9</w:t>
          </w:r>
          <w:r w:rsidR="005825F9">
            <w:t>A</w:t>
          </w:r>
          <w:r>
            <w:t xml:space="preserve"> </w:t>
          </w:r>
          <w:r w:rsidR="00161A7B">
            <w:t>(</w:t>
          </w:r>
          <w:r w:rsidR="009F72D7">
            <w:t>silver muse</w:t>
          </w:r>
          <w:r w:rsidR="00161A7B">
            <w:t xml:space="preserve">) </w:t>
          </w:r>
          <w:r>
            <w:t xml:space="preserve">– </w:t>
          </w:r>
          <w:r w:rsidR="005825F9">
            <w:t>engine</w:t>
          </w:r>
          <w:r>
            <w:t xml:space="preserve"> </w:t>
          </w:r>
          <w:r w:rsidR="00C6127E">
            <w:t>port</w:t>
          </w:r>
          <w:r w:rsidR="00482C01">
            <w:t xml:space="preserve"> watch handover</w:t>
          </w:r>
          <w:r>
            <w:t xml:space="preserve"> checklist</w:t>
          </w:r>
        </w:p>
      </w:tc>
      <w:tc>
        <w:tcPr>
          <w:tcW w:w="681" w:type="pct"/>
          <w:shd w:val="clear" w:color="auto" w:fill="00A99D"/>
          <w:vAlign w:val="center"/>
        </w:tcPr>
        <w:p w:rsidR="00A56BF5" w:rsidRPr="00B80966" w:rsidRDefault="00A56BF5" w:rsidP="006C376E">
          <w:pPr>
            <w:pStyle w:val="SectionHeading"/>
          </w:pPr>
        </w:p>
      </w:tc>
    </w:tr>
  </w:tbl>
  <w:p w:rsidR="00A56BF5" w:rsidRDefault="00A56BF5" w:rsidP="003A4324">
    <w:pPr>
      <w:pStyle w:val="1Poin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E42"/>
    <w:multiLevelType w:val="multilevel"/>
    <w:tmpl w:val="7576B548"/>
    <w:styleLink w:val="ListStyle"/>
    <w:lvl w:ilvl="0">
      <w:start w:val="1"/>
      <w:numFmt w:val="decimal"/>
      <w:pStyle w:val="FirstLeve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pStyle w:val="SecondLevel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pStyle w:val="ThirdLevel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pStyle w:val="FourthLevel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pStyle w:val="FifthLevel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1">
    <w:nsid w:val="7F163C68"/>
    <w:multiLevelType w:val="multilevel"/>
    <w:tmpl w:val="7576B548"/>
    <w:numStyleLink w:val="ListStyle"/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FA"/>
    <w:rsid w:val="00015DAF"/>
    <w:rsid w:val="00020674"/>
    <w:rsid w:val="00020F32"/>
    <w:rsid w:val="00030B5D"/>
    <w:rsid w:val="00037B9F"/>
    <w:rsid w:val="00040A50"/>
    <w:rsid w:val="00042603"/>
    <w:rsid w:val="000454C4"/>
    <w:rsid w:val="000472BE"/>
    <w:rsid w:val="000476F4"/>
    <w:rsid w:val="00050F69"/>
    <w:rsid w:val="00053593"/>
    <w:rsid w:val="00054A0A"/>
    <w:rsid w:val="00054CD7"/>
    <w:rsid w:val="00060CEB"/>
    <w:rsid w:val="00074491"/>
    <w:rsid w:val="000807B4"/>
    <w:rsid w:val="00090968"/>
    <w:rsid w:val="000A52B9"/>
    <w:rsid w:val="000B09A1"/>
    <w:rsid w:val="000C1CAF"/>
    <w:rsid w:val="000C28C0"/>
    <w:rsid w:val="000C34AB"/>
    <w:rsid w:val="000C55C3"/>
    <w:rsid w:val="000C5A31"/>
    <w:rsid w:val="000C5C08"/>
    <w:rsid w:val="000C7421"/>
    <w:rsid w:val="000D567C"/>
    <w:rsid w:val="000E218B"/>
    <w:rsid w:val="000E309E"/>
    <w:rsid w:val="000E5E9F"/>
    <w:rsid w:val="00105DB3"/>
    <w:rsid w:val="001204AC"/>
    <w:rsid w:val="00122528"/>
    <w:rsid w:val="00127A45"/>
    <w:rsid w:val="00130119"/>
    <w:rsid w:val="00130335"/>
    <w:rsid w:val="00131383"/>
    <w:rsid w:val="00135AE7"/>
    <w:rsid w:val="00141EE1"/>
    <w:rsid w:val="00143CE5"/>
    <w:rsid w:val="00146A17"/>
    <w:rsid w:val="001508F1"/>
    <w:rsid w:val="00160141"/>
    <w:rsid w:val="0016096E"/>
    <w:rsid w:val="00161A7B"/>
    <w:rsid w:val="001702BE"/>
    <w:rsid w:val="001722B7"/>
    <w:rsid w:val="00173789"/>
    <w:rsid w:val="00177380"/>
    <w:rsid w:val="00185CB4"/>
    <w:rsid w:val="001A608C"/>
    <w:rsid w:val="001B3ACD"/>
    <w:rsid w:val="001B3F98"/>
    <w:rsid w:val="001B4CEF"/>
    <w:rsid w:val="001C341E"/>
    <w:rsid w:val="001C6532"/>
    <w:rsid w:val="001D4923"/>
    <w:rsid w:val="001D5BDF"/>
    <w:rsid w:val="001E5093"/>
    <w:rsid w:val="001E7185"/>
    <w:rsid w:val="001F14E7"/>
    <w:rsid w:val="001F1DB3"/>
    <w:rsid w:val="001F42C9"/>
    <w:rsid w:val="001F650B"/>
    <w:rsid w:val="001F7708"/>
    <w:rsid w:val="00215052"/>
    <w:rsid w:val="002164DA"/>
    <w:rsid w:val="00217208"/>
    <w:rsid w:val="00217718"/>
    <w:rsid w:val="002179E4"/>
    <w:rsid w:val="00251089"/>
    <w:rsid w:val="00261214"/>
    <w:rsid w:val="0026239B"/>
    <w:rsid w:val="00275767"/>
    <w:rsid w:val="00277AED"/>
    <w:rsid w:val="002801B0"/>
    <w:rsid w:val="00290DE1"/>
    <w:rsid w:val="00293869"/>
    <w:rsid w:val="00294C19"/>
    <w:rsid w:val="002A3C77"/>
    <w:rsid w:val="002A56CA"/>
    <w:rsid w:val="002A5CB0"/>
    <w:rsid w:val="002B650D"/>
    <w:rsid w:val="002B6709"/>
    <w:rsid w:val="002E6E9A"/>
    <w:rsid w:val="002F145D"/>
    <w:rsid w:val="002F1D03"/>
    <w:rsid w:val="002F3D1D"/>
    <w:rsid w:val="002F4E09"/>
    <w:rsid w:val="002F5830"/>
    <w:rsid w:val="002F7AF2"/>
    <w:rsid w:val="00301F0C"/>
    <w:rsid w:val="003139C0"/>
    <w:rsid w:val="00345062"/>
    <w:rsid w:val="00345307"/>
    <w:rsid w:val="00346D2F"/>
    <w:rsid w:val="00347CF0"/>
    <w:rsid w:val="00386B48"/>
    <w:rsid w:val="003A1088"/>
    <w:rsid w:val="003A4324"/>
    <w:rsid w:val="003B253F"/>
    <w:rsid w:val="003B3408"/>
    <w:rsid w:val="003B4507"/>
    <w:rsid w:val="003B546B"/>
    <w:rsid w:val="003C03BD"/>
    <w:rsid w:val="003C7EDF"/>
    <w:rsid w:val="003D0487"/>
    <w:rsid w:val="003D4088"/>
    <w:rsid w:val="003E129D"/>
    <w:rsid w:val="003E5A45"/>
    <w:rsid w:val="003E7C25"/>
    <w:rsid w:val="003F0DA0"/>
    <w:rsid w:val="003F3FFE"/>
    <w:rsid w:val="00403671"/>
    <w:rsid w:val="00406B66"/>
    <w:rsid w:val="00434D30"/>
    <w:rsid w:val="0043547D"/>
    <w:rsid w:val="00444F8F"/>
    <w:rsid w:val="0046636A"/>
    <w:rsid w:val="00466E1F"/>
    <w:rsid w:val="00476B79"/>
    <w:rsid w:val="00482C01"/>
    <w:rsid w:val="00487B57"/>
    <w:rsid w:val="00491D80"/>
    <w:rsid w:val="004A3DFB"/>
    <w:rsid w:val="004C20A5"/>
    <w:rsid w:val="004D1D48"/>
    <w:rsid w:val="004D243A"/>
    <w:rsid w:val="004D5161"/>
    <w:rsid w:val="004E011D"/>
    <w:rsid w:val="004E4007"/>
    <w:rsid w:val="00526D6C"/>
    <w:rsid w:val="00533589"/>
    <w:rsid w:val="00535399"/>
    <w:rsid w:val="00542398"/>
    <w:rsid w:val="00553270"/>
    <w:rsid w:val="005825F9"/>
    <w:rsid w:val="00583683"/>
    <w:rsid w:val="00593B6D"/>
    <w:rsid w:val="005A5889"/>
    <w:rsid w:val="005B1576"/>
    <w:rsid w:val="005B3F1E"/>
    <w:rsid w:val="005B4B19"/>
    <w:rsid w:val="005D1F7E"/>
    <w:rsid w:val="005D351D"/>
    <w:rsid w:val="00623A25"/>
    <w:rsid w:val="00623FBC"/>
    <w:rsid w:val="00635256"/>
    <w:rsid w:val="00637C9C"/>
    <w:rsid w:val="0065255F"/>
    <w:rsid w:val="006608D0"/>
    <w:rsid w:val="00674DCB"/>
    <w:rsid w:val="00676AC5"/>
    <w:rsid w:val="00677B0E"/>
    <w:rsid w:val="00685134"/>
    <w:rsid w:val="00686121"/>
    <w:rsid w:val="00686345"/>
    <w:rsid w:val="006B5779"/>
    <w:rsid w:val="006C376E"/>
    <w:rsid w:val="006E08AD"/>
    <w:rsid w:val="006F36EB"/>
    <w:rsid w:val="006F5412"/>
    <w:rsid w:val="007065F6"/>
    <w:rsid w:val="00713F62"/>
    <w:rsid w:val="00720293"/>
    <w:rsid w:val="00747D2C"/>
    <w:rsid w:val="007509DD"/>
    <w:rsid w:val="00751655"/>
    <w:rsid w:val="007606F6"/>
    <w:rsid w:val="007643CE"/>
    <w:rsid w:val="00771A50"/>
    <w:rsid w:val="00781006"/>
    <w:rsid w:val="00781B2E"/>
    <w:rsid w:val="007871F5"/>
    <w:rsid w:val="007878C2"/>
    <w:rsid w:val="0079410F"/>
    <w:rsid w:val="007A0BD2"/>
    <w:rsid w:val="007B1381"/>
    <w:rsid w:val="007D0CA3"/>
    <w:rsid w:val="007D1040"/>
    <w:rsid w:val="007D435D"/>
    <w:rsid w:val="007E5D1E"/>
    <w:rsid w:val="007F6FAD"/>
    <w:rsid w:val="007F718B"/>
    <w:rsid w:val="00811380"/>
    <w:rsid w:val="00837B88"/>
    <w:rsid w:val="008437AB"/>
    <w:rsid w:val="00843ACA"/>
    <w:rsid w:val="00845B0B"/>
    <w:rsid w:val="00854752"/>
    <w:rsid w:val="00854ECB"/>
    <w:rsid w:val="00857859"/>
    <w:rsid w:val="008676DE"/>
    <w:rsid w:val="008808F1"/>
    <w:rsid w:val="0088310D"/>
    <w:rsid w:val="00886551"/>
    <w:rsid w:val="008A1E2F"/>
    <w:rsid w:val="008B41D1"/>
    <w:rsid w:val="008C3DBB"/>
    <w:rsid w:val="008D745E"/>
    <w:rsid w:val="008E1434"/>
    <w:rsid w:val="008F0E7C"/>
    <w:rsid w:val="00902628"/>
    <w:rsid w:val="00903C7C"/>
    <w:rsid w:val="00905D42"/>
    <w:rsid w:val="009217D8"/>
    <w:rsid w:val="00923AFA"/>
    <w:rsid w:val="00930E19"/>
    <w:rsid w:val="00935B12"/>
    <w:rsid w:val="00954C65"/>
    <w:rsid w:val="00960D68"/>
    <w:rsid w:val="00964AD9"/>
    <w:rsid w:val="009668A7"/>
    <w:rsid w:val="00970E38"/>
    <w:rsid w:val="00974117"/>
    <w:rsid w:val="009A571A"/>
    <w:rsid w:val="009A7190"/>
    <w:rsid w:val="009C061F"/>
    <w:rsid w:val="009C4FA4"/>
    <w:rsid w:val="009E074C"/>
    <w:rsid w:val="009F20D4"/>
    <w:rsid w:val="009F72D7"/>
    <w:rsid w:val="00A012A5"/>
    <w:rsid w:val="00A13A96"/>
    <w:rsid w:val="00A2217C"/>
    <w:rsid w:val="00A3007E"/>
    <w:rsid w:val="00A301FB"/>
    <w:rsid w:val="00A365BC"/>
    <w:rsid w:val="00A47116"/>
    <w:rsid w:val="00A533B8"/>
    <w:rsid w:val="00A548F6"/>
    <w:rsid w:val="00A5547A"/>
    <w:rsid w:val="00A56BF5"/>
    <w:rsid w:val="00A61166"/>
    <w:rsid w:val="00A61CAF"/>
    <w:rsid w:val="00A63A70"/>
    <w:rsid w:val="00A66BAF"/>
    <w:rsid w:val="00A76531"/>
    <w:rsid w:val="00A80559"/>
    <w:rsid w:val="00A82812"/>
    <w:rsid w:val="00A835DE"/>
    <w:rsid w:val="00A84616"/>
    <w:rsid w:val="00AA18D5"/>
    <w:rsid w:val="00AA36C8"/>
    <w:rsid w:val="00AC44C9"/>
    <w:rsid w:val="00AD16C1"/>
    <w:rsid w:val="00AE5FB9"/>
    <w:rsid w:val="00AE71EA"/>
    <w:rsid w:val="00AF471F"/>
    <w:rsid w:val="00B04A50"/>
    <w:rsid w:val="00B1324A"/>
    <w:rsid w:val="00B14755"/>
    <w:rsid w:val="00B231AE"/>
    <w:rsid w:val="00B274DB"/>
    <w:rsid w:val="00B36ADF"/>
    <w:rsid w:val="00B3720A"/>
    <w:rsid w:val="00B42E66"/>
    <w:rsid w:val="00B46406"/>
    <w:rsid w:val="00B52177"/>
    <w:rsid w:val="00B6790B"/>
    <w:rsid w:val="00B7287D"/>
    <w:rsid w:val="00B74135"/>
    <w:rsid w:val="00B763E3"/>
    <w:rsid w:val="00B76EA7"/>
    <w:rsid w:val="00B80966"/>
    <w:rsid w:val="00B80D93"/>
    <w:rsid w:val="00B8634E"/>
    <w:rsid w:val="00B86FE5"/>
    <w:rsid w:val="00B9058D"/>
    <w:rsid w:val="00BA30D5"/>
    <w:rsid w:val="00BB1731"/>
    <w:rsid w:val="00BB2D2B"/>
    <w:rsid w:val="00BB4D92"/>
    <w:rsid w:val="00BC1511"/>
    <w:rsid w:val="00BC5737"/>
    <w:rsid w:val="00BE4A95"/>
    <w:rsid w:val="00BE5CDA"/>
    <w:rsid w:val="00BE70BE"/>
    <w:rsid w:val="00BF0B9B"/>
    <w:rsid w:val="00BF5C70"/>
    <w:rsid w:val="00C00537"/>
    <w:rsid w:val="00C02900"/>
    <w:rsid w:val="00C2757D"/>
    <w:rsid w:val="00C27846"/>
    <w:rsid w:val="00C27B2F"/>
    <w:rsid w:val="00C31DAF"/>
    <w:rsid w:val="00C37925"/>
    <w:rsid w:val="00C37D73"/>
    <w:rsid w:val="00C429B6"/>
    <w:rsid w:val="00C5049E"/>
    <w:rsid w:val="00C572C9"/>
    <w:rsid w:val="00C6127E"/>
    <w:rsid w:val="00C649A9"/>
    <w:rsid w:val="00C863D5"/>
    <w:rsid w:val="00C87BE3"/>
    <w:rsid w:val="00C90495"/>
    <w:rsid w:val="00C93D82"/>
    <w:rsid w:val="00CC2C36"/>
    <w:rsid w:val="00CC40E8"/>
    <w:rsid w:val="00CD02AA"/>
    <w:rsid w:val="00CD1042"/>
    <w:rsid w:val="00CD1D2E"/>
    <w:rsid w:val="00CF0BB7"/>
    <w:rsid w:val="00CF25E8"/>
    <w:rsid w:val="00CF518D"/>
    <w:rsid w:val="00CF60CD"/>
    <w:rsid w:val="00CF7B87"/>
    <w:rsid w:val="00D017F4"/>
    <w:rsid w:val="00D1593F"/>
    <w:rsid w:val="00D214B6"/>
    <w:rsid w:val="00D2334B"/>
    <w:rsid w:val="00D27A75"/>
    <w:rsid w:val="00D402EB"/>
    <w:rsid w:val="00D43C87"/>
    <w:rsid w:val="00D453AB"/>
    <w:rsid w:val="00D55936"/>
    <w:rsid w:val="00D62217"/>
    <w:rsid w:val="00D66303"/>
    <w:rsid w:val="00D706FD"/>
    <w:rsid w:val="00D70BDA"/>
    <w:rsid w:val="00D73018"/>
    <w:rsid w:val="00D7484C"/>
    <w:rsid w:val="00D74EBB"/>
    <w:rsid w:val="00D8664A"/>
    <w:rsid w:val="00D908B0"/>
    <w:rsid w:val="00DA1E56"/>
    <w:rsid w:val="00DB3C5C"/>
    <w:rsid w:val="00DB539C"/>
    <w:rsid w:val="00DC4C94"/>
    <w:rsid w:val="00DC6C29"/>
    <w:rsid w:val="00DD571E"/>
    <w:rsid w:val="00DD630E"/>
    <w:rsid w:val="00DE77A3"/>
    <w:rsid w:val="00E14082"/>
    <w:rsid w:val="00E14421"/>
    <w:rsid w:val="00E15F42"/>
    <w:rsid w:val="00E26F41"/>
    <w:rsid w:val="00E30319"/>
    <w:rsid w:val="00E3759D"/>
    <w:rsid w:val="00E425C1"/>
    <w:rsid w:val="00E52F9E"/>
    <w:rsid w:val="00E53374"/>
    <w:rsid w:val="00E5570C"/>
    <w:rsid w:val="00E614DA"/>
    <w:rsid w:val="00E618CF"/>
    <w:rsid w:val="00E63047"/>
    <w:rsid w:val="00E647D3"/>
    <w:rsid w:val="00E6595E"/>
    <w:rsid w:val="00E7355B"/>
    <w:rsid w:val="00E80FE9"/>
    <w:rsid w:val="00E83042"/>
    <w:rsid w:val="00E91179"/>
    <w:rsid w:val="00E93A23"/>
    <w:rsid w:val="00E94564"/>
    <w:rsid w:val="00E9514E"/>
    <w:rsid w:val="00EB5087"/>
    <w:rsid w:val="00ED1FAB"/>
    <w:rsid w:val="00EE43D8"/>
    <w:rsid w:val="00F142A1"/>
    <w:rsid w:val="00F16965"/>
    <w:rsid w:val="00F27239"/>
    <w:rsid w:val="00F40362"/>
    <w:rsid w:val="00F52ECD"/>
    <w:rsid w:val="00F7120D"/>
    <w:rsid w:val="00F72BF8"/>
    <w:rsid w:val="00F74502"/>
    <w:rsid w:val="00F81592"/>
    <w:rsid w:val="00F81C7D"/>
    <w:rsid w:val="00F81E1E"/>
    <w:rsid w:val="00F862BB"/>
    <w:rsid w:val="00F8739F"/>
    <w:rsid w:val="00F9132C"/>
    <w:rsid w:val="00FA1865"/>
    <w:rsid w:val="00FA1FE2"/>
    <w:rsid w:val="00FD351C"/>
    <w:rsid w:val="00FD3717"/>
    <w:rsid w:val="00FD43EE"/>
    <w:rsid w:val="00FE1C8A"/>
    <w:rsid w:val="00FE4FE3"/>
    <w:rsid w:val="00FF30C5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K\Gimmestad%20Workshop\VMS\VShips%20A4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224C4-3BA0-4495-A970-F20B4C895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VShips A4 Template</Template>
  <TotalTime>5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Buchanan, Mark</dc:creator>
  <cp:lastModifiedBy>Rusev, Plamen</cp:lastModifiedBy>
  <cp:revision>10</cp:revision>
  <cp:lastPrinted>2014-06-17T18:34:00Z</cp:lastPrinted>
  <dcterms:created xsi:type="dcterms:W3CDTF">2018-02-26T12:30:00Z</dcterms:created>
  <dcterms:modified xsi:type="dcterms:W3CDTF">2019-07-16T14:21:00Z</dcterms:modified>
</cp:coreProperties>
</file>