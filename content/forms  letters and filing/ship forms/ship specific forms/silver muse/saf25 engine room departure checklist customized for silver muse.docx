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171B9C" w:rsidRDefault="00A5547A" w:rsidP="003E5A45">
      <w:pPr>
        <w:pStyle w:val="ListFooter"/>
        <w:jc w:val="left"/>
        <w:rPr>
          <w:lang w:val="fr-FR"/>
        </w:rPr>
      </w:pPr>
      <w:bookmarkStart w:id="0" w:name="_GoBack"/>
      <w:bookmarkEnd w:id="0"/>
      <w:r w:rsidRPr="00171B9C">
        <w:rPr>
          <w:lang w:val="fr-FR"/>
        </w:rPr>
        <w:t>Date:</w:t>
      </w:r>
      <w:r w:rsidRPr="00171B9C">
        <w:rPr>
          <w:lang w:val="fr-FR"/>
        </w:rPr>
        <w:tab/>
      </w:r>
      <w:r w:rsidR="003E5A45" w:rsidRPr="00171B9C">
        <w:rPr>
          <w:lang w:val="fr-FR"/>
        </w:rPr>
        <w:tab/>
      </w:r>
      <w:r w:rsidRPr="00171B9C">
        <w:rPr>
          <w:lang w:val="fr-FR"/>
        </w:rPr>
        <w:tab/>
      </w:r>
      <w:r w:rsidR="003E5A45" w:rsidRPr="00171B9C">
        <w:rPr>
          <w:lang w:val="fr-FR"/>
        </w:rPr>
        <w:t>Departure time:</w:t>
      </w:r>
      <w:r w:rsidR="003E5A45" w:rsidRPr="00171B9C">
        <w:rPr>
          <w:lang w:val="fr-FR"/>
        </w:rPr>
        <w:tab/>
      </w:r>
      <w:r w:rsidR="003E5A45" w:rsidRPr="00171B9C">
        <w:rPr>
          <w:lang w:val="fr-FR"/>
        </w:rPr>
        <w:tab/>
        <w:t>Port:</w:t>
      </w:r>
      <w:r w:rsidR="003E5A45" w:rsidRPr="00171B9C">
        <w:rPr>
          <w:lang w:val="fr-FR"/>
        </w:rPr>
        <w:tab/>
      </w:r>
      <w:r w:rsidR="003E5A45" w:rsidRPr="00171B9C">
        <w:rPr>
          <w:lang w:val="fr-FR"/>
        </w:rPr>
        <w:tab/>
      </w:r>
      <w:r w:rsidR="003E5A45" w:rsidRPr="00171B9C">
        <w:rPr>
          <w:lang w:val="fr-FR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C07266">
        <w:rPr>
          <w:lang w:val="en-US"/>
        </w:rPr>
        <w:t>The Master shall r</w:t>
      </w:r>
      <w:r>
        <w:rPr>
          <w:lang w:val="en-US"/>
        </w:rPr>
        <w:t xml:space="preserve">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4C0F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p w:rsidR="004C0F75" w:rsidRPr="004C0F75" w:rsidRDefault="004C0F75" w:rsidP="004C0F75">
      <w:pPr>
        <w:pStyle w:val="Note"/>
      </w:pPr>
      <w:r w:rsidRPr="004C0F75">
        <w:rPr>
          <w:b/>
        </w:rPr>
        <w:t>Note:</w:t>
      </w:r>
      <w:r>
        <w:tab/>
        <w:t xml:space="preserve">Carry out all 1-hour notice tests </w:t>
      </w:r>
      <w:r w:rsidR="004D5CFE" w:rsidRPr="00AC5AE8">
        <w:rPr>
          <w:b/>
        </w:rPr>
        <w:t>in</w:t>
      </w:r>
      <w:r w:rsidRPr="00AC5AE8">
        <w:rPr>
          <w:b/>
        </w:rPr>
        <w:t xml:space="preserve"> ECR mode only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8500"/>
        <w:gridCol w:w="767"/>
      </w:tblGrid>
      <w:tr w:rsidR="00E647D3" w:rsidTr="00464603">
        <w:trPr>
          <w:trHeight w:val="268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E412A7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 xml:space="preserve">1 hour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4D5CFE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and E</w:t>
            </w:r>
            <w:r w:rsidR="002D2172">
              <w:t xml:space="preserve">ngine </w:t>
            </w:r>
            <w:r w:rsidR="00AC5AE8">
              <w:t>Room</w:t>
            </w:r>
            <w:r>
              <w:t xml:space="preserve"> C.P.P.</w:t>
            </w:r>
            <w:r w:rsidR="00020F32">
              <w:t xml:space="preserve"> </w:t>
            </w:r>
            <w:r>
              <w:t>controls</w:t>
            </w:r>
            <w:r w:rsidR="00020F32">
              <w:tab/>
            </w:r>
            <w:r>
              <w:t>tested</w:t>
            </w:r>
            <w:r w:rsidR="00020F32"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C5AE8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2D2172">
              <w:rPr>
                <w:color w:val="FF0000"/>
              </w:rPr>
              <w:t xml:space="preserve">Bridge/Engine </w:t>
            </w:r>
            <w:r w:rsidR="002D2172" w:rsidRPr="002D2172">
              <w:rPr>
                <w:color w:val="FF0000"/>
              </w:rPr>
              <w:t xml:space="preserve">Control </w:t>
            </w:r>
            <w:r w:rsidRPr="002D2172">
              <w:rPr>
                <w:color w:val="FF0000"/>
              </w:rPr>
              <w:t>Room telegraphs</w:t>
            </w:r>
            <w:r w:rsidR="00E647D3">
              <w:tab/>
            </w:r>
            <w:r>
              <w:t>tested</w:t>
            </w:r>
            <w:r w:rsidR="00E647D3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/>
        </w:tc>
      </w:tr>
      <w:tr w:rsidR="00464603" w:rsidTr="00464603">
        <w:trPr>
          <w:trHeight w:val="348"/>
        </w:trPr>
        <w:tc>
          <w:tcPr>
            <w:tcW w:w="85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464603" w:rsidRDefault="00464603" w:rsidP="008C4B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>
              <w:tab/>
              <w:t>tested</w:t>
            </w:r>
            <w:r>
              <w:sym w:font="Webdings" w:char="F063"/>
            </w:r>
          </w:p>
          <w:p w:rsidR="00464603" w:rsidRDefault="00464603" w:rsidP="008C4BBE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As required by SOLAS Ch. V Reg</w:t>
            </w:r>
            <w:r>
              <w:rPr>
                <w:sz w:val="20"/>
                <w:szCs w:val="20"/>
              </w:rPr>
              <w:t>.</w:t>
            </w:r>
            <w:r w:rsidRPr="001B4CEF">
              <w:rPr>
                <w:sz w:val="20"/>
                <w:szCs w:val="20"/>
              </w:rPr>
              <w:t xml:space="preserve"> 26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48"/>
        </w:trPr>
        <w:tc>
          <w:tcPr>
            <w:tcW w:w="8500" w:type="dxa"/>
            <w:vMerge/>
            <w:tcBorders>
              <w:left w:val="nil"/>
              <w:bottom w:val="nil"/>
            </w:tcBorders>
            <w:shd w:val="clear" w:color="auto" w:fill="auto"/>
          </w:tcPr>
          <w:p w:rsidR="00464603" w:rsidRDefault="00464603" w:rsidP="008C4BBE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thinDiagStripe" w:color="A6A6A6" w:themeColor="background1" w:themeShade="A6" w:fill="auto"/>
          </w:tcPr>
          <w:p w:rsidR="00464603" w:rsidRDefault="00464603" w:rsidP="00BC6C97"/>
        </w:tc>
      </w:tr>
      <w:tr w:rsidR="00AC5AE8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AC5AE8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 &amp;all Engine Room communications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AC5AE8" w:rsidRDefault="00AC5AE8" w:rsidP="00BC6C97"/>
        </w:tc>
      </w:tr>
      <w:tr w:rsidR="00AC5AE8" w:rsidTr="00464603">
        <w:trPr>
          <w:trHeight w:val="332"/>
        </w:trPr>
        <w:tc>
          <w:tcPr>
            <w:tcW w:w="85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AC5AE8" w:rsidRDefault="00AC5AE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housed and latched</w:t>
            </w:r>
            <w:r>
              <w:tab/>
              <w:t>checked</w:t>
            </w:r>
            <w:r>
              <w:sym w:font="Webdings" w:char="F063"/>
            </w:r>
          </w:p>
          <w:p w:rsidR="00AC5AE8" w:rsidRPr="001B4CEF" w:rsidRDefault="00AC5AE8" w:rsidP="00AC5AE8">
            <w:pPr>
              <w:pStyle w:val="Note"/>
              <w:tabs>
                <w:tab w:val="left" w:pos="1224"/>
              </w:tabs>
              <w:rPr>
                <w:sz w:val="20"/>
                <w:szCs w:val="20"/>
              </w:rPr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 OOW on the Bridge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AC5AE8" w:rsidRDefault="00AC5AE8" w:rsidP="00BC6C97"/>
        </w:tc>
      </w:tr>
      <w:tr w:rsidR="00AC5AE8" w:rsidTr="00464603">
        <w:trPr>
          <w:trHeight w:val="372"/>
        </w:trPr>
        <w:tc>
          <w:tcPr>
            <w:tcW w:w="8500" w:type="dxa"/>
            <w:vMerge/>
            <w:tcBorders>
              <w:left w:val="nil"/>
              <w:bottom w:val="nil"/>
            </w:tcBorders>
            <w:shd w:val="clear" w:color="auto" w:fill="auto"/>
          </w:tcPr>
          <w:p w:rsidR="00AC5AE8" w:rsidRDefault="00AC5AE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7" w:type="dxa"/>
            <w:shd w:val="thinDiagStripe" w:color="A6A6A6" w:themeColor="background1" w:themeShade="A6" w:fill="auto"/>
          </w:tcPr>
          <w:p w:rsidR="00AC5AE8" w:rsidRDefault="00AC5AE8" w:rsidP="00BC6C97"/>
        </w:tc>
      </w:tr>
      <w:tr w:rsidR="00AC5AE8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AC5AE8" w:rsidP="009B5781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9B5781">
              <w:rPr>
                <w:color w:val="FF0000"/>
              </w:rPr>
              <w:t xml:space="preserve">All </w:t>
            </w:r>
            <w:r w:rsidR="009B5781" w:rsidRPr="009B5781">
              <w:rPr>
                <w:color w:val="FF0000"/>
              </w:rPr>
              <w:t>DD.GG.</w:t>
            </w:r>
            <w:r w:rsidRPr="009B5781">
              <w:rPr>
                <w:color w:val="FF0000"/>
              </w:rPr>
              <w:t xml:space="preserve"> fuel pump racks &amp;linkages</w:t>
            </w:r>
            <w:r>
              <w:tab/>
            </w:r>
            <w:r w:rsidR="00464603">
              <w:t>lubricat</w:t>
            </w:r>
            <w:r>
              <w:t>ed &amp;</w:t>
            </w:r>
            <w:r w:rsidR="007051C9">
              <w:t>moved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AC5AE8" w:rsidRDefault="00AC5AE8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1F2CAD">
            <w:pPr>
              <w:pStyle w:val="FirstLevel"/>
              <w:tabs>
                <w:tab w:val="clear" w:pos="9106"/>
                <w:tab w:val="right" w:leader="dot" w:pos="8262"/>
              </w:tabs>
              <w:ind w:left="518" w:hanging="403"/>
            </w:pPr>
            <w:r w:rsidRPr="009B5781">
              <w:rPr>
                <w:color w:val="FF0000"/>
              </w:rPr>
              <w:t xml:space="preserve">All </w:t>
            </w:r>
            <w:r w:rsidR="00835259">
              <w:rPr>
                <w:color w:val="FF0000"/>
              </w:rPr>
              <w:t>L.T. and H.T.</w:t>
            </w:r>
            <w:r w:rsidRPr="009B5781">
              <w:rPr>
                <w:color w:val="FF0000"/>
              </w:rPr>
              <w:t xml:space="preserve"> pumps</w:t>
            </w:r>
            <w:r>
              <w:tab/>
              <w:t>started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464603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Standby pumps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464603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All pressures &amp;temperatures are correct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Alternators required for departure</w:t>
            </w:r>
            <w:r>
              <w:tab/>
              <w:t>started &amp;put on load</w:t>
            </w:r>
            <w:r w:rsidR="008B3073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Starting air compressors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9B5781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9B5781">
              <w:rPr>
                <w:color w:val="FF0000"/>
              </w:rPr>
              <w:t>Shaft line oil in pressure</w:t>
            </w:r>
            <w:r w:rsidR="008B3073">
              <w:tab/>
              <w:t>checked</w:t>
            </w:r>
            <w:r w:rsidR="008B3073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9B5781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9B5781">
              <w:rPr>
                <w:color w:val="FF0000"/>
              </w:rPr>
              <w:t>DD.GG.</w:t>
            </w:r>
            <w:r w:rsidR="008B3073" w:rsidRPr="009B5781">
              <w:rPr>
                <w:color w:val="FF0000"/>
              </w:rPr>
              <w:t xml:space="preserve"> lube oil sumps</w:t>
            </w:r>
            <w:r w:rsidR="008B3073">
              <w:tab/>
              <w:t>checked</w:t>
            </w:r>
            <w:r w:rsidR="008B3073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9B5781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9B5781">
              <w:rPr>
                <w:color w:val="FF0000"/>
              </w:rPr>
              <w:t>DD.GG.</w:t>
            </w:r>
            <w:r w:rsidR="008B3073" w:rsidRPr="009B5781">
              <w:rPr>
                <w:color w:val="FF0000"/>
              </w:rPr>
              <w:t xml:space="preserve"> turbochargers</w:t>
            </w:r>
            <w:r w:rsidR="008B3073"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All alarms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Any alarm discrepancies</w:t>
            </w:r>
            <w:r>
              <w:tab/>
              <w:t>corrected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9B5781" w:rsidP="001C47C9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9B5781">
              <w:rPr>
                <w:color w:val="FF0000"/>
              </w:rPr>
              <w:t>DD.GG. Working sequence confirmed</w:t>
            </w:r>
            <w:r w:rsidR="008B3073">
              <w:tab/>
            </w:r>
            <w:r w:rsidR="001C47C9"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1C47C9" w:rsidP="001C47C9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1C47C9">
              <w:rPr>
                <w:color w:val="FF0000"/>
              </w:rPr>
              <w:t>Thrust Bearings Shaft ( Lubrication</w:t>
            </w:r>
            <w:r w:rsidR="00285A93" w:rsidRPr="001C47C9">
              <w:rPr>
                <w:color w:val="FF0000"/>
              </w:rPr>
              <w:t xml:space="preserve"> &amp;cooling on)</w:t>
            </w:r>
            <w:r w:rsidR="00285A93">
              <w:tab/>
            </w:r>
            <w:r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285A9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5A9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Power available for deck machinery &amp;shell doors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285A93" w:rsidRDefault="00285A93" w:rsidP="00BC6C97"/>
        </w:tc>
      </w:tr>
      <w:tr w:rsidR="00285A9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5A9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 xml:space="preserve">Bow </w:t>
            </w:r>
            <w:proofErr w:type="spellStart"/>
            <w:r>
              <w:t>thrusters</w:t>
            </w:r>
            <w:proofErr w:type="spellEnd"/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285A93" w:rsidRDefault="00285A9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707D65" w:rsidP="00707D65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Confirmation from Bridge about turning clearance for propellers &amp;</w:t>
            </w:r>
            <w:proofErr w:type="spellStart"/>
            <w:r>
              <w:t>thruster</w:t>
            </w:r>
            <w:r w:rsidR="009A7190">
              <w:t>s</w:t>
            </w:r>
            <w:proofErr w:type="spellEnd"/>
            <w:r w:rsidR="003B253F">
              <w:tab/>
            </w:r>
            <w:r>
              <w:t>received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56CC5" w:rsidP="00256CC5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256CC5">
              <w:rPr>
                <w:color w:val="FF0000"/>
              </w:rPr>
              <w:t>DD.GG. in manoeuver mode</w:t>
            </w:r>
            <w:r w:rsidR="003B253F">
              <w:tab/>
            </w:r>
            <w:r w:rsidR="00707D65"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707D65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07D65" w:rsidRDefault="00707D65" w:rsidP="00916BD1">
            <w:pPr>
              <w:pStyle w:val="Note"/>
            </w:pPr>
            <w:r w:rsidRPr="00B53C44">
              <w:rPr>
                <w:b/>
                <w:sz w:val="20"/>
                <w:szCs w:val="20"/>
              </w:rPr>
              <w:t>Note:</w:t>
            </w:r>
            <w:r w:rsidRPr="00B53C4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707D65" w:rsidRDefault="00707D65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C65F07" w:rsidP="00C65F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C65F07">
              <w:rPr>
                <w:color w:val="FF0000"/>
              </w:rPr>
              <w:t>P.E.M. ready to start</w:t>
            </w:r>
            <w:r w:rsidR="003B253F">
              <w:tab/>
            </w:r>
            <w:r>
              <w:t>checked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916BD1" w:rsidP="00707D65">
            <w:pPr>
              <w:pStyle w:val="SecondLevel"/>
              <w:tabs>
                <w:tab w:val="clear" w:pos="6747"/>
                <w:tab w:val="right" w:leader="dot" w:pos="8262"/>
              </w:tabs>
            </w:pPr>
            <w:r w:rsidRPr="00916BD1">
              <w:rPr>
                <w:color w:val="FF0000"/>
              </w:rPr>
              <w:lastRenderedPageBreak/>
              <w:t>Selected DD.GG. in st.by ready to start</w:t>
            </w:r>
            <w:r w:rsidR="003B253F">
              <w:tab/>
              <w:t>d</w:t>
            </w:r>
            <w:r w:rsidR="00707D65">
              <w:t>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707D65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07D65" w:rsidRPr="00B53C44" w:rsidRDefault="00707D65" w:rsidP="00916BD1">
            <w:pPr>
              <w:pStyle w:val="Note"/>
              <w:rPr>
                <w:sz w:val="20"/>
                <w:szCs w:val="20"/>
              </w:rPr>
            </w:pPr>
            <w:r w:rsidRPr="00B53C44">
              <w:rPr>
                <w:b/>
                <w:sz w:val="20"/>
                <w:szCs w:val="20"/>
              </w:rPr>
              <w:t>Note:</w:t>
            </w:r>
            <w:r w:rsidRPr="00B53C4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707D65" w:rsidRDefault="00707D65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C756CA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8262"/>
              </w:tabs>
              <w:ind w:left="510"/>
            </w:pP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B53C44" w:rsidP="00854ECB">
      <w:pPr>
        <w:pStyle w:val="ListHeading"/>
      </w:pPr>
      <w:r>
        <w:t xml:space="preserve">At start </w:t>
      </w:r>
      <w:r w:rsidR="00174AD8">
        <w:t xml:space="preserve">of </w:t>
      </w:r>
      <w:r>
        <w:t>Main Engines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53C44" w:rsidP="00B53C44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After start, Engines &amp;Auxiliaries</w:t>
            </w:r>
            <w:r w:rsidR="00854ECB">
              <w:tab/>
            </w:r>
            <w:r>
              <w:t>thoroughly checked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53C44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Prior to transfer control to the Bridge</w:t>
            </w:r>
            <w:r w:rsidR="00DE3A8D">
              <w:t xml:space="preserve">, </w:t>
            </w:r>
            <w:r>
              <w:t>CPP levers for Engine telegraph &amp;sub-telegraph</w:t>
            </w:r>
            <w:r w:rsidR="00DE3A8D">
              <w:t xml:space="preserve"> are in line</w:t>
            </w:r>
            <w:r w:rsidR="00DE3A8D">
              <w:tab/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Bow </w:t>
            </w:r>
            <w:proofErr w:type="spellStart"/>
            <w:r>
              <w:t>thrusters</w:t>
            </w:r>
            <w:proofErr w:type="spellEnd"/>
            <w:r w:rsidR="00854ECB">
              <w:tab/>
            </w:r>
            <w:r>
              <w:t>start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E3A8D" w:rsidP="00E412A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main shaft bearings &amp;oil flow</w:t>
            </w:r>
            <w:r w:rsidR="00854ECB">
              <w:tab/>
            </w:r>
            <w:r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“CONDITION RED” enforced by the Bridge</w:t>
            </w:r>
            <w:r w:rsidR="00854ECB">
              <w:tab/>
            </w:r>
            <w:r>
              <w:t>confirmed to Bridge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 to the Bridge</w:t>
            </w:r>
            <w:r w:rsidR="00854ECB">
              <w:tab/>
            </w:r>
            <w:r>
              <w:t>deliver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</w:tbl>
    <w:p w:rsidR="00DE3A8D" w:rsidRDefault="00DE3A8D" w:rsidP="00DE3A8D">
      <w:pPr>
        <w:pStyle w:val="Note"/>
      </w:pPr>
      <w:r w:rsidRPr="00BC110A">
        <w:rPr>
          <w:b/>
        </w:rPr>
        <w:t>Note:</w:t>
      </w:r>
      <w:r>
        <w:tab/>
        <w:t>During standby, Engineer officer to carry out continuous machinery space rounds</w:t>
      </w:r>
    </w:p>
    <w:p w:rsidR="00E647D3" w:rsidRDefault="00BC110A" w:rsidP="00466E1F">
      <w:pPr>
        <w:pStyle w:val="ListHeading"/>
      </w:pPr>
      <w:r>
        <w:t>At Full Away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BC110A" w:rsidP="00BC110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Staff Engineer made thorough inspection of all machinery spaces</w:t>
            </w:r>
            <w:r w:rsidR="00466E1F">
              <w:tab/>
            </w:r>
            <w:r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BC110A" w:rsidP="00BC110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At Bridge order, bow </w:t>
            </w:r>
            <w:proofErr w:type="spellStart"/>
            <w:r>
              <w:t>thrusters</w:t>
            </w:r>
            <w:proofErr w:type="spellEnd"/>
            <w:r w:rsidR="00466E1F">
              <w:tab/>
            </w:r>
            <w:r>
              <w:t>stoppe</w:t>
            </w:r>
            <w:r w:rsidR="00466E1F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Completion of this checklist recorded in </w:t>
            </w:r>
            <w:r w:rsidR="00BC110A">
              <w:t xml:space="preserve">the </w:t>
            </w:r>
            <w:r>
              <w:t>logbook</w:t>
            </w:r>
            <w:r w:rsidR="00466E1F">
              <w:tab/>
            </w:r>
            <w:r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935B12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C110A">
      <w:pPr>
        <w:pStyle w:val="FirstLevel"/>
        <w:numPr>
          <w:ilvl w:val="0"/>
          <w:numId w:val="0"/>
        </w:numPr>
        <w:ind w:left="510"/>
      </w:pPr>
    </w:p>
    <w:p w:rsidR="00466E1F" w:rsidRDefault="00466E1F" w:rsidP="00BF5C70"/>
    <w:p w:rsidR="00466E1F" w:rsidRDefault="00BC110A" w:rsidP="00BF5C70">
      <w:r>
        <w:t>E</w:t>
      </w:r>
      <w:r w:rsidR="00A82812">
        <w:t>OOW: ...........................................</w:t>
      </w:r>
      <w:r w:rsidR="00A82812">
        <w:tab/>
      </w:r>
      <w:r w:rsidR="00A82812">
        <w:tab/>
      </w:r>
      <w:r w:rsidR="00A82812">
        <w:tab/>
      </w:r>
      <w:r>
        <w:t>Chief Engineer</w:t>
      </w:r>
      <w:r w:rsidR="00A82812">
        <w:t>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A5" w:rsidRDefault="00726DA5" w:rsidP="003A4324">
      <w:r>
        <w:separator/>
      </w:r>
    </w:p>
  </w:endnote>
  <w:endnote w:type="continuationSeparator" w:id="0">
    <w:p w:rsidR="00726DA5" w:rsidRDefault="00726DA5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F8739F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F14C25" w:rsidRPr="00E87953" w:rsidTr="001C03AC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14C25" w:rsidRPr="00E87953" w:rsidRDefault="00171B9C" w:rsidP="00171B9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1</w:t>
          </w:r>
          <w:r w:rsidR="00F14C25">
            <w:rPr>
              <w:rFonts w:cs="Arial"/>
              <w:spacing w:val="-2"/>
              <w:sz w:val="18"/>
            </w:rPr>
            <w:t>.0</w:t>
          </w:r>
          <w:r w:rsidR="00F14C25" w:rsidRPr="00E87953">
            <w:rPr>
              <w:rFonts w:cs="Arial"/>
              <w:spacing w:val="-2"/>
              <w:sz w:val="18"/>
            </w:rPr>
            <w:t xml:space="preserve"> </w:t>
          </w:r>
          <w:r w:rsidR="00F14C25">
            <w:rPr>
              <w:rFonts w:cs="Arial"/>
              <w:spacing w:val="-2"/>
              <w:sz w:val="18"/>
            </w:rPr>
            <w:t>(0</w:t>
          </w:r>
          <w:r>
            <w:rPr>
              <w:rFonts w:cs="Arial"/>
              <w:spacing w:val="-2"/>
              <w:sz w:val="18"/>
            </w:rPr>
            <w:t>7</w:t>
          </w:r>
          <w:r w:rsidR="00F14C25">
            <w:rPr>
              <w:rFonts w:cs="Arial"/>
              <w:spacing w:val="-2"/>
              <w:sz w:val="18"/>
            </w:rPr>
            <w:t>/1</w:t>
          </w:r>
          <w:r>
            <w:rPr>
              <w:rFonts w:cs="Arial"/>
              <w:spacing w:val="-2"/>
              <w:sz w:val="18"/>
            </w:rPr>
            <w:t>9</w:t>
          </w:r>
          <w:r w:rsidR="00F14C25"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14C25" w:rsidRPr="00E87953" w:rsidRDefault="00F14C25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171B9C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A5" w:rsidRDefault="00726DA5" w:rsidP="003A4324">
      <w:r>
        <w:separator/>
      </w:r>
    </w:p>
  </w:footnote>
  <w:footnote w:type="continuationSeparator" w:id="0">
    <w:p w:rsidR="00726DA5" w:rsidRDefault="00726DA5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C07266">
          <w:pPr>
            <w:pStyle w:val="SectionHeading"/>
          </w:pPr>
          <w:r>
            <w:t>saf2</w:t>
          </w:r>
          <w:r w:rsidR="00C07266">
            <w:t>5</w:t>
          </w:r>
          <w:r>
            <w:t xml:space="preserve"> </w:t>
          </w:r>
          <w:r w:rsidR="00171B9C">
            <w:t>(Silver Muse</w:t>
          </w:r>
          <w:r w:rsidR="00F14C25">
            <w:t xml:space="preserve">) </w:t>
          </w:r>
          <w:r>
            <w:t xml:space="preserve">– </w:t>
          </w:r>
          <w:r w:rsidR="00C07266">
            <w:t xml:space="preserve">engine </w:t>
          </w:r>
          <w:r w:rsidR="004C0F75">
            <w:t xml:space="preserve">Control </w:t>
          </w:r>
          <w:r w:rsidR="00C07266">
            <w:t>room</w:t>
          </w:r>
          <w:r>
            <w:t xml:space="preserve"> departure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567C"/>
    <w:rsid w:val="000E218B"/>
    <w:rsid w:val="000E309E"/>
    <w:rsid w:val="000E5E9F"/>
    <w:rsid w:val="000F11EB"/>
    <w:rsid w:val="00105DB3"/>
    <w:rsid w:val="001204AC"/>
    <w:rsid w:val="00122528"/>
    <w:rsid w:val="00127A45"/>
    <w:rsid w:val="00131383"/>
    <w:rsid w:val="00135AE7"/>
    <w:rsid w:val="00141EE1"/>
    <w:rsid w:val="00143CE5"/>
    <w:rsid w:val="001508F1"/>
    <w:rsid w:val="00160141"/>
    <w:rsid w:val="0016096E"/>
    <w:rsid w:val="001702BE"/>
    <w:rsid w:val="00171B9C"/>
    <w:rsid w:val="001722B7"/>
    <w:rsid w:val="00174AD8"/>
    <w:rsid w:val="00177380"/>
    <w:rsid w:val="00185CB4"/>
    <w:rsid w:val="001A608C"/>
    <w:rsid w:val="001B3ACD"/>
    <w:rsid w:val="001B3F98"/>
    <w:rsid w:val="001B4CEF"/>
    <w:rsid w:val="001C341E"/>
    <w:rsid w:val="001C47C9"/>
    <w:rsid w:val="001C6532"/>
    <w:rsid w:val="001D4923"/>
    <w:rsid w:val="001D5BDF"/>
    <w:rsid w:val="001E5093"/>
    <w:rsid w:val="001E7185"/>
    <w:rsid w:val="001F14E7"/>
    <w:rsid w:val="001F1DB3"/>
    <w:rsid w:val="001F2CAD"/>
    <w:rsid w:val="001F42C9"/>
    <w:rsid w:val="001F650B"/>
    <w:rsid w:val="001F7708"/>
    <w:rsid w:val="00215052"/>
    <w:rsid w:val="002164DA"/>
    <w:rsid w:val="002179E4"/>
    <w:rsid w:val="00251089"/>
    <w:rsid w:val="00256CC5"/>
    <w:rsid w:val="00261214"/>
    <w:rsid w:val="00267047"/>
    <w:rsid w:val="00275767"/>
    <w:rsid w:val="00277AED"/>
    <w:rsid w:val="002801B0"/>
    <w:rsid w:val="00285A93"/>
    <w:rsid w:val="00290DE1"/>
    <w:rsid w:val="00294C19"/>
    <w:rsid w:val="002A3C77"/>
    <w:rsid w:val="002A5CB0"/>
    <w:rsid w:val="002B6709"/>
    <w:rsid w:val="002D2172"/>
    <w:rsid w:val="002E6E9A"/>
    <w:rsid w:val="002F145D"/>
    <w:rsid w:val="002F3D1D"/>
    <w:rsid w:val="002F5830"/>
    <w:rsid w:val="002F7AF2"/>
    <w:rsid w:val="00301F0C"/>
    <w:rsid w:val="00302FA3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557B6"/>
    <w:rsid w:val="00464603"/>
    <w:rsid w:val="0046636A"/>
    <w:rsid w:val="00466E1F"/>
    <w:rsid w:val="00476B79"/>
    <w:rsid w:val="00487B57"/>
    <w:rsid w:val="00491D80"/>
    <w:rsid w:val="004A3DFB"/>
    <w:rsid w:val="004C0F75"/>
    <w:rsid w:val="004C20A5"/>
    <w:rsid w:val="004D243A"/>
    <w:rsid w:val="004D5161"/>
    <w:rsid w:val="004D5CFE"/>
    <w:rsid w:val="004E011D"/>
    <w:rsid w:val="004E4007"/>
    <w:rsid w:val="00526D6C"/>
    <w:rsid w:val="00533589"/>
    <w:rsid w:val="00553270"/>
    <w:rsid w:val="00576824"/>
    <w:rsid w:val="005B1576"/>
    <w:rsid w:val="005B4B19"/>
    <w:rsid w:val="005D1F7E"/>
    <w:rsid w:val="005D30DF"/>
    <w:rsid w:val="00623A25"/>
    <w:rsid w:val="00635256"/>
    <w:rsid w:val="00637C9C"/>
    <w:rsid w:val="0065255F"/>
    <w:rsid w:val="006608D0"/>
    <w:rsid w:val="00674DCB"/>
    <w:rsid w:val="00677B0E"/>
    <w:rsid w:val="00682A88"/>
    <w:rsid w:val="00685134"/>
    <w:rsid w:val="00686121"/>
    <w:rsid w:val="006B5779"/>
    <w:rsid w:val="006C376E"/>
    <w:rsid w:val="006E08AD"/>
    <w:rsid w:val="006E34B7"/>
    <w:rsid w:val="006F36EB"/>
    <w:rsid w:val="006F5412"/>
    <w:rsid w:val="007051C9"/>
    <w:rsid w:val="007065F6"/>
    <w:rsid w:val="00707D65"/>
    <w:rsid w:val="00713F62"/>
    <w:rsid w:val="00726DA5"/>
    <w:rsid w:val="00747D2C"/>
    <w:rsid w:val="007509DD"/>
    <w:rsid w:val="00751655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11380"/>
    <w:rsid w:val="00835259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3073"/>
    <w:rsid w:val="008B41D1"/>
    <w:rsid w:val="008D745E"/>
    <w:rsid w:val="008F0E7C"/>
    <w:rsid w:val="00902628"/>
    <w:rsid w:val="00903C7C"/>
    <w:rsid w:val="00905D42"/>
    <w:rsid w:val="0090758F"/>
    <w:rsid w:val="00916BD1"/>
    <w:rsid w:val="009217D8"/>
    <w:rsid w:val="00923AFA"/>
    <w:rsid w:val="00930E19"/>
    <w:rsid w:val="00935B12"/>
    <w:rsid w:val="00960D68"/>
    <w:rsid w:val="00964AD9"/>
    <w:rsid w:val="009668A7"/>
    <w:rsid w:val="00970E38"/>
    <w:rsid w:val="009A2C71"/>
    <w:rsid w:val="009A571A"/>
    <w:rsid w:val="009A7190"/>
    <w:rsid w:val="009B5781"/>
    <w:rsid w:val="009C061F"/>
    <w:rsid w:val="009C5F52"/>
    <w:rsid w:val="00A012A5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C5AE8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53C44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10A"/>
    <w:rsid w:val="00BC1511"/>
    <w:rsid w:val="00BE4A95"/>
    <w:rsid w:val="00BE5CDA"/>
    <w:rsid w:val="00BE70BE"/>
    <w:rsid w:val="00BF0B9B"/>
    <w:rsid w:val="00BF5C70"/>
    <w:rsid w:val="00C02900"/>
    <w:rsid w:val="00C07266"/>
    <w:rsid w:val="00C2757D"/>
    <w:rsid w:val="00C27846"/>
    <w:rsid w:val="00C37925"/>
    <w:rsid w:val="00C37D73"/>
    <w:rsid w:val="00C429B6"/>
    <w:rsid w:val="00C5049E"/>
    <w:rsid w:val="00C572C9"/>
    <w:rsid w:val="00C649A9"/>
    <w:rsid w:val="00C65F07"/>
    <w:rsid w:val="00C756CA"/>
    <w:rsid w:val="00C863D5"/>
    <w:rsid w:val="00C87BE3"/>
    <w:rsid w:val="00C90495"/>
    <w:rsid w:val="00CC40E8"/>
    <w:rsid w:val="00CD02AA"/>
    <w:rsid w:val="00CD1042"/>
    <w:rsid w:val="00CD1D2E"/>
    <w:rsid w:val="00CF0BB7"/>
    <w:rsid w:val="00CF472D"/>
    <w:rsid w:val="00CF518D"/>
    <w:rsid w:val="00CF60CD"/>
    <w:rsid w:val="00CF7B87"/>
    <w:rsid w:val="00D017F4"/>
    <w:rsid w:val="00D1593F"/>
    <w:rsid w:val="00D25F6E"/>
    <w:rsid w:val="00D27A75"/>
    <w:rsid w:val="00D402EB"/>
    <w:rsid w:val="00D43C87"/>
    <w:rsid w:val="00D55936"/>
    <w:rsid w:val="00D62217"/>
    <w:rsid w:val="00D706FD"/>
    <w:rsid w:val="00D73018"/>
    <w:rsid w:val="00D7484C"/>
    <w:rsid w:val="00D8664A"/>
    <w:rsid w:val="00D908B0"/>
    <w:rsid w:val="00DB539C"/>
    <w:rsid w:val="00DC4C94"/>
    <w:rsid w:val="00DC6C29"/>
    <w:rsid w:val="00DD571E"/>
    <w:rsid w:val="00DD630E"/>
    <w:rsid w:val="00DE3A8D"/>
    <w:rsid w:val="00DE77A3"/>
    <w:rsid w:val="00E30319"/>
    <w:rsid w:val="00E3759D"/>
    <w:rsid w:val="00E412A7"/>
    <w:rsid w:val="00E53374"/>
    <w:rsid w:val="00E5570C"/>
    <w:rsid w:val="00E614DA"/>
    <w:rsid w:val="00E618CF"/>
    <w:rsid w:val="00E63047"/>
    <w:rsid w:val="00E647D3"/>
    <w:rsid w:val="00E6595E"/>
    <w:rsid w:val="00E75785"/>
    <w:rsid w:val="00E80FE9"/>
    <w:rsid w:val="00E83042"/>
    <w:rsid w:val="00E93A23"/>
    <w:rsid w:val="00E9514E"/>
    <w:rsid w:val="00EA794E"/>
    <w:rsid w:val="00EB5087"/>
    <w:rsid w:val="00F142A1"/>
    <w:rsid w:val="00F14C25"/>
    <w:rsid w:val="00F52ECD"/>
    <w:rsid w:val="00F7120D"/>
    <w:rsid w:val="00F74502"/>
    <w:rsid w:val="00F81592"/>
    <w:rsid w:val="00F81C7D"/>
    <w:rsid w:val="00F81E1E"/>
    <w:rsid w:val="00F862BB"/>
    <w:rsid w:val="00F8739F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9DBD0-25AF-41C2-B0B5-AD42F950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19</cp:revision>
  <cp:lastPrinted>2014-06-17T18:34:00Z</cp:lastPrinted>
  <dcterms:created xsi:type="dcterms:W3CDTF">2018-02-26T12:24:00Z</dcterms:created>
  <dcterms:modified xsi:type="dcterms:W3CDTF">2019-07-16T14:11:00Z</dcterms:modified>
</cp:coreProperties>
</file>