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Pr="00325E8A" w:rsidRDefault="00A5547A" w:rsidP="003E5A45">
      <w:pPr>
        <w:pStyle w:val="ListFooter"/>
        <w:jc w:val="left"/>
        <w:rPr>
          <w:lang w:val="fr-FR"/>
        </w:rPr>
      </w:pPr>
      <w:bookmarkStart w:id="0" w:name="_GoBack"/>
      <w:bookmarkEnd w:id="0"/>
      <w:r w:rsidRPr="00325E8A">
        <w:rPr>
          <w:lang w:val="fr-FR"/>
        </w:rPr>
        <w:t>Date:</w:t>
      </w:r>
      <w:r w:rsidRPr="00325E8A">
        <w:rPr>
          <w:lang w:val="fr-FR"/>
        </w:rPr>
        <w:tab/>
      </w:r>
      <w:r w:rsidR="003E5A45" w:rsidRPr="00325E8A">
        <w:rPr>
          <w:lang w:val="fr-FR"/>
        </w:rPr>
        <w:tab/>
      </w:r>
      <w:r w:rsidRPr="00325E8A">
        <w:rPr>
          <w:lang w:val="fr-FR"/>
        </w:rPr>
        <w:tab/>
      </w:r>
      <w:r w:rsidR="002A4520" w:rsidRPr="00325E8A">
        <w:rPr>
          <w:lang w:val="fr-FR"/>
        </w:rPr>
        <w:t>Arrival</w:t>
      </w:r>
      <w:r w:rsidR="003E5A45" w:rsidRPr="00325E8A">
        <w:rPr>
          <w:lang w:val="fr-FR"/>
        </w:rPr>
        <w:t xml:space="preserve"> time:</w:t>
      </w:r>
      <w:r w:rsidR="003E5A45" w:rsidRPr="00325E8A">
        <w:rPr>
          <w:lang w:val="fr-FR"/>
        </w:rPr>
        <w:tab/>
      </w:r>
      <w:r w:rsidR="003E5A45" w:rsidRPr="00325E8A">
        <w:rPr>
          <w:lang w:val="fr-FR"/>
        </w:rPr>
        <w:tab/>
        <w:t>Port:</w:t>
      </w:r>
      <w:r w:rsidR="003E5A45" w:rsidRPr="00325E8A">
        <w:rPr>
          <w:lang w:val="fr-FR"/>
        </w:rPr>
        <w:tab/>
      </w:r>
      <w:r w:rsidR="003E5A45" w:rsidRPr="00325E8A">
        <w:rPr>
          <w:lang w:val="fr-FR"/>
        </w:rPr>
        <w:tab/>
      </w:r>
      <w:r w:rsidR="002A4520" w:rsidRPr="00325E8A">
        <w:rPr>
          <w:lang w:val="fr-FR"/>
        </w:rPr>
        <w:tab/>
      </w:r>
      <w:r w:rsidR="003E5A45" w:rsidRPr="00325E8A">
        <w:rPr>
          <w:lang w:val="fr-FR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C07266">
        <w:rPr>
          <w:lang w:val="en-US"/>
        </w:rPr>
        <w:t>The Master shall r</w:t>
      </w:r>
      <w:r>
        <w:rPr>
          <w:lang w:val="en-US"/>
        </w:rPr>
        <w:t xml:space="preserve">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4C0F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</w:t>
            </w:r>
            <w:proofErr w:type="spellStart"/>
            <w:r>
              <w:t>hours notice</w:t>
            </w:r>
            <w:proofErr w:type="spellEnd"/>
            <w:r>
              <w:t xml:space="preserve">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8500"/>
        <w:gridCol w:w="767"/>
      </w:tblGrid>
      <w:tr w:rsidR="00E647D3" w:rsidTr="00464603">
        <w:trPr>
          <w:trHeight w:val="268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7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865670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 xml:space="preserve">1 hour notice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8F1E21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F1E21" w:rsidRDefault="008F1E21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 &amp;all Engine Room communications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:rsidR="008F1E21" w:rsidRDefault="008F1E21" w:rsidP="00BC6C97"/>
        </w:tc>
      </w:tr>
      <w:tr w:rsidR="00020F32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8F1E21" w:rsidP="00BB00F0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BB00F0">
              <w:rPr>
                <w:color w:val="FF0000"/>
              </w:rPr>
              <w:t xml:space="preserve">Pre-start checks on all </w:t>
            </w:r>
            <w:proofErr w:type="gramStart"/>
            <w:r w:rsidRPr="00BB00F0">
              <w:rPr>
                <w:color w:val="FF0000"/>
              </w:rPr>
              <w:t>non-running</w:t>
            </w:r>
            <w:proofErr w:type="gramEnd"/>
            <w:r w:rsidRPr="00BB00F0">
              <w:rPr>
                <w:color w:val="FF0000"/>
              </w:rPr>
              <w:t xml:space="preserve"> </w:t>
            </w:r>
            <w:r w:rsidR="00BB00F0" w:rsidRPr="00BB00F0">
              <w:rPr>
                <w:color w:val="FF0000"/>
              </w:rPr>
              <w:t>DD.GG</w:t>
            </w:r>
            <w:r w:rsidR="00BB00F0">
              <w:t>.</w:t>
            </w:r>
            <w:r w:rsidR="00020F32">
              <w:tab/>
            </w:r>
            <w:r>
              <w:t>carried out</w:t>
            </w:r>
            <w:r w:rsidR="00020F32"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8F1E21" w:rsidP="008F1E2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Alternators required for arrival</w:t>
            </w:r>
            <w:r>
              <w:tab/>
              <w:t>started &amp;put on load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E647D3" w:rsidRDefault="00E647D3" w:rsidP="00BC6C97"/>
        </w:tc>
      </w:tr>
      <w:tr w:rsidR="00AC5AE8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AE8" w:rsidRDefault="008F1E21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Pool filling valve closed and pump</w:t>
            </w:r>
            <w:r>
              <w:tab/>
              <w:t>off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AC5AE8" w:rsidRDefault="00AC5AE8" w:rsidP="00BC6C97"/>
        </w:tc>
      </w:tr>
      <w:tr w:rsidR="00AC5AE8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AE8" w:rsidRDefault="008F1E21" w:rsidP="0046460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Starting air compressors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AC5AE8" w:rsidRDefault="00AC5AE8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7D1F5F" w:rsidP="007D1976">
            <w:pPr>
              <w:pStyle w:val="FirstLevel"/>
              <w:tabs>
                <w:tab w:val="clear" w:pos="9106"/>
                <w:tab w:val="right" w:leader="dot" w:pos="8262"/>
              </w:tabs>
              <w:ind w:left="518" w:hanging="403"/>
            </w:pPr>
            <w:r w:rsidRPr="007D1F5F">
              <w:rPr>
                <w:color w:val="FF0000"/>
              </w:rPr>
              <w:t xml:space="preserve">Select PMS in </w:t>
            </w:r>
            <w:proofErr w:type="spellStart"/>
            <w:r>
              <w:rPr>
                <w:color w:val="FF0000"/>
              </w:rPr>
              <w:t>maneuver</w:t>
            </w:r>
            <w:proofErr w:type="spellEnd"/>
            <w:r w:rsidRPr="007D1F5F">
              <w:rPr>
                <w:color w:val="FF0000"/>
              </w:rPr>
              <w:t xml:space="preserve"> mode</w:t>
            </w:r>
            <w:r w:rsidR="008F1E21">
              <w:tab/>
            </w:r>
            <w:r w:rsidR="007D1976">
              <w:t>done</w:t>
            </w:r>
            <w:r w:rsidR="008F1E21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44E68" w:rsidP="00244E68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½ hour notice from Bridge</w:t>
            </w:r>
            <w:r w:rsidR="003B253F">
              <w:tab/>
            </w:r>
            <w:r w:rsidR="00707D65">
              <w:t>received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Fresh water generator</w:t>
            </w:r>
            <w:r w:rsidR="003B253F">
              <w:tab/>
            </w:r>
            <w:r>
              <w:t>shut down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All designated WTDs</w:t>
            </w:r>
            <w:r w:rsidR="003B253F">
              <w:tab/>
            </w:r>
            <w:r>
              <w:t>clos</w:t>
            </w:r>
            <w:r w:rsidR="009A7190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Oily water separator</w:t>
            </w:r>
            <w:r>
              <w:tab/>
              <w:t>shut down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Overboard valve</w:t>
            </w:r>
            <w:r>
              <w:tab/>
              <w:t>shut &amp;locked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Sewage treatment plant is pumped out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Overboard valve</w:t>
            </w:r>
            <w:r>
              <w:tab/>
              <w:t>shut &amp;locked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44E68" w:rsidP="00707D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Power available for deck machinery &amp;shell doors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Bow </w:t>
            </w:r>
            <w:proofErr w:type="spellStart"/>
            <w:r>
              <w:t>thrusters</w:t>
            </w:r>
            <w:proofErr w:type="spellEnd"/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</w:tbl>
    <w:p w:rsidR="00E647D3" w:rsidRDefault="00B53C44" w:rsidP="00854ECB">
      <w:pPr>
        <w:pStyle w:val="ListHeading"/>
      </w:pPr>
      <w:r>
        <w:t xml:space="preserve">At </w:t>
      </w:r>
      <w:r w:rsidR="00244E68">
        <w:t>S</w:t>
      </w:r>
      <w:r>
        <w:t>ta</w:t>
      </w:r>
      <w:r w:rsidR="00244E68">
        <w:t>ndby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53C44" w:rsidP="00EC551B">
            <w:pPr>
              <w:pStyle w:val="FirstLevel"/>
              <w:numPr>
                <w:ilvl w:val="0"/>
                <w:numId w:val="9"/>
              </w:numPr>
              <w:tabs>
                <w:tab w:val="clear" w:pos="9106"/>
                <w:tab w:val="right" w:leader="dot" w:pos="8262"/>
              </w:tabs>
            </w:pPr>
            <w:r>
              <w:t xml:space="preserve">Prior to transfer control </w:t>
            </w:r>
            <w:r w:rsidR="00244E68">
              <w:t>from</w:t>
            </w:r>
            <w:r>
              <w:t xml:space="preserve"> the Bridge</w:t>
            </w:r>
            <w:r w:rsidR="00DE3A8D">
              <w:t xml:space="preserve">, </w:t>
            </w:r>
            <w:r>
              <w:t>CPP levers for Engine telegraph &amp;sub-telegraph</w:t>
            </w:r>
            <w:r w:rsidR="00DE3A8D">
              <w:t xml:space="preserve"> are in line</w:t>
            </w:r>
            <w:r w:rsidR="00DE3A8D">
              <w:tab/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244E6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“CONDITION RED” enforced by the Bridge</w:t>
            </w:r>
            <w:r>
              <w:tab/>
              <w:t>confirmed to Bridge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1C3924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C3924" w:rsidRDefault="001C3924" w:rsidP="001C3924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“CONDITION RED”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1C3924" w:rsidRDefault="001C3924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Pr="001B4CEF" w:rsidRDefault="00DE3A8D" w:rsidP="00244E68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Bow </w:t>
            </w:r>
            <w:proofErr w:type="spellStart"/>
            <w:r>
              <w:t>thrusters</w:t>
            </w:r>
            <w:proofErr w:type="spellEnd"/>
            <w:r w:rsidR="00244E68">
              <w:t xml:space="preserve"> servo pumps on and </w:t>
            </w:r>
            <w:proofErr w:type="spellStart"/>
            <w:r w:rsidR="00244E68">
              <w:t>thrusters</w:t>
            </w:r>
            <w:proofErr w:type="spellEnd"/>
            <w:r w:rsidR="00854ECB">
              <w:tab/>
            </w:r>
            <w:r w:rsidR="00244E68">
              <w:t xml:space="preserve">ready to </w:t>
            </w:r>
            <w:r>
              <w:t>start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</w:t>
            </w:r>
            <w:r>
              <w:tab/>
              <w:t>housed &amp;latched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EC551B" w:rsidTr="00865670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551B" w:rsidRPr="00865670" w:rsidRDefault="00EC551B" w:rsidP="00EC551B">
            <w:pPr>
              <w:pStyle w:val="Note"/>
              <w:rPr>
                <w:sz w:val="22"/>
                <w:szCs w:val="22"/>
              </w:rPr>
            </w:pPr>
            <w:r w:rsidRPr="00865670">
              <w:rPr>
                <w:b/>
                <w:sz w:val="22"/>
                <w:szCs w:val="22"/>
              </w:rPr>
              <w:t>Note:</w:t>
            </w:r>
            <w:r w:rsidRPr="00865670">
              <w:rPr>
                <w:sz w:val="22"/>
                <w:szCs w:val="22"/>
              </w:rPr>
              <w:t xml:space="preserve">  If required for port entry, check this item later when their use is no more required</w:t>
            </w:r>
          </w:p>
        </w:tc>
        <w:tc>
          <w:tcPr>
            <w:tcW w:w="765" w:type="dxa"/>
            <w:shd w:val="thinDiagStripe" w:color="auto" w:fill="auto"/>
          </w:tcPr>
          <w:p w:rsidR="00EC551B" w:rsidRDefault="00EC551B" w:rsidP="00BC6C97"/>
        </w:tc>
      </w:tr>
      <w:tr w:rsidR="00EC551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All Engine Room logbook entries are up-to-date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C551B" w:rsidRDefault="00EC551B" w:rsidP="00BC6C97"/>
        </w:tc>
      </w:tr>
      <w:tr w:rsidR="00EC551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 xml:space="preserve">Oil Record Book is up-to-date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C551B" w:rsidRDefault="00EC551B" w:rsidP="00BC6C97"/>
        </w:tc>
      </w:tr>
      <w:tr w:rsidR="00EC551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the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C551B" w:rsidRDefault="00EC551B" w:rsidP="00BC6C97"/>
        </w:tc>
      </w:tr>
    </w:tbl>
    <w:p w:rsidR="00DE3A8D" w:rsidRDefault="00DE3A8D" w:rsidP="00DE3A8D">
      <w:pPr>
        <w:pStyle w:val="Note"/>
      </w:pPr>
      <w:r w:rsidRPr="00BC110A">
        <w:rPr>
          <w:b/>
        </w:rPr>
        <w:t>Note:</w:t>
      </w:r>
      <w:r>
        <w:tab/>
        <w:t>During standby, Engineer officer to carry out continuous machinery space rounds</w:t>
      </w:r>
    </w:p>
    <w:p w:rsidR="00EC551B" w:rsidRDefault="00EC551B" w:rsidP="00BF5C70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C110A">
      <w:pPr>
        <w:pStyle w:val="FirstLevel"/>
        <w:numPr>
          <w:ilvl w:val="0"/>
          <w:numId w:val="0"/>
        </w:numPr>
        <w:ind w:left="510"/>
      </w:pPr>
    </w:p>
    <w:p w:rsidR="00466E1F" w:rsidRDefault="00466E1F" w:rsidP="00BF5C70"/>
    <w:p w:rsidR="00466E1F" w:rsidRDefault="00BC110A" w:rsidP="00BF5C70">
      <w:r>
        <w:t>E</w:t>
      </w:r>
      <w:r w:rsidR="00A82812">
        <w:t>OOW: ...........................................</w:t>
      </w:r>
      <w:r w:rsidR="00A82812">
        <w:tab/>
      </w:r>
      <w:r w:rsidR="00A82812">
        <w:tab/>
      </w:r>
      <w:r w:rsidR="00A82812">
        <w:tab/>
      </w:r>
      <w:r>
        <w:t>Chief Engineer</w:t>
      </w:r>
      <w:r w:rsidR="00A82812">
        <w:t>: ......................................</w:t>
      </w:r>
    </w:p>
    <w:sectPr w:rsidR="00466E1F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1E1" w:rsidRDefault="000521E1" w:rsidP="003A4324">
      <w:r>
        <w:separator/>
      </w:r>
    </w:p>
  </w:endnote>
  <w:endnote w:type="continuationSeparator" w:id="0">
    <w:p w:rsidR="000521E1" w:rsidRDefault="000521E1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9F565A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484B63" w:rsidRPr="00E87953" w:rsidTr="001B6786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484B63" w:rsidRPr="00E87953" w:rsidRDefault="00484B63" w:rsidP="00325E8A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325E8A">
            <w:rPr>
              <w:rFonts w:cs="Arial"/>
              <w:spacing w:val="-2"/>
              <w:sz w:val="18"/>
            </w:rPr>
            <w:t>1</w:t>
          </w:r>
          <w:r>
            <w:rPr>
              <w:rFonts w:cs="Arial"/>
              <w:spacing w:val="-2"/>
              <w:sz w:val="18"/>
            </w:rPr>
            <w:t>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</w:t>
          </w:r>
          <w:r w:rsidR="00325E8A">
            <w:rPr>
              <w:rFonts w:cs="Arial"/>
              <w:spacing w:val="-2"/>
              <w:sz w:val="18"/>
            </w:rPr>
            <w:t>7</w:t>
          </w:r>
          <w:r>
            <w:rPr>
              <w:rFonts w:cs="Arial"/>
              <w:spacing w:val="-2"/>
              <w:sz w:val="18"/>
            </w:rPr>
            <w:t>/1</w:t>
          </w:r>
          <w:r w:rsidR="00325E8A">
            <w:rPr>
              <w:rFonts w:cs="Arial"/>
              <w:spacing w:val="-2"/>
              <w:sz w:val="18"/>
            </w:rPr>
            <w:t>9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484B63" w:rsidRPr="00E87953" w:rsidRDefault="00484B63" w:rsidP="001B678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325E8A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1E1" w:rsidRDefault="000521E1" w:rsidP="003A4324">
      <w:r>
        <w:separator/>
      </w:r>
    </w:p>
  </w:footnote>
  <w:footnote w:type="continuationSeparator" w:id="0">
    <w:p w:rsidR="000521E1" w:rsidRDefault="000521E1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325E8A">
          <w:pPr>
            <w:pStyle w:val="SectionHeading"/>
          </w:pPr>
          <w:r>
            <w:t>saf2</w:t>
          </w:r>
          <w:r w:rsidR="002A4520">
            <w:t>7</w:t>
          </w:r>
          <w:r>
            <w:t xml:space="preserve"> </w:t>
          </w:r>
          <w:r w:rsidR="00484B63">
            <w:t>(</w:t>
          </w:r>
          <w:r w:rsidR="00325E8A">
            <w:t>silver muse</w:t>
          </w:r>
          <w:r w:rsidR="00484B63">
            <w:t xml:space="preserve">) </w:t>
          </w:r>
          <w:r>
            <w:t xml:space="preserve">– </w:t>
          </w:r>
          <w:r w:rsidR="00C07266">
            <w:t xml:space="preserve">engine </w:t>
          </w:r>
          <w:r w:rsidR="004C0F75">
            <w:t xml:space="preserve">Control </w:t>
          </w:r>
          <w:r w:rsidR="00C07266">
            <w:t>room</w:t>
          </w:r>
          <w:r>
            <w:t xml:space="preserve"> </w:t>
          </w:r>
          <w:r w:rsidR="002A4520">
            <w:t>arrival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21E1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1047"/>
    <w:rsid w:val="00131383"/>
    <w:rsid w:val="00135AE7"/>
    <w:rsid w:val="00141EE1"/>
    <w:rsid w:val="00143CE5"/>
    <w:rsid w:val="001508F1"/>
    <w:rsid w:val="00160141"/>
    <w:rsid w:val="0016096E"/>
    <w:rsid w:val="001702BE"/>
    <w:rsid w:val="001722B7"/>
    <w:rsid w:val="00174AD8"/>
    <w:rsid w:val="00177380"/>
    <w:rsid w:val="00185CB4"/>
    <w:rsid w:val="001A608C"/>
    <w:rsid w:val="001B3ACD"/>
    <w:rsid w:val="001B3F98"/>
    <w:rsid w:val="001B4CEF"/>
    <w:rsid w:val="001C341E"/>
    <w:rsid w:val="001C3924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9E4"/>
    <w:rsid w:val="00244E68"/>
    <w:rsid w:val="00251089"/>
    <w:rsid w:val="00261214"/>
    <w:rsid w:val="00267047"/>
    <w:rsid w:val="00275767"/>
    <w:rsid w:val="00277AED"/>
    <w:rsid w:val="002801B0"/>
    <w:rsid w:val="00285A93"/>
    <w:rsid w:val="00290DE1"/>
    <w:rsid w:val="00294C19"/>
    <w:rsid w:val="002A3C77"/>
    <w:rsid w:val="002A4520"/>
    <w:rsid w:val="002A5CB0"/>
    <w:rsid w:val="002B6709"/>
    <w:rsid w:val="002E6E9A"/>
    <w:rsid w:val="002F145D"/>
    <w:rsid w:val="002F3D1D"/>
    <w:rsid w:val="002F5830"/>
    <w:rsid w:val="002F7AF2"/>
    <w:rsid w:val="00301F0C"/>
    <w:rsid w:val="003139C0"/>
    <w:rsid w:val="00325E8A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4603"/>
    <w:rsid w:val="0046636A"/>
    <w:rsid w:val="00466E1F"/>
    <w:rsid w:val="00476B79"/>
    <w:rsid w:val="00484B63"/>
    <w:rsid w:val="00487B57"/>
    <w:rsid w:val="00491D80"/>
    <w:rsid w:val="004A3DFB"/>
    <w:rsid w:val="004C0F75"/>
    <w:rsid w:val="004C20A5"/>
    <w:rsid w:val="004D243A"/>
    <w:rsid w:val="004D5161"/>
    <w:rsid w:val="004D5CFE"/>
    <w:rsid w:val="004E011D"/>
    <w:rsid w:val="004E4007"/>
    <w:rsid w:val="00526D6C"/>
    <w:rsid w:val="00533589"/>
    <w:rsid w:val="00553270"/>
    <w:rsid w:val="005B1576"/>
    <w:rsid w:val="005B4B19"/>
    <w:rsid w:val="005D1F7E"/>
    <w:rsid w:val="005D30DF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B5779"/>
    <w:rsid w:val="006C376E"/>
    <w:rsid w:val="006E08AD"/>
    <w:rsid w:val="006E34B7"/>
    <w:rsid w:val="006F36EB"/>
    <w:rsid w:val="006F5412"/>
    <w:rsid w:val="007065F6"/>
    <w:rsid w:val="00707D65"/>
    <w:rsid w:val="00713F62"/>
    <w:rsid w:val="00747D2C"/>
    <w:rsid w:val="007509DD"/>
    <w:rsid w:val="00751655"/>
    <w:rsid w:val="007606F6"/>
    <w:rsid w:val="007643CE"/>
    <w:rsid w:val="00781006"/>
    <w:rsid w:val="00781B2E"/>
    <w:rsid w:val="00782F0E"/>
    <w:rsid w:val="007878C2"/>
    <w:rsid w:val="007B1381"/>
    <w:rsid w:val="007D1040"/>
    <w:rsid w:val="007D1976"/>
    <w:rsid w:val="007D1F5F"/>
    <w:rsid w:val="007D435D"/>
    <w:rsid w:val="007E5D1E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5670"/>
    <w:rsid w:val="008676DE"/>
    <w:rsid w:val="008808F1"/>
    <w:rsid w:val="0088310D"/>
    <w:rsid w:val="00886551"/>
    <w:rsid w:val="008A1E2F"/>
    <w:rsid w:val="008B3073"/>
    <w:rsid w:val="008B41D1"/>
    <w:rsid w:val="008C6B1E"/>
    <w:rsid w:val="008D745E"/>
    <w:rsid w:val="008F0E7C"/>
    <w:rsid w:val="008F1E21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A571A"/>
    <w:rsid w:val="009A7190"/>
    <w:rsid w:val="009C061F"/>
    <w:rsid w:val="009C5F52"/>
    <w:rsid w:val="009F565A"/>
    <w:rsid w:val="00A012A5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9343A"/>
    <w:rsid w:val="00AA18D5"/>
    <w:rsid w:val="00AC44C9"/>
    <w:rsid w:val="00AC5AE8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53C44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00F0"/>
    <w:rsid w:val="00BB1731"/>
    <w:rsid w:val="00BB2D2B"/>
    <w:rsid w:val="00BB4D92"/>
    <w:rsid w:val="00BC110A"/>
    <w:rsid w:val="00BC1511"/>
    <w:rsid w:val="00BE4A95"/>
    <w:rsid w:val="00BE5CDA"/>
    <w:rsid w:val="00BE70BE"/>
    <w:rsid w:val="00BF0B9B"/>
    <w:rsid w:val="00BF5C70"/>
    <w:rsid w:val="00C02900"/>
    <w:rsid w:val="00C07266"/>
    <w:rsid w:val="00C2757D"/>
    <w:rsid w:val="00C27846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B7C7C"/>
    <w:rsid w:val="00CC40E8"/>
    <w:rsid w:val="00CD02AA"/>
    <w:rsid w:val="00CD1042"/>
    <w:rsid w:val="00CD1D2E"/>
    <w:rsid w:val="00CF0BB7"/>
    <w:rsid w:val="00CF518D"/>
    <w:rsid w:val="00CF60CD"/>
    <w:rsid w:val="00CF7B87"/>
    <w:rsid w:val="00D017F4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64A"/>
    <w:rsid w:val="00D908B0"/>
    <w:rsid w:val="00DB539C"/>
    <w:rsid w:val="00DC4C94"/>
    <w:rsid w:val="00DC6C29"/>
    <w:rsid w:val="00DD571E"/>
    <w:rsid w:val="00DD630E"/>
    <w:rsid w:val="00DE3A8D"/>
    <w:rsid w:val="00DE77A3"/>
    <w:rsid w:val="00E30319"/>
    <w:rsid w:val="00E3759D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A57D2"/>
    <w:rsid w:val="00EB5087"/>
    <w:rsid w:val="00EC551B"/>
    <w:rsid w:val="00F142A1"/>
    <w:rsid w:val="00F363A1"/>
    <w:rsid w:val="00F52ECD"/>
    <w:rsid w:val="00F7120D"/>
    <w:rsid w:val="00F74502"/>
    <w:rsid w:val="00F81592"/>
    <w:rsid w:val="00F81C7D"/>
    <w:rsid w:val="00F81E1E"/>
    <w:rsid w:val="00F862BB"/>
    <w:rsid w:val="00F8739F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7C25B-4527-4500-9ADC-5D2EAC27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9</cp:revision>
  <cp:lastPrinted>2014-06-17T18:34:00Z</cp:lastPrinted>
  <dcterms:created xsi:type="dcterms:W3CDTF">2018-02-26T12:26:00Z</dcterms:created>
  <dcterms:modified xsi:type="dcterms:W3CDTF">2019-07-16T14:12:00Z</dcterms:modified>
</cp:coreProperties>
</file>