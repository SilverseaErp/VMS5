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0C5" w:rsidRDefault="00A5547A" w:rsidP="003E5A45">
      <w:pPr>
        <w:pStyle w:val="ListFooter"/>
        <w:jc w:val="left"/>
        <w:rPr>
          <w:lang w:val="en-US"/>
        </w:rPr>
      </w:pPr>
      <w:bookmarkStart w:id="0" w:name="_GoBack"/>
      <w:bookmarkEnd w:id="0"/>
      <w:r>
        <w:rPr>
          <w:lang w:val="en-US"/>
        </w:rPr>
        <w:t>Date:</w:t>
      </w:r>
      <w:r>
        <w:rPr>
          <w:lang w:val="en-US"/>
        </w:rPr>
        <w:tab/>
      </w:r>
      <w:r w:rsidR="003E5A45">
        <w:rPr>
          <w:lang w:val="en-US"/>
        </w:rPr>
        <w:tab/>
      </w:r>
      <w:r>
        <w:rPr>
          <w:lang w:val="en-US"/>
        </w:rPr>
        <w:tab/>
      </w:r>
      <w:r w:rsidR="003E5A45">
        <w:rPr>
          <w:lang w:val="en-US"/>
        </w:rPr>
        <w:t>Departure time:</w:t>
      </w:r>
      <w:r w:rsidR="003E5A45">
        <w:rPr>
          <w:lang w:val="en-US"/>
        </w:rPr>
        <w:tab/>
      </w:r>
      <w:r w:rsidR="003E5A45">
        <w:rPr>
          <w:lang w:val="en-US"/>
        </w:rPr>
        <w:tab/>
        <w:t>Port:</w:t>
      </w:r>
      <w:r w:rsidR="003E5A45">
        <w:rPr>
          <w:lang w:val="en-US"/>
        </w:rPr>
        <w:tab/>
      </w:r>
      <w:r w:rsidR="003E5A45">
        <w:rPr>
          <w:lang w:val="en-US"/>
        </w:rPr>
        <w:tab/>
      </w:r>
      <w:r w:rsidR="003E5A45">
        <w:rPr>
          <w:lang w:val="en-US"/>
        </w:rPr>
        <w:tab/>
        <w:t>Voyage:</w:t>
      </w:r>
    </w:p>
    <w:p w:rsidR="00E614DA" w:rsidRDefault="00E614DA" w:rsidP="00E614DA">
      <w:pPr>
        <w:pStyle w:val="Caution"/>
        <w:rPr>
          <w:lang w:val="en-US"/>
        </w:rPr>
      </w:pPr>
      <w:r w:rsidRPr="00E614DA">
        <w:rPr>
          <w:b/>
          <w:lang w:val="en-US"/>
        </w:rPr>
        <w:t>Caution:</w:t>
      </w:r>
      <w:r>
        <w:rPr>
          <w:lang w:val="en-US"/>
        </w:rPr>
        <w:tab/>
        <w:t xml:space="preserve">Report to the </w:t>
      </w:r>
      <w:r w:rsidR="00AD16C1">
        <w:rPr>
          <w:lang w:val="en-US"/>
        </w:rPr>
        <w:t>relevant A</w:t>
      </w:r>
      <w:r w:rsidR="00AE5FB9">
        <w:rPr>
          <w:lang w:val="en-US"/>
        </w:rPr>
        <w:t>uthorities and</w:t>
      </w:r>
      <w:r w:rsidR="00AD16C1">
        <w:rPr>
          <w:lang w:val="en-US"/>
        </w:rPr>
        <w:t xml:space="preserve"> Company any hazardous o</w:t>
      </w:r>
      <w:r>
        <w:rPr>
          <w:lang w:val="en-US"/>
        </w:rPr>
        <w:t>ccurrence affecting the safety of the ship and situations that may lead to pollution</w:t>
      </w:r>
    </w:p>
    <w:p w:rsidR="003E5A45" w:rsidRPr="00854ECB" w:rsidRDefault="003E5A45" w:rsidP="003E5A45">
      <w:pPr>
        <w:pStyle w:val="ListHeading"/>
        <w:rPr>
          <w:szCs w:val="36"/>
        </w:rPr>
      </w:pPr>
      <w:r w:rsidRPr="00854ECB">
        <w:rPr>
          <w:szCs w:val="36"/>
        </w:rPr>
        <w:t>2 Hours Prior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935B12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0C55C3" w:rsidP="000C55C3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</w:tcPr>
          <w:p w:rsidR="00935B12" w:rsidRDefault="007B1381" w:rsidP="00BF5C70">
            <w:r>
              <w:t>Time</w:t>
            </w:r>
          </w:p>
        </w:tc>
      </w:tr>
      <w:tr w:rsidR="00935B12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7B1381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2 hours notice to Engine Control Room</w:t>
            </w:r>
            <w:r>
              <w:tab/>
              <w:t>given</w:t>
            </w:r>
            <w:r>
              <w:sym w:font="Webdings" w:char="F063"/>
            </w:r>
          </w:p>
        </w:tc>
        <w:tc>
          <w:tcPr>
            <w:tcW w:w="765" w:type="dxa"/>
          </w:tcPr>
          <w:p w:rsidR="00935B12" w:rsidRDefault="00935B12" w:rsidP="00BF5C70"/>
        </w:tc>
      </w:tr>
      <w:tr w:rsidR="00935B12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7B1381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Clocks</w:t>
            </w:r>
            <w:r>
              <w:tab/>
              <w:t>synchronized</w:t>
            </w:r>
            <w:r>
              <w:sym w:font="Webdings" w:char="F063"/>
            </w:r>
          </w:p>
        </w:tc>
        <w:tc>
          <w:tcPr>
            <w:tcW w:w="765" w:type="dxa"/>
          </w:tcPr>
          <w:p w:rsidR="00935B12" w:rsidRDefault="00935B12" w:rsidP="00BF5C70"/>
        </w:tc>
      </w:tr>
      <w:tr w:rsidR="00935B12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7B1381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Deadlights</w:t>
            </w:r>
            <w:r>
              <w:tab/>
              <w:t>closed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935B12" w:rsidRDefault="00935B12" w:rsidP="00BF5C70"/>
        </w:tc>
      </w:tr>
      <w:tr w:rsidR="00935B12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7B1381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Port and sea passage plans</w:t>
            </w:r>
            <w:r w:rsidR="00F7120D">
              <w:t>*</w:t>
            </w:r>
            <w:r>
              <w:t xml:space="preserve"> </w:t>
            </w:r>
            <w:r>
              <w:tab/>
              <w:t>in order &amp;updated</w:t>
            </w:r>
            <w:r w:rsidR="000C55C3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6A6A6" w:themeColor="background1" w:themeShade="A6" w:fill="auto"/>
          </w:tcPr>
          <w:p w:rsidR="00935B12" w:rsidRDefault="00935B12" w:rsidP="00BF5C70"/>
        </w:tc>
      </w:tr>
      <w:tr w:rsidR="00935B12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7B1381" w:rsidP="00B8634E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Under keel and Over </w:t>
            </w:r>
            <w:r w:rsidR="003B4507">
              <w:t>h</w:t>
            </w:r>
            <w:r>
              <w:t xml:space="preserve">ead </w:t>
            </w:r>
            <w:r w:rsidR="003B4507">
              <w:t>c</w:t>
            </w:r>
            <w:r>
              <w:t>learances</w:t>
            </w:r>
            <w:r w:rsidR="00F7120D">
              <w:t>*</w:t>
            </w:r>
            <w:r>
              <w:tab/>
              <w:t>calculated &amp;</w:t>
            </w:r>
            <w:r w:rsidR="00B8634E">
              <w:t xml:space="preserve">meet </w:t>
            </w:r>
            <w:r>
              <w:t>requirements</w:t>
            </w:r>
            <w:r w:rsidR="000C55C3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6A6A6" w:themeColor="background1" w:themeShade="A6" w:fill="auto"/>
          </w:tcPr>
          <w:p w:rsidR="00935B12" w:rsidRDefault="00935B12" w:rsidP="00BF5C70"/>
        </w:tc>
      </w:tr>
      <w:tr w:rsidR="00935B12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BB1731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Log</w:t>
            </w:r>
            <w:r>
              <w:tab/>
              <w:t>reset</w:t>
            </w:r>
            <w:r w:rsidR="000C55C3">
              <w:sym w:font="Webdings" w:char="F063"/>
            </w:r>
          </w:p>
        </w:tc>
        <w:tc>
          <w:tcPr>
            <w:tcW w:w="765" w:type="dxa"/>
          </w:tcPr>
          <w:p w:rsidR="00935B12" w:rsidRDefault="00935B12" w:rsidP="00BF5C70"/>
        </w:tc>
      </w:tr>
      <w:tr w:rsidR="007B1381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7B1381" w:rsidRDefault="00BB1731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If required, AMVER</w:t>
            </w:r>
            <w:r>
              <w:tab/>
              <w:t>sent</w:t>
            </w:r>
            <w:r w:rsidR="000C55C3">
              <w:sym w:font="Webdings" w:char="F063"/>
            </w:r>
          </w:p>
        </w:tc>
        <w:tc>
          <w:tcPr>
            <w:tcW w:w="765" w:type="dxa"/>
          </w:tcPr>
          <w:p w:rsidR="007B1381" w:rsidRDefault="007B1381" w:rsidP="00BF5C70"/>
        </w:tc>
      </w:tr>
      <w:tr w:rsidR="007B1381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7B1381" w:rsidRDefault="00BB1731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Weather report/ map</w:t>
            </w:r>
            <w:r>
              <w:tab/>
              <w:t>received</w:t>
            </w:r>
            <w:r w:rsidR="000C55C3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7B1381" w:rsidRDefault="007B1381" w:rsidP="00BF5C70"/>
        </w:tc>
      </w:tr>
      <w:tr w:rsidR="007B1381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BB1731" w:rsidRDefault="00BB1731" w:rsidP="00F7120D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NAVTEX and EGC</w:t>
            </w:r>
            <w:r w:rsidR="00F7120D">
              <w:t xml:space="preserve"> on and latest warnings</w:t>
            </w:r>
            <w:r>
              <w:tab/>
            </w:r>
            <w:r w:rsidR="00F7120D">
              <w:t>reviewed</w:t>
            </w:r>
            <w:r w:rsidR="000C55C3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7B1381" w:rsidRDefault="007B1381" w:rsidP="00BF5C70"/>
        </w:tc>
      </w:tr>
      <w:tr w:rsidR="007B1381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7B1381" w:rsidRDefault="00A5547A" w:rsidP="003B450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ALDIS, Morse &amp; Emergency </w:t>
            </w:r>
            <w:r w:rsidR="003B4507">
              <w:t>l</w:t>
            </w:r>
            <w:r>
              <w:t>amps, incl. batteries</w:t>
            </w:r>
            <w:r>
              <w:tab/>
              <w:t>tested</w:t>
            </w:r>
            <w:r w:rsidR="00D73018">
              <w:sym w:font="Webdings" w:char="F063"/>
            </w:r>
          </w:p>
        </w:tc>
        <w:tc>
          <w:tcPr>
            <w:tcW w:w="765" w:type="dxa"/>
          </w:tcPr>
          <w:p w:rsidR="007B1381" w:rsidRDefault="007B1381" w:rsidP="00BF5C70"/>
        </w:tc>
      </w:tr>
      <w:tr w:rsidR="007B1381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7B1381" w:rsidRDefault="00A5547A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Wipers &amp; </w:t>
            </w:r>
            <w:proofErr w:type="spellStart"/>
            <w:r>
              <w:t>Clearview</w:t>
            </w:r>
            <w:proofErr w:type="spellEnd"/>
            <w:r>
              <w:t xml:space="preserve"> screens</w:t>
            </w:r>
            <w:r>
              <w:tab/>
              <w:t>tested</w:t>
            </w:r>
            <w:r w:rsidR="00D73018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7B1381" w:rsidRDefault="007B1381" w:rsidP="00BF5C70"/>
        </w:tc>
      </w:tr>
      <w:tr w:rsidR="007B1381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7B1381" w:rsidRDefault="00A5547A" w:rsidP="003B450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Binoculars, Azimuth </w:t>
            </w:r>
            <w:r w:rsidR="003B4507">
              <w:t>m</w:t>
            </w:r>
            <w:r>
              <w:t>irrors</w:t>
            </w:r>
            <w:r>
              <w:tab/>
              <w:t>checked</w:t>
            </w:r>
            <w:r w:rsidR="00D73018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7B1381" w:rsidRDefault="007B1381" w:rsidP="00BF5C70"/>
        </w:tc>
      </w:tr>
      <w:tr w:rsidR="007B1381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7B1381" w:rsidRDefault="003B4507" w:rsidP="003B4507">
            <w:pPr>
              <w:pStyle w:val="FirstLevel"/>
              <w:tabs>
                <w:tab w:val="clear" w:pos="9106"/>
                <w:tab w:val="right" w:leader="dot" w:pos="8262"/>
              </w:tabs>
            </w:pPr>
            <w:r w:rsidRPr="003B4507">
              <w:t>Navigation and Not Under Com</w:t>
            </w:r>
            <w:r>
              <w:t>m</w:t>
            </w:r>
            <w:r w:rsidRPr="003B4507">
              <w:t xml:space="preserve">and </w:t>
            </w:r>
            <w:r>
              <w:t>l</w:t>
            </w:r>
            <w:r w:rsidRPr="003B4507">
              <w:t>ights</w:t>
            </w:r>
            <w:r w:rsidR="00F7120D">
              <w:t>*</w:t>
            </w:r>
            <w:r w:rsidRPr="003B4507">
              <w:tab/>
              <w:t>tested</w:t>
            </w:r>
            <w:r w:rsidR="00D73018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7B1381" w:rsidRDefault="007B1381" w:rsidP="00BF5C70"/>
        </w:tc>
      </w:tr>
      <w:tr w:rsidR="00A5547A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A5547A" w:rsidRDefault="003B4507" w:rsidP="003B450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Date &amp; Time set on Course &amp; Engine Recorders and Echo sounder</w:t>
            </w:r>
            <w:r>
              <w:tab/>
              <w:t>done</w:t>
            </w:r>
            <w:r w:rsidR="00D73018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6A6A6" w:themeColor="background1" w:themeShade="A6" w:fill="auto"/>
          </w:tcPr>
          <w:p w:rsidR="00A5547A" w:rsidRDefault="00A5547A" w:rsidP="00BF5C70"/>
        </w:tc>
      </w:tr>
      <w:tr w:rsidR="00A5547A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A5547A" w:rsidRDefault="003B4507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Voyage Data Recorder</w:t>
            </w:r>
            <w:r>
              <w:tab/>
              <w:t>checked &amp;working</w:t>
            </w:r>
            <w:r w:rsidR="00D73018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A5547A" w:rsidRDefault="00A5547A" w:rsidP="00BF5C70"/>
        </w:tc>
      </w:tr>
      <w:tr w:rsidR="00A5547A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A5547A" w:rsidRDefault="00277AED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ECDIS:</w:t>
            </w:r>
          </w:p>
        </w:tc>
        <w:tc>
          <w:tcPr>
            <w:tcW w:w="765" w:type="dxa"/>
            <w:shd w:val="thinDiagStripe" w:color="A6A6A6" w:themeColor="background1" w:themeShade="A6" w:fill="auto"/>
          </w:tcPr>
          <w:p w:rsidR="00A5547A" w:rsidRDefault="00A5547A" w:rsidP="00BF5C70"/>
        </w:tc>
      </w:tr>
      <w:tr w:rsidR="00A5547A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A5547A" w:rsidRDefault="00D73018" w:rsidP="00D73018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Display and overlays</w:t>
            </w:r>
            <w:r>
              <w:tab/>
              <w:t>set up</w:t>
            </w:r>
            <w:r>
              <w:sym w:font="Webdings" w:char="F063"/>
            </w:r>
          </w:p>
        </w:tc>
        <w:tc>
          <w:tcPr>
            <w:tcW w:w="765" w:type="dxa"/>
          </w:tcPr>
          <w:p w:rsidR="00A5547A" w:rsidRDefault="00A5547A" w:rsidP="00BF5C70"/>
        </w:tc>
      </w:tr>
      <w:tr w:rsidR="00A5547A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A5547A" w:rsidRDefault="00D73018" w:rsidP="00D73018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Passage plan</w:t>
            </w:r>
            <w:r>
              <w:tab/>
              <w:t>loaded</w:t>
            </w:r>
            <w:r>
              <w:sym w:font="Webdings" w:char="F063"/>
            </w:r>
          </w:p>
        </w:tc>
        <w:tc>
          <w:tcPr>
            <w:tcW w:w="765" w:type="dxa"/>
          </w:tcPr>
          <w:p w:rsidR="00A5547A" w:rsidRDefault="00A5547A" w:rsidP="00BF5C70"/>
        </w:tc>
      </w:tr>
      <w:tr w:rsidR="00A5547A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A5547A" w:rsidRDefault="00D73018" w:rsidP="00D73018">
            <w:pPr>
              <w:pStyle w:val="SecondLevel"/>
              <w:tabs>
                <w:tab w:val="clear" w:pos="6747"/>
                <w:tab w:val="right" w:leader="dot" w:pos="8280"/>
              </w:tabs>
            </w:pPr>
            <w:r>
              <w:t>Safety settings, Layers and Alarms</w:t>
            </w:r>
            <w:r>
              <w:tab/>
              <w:t>on</w:t>
            </w:r>
            <w:r>
              <w:sym w:font="Webdings" w:char="F063"/>
            </w:r>
          </w:p>
        </w:tc>
        <w:tc>
          <w:tcPr>
            <w:tcW w:w="765" w:type="dxa"/>
          </w:tcPr>
          <w:p w:rsidR="00A5547A" w:rsidRDefault="00A5547A" w:rsidP="00BF5C70"/>
        </w:tc>
      </w:tr>
      <w:tr w:rsidR="00A5547A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A5547A" w:rsidRDefault="00D73018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Bridge wings remote controls</w:t>
            </w:r>
            <w:r>
              <w:tab/>
              <w:t>tested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A5547A" w:rsidRDefault="00A5547A" w:rsidP="00BF5C70"/>
        </w:tc>
      </w:tr>
      <w:tr w:rsidR="00A5547A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A5547A" w:rsidRDefault="00D73018" w:rsidP="00D7301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BNWAS</w:t>
            </w:r>
            <w:r>
              <w:tab/>
              <w:t>on</w:t>
            </w:r>
            <w:r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A5547A" w:rsidRDefault="00A5547A" w:rsidP="00BF5C70"/>
        </w:tc>
      </w:tr>
    </w:tbl>
    <w:p w:rsidR="00BF5C70" w:rsidRDefault="00E647D3" w:rsidP="00E647D3">
      <w:pPr>
        <w:pStyle w:val="ListHeading"/>
      </w:pPr>
      <w:r>
        <w:t>1 Hour Prior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E647D3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E647D3" w:rsidP="00BC6C97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:rsidR="00E647D3" w:rsidRDefault="00E647D3" w:rsidP="00BC6C97">
            <w:r>
              <w:t>Time</w:t>
            </w:r>
          </w:p>
        </w:tc>
      </w:tr>
      <w:tr w:rsidR="00E647D3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E647D3" w:rsidP="00301F0C">
            <w:pPr>
              <w:pStyle w:val="FirstLevel"/>
              <w:numPr>
                <w:ilvl w:val="0"/>
                <w:numId w:val="3"/>
              </w:numPr>
              <w:tabs>
                <w:tab w:val="clear" w:pos="9106"/>
                <w:tab w:val="right" w:leader="dot" w:pos="8262"/>
              </w:tabs>
            </w:pPr>
            <w:r>
              <w:t>1 hour notice to Engine Control Room</w:t>
            </w:r>
            <w:r>
              <w:tab/>
              <w:t>given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E647D3" w:rsidRDefault="00E647D3" w:rsidP="00BC6C97"/>
        </w:tc>
      </w:tr>
      <w:tr w:rsidR="00020F32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20F32" w:rsidRDefault="00020F32" w:rsidP="00CC5165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VHFs on ch.16 and Pilot/Port operations</w:t>
            </w:r>
            <w:r w:rsidR="00CC5165">
              <w:t>*</w:t>
            </w:r>
            <w:r>
              <w:tab/>
              <w:t>done</w:t>
            </w:r>
            <w:r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020F32" w:rsidRDefault="00020F32" w:rsidP="00BC6C97"/>
        </w:tc>
      </w:tr>
      <w:tr w:rsidR="00E647D3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E647D3" w:rsidP="00E647D3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ETD confirmed to Pilot/Port control</w:t>
            </w:r>
            <w:r>
              <w:tab/>
              <w:t>done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E647D3" w:rsidRDefault="00E647D3" w:rsidP="00BC6C97"/>
        </w:tc>
      </w:tr>
      <w:tr w:rsidR="00E647D3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1B4CEF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Propeller</w:t>
            </w:r>
            <w:r w:rsidR="00E647D3">
              <w:t>s</w:t>
            </w:r>
            <w:r>
              <w:t xml:space="preserve"> &amp; Bow thrusters</w:t>
            </w:r>
            <w:r w:rsidR="00E647D3">
              <w:tab/>
            </w:r>
            <w:r>
              <w:t>checked &amp;clear</w:t>
            </w:r>
            <w:r w:rsidR="00E647D3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E647D3" w:rsidRDefault="00E647D3" w:rsidP="00BC6C97"/>
        </w:tc>
      </w:tr>
      <w:tr w:rsidR="00E647D3" w:rsidTr="003B253F">
        <w:trPr>
          <w:trHeight w:val="309"/>
        </w:trPr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1B4CEF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Telegraph</w:t>
            </w:r>
            <w:r w:rsidR="00E647D3">
              <w:t>s</w:t>
            </w:r>
            <w:r>
              <w:t xml:space="preserve"> &amp;Engine recorders</w:t>
            </w:r>
            <w:r w:rsidR="00E647D3">
              <w:tab/>
            </w:r>
            <w:r>
              <w:t>tes</w:t>
            </w:r>
            <w:r w:rsidR="00E647D3">
              <w:t>ted &amp;</w:t>
            </w:r>
            <w:r>
              <w:t>operational</w:t>
            </w:r>
            <w:r w:rsidR="00E647D3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E647D3" w:rsidRDefault="00E647D3" w:rsidP="00BC6C97"/>
        </w:tc>
      </w:tr>
      <w:tr w:rsidR="003B253F" w:rsidTr="003B253F">
        <w:trPr>
          <w:trHeight w:val="345"/>
        </w:trPr>
        <w:tc>
          <w:tcPr>
            <w:tcW w:w="8478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:rsidR="003B253F" w:rsidRDefault="003B253F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Steering gear</w:t>
            </w:r>
            <w:r w:rsidR="00F7120D">
              <w:t>*</w:t>
            </w:r>
            <w:r>
              <w:tab/>
              <w:t>tested</w:t>
            </w:r>
            <w:r>
              <w:sym w:font="Webdings" w:char="F063"/>
            </w:r>
          </w:p>
          <w:p w:rsidR="003B253F" w:rsidRDefault="003B253F" w:rsidP="001B4CEF">
            <w:pPr>
              <w:pStyle w:val="Not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224"/>
              </w:tabs>
            </w:pPr>
            <w:r w:rsidRPr="001B4CEF">
              <w:rPr>
                <w:b/>
                <w:sz w:val="20"/>
                <w:szCs w:val="20"/>
              </w:rPr>
              <w:t>Note:</w:t>
            </w:r>
            <w:r w:rsidRPr="001B4CEF">
              <w:rPr>
                <w:sz w:val="20"/>
                <w:szCs w:val="20"/>
              </w:rPr>
              <w:t xml:space="preserve"> As required by SOLAS Ch. V </w:t>
            </w:r>
            <w:proofErr w:type="spellStart"/>
            <w:r w:rsidRPr="001B4CEF">
              <w:rPr>
                <w:sz w:val="20"/>
                <w:szCs w:val="20"/>
              </w:rPr>
              <w:t>Reg</w:t>
            </w:r>
            <w:proofErr w:type="spellEnd"/>
            <w:r w:rsidRPr="001B4CEF">
              <w:rPr>
                <w:sz w:val="20"/>
                <w:szCs w:val="20"/>
              </w:rPr>
              <w:t xml:space="preserve"> 26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3B253F" w:rsidRDefault="003B253F" w:rsidP="00BC6C97"/>
        </w:tc>
      </w:tr>
      <w:tr w:rsidR="003B253F" w:rsidTr="003B253F">
        <w:trPr>
          <w:trHeight w:val="342"/>
        </w:trPr>
        <w:tc>
          <w:tcPr>
            <w:tcW w:w="8478" w:type="dxa"/>
            <w:vMerge/>
            <w:tcBorders>
              <w:left w:val="nil"/>
              <w:bottom w:val="nil"/>
            </w:tcBorders>
            <w:shd w:val="clear" w:color="auto" w:fill="auto"/>
          </w:tcPr>
          <w:p w:rsidR="003B253F" w:rsidRDefault="003B253F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</w:p>
        </w:tc>
        <w:tc>
          <w:tcPr>
            <w:tcW w:w="765" w:type="dxa"/>
            <w:shd w:val="thinDiagStripe" w:color="A6A6A6" w:themeColor="background1" w:themeShade="A6" w:fill="auto"/>
          </w:tcPr>
          <w:p w:rsidR="003B253F" w:rsidRDefault="003B253F" w:rsidP="00BC6C97"/>
        </w:tc>
      </w:tr>
      <w:tr w:rsidR="00E647D3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1B4CEF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Stabilizers secured in</w:t>
            </w:r>
            <w:r w:rsidR="00F7120D">
              <w:t>*</w:t>
            </w:r>
            <w:r w:rsidR="00E647D3">
              <w:tab/>
            </w:r>
            <w:r>
              <w:t>checked</w:t>
            </w:r>
            <w:r w:rsidR="00E647D3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E647D3" w:rsidRDefault="00E647D3" w:rsidP="00BC6C97"/>
        </w:tc>
      </w:tr>
      <w:tr w:rsidR="00E647D3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A13A96" w:rsidP="00A13A96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Talk-back, Emergency telephones &amp;all bridge communications</w:t>
            </w:r>
            <w:r w:rsidR="00E647D3">
              <w:tab/>
              <w:t>t</w:t>
            </w:r>
            <w:r>
              <w:t>ested</w:t>
            </w:r>
            <w:r w:rsidR="00E647D3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E647D3" w:rsidRDefault="00E647D3" w:rsidP="00BC6C97"/>
        </w:tc>
      </w:tr>
      <w:tr w:rsidR="00E647D3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020F32" w:rsidP="00020F32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Standard Compas</w:t>
            </w:r>
            <w:r w:rsidR="00E647D3">
              <w:t>s</w:t>
            </w:r>
            <w:r w:rsidR="00E647D3">
              <w:tab/>
            </w:r>
            <w:r>
              <w:t>check</w:t>
            </w:r>
            <w:r w:rsidR="00E647D3">
              <w:t>ed</w:t>
            </w:r>
            <w:r w:rsidR="00E647D3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E647D3" w:rsidRDefault="00E647D3" w:rsidP="00BC6C97"/>
        </w:tc>
      </w:tr>
      <w:tr w:rsidR="00E647D3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020F32" w:rsidP="00020F32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Gyro repeater</w:t>
            </w:r>
            <w:r w:rsidR="00E647D3">
              <w:t>s</w:t>
            </w:r>
            <w:r>
              <w:t>, incl. in steering gear compartment</w:t>
            </w:r>
            <w:r w:rsidR="00E647D3">
              <w:tab/>
            </w:r>
            <w:r>
              <w:t>align</w:t>
            </w:r>
            <w:r w:rsidR="00E647D3">
              <w:t>ed</w:t>
            </w:r>
            <w:r w:rsidR="00E647D3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E647D3" w:rsidRDefault="00E647D3" w:rsidP="00BC6C97"/>
        </w:tc>
      </w:tr>
      <w:tr w:rsidR="00E647D3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020F32" w:rsidP="003B253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Radars</w:t>
            </w:r>
            <w:r w:rsidR="003B253F">
              <w:t>,</w:t>
            </w:r>
            <w:r w:rsidR="00E647D3">
              <w:t xml:space="preserve"> A</w:t>
            </w:r>
            <w:r>
              <w:t>RPA on and performance</w:t>
            </w:r>
            <w:r w:rsidR="00F7120D">
              <w:t>*</w:t>
            </w:r>
            <w:r w:rsidR="00E647D3">
              <w:tab/>
            </w:r>
            <w:r>
              <w:t>checked</w:t>
            </w:r>
            <w:r w:rsidR="00E647D3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E647D3" w:rsidRDefault="00E647D3" w:rsidP="00BC6C97"/>
        </w:tc>
      </w:tr>
      <w:tr w:rsidR="00E647D3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020F32" w:rsidP="00020F32">
            <w:pPr>
              <w:pStyle w:val="SecondLevel"/>
              <w:tabs>
                <w:tab w:val="clear" w:pos="6747"/>
                <w:tab w:val="right" w:leader="dot" w:pos="8280"/>
              </w:tabs>
            </w:pPr>
            <w:r>
              <w:t>Heading</w:t>
            </w:r>
            <w:r w:rsidR="00E647D3" w:rsidRPr="003B4507">
              <w:t>s</w:t>
            </w:r>
            <w:r w:rsidR="00E647D3" w:rsidRPr="003B4507">
              <w:tab/>
            </w:r>
            <w:r>
              <w:t>align</w:t>
            </w:r>
            <w:r w:rsidR="00E647D3" w:rsidRPr="003B4507">
              <w:t>ed</w:t>
            </w:r>
            <w:r w:rsidR="00E647D3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E647D3" w:rsidRDefault="00E647D3" w:rsidP="00BC6C97"/>
        </w:tc>
      </w:tr>
      <w:tr w:rsidR="00E647D3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020F32" w:rsidP="00020F32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lastRenderedPageBreak/>
              <w:t>Accuracy between GPS units</w:t>
            </w:r>
            <w:r w:rsidR="00E647D3">
              <w:tab/>
            </w:r>
            <w:r>
              <w:t>checked</w:t>
            </w:r>
            <w:r w:rsidR="00E647D3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E647D3" w:rsidRDefault="00E647D3" w:rsidP="00BC6C97"/>
        </w:tc>
      </w:tr>
      <w:tr w:rsidR="00E647D3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020F32" w:rsidP="003B253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Boat report</w:t>
            </w:r>
            <w:r w:rsidR="004D243A">
              <w:t xml:space="preserve"> (</w:t>
            </w:r>
            <w:r w:rsidR="003B253F">
              <w:t>departure broadcast, last passenger launch, shore party struck)</w:t>
            </w:r>
            <w:r w:rsidR="00F7120D">
              <w:t>*</w:t>
            </w:r>
            <w:r w:rsidR="003B253F">
              <w:tab/>
              <w:t>done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E647D3" w:rsidRDefault="00E647D3" w:rsidP="00BC6C97"/>
        </w:tc>
      </w:tr>
    </w:tbl>
    <w:p w:rsidR="00935B12" w:rsidRDefault="003B253F" w:rsidP="003B253F">
      <w:pPr>
        <w:pStyle w:val="ListHeading"/>
      </w:pPr>
      <w:r>
        <w:t>½ Hour Prior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3B253F" w:rsidP="00BC6C97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>
            <w:r>
              <w:t>Time</w:t>
            </w:r>
          </w:p>
        </w:tc>
      </w:tr>
      <w:tr w:rsidR="003B253F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9A7190" w:rsidP="00301F0C">
            <w:pPr>
              <w:pStyle w:val="FirstLevel"/>
              <w:numPr>
                <w:ilvl w:val="0"/>
                <w:numId w:val="4"/>
              </w:numPr>
              <w:tabs>
                <w:tab w:val="clear" w:pos="9106"/>
                <w:tab w:val="right" w:leader="dot" w:pos="8262"/>
              </w:tabs>
            </w:pPr>
            <w:r>
              <w:t>Water hoses</w:t>
            </w:r>
            <w:r w:rsidR="003B253F">
              <w:tab/>
            </w:r>
            <w:r>
              <w:t>checked &amp;clear</w:t>
            </w:r>
            <w:r w:rsidR="003B253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3B253F" w:rsidRDefault="003B253F" w:rsidP="00BC6C97"/>
        </w:tc>
      </w:tr>
      <w:tr w:rsidR="003B253F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9A7190" w:rsidP="009A7190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Meter readings and tonnage confirmed with agent</w:t>
            </w:r>
            <w:r w:rsidR="003B253F">
              <w:tab/>
              <w:t>done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3B253F" w:rsidRDefault="003B253F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9A7190" w:rsidP="00B80D93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Bunkers complete and hoses</w:t>
            </w:r>
            <w:r w:rsidR="003B253F">
              <w:tab/>
            </w:r>
            <w:r>
              <w:t>checked</w:t>
            </w:r>
            <w:r w:rsidR="00B80D93">
              <w:t xml:space="preserve"> &amp;clear 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9A7190" w:rsidP="009A7190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Turning clearance</w:t>
            </w:r>
            <w:r w:rsidR="00FA1FE2">
              <w:t xml:space="preserve"> for propellers and thrusters</w:t>
            </w:r>
            <w:r w:rsidR="003B253F">
              <w:tab/>
            </w:r>
            <w:r>
              <w:t>granted</w:t>
            </w:r>
            <w:r w:rsidR="003B253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3B253F" w:rsidRDefault="003B253F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Pr="001B4CEF" w:rsidRDefault="009A7190" w:rsidP="009A7190">
            <w:pPr>
              <w:pStyle w:val="FirstLevel"/>
              <w:tabs>
                <w:tab w:val="clear" w:pos="9106"/>
                <w:tab w:val="right" w:leader="dot" w:pos="8262"/>
              </w:tabs>
              <w:rPr>
                <w:szCs w:val="20"/>
              </w:rPr>
            </w:pPr>
            <w:r>
              <w:t>Draughts</w:t>
            </w:r>
            <w:r w:rsidR="00F7120D">
              <w:t>*</w:t>
            </w:r>
            <w:r w:rsidR="003B253F">
              <w:tab/>
            </w:r>
            <w:r>
              <w:t>obtain</w:t>
            </w:r>
            <w:r w:rsidR="003B253F">
              <w:t>ed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9A7190" w:rsidP="009A7190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Freeboard</w:t>
            </w:r>
            <w:r w:rsidR="00F7120D">
              <w:t>*</w:t>
            </w:r>
            <w:r w:rsidR="003B253F">
              <w:tab/>
            </w:r>
            <w:r>
              <w:t>confirmed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/>
        </w:tc>
      </w:tr>
      <w:tr w:rsidR="009A7190" w:rsidTr="00BC6C9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A7190" w:rsidRDefault="009A7190" w:rsidP="009A7190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Departure stability condition</w:t>
            </w:r>
            <w:r w:rsidR="00F7120D">
              <w:t>*</w:t>
            </w:r>
            <w:r>
              <w:tab/>
              <w:t>calculated &amp;acceptable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9A7190" w:rsidRDefault="009A7190" w:rsidP="00BC6C97"/>
        </w:tc>
      </w:tr>
      <w:tr w:rsidR="009A7190" w:rsidTr="00BC6C9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A7190" w:rsidRDefault="009A7190" w:rsidP="00BC6C97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Logbook entry of stability condition (draughts/ GM/ BM)</w:t>
            </w:r>
            <w:r>
              <w:tab/>
              <w:t>made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9A7190" w:rsidRDefault="009A7190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9A7190" w:rsidP="009A7190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Echo sounder</w:t>
            </w:r>
            <w:r w:rsidR="003B253F">
              <w:tab/>
            </w:r>
            <w:r>
              <w:t>on &amp;operational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/>
        </w:tc>
      </w:tr>
      <w:tr w:rsidR="003B253F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9A7190" w:rsidP="009A7190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Whistle</w:t>
            </w:r>
            <w:r w:rsidR="00F7120D">
              <w:t>*</w:t>
            </w:r>
            <w:r w:rsidR="003B253F">
              <w:tab/>
              <w:t>tested</w:t>
            </w:r>
            <w:r w:rsidR="003B253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3B253F" w:rsidRDefault="003B253F" w:rsidP="00BC6C97"/>
        </w:tc>
      </w:tr>
      <w:tr w:rsidR="003B253F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9A7190" w:rsidP="009A7190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Pilot card</w:t>
            </w:r>
            <w:r w:rsidR="003B253F">
              <w:tab/>
            </w:r>
            <w:r>
              <w:t>prepared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3B253F" w:rsidRDefault="003B253F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9A7190" w:rsidP="009A7190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Tours returned onboard</w:t>
            </w:r>
            <w:r w:rsidR="003B253F">
              <w:tab/>
            </w:r>
            <w:r>
              <w:t>confirm</w:t>
            </w:r>
            <w:r w:rsidR="003B253F">
              <w:t>ed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854ECB" w:rsidP="00854ECB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Manifests</w:t>
            </w:r>
            <w:r w:rsidR="003B253F">
              <w:tab/>
            </w:r>
            <w:r>
              <w:t>land</w:t>
            </w:r>
            <w:r w:rsidR="003B253F">
              <w:t>ed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854ECB" w:rsidP="00854ECB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Two steering motors per rudder</w:t>
            </w:r>
            <w:r w:rsidR="00F7120D">
              <w:t>*</w:t>
            </w:r>
            <w:r w:rsidR="003B253F">
              <w:tab/>
            </w:r>
            <w:r>
              <w:t>on &amp;running</w:t>
            </w:r>
            <w:r w:rsidR="003B253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3B253F" w:rsidRDefault="003B253F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854ECB" w:rsidP="00854ECB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AIS set up</w:t>
            </w:r>
            <w:r w:rsidR="003B253F">
              <w:tab/>
            </w:r>
            <w:r>
              <w:t>confirmed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/>
        </w:tc>
      </w:tr>
    </w:tbl>
    <w:p w:rsidR="00E647D3" w:rsidRDefault="00854ECB" w:rsidP="00854ECB">
      <w:pPr>
        <w:pStyle w:val="ListHeading"/>
      </w:pPr>
      <w:r>
        <w:t>Prior to Departure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854ECB" w:rsidP="00BC6C97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BC6C97">
            <w:r>
              <w:t>Time</w:t>
            </w:r>
          </w:p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854ECB" w:rsidP="00301F0C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t>Pilot</w:t>
            </w:r>
            <w:r>
              <w:tab/>
              <w:t>onboard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BC6C97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854ECB" w:rsidP="00854ECB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Flags</w:t>
            </w:r>
            <w:r>
              <w:tab/>
              <w:t>up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854ECB" w:rsidRDefault="00854ECB" w:rsidP="00BC6C97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Pr="001B4CEF" w:rsidRDefault="00854ECB" w:rsidP="00854ECB">
            <w:pPr>
              <w:pStyle w:val="FirstLevel"/>
              <w:tabs>
                <w:tab w:val="clear" w:pos="9106"/>
                <w:tab w:val="right" w:leader="dot" w:pos="8262"/>
              </w:tabs>
              <w:rPr>
                <w:szCs w:val="20"/>
              </w:rPr>
            </w:pPr>
            <w:r>
              <w:t>Pilot info and card</w:t>
            </w:r>
            <w:r>
              <w:tab/>
              <w:t>exchanged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BC6C97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854ECB" w:rsidP="00B3720A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Pre-manoeuvre brief with bridge team and persons in charge of mooring stations</w:t>
            </w:r>
            <w:r>
              <w:tab/>
            </w:r>
            <w:r w:rsidR="00B3720A">
              <w:t>done</w:t>
            </w:r>
            <w:r>
              <w:t xml:space="preserve"> 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BC6C97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D27A75" w:rsidP="00D27A75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Stations</w:t>
            </w:r>
            <w:r w:rsidR="00854ECB">
              <w:tab/>
            </w:r>
            <w:r>
              <w:t>called</w:t>
            </w:r>
            <w:r w:rsidR="00854ECB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BC6C97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D27A75" w:rsidP="00CC5165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Positive report from </w:t>
            </w:r>
            <w:r w:rsidR="00CC5165">
              <w:t>Finance Off./Senior Acc.</w:t>
            </w:r>
            <w:r>
              <w:t xml:space="preserve"> (souls </w:t>
            </w:r>
            <w:proofErr w:type="spellStart"/>
            <w:r>
              <w:t>onboard</w:t>
            </w:r>
            <w:proofErr w:type="spellEnd"/>
            <w:r>
              <w:t>, clearance granted)</w:t>
            </w:r>
            <w:r w:rsidR="00854ECB">
              <w:tab/>
            </w:r>
            <w:r>
              <w:t>receiv</w:t>
            </w:r>
            <w:r w:rsidR="00854ECB">
              <w:t>ed</w:t>
            </w:r>
            <w:r w:rsidR="00854ECB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854ECB" w:rsidRDefault="00854ECB" w:rsidP="00BC6C97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D27A75" w:rsidP="00D27A75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Positive report from Staff Captain</w:t>
            </w:r>
            <w:r w:rsidR="00854ECB">
              <w:tab/>
            </w:r>
            <w:r>
              <w:t>receive</w:t>
            </w:r>
            <w:r w:rsidR="00854ECB">
              <w:t>d</w:t>
            </w:r>
            <w:r w:rsidR="00854ECB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854ECB" w:rsidRDefault="00854ECB" w:rsidP="00BC6C97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B8634E" w:rsidP="00B8634E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Positive report from Chief Engineer</w:t>
            </w:r>
            <w:r w:rsidR="00854ECB">
              <w:tab/>
            </w:r>
            <w:r>
              <w:t>receiv</w:t>
            </w:r>
            <w:r w:rsidR="00854ECB">
              <w:t>ed</w:t>
            </w:r>
            <w:r w:rsidR="00854ECB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BC6C97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0472BE" w:rsidP="000472BE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Standby Engines</w:t>
            </w:r>
            <w:r w:rsidR="00854ECB">
              <w:tab/>
            </w:r>
            <w:r>
              <w:t>requested</w:t>
            </w:r>
            <w:r w:rsidR="00854ECB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854ECB" w:rsidRDefault="00854ECB" w:rsidP="00BC6C97"/>
        </w:tc>
      </w:tr>
      <w:tr w:rsidR="000472BE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472BE" w:rsidRDefault="000472BE" w:rsidP="00BC6C9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WTDs to potentially hazardous conditions</w:t>
            </w:r>
            <w:r w:rsidR="00F7120D">
              <w:t>*</w:t>
            </w:r>
            <w:r>
              <w:tab/>
              <w:t>set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0472BE" w:rsidRDefault="000472BE" w:rsidP="00BC6C97"/>
        </w:tc>
      </w:tr>
      <w:tr w:rsidR="000472BE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472BE" w:rsidRDefault="000472BE" w:rsidP="000472BE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Entry into logbook</w:t>
            </w:r>
            <w:r>
              <w:tab/>
              <w:t>made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0472BE" w:rsidRDefault="000472BE" w:rsidP="00BC6C97"/>
        </w:tc>
      </w:tr>
      <w:tr w:rsidR="000472BE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472BE" w:rsidRDefault="000472BE" w:rsidP="00BC6C9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Gangway</w:t>
            </w:r>
            <w:r>
              <w:tab/>
              <w:t>stowed</w:t>
            </w:r>
            <w:r w:rsidR="008D745E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0472BE" w:rsidRDefault="000472BE" w:rsidP="00BC6C97"/>
        </w:tc>
      </w:tr>
      <w:tr w:rsidR="000472BE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472BE" w:rsidRDefault="00B3720A" w:rsidP="00B3720A">
            <w:pPr>
              <w:pStyle w:val="SecondLevel"/>
              <w:tabs>
                <w:tab w:val="clear" w:pos="6747"/>
                <w:tab w:val="right" w:leader="dot" w:pos="8280"/>
              </w:tabs>
            </w:pPr>
            <w:r>
              <w:t>Pontoons</w:t>
            </w:r>
            <w:r>
              <w:tab/>
              <w:t>secured</w:t>
            </w:r>
            <w:r w:rsidR="008D745E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0472BE" w:rsidRDefault="000472BE" w:rsidP="00BC6C97"/>
        </w:tc>
      </w:tr>
      <w:tr w:rsidR="000472BE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472BE" w:rsidRDefault="00B3720A" w:rsidP="00CC5165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Shell doors</w:t>
            </w:r>
            <w:r w:rsidR="00CC5165">
              <w:t xml:space="preserve"> for se</w:t>
            </w:r>
            <w:r>
              <w:t>a</w:t>
            </w:r>
            <w:r w:rsidR="00F7120D">
              <w:t>*</w:t>
            </w:r>
            <w:r>
              <w:tab/>
            </w:r>
            <w:r w:rsidR="00F7120D">
              <w:t>secured</w:t>
            </w:r>
            <w:r w:rsidR="008D745E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0472BE" w:rsidRDefault="000472BE" w:rsidP="00BC6C97"/>
        </w:tc>
      </w:tr>
      <w:tr w:rsidR="000472BE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472BE" w:rsidRDefault="00B3720A" w:rsidP="009217D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ECR and Reception informed “Condition Red” is in force</w:t>
            </w:r>
            <w:r w:rsidR="009217D8">
              <w:t xml:space="preserve"> and sign</w:t>
            </w:r>
            <w:r>
              <w:tab/>
            </w:r>
            <w:r w:rsidR="009217D8">
              <w:t>posted</w:t>
            </w:r>
            <w:r w:rsidR="008D745E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0472BE" w:rsidRDefault="000472BE" w:rsidP="00BC6C97"/>
        </w:tc>
      </w:tr>
      <w:tr w:rsidR="000472BE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472BE" w:rsidRDefault="009217D8" w:rsidP="00BC6C9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Confirmation from mooring stations that propellers/ thrusters clear</w:t>
            </w:r>
            <w:r>
              <w:tab/>
              <w:t>received</w:t>
            </w:r>
            <w:r w:rsidR="008D745E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0472BE" w:rsidRDefault="000472BE" w:rsidP="00BC6C97"/>
        </w:tc>
      </w:tr>
      <w:tr w:rsidR="009217D8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217D8" w:rsidRDefault="00CC5165" w:rsidP="00CC5165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Port and Starboard PEM</w:t>
            </w:r>
            <w:r w:rsidR="009217D8">
              <w:t xml:space="preserve"> </w:t>
            </w:r>
            <w:r>
              <w:t>running</w:t>
            </w:r>
            <w:r w:rsidR="009217D8">
              <w:t xml:space="preserve"> and </w:t>
            </w:r>
            <w:r w:rsidR="008D745E">
              <w:t xml:space="preserve">on </w:t>
            </w:r>
            <w:r w:rsidR="009217D8">
              <w:t>Bridge Control</w:t>
            </w:r>
            <w:r w:rsidR="009217D8">
              <w:tab/>
              <w:t>done</w:t>
            </w:r>
            <w:r w:rsidR="008D745E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9217D8" w:rsidRDefault="009217D8" w:rsidP="00BC6C97"/>
        </w:tc>
      </w:tr>
      <w:tr w:rsidR="009217D8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217D8" w:rsidRDefault="009217D8" w:rsidP="00BC6C9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Thrusters running and on Bridge Control</w:t>
            </w:r>
            <w:r>
              <w:tab/>
              <w:t>done</w:t>
            </w:r>
            <w:r w:rsidR="008D745E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9217D8" w:rsidRDefault="009217D8" w:rsidP="00BC6C97"/>
        </w:tc>
      </w:tr>
      <w:tr w:rsidR="009217D8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217D8" w:rsidRDefault="009217D8" w:rsidP="00BC6C9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Propulsion tested Ahead and Astern</w:t>
            </w:r>
            <w:r w:rsidR="00E614DA">
              <w:t>*</w:t>
            </w:r>
            <w:r>
              <w:tab/>
              <w:t>done</w:t>
            </w:r>
            <w:r w:rsidR="008D745E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9217D8" w:rsidRDefault="009217D8" w:rsidP="00BC6C97"/>
        </w:tc>
      </w:tr>
      <w:tr w:rsidR="00B3720A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B3720A" w:rsidRDefault="008D745E" w:rsidP="008D745E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Anchors ready to let go</w:t>
            </w:r>
            <w:r>
              <w:tab/>
              <w:t>prepared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B3720A" w:rsidRDefault="00B3720A" w:rsidP="00BC6C97"/>
        </w:tc>
      </w:tr>
      <w:tr w:rsidR="009217D8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217D8" w:rsidRDefault="008D745E" w:rsidP="00BC6C9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Active alarms status</w:t>
            </w:r>
            <w:r>
              <w:tab/>
              <w:t>checked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9217D8" w:rsidRDefault="009217D8" w:rsidP="00BC6C97"/>
        </w:tc>
      </w:tr>
      <w:tr w:rsidR="00466E1F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466E1F" w:rsidP="00BC6C9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Stowaway search</w:t>
            </w:r>
            <w:r>
              <w:tab/>
              <w:t>completed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466E1F" w:rsidRDefault="00466E1F" w:rsidP="00BC6C97"/>
        </w:tc>
      </w:tr>
      <w:tr w:rsidR="009217D8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217D8" w:rsidRDefault="00466E1F" w:rsidP="00F7120D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lastRenderedPageBreak/>
              <w:t>Master assessed risks and considered vessel is in a “G</w:t>
            </w:r>
            <w:r w:rsidR="00F7120D">
              <w:t>O</w:t>
            </w:r>
            <w:r>
              <w:t xml:space="preserve"> S</w:t>
            </w:r>
            <w:r w:rsidR="00F7120D">
              <w:t>ITUATION</w:t>
            </w:r>
            <w:r>
              <w:t>”</w:t>
            </w:r>
            <w:r w:rsidR="00E614DA">
              <w:t>*</w:t>
            </w:r>
            <w:r>
              <w:tab/>
              <w:t>done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9217D8" w:rsidRDefault="009217D8" w:rsidP="00BC6C97"/>
        </w:tc>
      </w:tr>
      <w:tr w:rsidR="00B42E66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B42E66" w:rsidRDefault="00B42E66" w:rsidP="00B42E66">
            <w:pPr>
              <w:pStyle w:val="Note"/>
            </w:pPr>
            <w:r w:rsidRPr="00B42E66">
              <w:rPr>
                <w:b/>
              </w:rPr>
              <w:t>Note:</w:t>
            </w:r>
            <w:r>
              <w:rPr>
                <w:b/>
              </w:rPr>
              <w:t xml:space="preserve">   </w:t>
            </w:r>
            <w:r>
              <w:t xml:space="preserve">All items </w:t>
            </w:r>
            <w:r w:rsidR="00F7120D">
              <w:t>marked with * must</w:t>
            </w:r>
            <w:r>
              <w:t xml:space="preserve"> be positively checked. If not, vessel is in a </w:t>
            </w:r>
            <w:r w:rsidRPr="00F7120D">
              <w:rPr>
                <w:b/>
              </w:rPr>
              <w:t>NO GO</w:t>
            </w:r>
            <w:r>
              <w:t xml:space="preserve"> situation and shall not proceed </w:t>
            </w:r>
            <w:r w:rsidR="00F7120D">
              <w:t xml:space="preserve">until Master and Chief Engineer assess the risk. This may require consultation with the management office. </w:t>
            </w:r>
          </w:p>
        </w:tc>
        <w:tc>
          <w:tcPr>
            <w:tcW w:w="765" w:type="dxa"/>
            <w:shd w:val="thinDiagStripe" w:color="A6A6A6" w:themeColor="background1" w:themeShade="A6" w:fill="auto"/>
          </w:tcPr>
          <w:p w:rsidR="00B42E66" w:rsidRDefault="00B42E66" w:rsidP="00BC6C97"/>
        </w:tc>
      </w:tr>
      <w:tr w:rsidR="009217D8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217D8" w:rsidRDefault="00466E1F" w:rsidP="00BC6C9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Master’s departure broadcast</w:t>
            </w:r>
            <w:r>
              <w:tab/>
              <w:t>made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9217D8" w:rsidRDefault="009217D8" w:rsidP="00BC6C97"/>
        </w:tc>
      </w:tr>
      <w:tr w:rsidR="009217D8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217D8" w:rsidRDefault="00466E1F" w:rsidP="00BC6C9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Pilot disembarkation arrangements</w:t>
            </w:r>
            <w:r>
              <w:tab/>
              <w:t>in place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9217D8" w:rsidRDefault="009217D8" w:rsidP="00BC6C97"/>
        </w:tc>
      </w:tr>
      <w:tr w:rsidR="009217D8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217D8" w:rsidRDefault="00466E1F" w:rsidP="00BC6C9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Completion of this checklist recorded in logbook</w:t>
            </w:r>
            <w:r>
              <w:tab/>
              <w:t>done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9217D8" w:rsidRDefault="009217D8" w:rsidP="00BC6C97"/>
        </w:tc>
      </w:tr>
    </w:tbl>
    <w:p w:rsidR="00E647D3" w:rsidRDefault="00466E1F" w:rsidP="00466E1F">
      <w:pPr>
        <w:pStyle w:val="ListHeading"/>
      </w:pPr>
      <w:r>
        <w:t>Post Departure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466E1F" w:rsidP="008A04ED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:rsidR="00466E1F" w:rsidRDefault="00466E1F" w:rsidP="008A04ED">
            <w:r>
              <w:t>Time</w:t>
            </w:r>
          </w:p>
        </w:tc>
      </w:tr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E614DA" w:rsidP="00E614DA">
            <w:pPr>
              <w:pStyle w:val="FirstLevel"/>
              <w:numPr>
                <w:ilvl w:val="0"/>
                <w:numId w:val="6"/>
              </w:numPr>
              <w:tabs>
                <w:tab w:val="clear" w:pos="9106"/>
                <w:tab w:val="right" w:leader="dot" w:pos="8262"/>
              </w:tabs>
            </w:pPr>
            <w:r>
              <w:t>Tugs</w:t>
            </w:r>
            <w:r w:rsidR="00466E1F">
              <w:tab/>
            </w:r>
            <w:r>
              <w:t>cast away</w:t>
            </w:r>
            <w:r w:rsidR="00466E1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466E1F" w:rsidRDefault="00466E1F" w:rsidP="008A04ED"/>
        </w:tc>
      </w:tr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Pr="001B4CEF" w:rsidRDefault="00466E1F" w:rsidP="00E614DA">
            <w:pPr>
              <w:pStyle w:val="FirstLevel"/>
              <w:tabs>
                <w:tab w:val="clear" w:pos="9106"/>
                <w:tab w:val="right" w:leader="dot" w:pos="8262"/>
              </w:tabs>
              <w:rPr>
                <w:szCs w:val="20"/>
              </w:rPr>
            </w:pPr>
            <w:r>
              <w:t xml:space="preserve">Pilot </w:t>
            </w:r>
            <w:r w:rsidR="00E614DA">
              <w:t>away and flags</w:t>
            </w:r>
            <w:r>
              <w:tab/>
            </w:r>
            <w:r w:rsidR="00E614DA">
              <w:t>lower</w:t>
            </w:r>
            <w:r>
              <w:t>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466E1F" w:rsidRDefault="00466E1F" w:rsidP="008A04ED"/>
        </w:tc>
      </w:tr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E614DA" w:rsidP="00E614DA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Anchor</w:t>
            </w:r>
            <w:r w:rsidR="00466E1F">
              <w:t>s</w:t>
            </w:r>
            <w:r w:rsidR="00466E1F">
              <w:tab/>
            </w:r>
            <w:r>
              <w:t>secured</w:t>
            </w:r>
            <w:r w:rsidR="00466E1F">
              <w:t xml:space="preserve"> 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466E1F" w:rsidRDefault="00466E1F" w:rsidP="008A04ED"/>
        </w:tc>
      </w:tr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E614DA" w:rsidP="00A82812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Fore and Aft </w:t>
            </w:r>
            <w:r w:rsidR="00466E1F">
              <w:t>s</w:t>
            </w:r>
            <w:r>
              <w:t>tations</w:t>
            </w:r>
            <w:r w:rsidR="00466E1F">
              <w:tab/>
            </w:r>
            <w:r w:rsidR="00A82812">
              <w:t>released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466E1F" w:rsidRDefault="00466E1F" w:rsidP="008A04ED"/>
        </w:tc>
      </w:tr>
      <w:tr w:rsidR="00466E1F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A82812" w:rsidP="00E614DA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Post-manoeuvre de-brief with bridge team and persons in charge of mooring stations</w:t>
            </w:r>
            <w:r>
              <w:tab/>
              <w:t xml:space="preserve">done </w:t>
            </w:r>
            <w:r w:rsidR="00466E1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466E1F" w:rsidRDefault="00466E1F" w:rsidP="008A04ED"/>
        </w:tc>
      </w:tr>
      <w:tr w:rsidR="00466E1F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A82812" w:rsidP="00A82812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Sea Passage</w:t>
            </w:r>
            <w:r w:rsidR="00466E1F">
              <w:tab/>
            </w:r>
            <w:r>
              <w:t>start</w:t>
            </w:r>
            <w:r w:rsidR="00466E1F">
              <w:t>ed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466E1F" w:rsidRDefault="00466E1F" w:rsidP="008A04ED"/>
        </w:tc>
      </w:tr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A82812" w:rsidP="00A82812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OOW</w:t>
            </w:r>
            <w:r w:rsidR="00466E1F">
              <w:tab/>
            </w:r>
            <w:r>
              <w:t>in the con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466E1F" w:rsidRDefault="00466E1F" w:rsidP="008A04ED"/>
        </w:tc>
      </w:tr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CC5165" w:rsidP="00A82812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Track </w:t>
            </w:r>
            <w:r w:rsidR="00A82812">
              <w:t>pilot</w:t>
            </w:r>
            <w:r w:rsidR="00466E1F">
              <w:tab/>
            </w:r>
            <w:r w:rsidR="00A82812">
              <w:t>engag</w:t>
            </w:r>
            <w:r w:rsidR="00466E1F">
              <w:t>ed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466E1F" w:rsidRDefault="00466E1F" w:rsidP="008A04ED"/>
        </w:tc>
      </w:tr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A82812" w:rsidP="00A82812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Green Condition announced and sign</w:t>
            </w:r>
            <w:r w:rsidR="00466E1F">
              <w:tab/>
            </w:r>
            <w:r>
              <w:t>pos</w:t>
            </w:r>
            <w:r w:rsidR="00466E1F">
              <w:t>ted</w:t>
            </w:r>
            <w:r w:rsidR="00466E1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466E1F" w:rsidRDefault="00466E1F" w:rsidP="008A04ED"/>
        </w:tc>
      </w:tr>
    </w:tbl>
    <w:p w:rsidR="00935B12" w:rsidRDefault="00935B12" w:rsidP="00BF5C70"/>
    <w:p w:rsidR="00A82812" w:rsidRDefault="00A82812" w:rsidP="00BF5C70">
      <w:r>
        <w:t>Comments:</w:t>
      </w:r>
    </w:p>
    <w:p w:rsidR="00A82812" w:rsidRDefault="00A82812" w:rsidP="00BF5C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A82812" w:rsidTr="00A82812">
        <w:trPr>
          <w:trHeight w:val="2613"/>
        </w:trPr>
        <w:tc>
          <w:tcPr>
            <w:tcW w:w="9243" w:type="dxa"/>
          </w:tcPr>
          <w:p w:rsidR="00A82812" w:rsidRDefault="00A82812" w:rsidP="00BF5C70"/>
        </w:tc>
      </w:tr>
    </w:tbl>
    <w:p w:rsidR="00A82812" w:rsidRDefault="00A82812" w:rsidP="00BF5C70"/>
    <w:p w:rsidR="00466E1F" w:rsidRDefault="00466E1F" w:rsidP="00BF5C70"/>
    <w:p w:rsidR="00466E1F" w:rsidRDefault="00466E1F" w:rsidP="00BF5C70"/>
    <w:p w:rsidR="00466E1F" w:rsidRDefault="00466E1F" w:rsidP="00BF5C70"/>
    <w:p w:rsidR="00466E1F" w:rsidRDefault="00A82812" w:rsidP="00BF5C70">
      <w:r>
        <w:t>OOW: ...........................................</w:t>
      </w:r>
      <w:r>
        <w:tab/>
      </w:r>
      <w:r>
        <w:tab/>
      </w:r>
      <w:r>
        <w:tab/>
        <w:t>Master: ......................................</w:t>
      </w:r>
    </w:p>
    <w:sectPr w:rsidR="00466E1F" w:rsidSect="00B6790B">
      <w:headerReference w:type="even" r:id="rId9"/>
      <w:headerReference w:type="default" r:id="rId10"/>
      <w:footerReference w:type="even" r:id="rId11"/>
      <w:footerReference w:type="default" r:id="rId12"/>
      <w:pgSz w:w="11907" w:h="16840" w:code="9"/>
      <w:pgMar w:top="851" w:right="1440" w:bottom="851" w:left="144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996" w:rsidRDefault="00203996" w:rsidP="003A4324">
      <w:r>
        <w:separator/>
      </w:r>
    </w:p>
  </w:endnote>
  <w:endnote w:type="continuationSeparator" w:id="0">
    <w:p w:rsidR="00203996" w:rsidRDefault="00203996" w:rsidP="003A4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font303">
    <w:altName w:val="Times New Roman"/>
    <w:panose1 w:val="00000000000000000000"/>
    <w:charset w:val="00"/>
    <w:family w:val="auto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660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6093"/>
    </w:tblGrid>
    <w:tr w:rsidR="00A56BF5" w:rsidRPr="0089041A" w:rsidTr="000C5A31">
      <w:tc>
        <w:tcPr>
          <w:tcW w:w="567" w:type="dxa"/>
          <w:shd w:val="clear" w:color="auto" w:fill="auto"/>
        </w:tcPr>
        <w:p w:rsidR="00A56BF5" w:rsidRPr="0089041A" w:rsidRDefault="00293869" w:rsidP="002F3D1D">
          <w:pPr>
            <w:rPr>
              <w:sz w:val="18"/>
              <w:lang w:val="nb-NO" w:eastAsia="nb-NO"/>
            </w:rPr>
          </w:pPr>
          <w:r w:rsidRPr="0089041A">
            <w:rPr>
              <w:sz w:val="18"/>
              <w:lang w:val="nb-NO" w:eastAsia="nb-NO"/>
            </w:rPr>
            <w:fldChar w:fldCharType="begin"/>
          </w:r>
          <w:r w:rsidR="00A56BF5" w:rsidRPr="0089041A">
            <w:rPr>
              <w:sz w:val="18"/>
              <w:lang w:val="nb-NO" w:eastAsia="nb-NO"/>
            </w:rPr>
            <w:instrText xml:space="preserve"> PAGE   \* MERGEFORMAT </w:instrText>
          </w:r>
          <w:r w:rsidRPr="0089041A">
            <w:rPr>
              <w:sz w:val="18"/>
              <w:lang w:val="nb-NO" w:eastAsia="nb-NO"/>
            </w:rPr>
            <w:fldChar w:fldCharType="separate"/>
          </w:r>
          <w:r w:rsidR="00A56BF5">
            <w:rPr>
              <w:noProof/>
              <w:sz w:val="18"/>
              <w:lang w:val="nb-NO" w:eastAsia="nb-NO"/>
            </w:rPr>
            <w:t>2</w:t>
          </w:r>
          <w:r w:rsidRPr="0089041A">
            <w:rPr>
              <w:sz w:val="18"/>
              <w:lang w:val="nb-NO" w:eastAsia="nb-NO"/>
            </w:rPr>
            <w:fldChar w:fldCharType="end"/>
          </w:r>
        </w:p>
      </w:tc>
      <w:tc>
        <w:tcPr>
          <w:tcW w:w="6093" w:type="dxa"/>
          <w:shd w:val="clear" w:color="auto" w:fill="auto"/>
        </w:tcPr>
        <w:p w:rsidR="00A56BF5" w:rsidRPr="0089041A" w:rsidRDefault="00A56BF5" w:rsidP="002F3D1D">
          <w:pPr>
            <w:jc w:val="center"/>
            <w:rPr>
              <w:rFonts w:ascii="Arial Narrow" w:hAnsi="Arial Narrow"/>
              <w:sz w:val="14"/>
              <w:lang w:eastAsia="nb-NO"/>
            </w:rPr>
          </w:pPr>
          <w:r>
            <w:rPr>
              <w:rFonts w:ascii="Arial Narrow" w:hAnsi="Arial Narrow"/>
              <w:sz w:val="14"/>
              <w:lang w:eastAsia="nb-NO"/>
            </w:rPr>
            <w:t>Doc. No.: XX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- Date:</w:t>
          </w:r>
          <w:r>
            <w:rPr>
              <w:rFonts w:ascii="Arial Narrow" w:hAnsi="Arial Narrow"/>
              <w:sz w:val="14"/>
              <w:lang w:eastAsia="nb-NO"/>
            </w:rPr>
            <w:t xml:space="preserve">19-DEC-2014 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- Copyright </w:t>
          </w:r>
          <w:proofErr w:type="spellStart"/>
          <w:r>
            <w:rPr>
              <w:rFonts w:ascii="Arial Narrow" w:hAnsi="Arial Narrow"/>
              <w:sz w:val="14"/>
              <w:lang w:eastAsia="nb-NO"/>
            </w:rPr>
            <w:t>Gimmestad</w:t>
          </w:r>
          <w:proofErr w:type="spellEnd"/>
          <w:r>
            <w:rPr>
              <w:rFonts w:ascii="Arial Narrow" w:hAnsi="Arial Narrow"/>
              <w:sz w:val="14"/>
              <w:lang w:eastAsia="nb-NO"/>
            </w:rPr>
            <w:t xml:space="preserve"> AS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© all rights reserved</w:t>
          </w:r>
        </w:p>
      </w:tc>
    </w:tr>
  </w:tbl>
  <w:p w:rsidR="00A56BF5" w:rsidRDefault="00A56B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4" w:type="dxa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7655"/>
      <w:gridCol w:w="1559"/>
    </w:tblGrid>
    <w:tr w:rsidR="00C539B2" w:rsidRPr="00E87953" w:rsidTr="0016234B">
      <w:tc>
        <w:tcPr>
          <w:tcW w:w="7655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:rsidR="00C539B2" w:rsidRPr="00E87953" w:rsidRDefault="00C539B2" w:rsidP="0016234B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2"/>
              <w:sz w:val="18"/>
            </w:rPr>
          </w:pPr>
          <w:r>
            <w:rPr>
              <w:rFonts w:cs="Arial"/>
              <w:spacing w:val="-2"/>
              <w:sz w:val="18"/>
            </w:rPr>
            <w:t>Rev. 2.0</w:t>
          </w:r>
          <w:r w:rsidRPr="00E87953">
            <w:rPr>
              <w:rFonts w:cs="Arial"/>
              <w:spacing w:val="-2"/>
              <w:sz w:val="18"/>
            </w:rPr>
            <w:t xml:space="preserve"> </w:t>
          </w:r>
          <w:r>
            <w:rPr>
              <w:rFonts w:cs="Arial"/>
              <w:spacing w:val="-2"/>
              <w:sz w:val="18"/>
            </w:rPr>
            <w:t>(04/18)</w:t>
          </w:r>
        </w:p>
      </w:tc>
      <w:tc>
        <w:tcPr>
          <w:tcW w:w="1559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:rsidR="00C539B2" w:rsidRPr="00E87953" w:rsidRDefault="00C539B2" w:rsidP="0016234B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3"/>
              <w:sz w:val="18"/>
            </w:rPr>
          </w:pPr>
          <w:r w:rsidRPr="00E87953">
            <w:rPr>
              <w:rFonts w:cs="Arial"/>
              <w:spacing w:val="-2"/>
              <w:sz w:val="18"/>
            </w:rPr>
            <w:t xml:space="preserve">Page </w:t>
          </w:r>
          <w:r w:rsidRPr="00E87953">
            <w:rPr>
              <w:rFonts w:cs="Arial"/>
              <w:spacing w:val="-2"/>
              <w:sz w:val="18"/>
            </w:rPr>
            <w:fldChar w:fldCharType="begin"/>
          </w:r>
          <w:r w:rsidRPr="00E87953">
            <w:rPr>
              <w:rFonts w:cs="Arial"/>
              <w:spacing w:val="-2"/>
              <w:sz w:val="18"/>
            </w:rPr>
            <w:instrText>page \* arabic</w:instrText>
          </w:r>
          <w:r w:rsidRPr="00E87953">
            <w:rPr>
              <w:rFonts w:cs="Arial"/>
              <w:spacing w:val="-2"/>
              <w:sz w:val="18"/>
            </w:rPr>
            <w:fldChar w:fldCharType="separate"/>
          </w:r>
          <w:r>
            <w:rPr>
              <w:rFonts w:cs="Arial"/>
              <w:noProof/>
              <w:spacing w:val="-2"/>
              <w:sz w:val="18"/>
            </w:rPr>
            <w:t>1</w:t>
          </w:r>
          <w:r w:rsidRPr="00E87953">
            <w:rPr>
              <w:rFonts w:cs="Arial"/>
              <w:spacing w:val="-2"/>
              <w:sz w:val="18"/>
            </w:rPr>
            <w:fldChar w:fldCharType="end"/>
          </w:r>
          <w:r w:rsidRPr="00E87953">
            <w:rPr>
              <w:rFonts w:cs="Arial"/>
              <w:spacing w:val="-2"/>
              <w:sz w:val="18"/>
            </w:rPr>
            <w:t xml:space="preserve"> of </w:t>
          </w:r>
          <w:r>
            <w:rPr>
              <w:rFonts w:cs="Arial"/>
              <w:spacing w:val="-2"/>
              <w:sz w:val="18"/>
            </w:rPr>
            <w:t>3</w:t>
          </w:r>
        </w:p>
      </w:tc>
    </w:tr>
  </w:tbl>
  <w:p w:rsidR="00A82812" w:rsidRDefault="00A828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996" w:rsidRDefault="00203996" w:rsidP="003A4324">
      <w:r>
        <w:separator/>
      </w:r>
    </w:p>
  </w:footnote>
  <w:footnote w:type="continuationSeparator" w:id="0">
    <w:p w:rsidR="00203996" w:rsidRDefault="00203996" w:rsidP="003A43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5789F7"/>
      <w:tblLook w:val="04A0" w:firstRow="1" w:lastRow="0" w:firstColumn="1" w:lastColumn="0" w:noHBand="0" w:noVBand="1"/>
    </w:tblPr>
    <w:tblGrid>
      <w:gridCol w:w="7333"/>
      <w:gridCol w:w="1910"/>
    </w:tblGrid>
    <w:tr w:rsidR="00A56BF5" w:rsidRPr="005B54E8" w:rsidTr="001C341E">
      <w:trPr>
        <w:trHeight w:val="346"/>
      </w:trPr>
      <w:tc>
        <w:tcPr>
          <w:tcW w:w="3967" w:type="pct"/>
          <w:shd w:val="clear" w:color="auto" w:fill="5789F7"/>
          <w:vAlign w:val="center"/>
        </w:tcPr>
        <w:p w:rsidR="00A56BF5" w:rsidRPr="005B54E8" w:rsidRDefault="00A56BF5" w:rsidP="00B80966">
          <w:pPr>
            <w:pStyle w:val="SectionHeading"/>
          </w:pPr>
          <w:r>
            <w:t>SECTION Name</w:t>
          </w:r>
        </w:p>
      </w:tc>
      <w:tc>
        <w:tcPr>
          <w:tcW w:w="1033" w:type="pct"/>
          <w:shd w:val="clear" w:color="auto" w:fill="5789F7"/>
          <w:vAlign w:val="center"/>
        </w:tcPr>
        <w:p w:rsidR="00A56BF5" w:rsidRPr="005B54E8" w:rsidRDefault="00A56BF5" w:rsidP="00B80966">
          <w:pPr>
            <w:pStyle w:val="SectionHeading"/>
          </w:pPr>
          <w:r>
            <w:t>COMPANY</w:t>
          </w:r>
        </w:p>
      </w:tc>
    </w:tr>
  </w:tbl>
  <w:p w:rsidR="00A56BF5" w:rsidRDefault="00A56BF5" w:rsidP="003A4324">
    <w:pPr>
      <w:pStyle w:val="1Poin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00A99D"/>
      <w:tblLook w:val="04A0" w:firstRow="1" w:lastRow="0" w:firstColumn="1" w:lastColumn="0" w:noHBand="0" w:noVBand="1"/>
    </w:tblPr>
    <w:tblGrid>
      <w:gridCol w:w="7984"/>
      <w:gridCol w:w="1259"/>
    </w:tblGrid>
    <w:tr w:rsidR="00A56BF5" w:rsidRPr="00B80966" w:rsidTr="0016096E">
      <w:trPr>
        <w:trHeight w:val="510"/>
      </w:trPr>
      <w:tc>
        <w:tcPr>
          <w:tcW w:w="4319" w:type="pct"/>
          <w:shd w:val="clear" w:color="auto" w:fill="00A99D"/>
          <w:vAlign w:val="center"/>
        </w:tcPr>
        <w:p w:rsidR="00A56BF5" w:rsidRPr="00B80966" w:rsidRDefault="003E5A45" w:rsidP="00923AFA">
          <w:pPr>
            <w:pStyle w:val="SectionHeading"/>
          </w:pPr>
          <w:r>
            <w:t>saf24</w:t>
          </w:r>
          <w:r w:rsidR="00C539B2">
            <w:t xml:space="preserve"> (Silver Muse)</w:t>
          </w:r>
          <w:r>
            <w:t xml:space="preserve"> – bridge departure checklist</w:t>
          </w:r>
        </w:p>
      </w:tc>
      <w:tc>
        <w:tcPr>
          <w:tcW w:w="681" w:type="pct"/>
          <w:shd w:val="clear" w:color="auto" w:fill="00A99D"/>
          <w:vAlign w:val="center"/>
        </w:tcPr>
        <w:p w:rsidR="00A56BF5" w:rsidRPr="00B80966" w:rsidRDefault="00A56BF5" w:rsidP="006C376E">
          <w:pPr>
            <w:pStyle w:val="SectionHeading"/>
          </w:pPr>
        </w:p>
      </w:tc>
    </w:tr>
  </w:tbl>
  <w:p w:rsidR="00A56BF5" w:rsidRDefault="00A56BF5" w:rsidP="003A4324">
    <w:pPr>
      <w:pStyle w:val="1Poin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5E42"/>
    <w:multiLevelType w:val="multilevel"/>
    <w:tmpl w:val="7576B548"/>
    <w:styleLink w:val="ListStyle"/>
    <w:lvl w:ilvl="0">
      <w:start w:val="1"/>
      <w:numFmt w:val="decimal"/>
      <w:pStyle w:val="FirstLevel"/>
      <w:lvlText w:val="%1)"/>
      <w:lvlJc w:val="left"/>
      <w:pPr>
        <w:ind w:left="510" w:hanging="397"/>
      </w:pPr>
      <w:rPr>
        <w:rFonts w:hint="default"/>
      </w:rPr>
    </w:lvl>
    <w:lvl w:ilvl="1">
      <w:start w:val="1"/>
      <w:numFmt w:val="lowerLetter"/>
      <w:pStyle w:val="SecondLevel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pStyle w:val="ThirdLevel"/>
      <w:suff w:val="space"/>
      <w:lvlText w:val="-"/>
      <w:lvlJc w:val="left"/>
      <w:pPr>
        <w:ind w:left="1191" w:hanging="397"/>
      </w:pPr>
      <w:rPr>
        <w:rFonts w:ascii="font303" w:hAnsi="font303" w:hint="default"/>
        <w:color w:val="000000"/>
      </w:rPr>
    </w:lvl>
    <w:lvl w:ilvl="3">
      <w:start w:val="1"/>
      <w:numFmt w:val="bullet"/>
      <w:pStyle w:val="FourthLevel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pStyle w:val="FifthLevel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abstractNum w:abstractNumId="1">
    <w:nsid w:val="7F163C68"/>
    <w:multiLevelType w:val="multilevel"/>
    <w:tmpl w:val="7576B548"/>
    <w:numStyleLink w:val="ListStyle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AFA"/>
    <w:rsid w:val="00015DAF"/>
    <w:rsid w:val="00020F32"/>
    <w:rsid w:val="00030B5D"/>
    <w:rsid w:val="00037B9F"/>
    <w:rsid w:val="00040A50"/>
    <w:rsid w:val="00042603"/>
    <w:rsid w:val="000454C4"/>
    <w:rsid w:val="000472BE"/>
    <w:rsid w:val="000476F4"/>
    <w:rsid w:val="00050F69"/>
    <w:rsid w:val="00053593"/>
    <w:rsid w:val="00074491"/>
    <w:rsid w:val="000807B4"/>
    <w:rsid w:val="00090968"/>
    <w:rsid w:val="000A52B9"/>
    <w:rsid w:val="000B09A1"/>
    <w:rsid w:val="000C1CAF"/>
    <w:rsid w:val="000C34AB"/>
    <w:rsid w:val="000C55C3"/>
    <w:rsid w:val="000C5A31"/>
    <w:rsid w:val="000C7421"/>
    <w:rsid w:val="000D3DC6"/>
    <w:rsid w:val="000D567C"/>
    <w:rsid w:val="000E218B"/>
    <w:rsid w:val="000E309E"/>
    <w:rsid w:val="000E5E9F"/>
    <w:rsid w:val="00105DB3"/>
    <w:rsid w:val="001204AC"/>
    <w:rsid w:val="00122528"/>
    <w:rsid w:val="00127A45"/>
    <w:rsid w:val="00131383"/>
    <w:rsid w:val="00135AE7"/>
    <w:rsid w:val="00141EE1"/>
    <w:rsid w:val="00143CE5"/>
    <w:rsid w:val="001508F1"/>
    <w:rsid w:val="00160141"/>
    <w:rsid w:val="0016096E"/>
    <w:rsid w:val="001702BE"/>
    <w:rsid w:val="001722B7"/>
    <w:rsid w:val="00177380"/>
    <w:rsid w:val="00185CB4"/>
    <w:rsid w:val="001A608C"/>
    <w:rsid w:val="001B3ACD"/>
    <w:rsid w:val="001B3F98"/>
    <w:rsid w:val="001B4CEF"/>
    <w:rsid w:val="001C341E"/>
    <w:rsid w:val="001C6532"/>
    <w:rsid w:val="001D4923"/>
    <w:rsid w:val="001D5BDF"/>
    <w:rsid w:val="001E5093"/>
    <w:rsid w:val="001E7185"/>
    <w:rsid w:val="001F14E7"/>
    <w:rsid w:val="001F1DB3"/>
    <w:rsid w:val="001F42C9"/>
    <w:rsid w:val="001F650B"/>
    <w:rsid w:val="001F7708"/>
    <w:rsid w:val="00203996"/>
    <w:rsid w:val="00215052"/>
    <w:rsid w:val="002164DA"/>
    <w:rsid w:val="002179E4"/>
    <w:rsid w:val="00251089"/>
    <w:rsid w:val="00261214"/>
    <w:rsid w:val="00275767"/>
    <w:rsid w:val="00277AED"/>
    <w:rsid w:val="002801B0"/>
    <w:rsid w:val="00290DE1"/>
    <w:rsid w:val="00293869"/>
    <w:rsid w:val="00294C19"/>
    <w:rsid w:val="002A3C77"/>
    <w:rsid w:val="002A5CB0"/>
    <w:rsid w:val="002B6709"/>
    <w:rsid w:val="002E6E9A"/>
    <w:rsid w:val="002F145D"/>
    <w:rsid w:val="002F3D1D"/>
    <w:rsid w:val="002F5830"/>
    <w:rsid w:val="002F7AF2"/>
    <w:rsid w:val="00301F0C"/>
    <w:rsid w:val="003139C0"/>
    <w:rsid w:val="00345307"/>
    <w:rsid w:val="00346D2F"/>
    <w:rsid w:val="00347CF0"/>
    <w:rsid w:val="00386B48"/>
    <w:rsid w:val="003A1088"/>
    <w:rsid w:val="003A4324"/>
    <w:rsid w:val="003B253F"/>
    <w:rsid w:val="003B4507"/>
    <w:rsid w:val="003B546B"/>
    <w:rsid w:val="003C03BD"/>
    <w:rsid w:val="003C7EDF"/>
    <w:rsid w:val="003D0487"/>
    <w:rsid w:val="003D4088"/>
    <w:rsid w:val="003E129D"/>
    <w:rsid w:val="003E5A45"/>
    <w:rsid w:val="003E7C25"/>
    <w:rsid w:val="003F3FFE"/>
    <w:rsid w:val="00403671"/>
    <w:rsid w:val="00406B66"/>
    <w:rsid w:val="00434D30"/>
    <w:rsid w:val="0043547D"/>
    <w:rsid w:val="00444F8F"/>
    <w:rsid w:val="0046636A"/>
    <w:rsid w:val="00466E1F"/>
    <w:rsid w:val="00476B79"/>
    <w:rsid w:val="00487B57"/>
    <w:rsid w:val="00491D80"/>
    <w:rsid w:val="004A3DFB"/>
    <w:rsid w:val="004C20A5"/>
    <w:rsid w:val="004D243A"/>
    <w:rsid w:val="004D5161"/>
    <w:rsid w:val="004E011D"/>
    <w:rsid w:val="004E4007"/>
    <w:rsid w:val="00526D6C"/>
    <w:rsid w:val="00533589"/>
    <w:rsid w:val="00553270"/>
    <w:rsid w:val="005B1576"/>
    <w:rsid w:val="005B4B19"/>
    <w:rsid w:val="005D1F7E"/>
    <w:rsid w:val="00623A25"/>
    <w:rsid w:val="00635256"/>
    <w:rsid w:val="00637C9C"/>
    <w:rsid w:val="0065255F"/>
    <w:rsid w:val="006608D0"/>
    <w:rsid w:val="00674DCB"/>
    <w:rsid w:val="00677B0E"/>
    <w:rsid w:val="00685134"/>
    <w:rsid w:val="00686121"/>
    <w:rsid w:val="006A0986"/>
    <w:rsid w:val="006B5779"/>
    <w:rsid w:val="006C376E"/>
    <w:rsid w:val="006C681C"/>
    <w:rsid w:val="006E08AD"/>
    <w:rsid w:val="006F36EB"/>
    <w:rsid w:val="006F5412"/>
    <w:rsid w:val="007065F6"/>
    <w:rsid w:val="00713F62"/>
    <w:rsid w:val="00720293"/>
    <w:rsid w:val="00747D2C"/>
    <w:rsid w:val="007509DD"/>
    <w:rsid w:val="00751655"/>
    <w:rsid w:val="007606F6"/>
    <w:rsid w:val="007643CE"/>
    <w:rsid w:val="00781006"/>
    <w:rsid w:val="00781B2E"/>
    <w:rsid w:val="007878C2"/>
    <w:rsid w:val="007A3BB3"/>
    <w:rsid w:val="007B1381"/>
    <w:rsid w:val="007D1040"/>
    <w:rsid w:val="007D435D"/>
    <w:rsid w:val="007E5D1E"/>
    <w:rsid w:val="007F718B"/>
    <w:rsid w:val="00811380"/>
    <w:rsid w:val="008271ED"/>
    <w:rsid w:val="00837B88"/>
    <w:rsid w:val="008437AB"/>
    <w:rsid w:val="00843ACA"/>
    <w:rsid w:val="00845B0B"/>
    <w:rsid w:val="00854752"/>
    <w:rsid w:val="00854ECB"/>
    <w:rsid w:val="00857859"/>
    <w:rsid w:val="008676DE"/>
    <w:rsid w:val="008808F1"/>
    <w:rsid w:val="0088310D"/>
    <w:rsid w:val="00886551"/>
    <w:rsid w:val="008A1E2F"/>
    <w:rsid w:val="008B41D1"/>
    <w:rsid w:val="008D745E"/>
    <w:rsid w:val="008F0E7C"/>
    <w:rsid w:val="00902628"/>
    <w:rsid w:val="00903C7C"/>
    <w:rsid w:val="00905D42"/>
    <w:rsid w:val="009217D8"/>
    <w:rsid w:val="00923AFA"/>
    <w:rsid w:val="00930E19"/>
    <w:rsid w:val="00935B12"/>
    <w:rsid w:val="00960D68"/>
    <w:rsid w:val="00964AD9"/>
    <w:rsid w:val="009668A7"/>
    <w:rsid w:val="00970E38"/>
    <w:rsid w:val="009A571A"/>
    <w:rsid w:val="009A7190"/>
    <w:rsid w:val="009C061F"/>
    <w:rsid w:val="00A012A5"/>
    <w:rsid w:val="00A12F46"/>
    <w:rsid w:val="00A13A96"/>
    <w:rsid w:val="00A2217C"/>
    <w:rsid w:val="00A3007E"/>
    <w:rsid w:val="00A301FB"/>
    <w:rsid w:val="00A365BC"/>
    <w:rsid w:val="00A47116"/>
    <w:rsid w:val="00A533B8"/>
    <w:rsid w:val="00A5547A"/>
    <w:rsid w:val="00A56BF5"/>
    <w:rsid w:val="00A61166"/>
    <w:rsid w:val="00A61CAF"/>
    <w:rsid w:val="00A63A70"/>
    <w:rsid w:val="00A76531"/>
    <w:rsid w:val="00A82812"/>
    <w:rsid w:val="00A835DE"/>
    <w:rsid w:val="00AA18D5"/>
    <w:rsid w:val="00AC44C9"/>
    <w:rsid w:val="00AD16C1"/>
    <w:rsid w:val="00AE5FB9"/>
    <w:rsid w:val="00AF471F"/>
    <w:rsid w:val="00B1324A"/>
    <w:rsid w:val="00B14755"/>
    <w:rsid w:val="00B231AE"/>
    <w:rsid w:val="00B274DB"/>
    <w:rsid w:val="00B36ADF"/>
    <w:rsid w:val="00B3720A"/>
    <w:rsid w:val="00B42E66"/>
    <w:rsid w:val="00B46406"/>
    <w:rsid w:val="00B6790B"/>
    <w:rsid w:val="00B7287D"/>
    <w:rsid w:val="00B74135"/>
    <w:rsid w:val="00B763E3"/>
    <w:rsid w:val="00B76EA7"/>
    <w:rsid w:val="00B80966"/>
    <w:rsid w:val="00B80D93"/>
    <w:rsid w:val="00B8634E"/>
    <w:rsid w:val="00B86FE5"/>
    <w:rsid w:val="00BA30D5"/>
    <w:rsid w:val="00BB1731"/>
    <w:rsid w:val="00BB2D2B"/>
    <w:rsid w:val="00BB4D92"/>
    <w:rsid w:val="00BC1511"/>
    <w:rsid w:val="00BE4A95"/>
    <w:rsid w:val="00BE5CDA"/>
    <w:rsid w:val="00BE70BE"/>
    <w:rsid w:val="00BF0B9B"/>
    <w:rsid w:val="00BF5C70"/>
    <w:rsid w:val="00C02900"/>
    <w:rsid w:val="00C2757D"/>
    <w:rsid w:val="00C27846"/>
    <w:rsid w:val="00C37925"/>
    <w:rsid w:val="00C37D73"/>
    <w:rsid w:val="00C429B6"/>
    <w:rsid w:val="00C5049E"/>
    <w:rsid w:val="00C539B2"/>
    <w:rsid w:val="00C572C9"/>
    <w:rsid w:val="00C649A9"/>
    <w:rsid w:val="00C863D5"/>
    <w:rsid w:val="00C87BE3"/>
    <w:rsid w:val="00C90495"/>
    <w:rsid w:val="00CC40E8"/>
    <w:rsid w:val="00CC5165"/>
    <w:rsid w:val="00CD02AA"/>
    <w:rsid w:val="00CD1042"/>
    <w:rsid w:val="00CD1D2E"/>
    <w:rsid w:val="00CF0BB7"/>
    <w:rsid w:val="00CF518D"/>
    <w:rsid w:val="00CF60CD"/>
    <w:rsid w:val="00CF7B87"/>
    <w:rsid w:val="00D017F4"/>
    <w:rsid w:val="00D02EF6"/>
    <w:rsid w:val="00D1593F"/>
    <w:rsid w:val="00D27A75"/>
    <w:rsid w:val="00D402EB"/>
    <w:rsid w:val="00D43C87"/>
    <w:rsid w:val="00D55936"/>
    <w:rsid w:val="00D62217"/>
    <w:rsid w:val="00D706FD"/>
    <w:rsid w:val="00D73018"/>
    <w:rsid w:val="00D7484C"/>
    <w:rsid w:val="00D861FE"/>
    <w:rsid w:val="00D8664A"/>
    <w:rsid w:val="00D908B0"/>
    <w:rsid w:val="00DB539C"/>
    <w:rsid w:val="00DC4C94"/>
    <w:rsid w:val="00DC6C29"/>
    <w:rsid w:val="00DD571E"/>
    <w:rsid w:val="00DD630E"/>
    <w:rsid w:val="00DE77A3"/>
    <w:rsid w:val="00E30319"/>
    <w:rsid w:val="00E3759D"/>
    <w:rsid w:val="00E425C1"/>
    <w:rsid w:val="00E53374"/>
    <w:rsid w:val="00E5570C"/>
    <w:rsid w:val="00E614DA"/>
    <w:rsid w:val="00E618CF"/>
    <w:rsid w:val="00E63047"/>
    <w:rsid w:val="00E647D3"/>
    <w:rsid w:val="00E6595E"/>
    <w:rsid w:val="00E80FE9"/>
    <w:rsid w:val="00E83042"/>
    <w:rsid w:val="00E93A23"/>
    <w:rsid w:val="00E9514E"/>
    <w:rsid w:val="00EB5087"/>
    <w:rsid w:val="00F142A1"/>
    <w:rsid w:val="00F52ECD"/>
    <w:rsid w:val="00F7120D"/>
    <w:rsid w:val="00F74502"/>
    <w:rsid w:val="00F81592"/>
    <w:rsid w:val="00F81C7D"/>
    <w:rsid w:val="00F81E1E"/>
    <w:rsid w:val="00F862BB"/>
    <w:rsid w:val="00F8739F"/>
    <w:rsid w:val="00FA1FE2"/>
    <w:rsid w:val="00FD351C"/>
    <w:rsid w:val="00FD3717"/>
    <w:rsid w:val="00FD43EE"/>
    <w:rsid w:val="00FE4FE3"/>
    <w:rsid w:val="00FF30C5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0"/>
    <w:lsdException w:name="caption" w:uiPriority="35" w:qFormat="1"/>
    <w:lsdException w:name="Title" w:semiHidden="0" w:uiPriority="10" w:unhideWhenUsed="0"/>
    <w:lsdException w:name="Default Paragraph Font" w:locked="0" w:uiPriority="1"/>
    <w:lsdException w:name="Body Text" w:uiPriority="0"/>
    <w:lsdException w:name="Subtitle" w:semiHidden="0" w:uiPriority="11" w:unhideWhenUsed="0"/>
    <w:lsdException w:name="Hyperlink" w:locked="0"/>
    <w:lsdException w:name="Strong" w:locked="0" w:semiHidden="0" w:uiPriority="1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39" w:unhideWhenUsed="0"/>
    <w:lsdException w:name="Placeholder Text" w:unhideWhenUsed="0"/>
    <w:lsdException w:name="No Spacing" w:locked="0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ind w:left="518" w:hanging="403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0"/>
    <w:lsdException w:name="caption" w:uiPriority="35" w:qFormat="1"/>
    <w:lsdException w:name="Title" w:semiHidden="0" w:uiPriority="10" w:unhideWhenUsed="0"/>
    <w:lsdException w:name="Default Paragraph Font" w:locked="0" w:uiPriority="1"/>
    <w:lsdException w:name="Body Text" w:uiPriority="0"/>
    <w:lsdException w:name="Subtitle" w:semiHidden="0" w:uiPriority="11" w:unhideWhenUsed="0"/>
    <w:lsdException w:name="Hyperlink" w:locked="0"/>
    <w:lsdException w:name="Strong" w:locked="0" w:semiHidden="0" w:uiPriority="1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39" w:unhideWhenUsed="0"/>
    <w:lsdException w:name="Placeholder Text" w:unhideWhenUsed="0"/>
    <w:lsdException w:name="No Spacing" w:locked="0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ind w:left="518" w:hanging="403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RK\Gimmestad%20Workshop\VMS\VShips%20A4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B4C98-DE65-4D4B-BB39-8470E8700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VShips A4 Template</Template>
  <TotalTime>79</TotalTime>
  <Pages>3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V.Ships (UK) Ltd.</Company>
  <LinksUpToDate>false</LinksUpToDate>
  <CharactersWithSpaces>4135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Buchanan, Mark</dc:creator>
  <cp:lastModifiedBy>Coromines, Sylvie</cp:lastModifiedBy>
  <cp:revision>4</cp:revision>
  <cp:lastPrinted>2014-06-17T18:34:00Z</cp:lastPrinted>
  <dcterms:created xsi:type="dcterms:W3CDTF">2018-03-21T12:08:00Z</dcterms:created>
  <dcterms:modified xsi:type="dcterms:W3CDTF">2018-04-12T12:38:00Z</dcterms:modified>
</cp:coreProperties>
</file>