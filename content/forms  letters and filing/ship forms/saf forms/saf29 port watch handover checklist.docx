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8237" w14:textId="77777777" w:rsidR="00E14421" w:rsidRDefault="00E14421" w:rsidP="00E14421">
      <w:pPr>
        <w:pStyle w:val="ListFooter"/>
        <w:jc w:val="left"/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ab/>
      </w:r>
      <w:r w:rsidR="00BB7745">
        <w:rPr>
          <w:lang w:val="en-US"/>
        </w:rPr>
        <w:tab/>
      </w:r>
      <w:r>
        <w:rPr>
          <w:lang w:val="en-US"/>
        </w:rPr>
        <w:tab/>
        <w:t>Time:</w:t>
      </w:r>
      <w:r>
        <w:rPr>
          <w:lang w:val="en-US"/>
        </w:rPr>
        <w:tab/>
      </w:r>
      <w:r w:rsidR="00BB7745">
        <w:rPr>
          <w:lang w:val="en-US"/>
        </w:rPr>
        <w:tab/>
      </w:r>
      <w:r>
        <w:rPr>
          <w:lang w:val="en-US"/>
        </w:rPr>
        <w:tab/>
      </w:r>
      <w:r w:rsidR="00BB7745">
        <w:rPr>
          <w:lang w:val="en-US"/>
        </w:rPr>
        <w:tab/>
        <w:t>Port</w:t>
      </w:r>
      <w:r>
        <w:rPr>
          <w:lang w:val="en-US"/>
        </w:rPr>
        <w:t>:</w:t>
      </w:r>
      <w:r>
        <w:rPr>
          <w:lang w:val="en-US"/>
        </w:rPr>
        <w:tab/>
      </w:r>
      <w:r w:rsidR="007A0BD2">
        <w:rPr>
          <w:lang w:val="en-US"/>
        </w:rPr>
        <w:tab/>
      </w:r>
      <w:r w:rsidR="007A0BD2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E0C8238" w14:textId="77777777"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7F6FAD" w:rsidRPr="007F6FAD">
        <w:t xml:space="preserve">Should the relieving </w:t>
      </w:r>
      <w:r w:rsidR="007F6FAD">
        <w:t>OOW</w:t>
      </w:r>
      <w:r w:rsidR="007F6FAD" w:rsidRPr="007F6FAD">
        <w:t xml:space="preserve"> consider the vessel to be in danger, he may refuse to take over the watch until the Master has been advised and his instructions are received.  The </w:t>
      </w:r>
      <w:r w:rsidR="007F6FAD">
        <w:t xml:space="preserve">handing over OOW </w:t>
      </w:r>
      <w:r w:rsidR="007F6FAD" w:rsidRPr="007F6FAD">
        <w:t xml:space="preserve">should not hand over the watch to the relieving </w:t>
      </w:r>
      <w:r w:rsidR="007F6FAD">
        <w:t>OOW</w:t>
      </w:r>
      <w:r w:rsidR="007F6FAD" w:rsidRPr="007F6FAD">
        <w:t xml:space="preserve"> if he has reason to believe that the latter is not capable of carrying out his duties effectively, in which case he should notify the Master</w:t>
      </w:r>
    </w:p>
    <w:p w14:paraId="3E0C8239" w14:textId="77777777" w:rsidR="003E5A45" w:rsidRDefault="00BB7745" w:rsidP="003E5A45">
      <w:pPr>
        <w:pStyle w:val="ListHeading"/>
        <w:rPr>
          <w:szCs w:val="36"/>
        </w:rPr>
      </w:pPr>
      <w:r>
        <w:rPr>
          <w:szCs w:val="36"/>
        </w:rPr>
        <w:t>Port</w:t>
      </w:r>
      <w:r w:rsidR="00E14421">
        <w:rPr>
          <w:szCs w:val="36"/>
        </w:rPr>
        <w:t xml:space="preserve"> watch handover checks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38"/>
        <w:gridCol w:w="4407"/>
      </w:tblGrid>
      <w:tr w:rsidR="007871F5" w14:paraId="3E0C823C" w14:textId="77777777" w:rsidTr="007F59CE">
        <w:trPr>
          <w:trHeight w:val="27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3A" w14:textId="77777777" w:rsidR="007871F5" w:rsidRDefault="007871F5" w:rsidP="000C55C3">
            <w:pPr>
              <w:jc w:val="right"/>
            </w:pPr>
            <w:r w:rsidRPr="00593B6D">
              <w:rPr>
                <w:sz w:val="20"/>
              </w:rPr>
              <w:sym w:font="Webdings" w:char="F061"/>
            </w:r>
          </w:p>
        </w:tc>
        <w:tc>
          <w:tcPr>
            <w:tcW w:w="4407" w:type="dxa"/>
          </w:tcPr>
          <w:p w14:paraId="3E0C823B" w14:textId="77777777" w:rsidR="007871F5" w:rsidRPr="00593B6D" w:rsidRDefault="007871F5" w:rsidP="00E14421">
            <w:pPr>
              <w:jc w:val="center"/>
              <w:rPr>
                <w:sz w:val="20"/>
              </w:rPr>
            </w:pPr>
            <w:r w:rsidRPr="00593B6D">
              <w:rPr>
                <w:sz w:val="20"/>
              </w:rPr>
              <w:t>Remarks</w:t>
            </w:r>
          </w:p>
        </w:tc>
      </w:tr>
      <w:tr w:rsidR="007871F5" w14:paraId="3E0C823F" w14:textId="77777777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3D" w14:textId="77777777"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right="-18" w:hanging="403"/>
            </w:pPr>
            <w:r>
              <w:t>International, national and local rule</w:t>
            </w:r>
            <w:r w:rsidR="007871F5" w:rsidRPr="00D66303">
              <w:t>s</w:t>
            </w:r>
            <w:r w:rsidR="007871F5">
              <w:tab/>
            </w:r>
            <w:r>
              <w:t>observ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14:paraId="3E0C823E" w14:textId="77777777" w:rsidR="007871F5" w:rsidRDefault="007871F5" w:rsidP="00BF5C70"/>
        </w:tc>
      </w:tr>
      <w:tr w:rsidR="007871F5" w14:paraId="3E0C8242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40" w14:textId="77777777"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B23008">
              <w:t>Any special port regulations</w:t>
            </w:r>
            <w:r w:rsidR="007871F5">
              <w:tab/>
            </w:r>
            <w:r>
              <w:t>informed &amp;in place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14:paraId="3E0C8241" w14:textId="77777777" w:rsidR="007871F5" w:rsidRDefault="007871F5" w:rsidP="00BF5C70"/>
        </w:tc>
      </w:tr>
      <w:tr w:rsidR="007871F5" w14:paraId="3E0C8245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43" w14:textId="77777777"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B23008">
              <w:t xml:space="preserve">Captain’s standing </w:t>
            </w:r>
            <w:r>
              <w:t>&amp;</w:t>
            </w:r>
            <w:r w:rsidRPr="00B23008">
              <w:t xml:space="preserve"> any special orders</w:t>
            </w:r>
            <w:r>
              <w:tab/>
              <w:t xml:space="preserve"> briefed 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14:paraId="3E0C8244" w14:textId="77777777" w:rsidR="007871F5" w:rsidRDefault="007871F5" w:rsidP="00BF5C70"/>
        </w:tc>
      </w:tr>
      <w:tr w:rsidR="007871F5" w14:paraId="3E0C8248" w14:textId="77777777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46" w14:textId="77777777"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B23008">
              <w:t>Port emergency contact numbers</w:t>
            </w:r>
            <w:r w:rsidR="007871F5">
              <w:tab/>
            </w:r>
            <w:r>
              <w:t xml:space="preserve">available 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47" w14:textId="77777777" w:rsidR="007871F5" w:rsidRDefault="00B23008" w:rsidP="00B23008">
            <w:r w:rsidRPr="00B23008">
              <w:t>As per port contacts file</w:t>
            </w:r>
          </w:p>
        </w:tc>
      </w:tr>
      <w:tr w:rsidR="007871F5" w14:paraId="3E0C824B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49" w14:textId="77777777"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B23008">
              <w:t>Port / VTS /Pilot VHF contacts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4A" w14:textId="77777777" w:rsidR="007871F5" w:rsidRDefault="007871F5" w:rsidP="00DA1E56"/>
        </w:tc>
      </w:tr>
      <w:tr w:rsidR="007871F5" w14:paraId="3E0C824E" w14:textId="77777777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4C" w14:textId="77777777"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M</w:t>
            </w:r>
            <w:r w:rsidR="007871F5">
              <w:t>E status</w:t>
            </w:r>
            <w:r>
              <w:t xml:space="preserve"> &amp; emergency availability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4D" w14:textId="77777777" w:rsidR="007871F5" w:rsidRDefault="007871F5" w:rsidP="00BF5C70"/>
        </w:tc>
      </w:tr>
      <w:tr w:rsidR="007871F5" w14:paraId="3E0C8251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4F" w14:textId="77777777"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VDR status</w:t>
            </w:r>
            <w:r w:rsidR="007871F5">
              <w:tab/>
            </w:r>
            <w:r>
              <w:t>check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14:paraId="3E0C8250" w14:textId="77777777" w:rsidR="007871F5" w:rsidRDefault="007871F5" w:rsidP="00DA1E56"/>
        </w:tc>
      </w:tr>
      <w:tr w:rsidR="007871F5" w14:paraId="3E0C8255" w14:textId="77777777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52" w14:textId="77777777" w:rsidR="007871F5" w:rsidRDefault="00B23008" w:rsidP="00606C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Mooring &amp; anchoring arrangement</w:t>
            </w:r>
            <w:r w:rsidR="007871F5">
              <w:t>s</w:t>
            </w:r>
            <w:r w:rsidR="00606C50">
              <w:tab/>
              <w:t>checked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14:paraId="3E0C8253" w14:textId="77777777" w:rsidR="007871F5" w:rsidRDefault="00606C50" w:rsidP="00BF5C70">
            <w:r>
              <w:t>Forward:</w:t>
            </w:r>
          </w:p>
          <w:p w14:paraId="3E0C8254" w14:textId="77777777" w:rsidR="00606C50" w:rsidRDefault="00606C50" w:rsidP="00BF5C70">
            <w:r>
              <w:t>Aft:</w:t>
            </w:r>
          </w:p>
        </w:tc>
      </w:tr>
      <w:tr w:rsidR="007871F5" w14:paraId="3E0C8258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56" w14:textId="77777777" w:rsidR="007871F5" w:rsidRDefault="008379B6" w:rsidP="008379B6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Gangway positions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57" w14:textId="77777777" w:rsidR="007871F5" w:rsidRDefault="007871F5" w:rsidP="00BF5C70"/>
        </w:tc>
      </w:tr>
      <w:tr w:rsidR="007871F5" w14:paraId="3E0C825B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59" w14:textId="77777777" w:rsidR="007871F5" w:rsidRDefault="008379B6" w:rsidP="008379B6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Gangway</w:t>
            </w:r>
            <w:r w:rsidR="007871F5" w:rsidRPr="00130335">
              <w:t>s</w:t>
            </w:r>
            <w:r w:rsidR="007871F5">
              <w:tab/>
            </w:r>
            <w:r>
              <w:t>mann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14:paraId="3E0C825A" w14:textId="77777777" w:rsidR="007871F5" w:rsidRDefault="007871F5" w:rsidP="00DA1E56"/>
        </w:tc>
      </w:tr>
      <w:tr w:rsidR="007871F5" w14:paraId="3E0C825E" w14:textId="77777777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5C" w14:textId="77777777" w:rsidR="007871F5" w:rsidRDefault="008379B6" w:rsidP="008379B6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Communications</w:t>
            </w:r>
            <w:r w:rsidR="007871F5">
              <w:tab/>
            </w:r>
            <w:r>
              <w:t>establish</w:t>
            </w:r>
            <w:r w:rsidR="007871F5" w:rsidRPr="002A56CA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14:paraId="3E0C825D" w14:textId="77777777" w:rsidR="007871F5" w:rsidRDefault="007871F5" w:rsidP="00BF5C70"/>
        </w:tc>
      </w:tr>
      <w:tr w:rsidR="007871F5" w14:paraId="3E0C8261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5F" w14:textId="77777777" w:rsidR="007871F5" w:rsidRDefault="008379B6" w:rsidP="008379B6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Weather and forecast</w:t>
            </w:r>
            <w:r w:rsidR="007871F5">
              <w:tab/>
            </w:r>
            <w:r>
              <w:t>monitor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14:paraId="3E0C8260" w14:textId="77777777" w:rsidR="007871F5" w:rsidRDefault="007871F5" w:rsidP="00BF5C70"/>
        </w:tc>
      </w:tr>
      <w:tr w:rsidR="007871F5" w14:paraId="3E0C8264" w14:textId="77777777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62" w14:textId="77777777" w:rsidR="007871F5" w:rsidRDefault="008379B6" w:rsidP="008379B6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Moorings and gangways</w:t>
            </w:r>
            <w:r w:rsidR="007871F5">
              <w:tab/>
            </w:r>
            <w:r>
              <w:t>adjust</w:t>
            </w:r>
            <w:r w:rsidR="007871F5">
              <w:t>ed</w:t>
            </w:r>
            <w:r>
              <w:t xml:space="preserve"> as necessary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63" w14:textId="77777777" w:rsidR="007871F5" w:rsidRDefault="007871F5" w:rsidP="00BF5C70"/>
        </w:tc>
      </w:tr>
      <w:tr w:rsidR="007871F5" w14:paraId="3E0C8267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65" w14:textId="77777777" w:rsidR="007871F5" w:rsidRDefault="008379B6" w:rsidP="008379B6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Times of Tides &amp; Heights</w:t>
            </w:r>
            <w:r w:rsidR="007871F5">
              <w:tab/>
            </w:r>
            <w:r>
              <w:t>calculated &amp;inform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66" w14:textId="77777777" w:rsidR="007871F5" w:rsidRDefault="008379B6" w:rsidP="00BF5C70">
            <w:r>
              <w:t>HW:                                        LW:</w:t>
            </w:r>
            <w:r w:rsidR="007871F5">
              <w:t xml:space="preserve">  </w:t>
            </w:r>
          </w:p>
        </w:tc>
      </w:tr>
      <w:tr w:rsidR="007871F5" w14:paraId="3E0C826A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68" w14:textId="77777777" w:rsidR="007871F5" w:rsidRPr="00824655" w:rsidRDefault="00824655" w:rsidP="00824655">
            <w:pPr>
              <w:pStyle w:val="FirstLevel"/>
              <w:tabs>
                <w:tab w:val="clear" w:pos="9106"/>
                <w:tab w:val="right" w:leader="dot" w:pos="5022"/>
              </w:tabs>
            </w:pPr>
            <w:r w:rsidRPr="00824655">
              <w:t xml:space="preserve">Tidal </w:t>
            </w:r>
            <w:r>
              <w:t>&amp;</w:t>
            </w:r>
            <w:r w:rsidRPr="00824655">
              <w:t xml:space="preserve">river currents </w:t>
            </w:r>
            <w:r>
              <w:t xml:space="preserve">and </w:t>
            </w:r>
            <w:r w:rsidRPr="00824655">
              <w:t>vessel traffic movements which may affect mooring safety</w:t>
            </w:r>
            <w:r>
              <w:t xml:space="preserve"> continuously </w:t>
            </w:r>
            <w:r w:rsidRPr="00824655">
              <w:t>monitored for unpredicted changes</w:t>
            </w:r>
            <w:r>
              <w:t xml:space="preserve"> 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69" w14:textId="77777777" w:rsidR="007871F5" w:rsidRDefault="007871F5" w:rsidP="00BF5C70"/>
        </w:tc>
      </w:tr>
      <w:tr w:rsidR="007871F5" w14:paraId="3E0C826D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6B" w14:textId="77777777" w:rsidR="007871F5" w:rsidRPr="00E52F9E" w:rsidRDefault="00824655" w:rsidP="00824655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Storing arrangements</w:t>
            </w:r>
            <w:r w:rsidR="007871F5">
              <w:tab/>
            </w:r>
            <w:r>
              <w:t>informed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6C" w14:textId="77777777" w:rsidR="007871F5" w:rsidRDefault="007871F5" w:rsidP="00BF5C70"/>
        </w:tc>
      </w:tr>
      <w:tr w:rsidR="00F72BF8" w14:paraId="3E0C8270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6E" w14:textId="77777777" w:rsidR="00F72BF8" w:rsidRDefault="00824655" w:rsidP="00824655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Conveyor</w:t>
            </w:r>
            <w:r w:rsidR="00F72BF8" w:rsidRPr="007D0CA3">
              <w:t>s</w:t>
            </w:r>
            <w:r>
              <w:t xml:space="preserve"> in use</w:t>
            </w:r>
            <w:r w:rsidR="00F72BF8">
              <w:tab/>
            </w:r>
            <w:r>
              <w:t>inf</w:t>
            </w:r>
            <w:r w:rsidR="00F72BF8">
              <w:t>ormed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6F" w14:textId="77777777" w:rsidR="00F72BF8" w:rsidRDefault="00F72BF8" w:rsidP="00110FE0"/>
        </w:tc>
      </w:tr>
      <w:tr w:rsidR="00F72BF8" w14:paraId="3E0C8273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71" w14:textId="77777777" w:rsidR="00F72BF8" w:rsidRPr="007D0CA3" w:rsidRDefault="00824655" w:rsidP="00824655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Shell door</w:t>
            </w:r>
            <w:r w:rsidR="00F72BF8" w:rsidRPr="007D0CA3">
              <w:t>s</w:t>
            </w:r>
            <w:r>
              <w:t>, incl. store hatches status</w:t>
            </w:r>
            <w:r w:rsidR="00F72BF8">
              <w:tab/>
            </w:r>
            <w:r>
              <w:t>inform</w:t>
            </w:r>
            <w:r w:rsidR="00F72BF8">
              <w:t>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72" w14:textId="77777777" w:rsidR="00F72BF8" w:rsidRDefault="00F72BF8" w:rsidP="00110FE0"/>
        </w:tc>
      </w:tr>
      <w:tr w:rsidR="00F72BF8" w14:paraId="3E0C8276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74" w14:textId="77777777" w:rsidR="00F72BF8" w:rsidRPr="007D0CA3" w:rsidRDefault="00CC2E91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CC2E91">
              <w:t>Status of WTDs</w:t>
            </w:r>
            <w:r w:rsidR="00F72BF8">
              <w:tab/>
            </w:r>
            <w:r>
              <w:t>inform</w:t>
            </w:r>
            <w:r w:rsidR="00F72BF8">
              <w:t>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75" w14:textId="77777777" w:rsidR="00F72BF8" w:rsidRDefault="00F72BF8" w:rsidP="00110FE0"/>
        </w:tc>
      </w:tr>
      <w:tr w:rsidR="00F72BF8" w14:paraId="3E0C8279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77" w14:textId="77777777" w:rsidR="00F72BF8" w:rsidRPr="007D0CA3" w:rsidRDefault="00CC2E91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D</w:t>
            </w:r>
            <w:r w:rsidRPr="00CC2E91">
              <w:t xml:space="preserve">eadlights </w:t>
            </w:r>
            <w:r>
              <w:t>and</w:t>
            </w:r>
            <w:r w:rsidRPr="00CC2E91">
              <w:t xml:space="preserve"> storm covers</w:t>
            </w:r>
            <w:r>
              <w:t xml:space="preserve"> status</w:t>
            </w:r>
            <w:r w:rsidR="00F72BF8">
              <w:tab/>
              <w:t>informed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78" w14:textId="77777777" w:rsidR="00F72BF8" w:rsidRDefault="00F72BF8" w:rsidP="00110FE0"/>
        </w:tc>
      </w:tr>
      <w:tr w:rsidR="00F72BF8" w14:paraId="3E0C827C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7A" w14:textId="77777777" w:rsidR="00F72BF8" w:rsidRPr="009F20D4" w:rsidRDefault="00CC2E91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CC2E91">
              <w:t>Ship’s draft and depth of water</w:t>
            </w:r>
            <w:r w:rsidR="00F72BF8">
              <w:tab/>
            </w:r>
            <w:r>
              <w:t>inform</w:t>
            </w:r>
            <w:r w:rsidR="00F72BF8">
              <w:t>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7B" w14:textId="77777777" w:rsidR="00F72BF8" w:rsidRDefault="00F72BF8" w:rsidP="00110FE0"/>
        </w:tc>
      </w:tr>
      <w:tr w:rsidR="00F72BF8" w14:paraId="3E0C8283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7D" w14:textId="77777777" w:rsidR="00F72BF8" w:rsidRPr="009F20D4" w:rsidRDefault="00CC2E91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rPr>
                <w:sz w:val="22"/>
                <w:szCs w:val="20"/>
              </w:rPr>
              <w:t>Ballast and bunker operations status</w:t>
            </w:r>
            <w:r w:rsidR="005A5889">
              <w:tab/>
            </w:r>
            <w:r>
              <w:t>inform</w:t>
            </w:r>
            <w:r w:rsidR="005A5889" w:rsidRPr="009F20D4">
              <w:t>ed</w:t>
            </w:r>
            <w:r w:rsidR="005A5889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7E" w14:textId="77777777" w:rsidR="00F72BF8" w:rsidRDefault="00CC2E91" w:rsidP="00110FE0">
            <w:r>
              <w:t>Ballast:</w:t>
            </w:r>
          </w:p>
          <w:p w14:paraId="3E0C827F" w14:textId="77777777" w:rsidR="00CC2E91" w:rsidRDefault="00CC2E91" w:rsidP="00110FE0">
            <w:r>
              <w:t>FO:</w:t>
            </w:r>
          </w:p>
          <w:p w14:paraId="3E0C8280" w14:textId="77777777" w:rsidR="00CC2E91" w:rsidRDefault="00CC2E91" w:rsidP="00110FE0">
            <w:r>
              <w:t>DO:</w:t>
            </w:r>
          </w:p>
          <w:p w14:paraId="3E0C8281" w14:textId="77777777" w:rsidR="00CC2E91" w:rsidRDefault="00CC2E91" w:rsidP="00110FE0">
            <w:r>
              <w:t>FW consumption:</w:t>
            </w:r>
          </w:p>
          <w:p w14:paraId="3E0C8282" w14:textId="77777777" w:rsidR="00CC2E91" w:rsidRDefault="00CC2E91" w:rsidP="00110FE0">
            <w:r>
              <w:t>FW loading:</w:t>
            </w:r>
          </w:p>
        </w:tc>
      </w:tr>
      <w:tr w:rsidR="00F40362" w14:paraId="3E0C8286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84" w14:textId="77777777" w:rsidR="00F40362" w:rsidRPr="00F9132C" w:rsidRDefault="00CC2E91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Craft lying alongside</w:t>
            </w:r>
            <w:r w:rsidR="00F40362">
              <w:tab/>
            </w:r>
            <w:r>
              <w:t>checked</w:t>
            </w:r>
            <w:r w:rsidR="00F40362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85" w14:textId="77777777" w:rsidR="00F40362" w:rsidRPr="00F9132C" w:rsidRDefault="00F40362" w:rsidP="00110FE0"/>
        </w:tc>
      </w:tr>
      <w:tr w:rsidR="00F40362" w14:paraId="3E0C8289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87" w14:textId="77777777" w:rsidR="00F40362" w:rsidRPr="009F20D4" w:rsidRDefault="00CC2E91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Permit to work in force</w:t>
            </w:r>
            <w:r w:rsidR="00F40362">
              <w:tab/>
            </w:r>
            <w:r>
              <w:t>infor</w:t>
            </w:r>
            <w:r w:rsidR="00F40362">
              <w:t>m</w:t>
            </w:r>
            <w:r w:rsidR="00F40362" w:rsidRPr="009F20D4">
              <w:t>ed</w:t>
            </w:r>
            <w:r w:rsidR="00F40362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88" w14:textId="77777777" w:rsidR="00F40362" w:rsidRPr="00F9132C" w:rsidRDefault="00F40362" w:rsidP="00110FE0"/>
        </w:tc>
      </w:tr>
      <w:tr w:rsidR="00CC2E91" w14:paraId="3E0C828C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8A" w14:textId="77777777" w:rsidR="00CC2E91" w:rsidRDefault="002F20AF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P</w:t>
            </w:r>
            <w:r w:rsidR="00CC2E91">
              <w:t>ollution prevention measures</w:t>
            </w:r>
            <w:r w:rsidR="00CC2E91">
              <w:tab/>
              <w:t>in place</w:t>
            </w:r>
            <w:r w:rsidR="00CC2E91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8B" w14:textId="77777777" w:rsidR="00CC2E91" w:rsidRPr="00F9132C" w:rsidRDefault="00CC2E91" w:rsidP="00110FE0"/>
        </w:tc>
      </w:tr>
      <w:tr w:rsidR="00CC2E91" w14:paraId="3E0C828F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8D" w14:textId="77777777" w:rsidR="00CC2E91" w:rsidRPr="002F20AF" w:rsidRDefault="002F20AF" w:rsidP="002F20AF">
            <w:pPr>
              <w:pStyle w:val="FirstLevel"/>
              <w:tabs>
                <w:tab w:val="clear" w:pos="9106"/>
                <w:tab w:val="right" w:leader="dot" w:pos="5022"/>
              </w:tabs>
            </w:pPr>
            <w:r w:rsidRPr="002F20AF">
              <w:t>Flag signals or lights exhibited</w:t>
            </w:r>
            <w:r>
              <w:t xml:space="preserve"> </w:t>
            </w:r>
            <w:r>
              <w:tab/>
              <w:t>check</w:t>
            </w:r>
            <w:r w:rsidRPr="009F20D4">
              <w:t>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8E" w14:textId="77777777" w:rsidR="00CC2E91" w:rsidRPr="00F9132C" w:rsidRDefault="00CC2E91" w:rsidP="00110FE0"/>
        </w:tc>
      </w:tr>
      <w:tr w:rsidR="00CC2E91" w14:paraId="3E0C8292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90" w14:textId="77777777" w:rsidR="00CC2E91" w:rsidRDefault="000B2230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Status of deck lighting 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91" w14:textId="77777777" w:rsidR="00CC2E91" w:rsidRPr="00F9132C" w:rsidRDefault="00CC2E91" w:rsidP="00110FE0"/>
        </w:tc>
      </w:tr>
      <w:tr w:rsidR="00CC2E91" w14:paraId="3E0C8295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93" w14:textId="77777777" w:rsidR="00CC2E91" w:rsidRDefault="000B2230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Dressing lines </w:t>
            </w:r>
            <w:r>
              <w:tab/>
              <w:t>check</w:t>
            </w:r>
            <w:r w:rsidRPr="009F20D4">
              <w:t>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0C8294" w14:textId="77777777" w:rsidR="00CC2E91" w:rsidRPr="00F9132C" w:rsidRDefault="00CC2E91" w:rsidP="00110FE0"/>
        </w:tc>
      </w:tr>
    </w:tbl>
    <w:p w14:paraId="3E0C8296" w14:textId="77777777" w:rsidR="00E52F9E" w:rsidRDefault="000B2230" w:rsidP="00E52F9E">
      <w:pPr>
        <w:pStyle w:val="ListHeading"/>
        <w:rPr>
          <w:szCs w:val="36"/>
        </w:rPr>
      </w:pPr>
      <w:r>
        <w:rPr>
          <w:szCs w:val="36"/>
        </w:rPr>
        <w:lastRenderedPageBreak/>
        <w:t>Port</w:t>
      </w:r>
      <w:r w:rsidR="00E52F9E">
        <w:rPr>
          <w:szCs w:val="36"/>
        </w:rPr>
        <w:t xml:space="preserve"> watch handover checks (continued)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5238"/>
        <w:gridCol w:w="4410"/>
      </w:tblGrid>
      <w:tr w:rsidR="007871F5" w14:paraId="3E0C8299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97" w14:textId="77777777" w:rsidR="007871F5" w:rsidRDefault="007871F5" w:rsidP="007871F5">
            <w:pPr>
              <w:jc w:val="right"/>
            </w:pPr>
            <w:r w:rsidRPr="00593B6D">
              <w:rPr>
                <w:sz w:val="20"/>
              </w:rPr>
              <w:sym w:font="Webdings" w:char="F061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98" w14:textId="77777777" w:rsidR="007871F5" w:rsidRPr="00593B6D" w:rsidRDefault="007871F5" w:rsidP="00660286">
            <w:pPr>
              <w:jc w:val="center"/>
              <w:rPr>
                <w:sz w:val="20"/>
              </w:rPr>
            </w:pPr>
            <w:r w:rsidRPr="00593B6D">
              <w:rPr>
                <w:sz w:val="20"/>
              </w:rPr>
              <w:t>Remarks</w:t>
            </w:r>
          </w:p>
        </w:tc>
      </w:tr>
      <w:tr w:rsidR="005A5889" w14:paraId="3E0C829C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9A" w14:textId="77777777" w:rsidR="005A5889" w:rsidRPr="009F20D4" w:rsidRDefault="000B2230" w:rsidP="000B223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Bridge alarms</w:t>
            </w:r>
            <w:r w:rsidR="005A5889">
              <w:tab/>
            </w:r>
            <w:r>
              <w:t>monitor</w:t>
            </w:r>
            <w:r w:rsidR="005A5889">
              <w:t>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9B" w14:textId="77777777" w:rsidR="005A5889" w:rsidRDefault="005A5889" w:rsidP="005A595D"/>
        </w:tc>
      </w:tr>
      <w:tr w:rsidR="005A5889" w14:paraId="3E0C829F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9D" w14:textId="77777777" w:rsidR="005A5889" w:rsidRPr="00F9132C" w:rsidRDefault="000B2230" w:rsidP="00110FE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2F1D03">
              <w:t xml:space="preserve">Isolated loops or detectors </w:t>
            </w:r>
            <w:r>
              <w:t xml:space="preserve">of </w:t>
            </w:r>
            <w:r w:rsidRPr="002F1D03">
              <w:t>fire alarm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9E" w14:textId="77777777" w:rsidR="005A5889" w:rsidRDefault="005A5889" w:rsidP="00110FE0"/>
        </w:tc>
      </w:tr>
      <w:tr w:rsidR="005A5889" w14:paraId="3E0C82A2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A0" w14:textId="77777777" w:rsidR="005A5889" w:rsidRPr="00F9132C" w:rsidRDefault="000B2230" w:rsidP="000B223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State of Fire Fighting Appliances</w:t>
            </w:r>
            <w:r w:rsidR="005A5889">
              <w:tab/>
            </w:r>
            <w:r w:rsidR="005A5889" w:rsidRPr="00F9132C">
              <w:t>monitored</w:t>
            </w:r>
            <w:r>
              <w:t xml:space="preserve"> &amp;ready</w:t>
            </w:r>
            <w:r w:rsidR="005A5889">
              <w:sym w:font="Webdings" w:char="F063"/>
            </w:r>
            <w:r w:rsidR="005A5889" w:rsidRPr="00F9132C">
              <w:t xml:space="preserve">  </w:t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A1" w14:textId="77777777" w:rsidR="005A5889" w:rsidRDefault="005A5889" w:rsidP="00110FE0"/>
        </w:tc>
      </w:tr>
      <w:tr w:rsidR="005A5889" w14:paraId="3E0C82A5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A3" w14:textId="77777777" w:rsidR="005A5889" w:rsidRPr="00217208" w:rsidRDefault="000B2230" w:rsidP="000B223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State of LSA (incl. any lifeboats/ </w:t>
            </w:r>
            <w:proofErr w:type="spellStart"/>
            <w:r>
              <w:t>liferafts</w:t>
            </w:r>
            <w:proofErr w:type="spellEnd"/>
            <w:r>
              <w:t>/rescue boats/ tender boats/zodiacs/</w:t>
            </w:r>
            <w:proofErr w:type="spellStart"/>
            <w:r>
              <w:t>dingies</w:t>
            </w:r>
            <w:proofErr w:type="spellEnd"/>
            <w:r>
              <w:t>)</w:t>
            </w:r>
            <w:r w:rsidR="005A5889">
              <w:tab/>
            </w:r>
            <w:r w:rsidRPr="00F9132C">
              <w:t>monitored</w:t>
            </w:r>
            <w:r>
              <w:t xml:space="preserve"> &amp;ready 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A4" w14:textId="77777777" w:rsidR="005A5889" w:rsidRDefault="005A5889" w:rsidP="005A595D"/>
        </w:tc>
      </w:tr>
      <w:tr w:rsidR="005A5889" w14:paraId="3E0C82A8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A6" w14:textId="77777777" w:rsidR="005A5889" w:rsidRPr="00B04A50" w:rsidRDefault="00547DF7" w:rsidP="00547DF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7DF7">
              <w:t>In port manning status</w:t>
            </w:r>
            <w:r w:rsidR="005A5889">
              <w:tab/>
            </w:r>
            <w:r>
              <w:t>inform</w:t>
            </w:r>
            <w:r w:rsidR="005A5889">
              <w:t>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A7" w14:textId="77777777" w:rsidR="005A5889" w:rsidRDefault="005A5889" w:rsidP="00BF5C70"/>
        </w:tc>
      </w:tr>
      <w:tr w:rsidR="005A5889" w14:paraId="3E0C82AB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A9" w14:textId="77777777" w:rsidR="005A5889" w:rsidRPr="00B04A50" w:rsidRDefault="00547DF7" w:rsidP="00D2334B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2F1D03">
              <w:t xml:space="preserve">Status of pools and </w:t>
            </w:r>
            <w:proofErr w:type="spellStart"/>
            <w:r w:rsidRPr="002F1D03">
              <w:t>jacuzzis</w:t>
            </w:r>
            <w:proofErr w:type="spellEnd"/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AA" w14:textId="77777777" w:rsidR="005A5889" w:rsidRDefault="005A5889" w:rsidP="00BF5C70"/>
        </w:tc>
      </w:tr>
      <w:tr w:rsidR="005A5889" w14:paraId="3E0C82AE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AC" w14:textId="77777777" w:rsidR="005A5889" w:rsidRPr="00B04A50" w:rsidRDefault="00547DF7" w:rsidP="00547DF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Bilge water/ sludge discharge to facilities</w:t>
            </w:r>
            <w:r w:rsidR="005A5889">
              <w:tab/>
            </w:r>
            <w:r>
              <w:t>informed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AD" w14:textId="77777777" w:rsidR="005A5889" w:rsidRDefault="00547DF7" w:rsidP="00BF5C70">
            <w:r>
              <w:t>Yes</w:t>
            </w:r>
            <w:r>
              <w:sym w:font="Webdings" w:char="F063"/>
            </w:r>
            <w:r>
              <w:t xml:space="preserve">    No</w:t>
            </w:r>
            <w:r>
              <w:sym w:font="Webdings" w:char="F063"/>
            </w:r>
          </w:p>
        </w:tc>
      </w:tr>
      <w:tr w:rsidR="005A5889" w14:paraId="3E0C82B1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AF" w14:textId="77777777" w:rsidR="005A5889" w:rsidRPr="00D2334B" w:rsidRDefault="00547DF7" w:rsidP="00547DF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Garbage disposal ashore</w:t>
            </w:r>
            <w:r w:rsidR="005A5889">
              <w:tab/>
            </w:r>
            <w:r>
              <w:t>inform</w:t>
            </w:r>
            <w:r w:rsidR="005A5889">
              <w:t>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B0" w14:textId="77777777" w:rsidR="005A5889" w:rsidRDefault="00547DF7" w:rsidP="00BF5C70">
            <w:r>
              <w:t>Yes</w:t>
            </w:r>
            <w:r>
              <w:sym w:font="Webdings" w:char="F063"/>
            </w:r>
            <w:r>
              <w:t xml:space="preserve">    No</w:t>
            </w:r>
            <w:r>
              <w:sym w:font="Webdings" w:char="F063"/>
            </w:r>
          </w:p>
        </w:tc>
      </w:tr>
      <w:tr w:rsidR="005A5889" w14:paraId="3E0C82B4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B2" w14:textId="77777777" w:rsidR="005A5889" w:rsidRPr="00D2334B" w:rsidRDefault="00547DF7" w:rsidP="00547DF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No incineration as per Company policy</w:t>
            </w:r>
            <w:r>
              <w:tab/>
              <w:t>confirmed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B3" w14:textId="77777777" w:rsidR="005A5889" w:rsidRDefault="005A5889" w:rsidP="00BF5C70"/>
        </w:tc>
      </w:tr>
      <w:tr w:rsidR="005A5889" w14:paraId="3E0C82BB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B5" w14:textId="77777777" w:rsidR="005A5889" w:rsidRPr="00D2334B" w:rsidRDefault="00547DF7" w:rsidP="00547DF7">
            <w:pPr>
              <w:pStyle w:val="FirstLevel"/>
              <w:tabs>
                <w:tab w:val="clear" w:pos="9106"/>
                <w:tab w:val="right" w:leader="dot" w:pos="5022"/>
              </w:tabs>
            </w:pPr>
            <w:r>
              <w:t>Grey/ Black water discharge to facilities</w:t>
            </w:r>
            <w:r w:rsidR="005A5889">
              <w:tab/>
            </w:r>
            <w:r>
              <w:t>inform</w:t>
            </w:r>
            <w:r w:rsidR="005A5889">
              <w:t>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B6" w14:textId="77777777" w:rsidR="00145331" w:rsidRDefault="00547DF7" w:rsidP="00547DF7">
            <w:r w:rsidRPr="003328D4">
              <w:t xml:space="preserve">Grey water / </w:t>
            </w:r>
            <w:r w:rsidRPr="003328D4">
              <w:rPr>
                <w:b/>
              </w:rPr>
              <w:t xml:space="preserve">Treated </w:t>
            </w:r>
            <w:r w:rsidRPr="003328D4">
              <w:t xml:space="preserve">Back water  discharge to sea </w:t>
            </w:r>
            <w:r w:rsidR="00145331">
              <w:t>in exceptional circumstances, only if:</w:t>
            </w:r>
          </w:p>
          <w:p w14:paraId="3E0C82B7" w14:textId="77777777" w:rsidR="00145331" w:rsidRDefault="00145331" w:rsidP="00145331">
            <w:r>
              <w:t>- treated by</w:t>
            </w:r>
            <w:r w:rsidR="00547DF7" w:rsidRPr="003328D4">
              <w:t xml:space="preserve"> IMO approved sewage treatment plant</w:t>
            </w:r>
          </w:p>
          <w:p w14:paraId="3E0C82B8" w14:textId="77777777" w:rsidR="00145331" w:rsidRDefault="00145331" w:rsidP="00145331">
            <w:r>
              <w:t xml:space="preserve">- </w:t>
            </w:r>
            <w:r w:rsidR="00547DF7" w:rsidRPr="003328D4">
              <w:t xml:space="preserve">authorised </w:t>
            </w:r>
            <w:r>
              <w:t xml:space="preserve">by Company in advance </w:t>
            </w:r>
            <w:r w:rsidR="00547DF7" w:rsidRPr="003328D4">
              <w:t xml:space="preserve">(with </w:t>
            </w:r>
            <w:r>
              <w:t>V</w:t>
            </w:r>
            <w:r w:rsidR="00547DF7" w:rsidRPr="003328D4">
              <w:t>MS exemption)</w:t>
            </w:r>
          </w:p>
          <w:p w14:paraId="3E0C82B9" w14:textId="77777777" w:rsidR="005A5889" w:rsidRDefault="00145331" w:rsidP="00145331">
            <w:r>
              <w:t xml:space="preserve">- </w:t>
            </w:r>
            <w:r w:rsidR="00547DF7" w:rsidRPr="003328D4">
              <w:t xml:space="preserve">in compliance with </w:t>
            </w:r>
            <w:proofErr w:type="spellStart"/>
            <w:r w:rsidR="00547DF7" w:rsidRPr="003328D4">
              <w:t>Marpol</w:t>
            </w:r>
            <w:proofErr w:type="spellEnd"/>
            <w:r w:rsidR="00547DF7" w:rsidRPr="003328D4">
              <w:t xml:space="preserve"> </w:t>
            </w:r>
            <w:r>
              <w:t>(no</w:t>
            </w:r>
            <w:r w:rsidR="00547DF7" w:rsidRPr="003328D4">
              <w:t xml:space="preserve"> </w:t>
            </w:r>
            <w:r>
              <w:t xml:space="preserve">floating </w:t>
            </w:r>
            <w:r w:rsidR="00547DF7" w:rsidRPr="003328D4">
              <w:t xml:space="preserve">solids, </w:t>
            </w:r>
            <w:r>
              <w:t xml:space="preserve">visible sheen, </w:t>
            </w:r>
            <w:r w:rsidR="00547DF7" w:rsidRPr="003328D4">
              <w:t>discolouration etc</w:t>
            </w:r>
            <w:r>
              <w:t>.</w:t>
            </w:r>
            <w:r w:rsidR="00547DF7" w:rsidRPr="003328D4">
              <w:t>)</w:t>
            </w:r>
          </w:p>
          <w:p w14:paraId="3E0C82BA" w14:textId="77777777" w:rsidR="00145331" w:rsidRDefault="00145331" w:rsidP="00145331">
            <w:r>
              <w:t>- in compliance with Local Regulations</w:t>
            </w:r>
          </w:p>
        </w:tc>
      </w:tr>
      <w:tr w:rsidR="005A5889" w14:paraId="3E0C82BE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BC" w14:textId="77777777" w:rsidR="005A5889" w:rsidRPr="00D2334B" w:rsidRDefault="00145331" w:rsidP="00145331">
            <w:pPr>
              <w:pStyle w:val="FirstLevel"/>
              <w:tabs>
                <w:tab w:val="clear" w:pos="9106"/>
                <w:tab w:val="right" w:leader="dot" w:pos="5022"/>
              </w:tabs>
            </w:pPr>
            <w:r>
              <w:t>Loading of provisions/ luggage</w:t>
            </w:r>
            <w:r w:rsidR="005A5889">
              <w:tab/>
            </w:r>
            <w:r>
              <w:t>chec</w:t>
            </w:r>
            <w:r w:rsidR="005A5889">
              <w:t>ked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BD" w14:textId="77777777" w:rsidR="005A5889" w:rsidRDefault="005A5889" w:rsidP="00BF5C70"/>
        </w:tc>
      </w:tr>
      <w:tr w:rsidR="005A5889" w14:paraId="3E0C82C1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BF" w14:textId="77777777" w:rsidR="005A5889" w:rsidRPr="002F1D03" w:rsidRDefault="00145331" w:rsidP="00145331">
            <w:pPr>
              <w:pStyle w:val="FirstLevel"/>
              <w:tabs>
                <w:tab w:val="clear" w:pos="9106"/>
                <w:tab w:val="right" w:leader="dot" w:pos="5022"/>
              </w:tabs>
            </w:pPr>
            <w:r>
              <w:t>Additional comments/ special operations</w:t>
            </w:r>
            <w:r w:rsidR="005A5889">
              <w:tab/>
            </w:r>
            <w:r>
              <w:t>briefed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C0" w14:textId="77777777" w:rsidR="005A5889" w:rsidRDefault="005A5889" w:rsidP="00BF5C70"/>
        </w:tc>
      </w:tr>
      <w:tr w:rsidR="005A5889" w14:paraId="3E0C82C6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C2" w14:textId="77777777" w:rsidR="005A5889" w:rsidRPr="002F1D03" w:rsidRDefault="00145331" w:rsidP="00145331">
            <w:pPr>
              <w:pStyle w:val="FirstLevel"/>
              <w:tabs>
                <w:tab w:val="clear" w:pos="9106"/>
                <w:tab w:val="right" w:leader="dot" w:pos="5022"/>
              </w:tabs>
            </w:pPr>
            <w:r>
              <w:t>All onboard times</w:t>
            </w:r>
            <w:r w:rsidR="005A5889">
              <w:tab/>
              <w:t>informed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C3" w14:textId="77777777" w:rsidR="005A5889" w:rsidRDefault="00145331" w:rsidP="00BF5C70">
            <w:r>
              <w:t>Passengers:</w:t>
            </w:r>
          </w:p>
          <w:p w14:paraId="3E0C82C4" w14:textId="77777777" w:rsidR="00145331" w:rsidRDefault="00145331" w:rsidP="00BF5C70">
            <w:r>
              <w:t>Crew:</w:t>
            </w:r>
          </w:p>
          <w:p w14:paraId="3E0C82C5" w14:textId="77777777" w:rsidR="00145331" w:rsidRDefault="00145331" w:rsidP="00BF5C70">
            <w:r>
              <w:t>Tours:</w:t>
            </w:r>
          </w:p>
        </w:tc>
      </w:tr>
      <w:tr w:rsidR="005A5889" w14:paraId="3E0C82C9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C7" w14:textId="77777777" w:rsidR="005A5889" w:rsidRPr="002F1D03" w:rsidRDefault="00145331" w:rsidP="00145331">
            <w:pPr>
              <w:pStyle w:val="FirstLevel"/>
              <w:tabs>
                <w:tab w:val="clear" w:pos="9106"/>
                <w:tab w:val="right" w:leader="dot" w:pos="5040"/>
              </w:tabs>
            </w:pPr>
            <w:r>
              <w:t>Departure time</w:t>
            </w:r>
            <w:r w:rsidR="005A5889">
              <w:tab/>
              <w:t>informed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C8" w14:textId="77777777" w:rsidR="005A5889" w:rsidRDefault="005A5889" w:rsidP="00BF5C70"/>
        </w:tc>
      </w:tr>
      <w:tr w:rsidR="005A5889" w14:paraId="3E0C82CC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CA" w14:textId="77777777" w:rsidR="005A5889" w:rsidRPr="00145331" w:rsidRDefault="00145331" w:rsidP="00145331">
            <w:pPr>
              <w:pStyle w:val="FirstLevel"/>
              <w:tabs>
                <w:tab w:val="clear" w:pos="9106"/>
                <w:tab w:val="right" w:leader="dot" w:pos="5022"/>
              </w:tabs>
            </w:pPr>
            <w:r w:rsidRPr="00145331">
              <w:t>Security status and measures</w:t>
            </w:r>
            <w:r>
              <w:tab/>
            </w:r>
            <w:r w:rsidRPr="00145331">
              <w:t>in place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CB" w14:textId="77777777" w:rsidR="005A5889" w:rsidRDefault="005A5889" w:rsidP="00BF5C70"/>
        </w:tc>
      </w:tr>
      <w:tr w:rsidR="005A5889" w14:paraId="3E0C82CF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CD" w14:textId="77777777" w:rsidR="005A5889" w:rsidRPr="00C27B2F" w:rsidRDefault="00145331" w:rsidP="00145331">
            <w:pPr>
              <w:pStyle w:val="FirstLevel"/>
              <w:tabs>
                <w:tab w:val="clear" w:pos="9106"/>
                <w:tab w:val="right" w:leader="dot" w:pos="5022"/>
              </w:tabs>
            </w:pPr>
            <w:r>
              <w:t>BWNAS</w:t>
            </w:r>
            <w:r w:rsidR="005A5889">
              <w:tab/>
            </w:r>
            <w:r>
              <w:t>checked &amp;operational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CE" w14:textId="77777777" w:rsidR="005A5889" w:rsidRDefault="005A5889" w:rsidP="00BF5C70"/>
        </w:tc>
      </w:tr>
      <w:tr w:rsidR="005A5889" w14:paraId="3E0C82D2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D0" w14:textId="77777777" w:rsidR="005A5889" w:rsidRDefault="005A5889" w:rsidP="00D2334B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Other:</w:t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D1" w14:textId="77777777" w:rsidR="005A5889" w:rsidRDefault="005A5889" w:rsidP="00BF5C70"/>
        </w:tc>
      </w:tr>
      <w:tr w:rsidR="005A5889" w14:paraId="3E0C82D5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D3" w14:textId="77777777" w:rsidR="005A5889" w:rsidRDefault="005A5889" w:rsidP="00D2334B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Other:</w:t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D4" w14:textId="77777777" w:rsidR="005A5889" w:rsidRDefault="005A5889" w:rsidP="00BF5C70"/>
        </w:tc>
      </w:tr>
      <w:tr w:rsidR="005A5889" w14:paraId="3E0C82D8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0C82D6" w14:textId="77777777" w:rsidR="005A5889" w:rsidRPr="00E7355B" w:rsidRDefault="005A5889" w:rsidP="00E7355B">
            <w:pPr>
              <w:pStyle w:val="FirstLevel"/>
              <w:tabs>
                <w:tab w:val="clear" w:pos="9106"/>
                <w:tab w:val="right" w:leader="dot" w:pos="5040"/>
              </w:tabs>
            </w:pPr>
            <w:r>
              <w:t>Completion of checklist</w:t>
            </w:r>
            <w:r>
              <w:tab/>
            </w:r>
            <w:r w:rsidRPr="00E7355B">
              <w:t>recorded in the Log Book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E0C82D7" w14:textId="77777777" w:rsidR="005A5889" w:rsidRDefault="005A5889" w:rsidP="00BF5C70"/>
        </w:tc>
      </w:tr>
    </w:tbl>
    <w:p w14:paraId="3E0C82D9" w14:textId="77777777" w:rsidR="00146A17" w:rsidRDefault="005A5889" w:rsidP="00146A17">
      <w:pPr>
        <w:pStyle w:val="Caution"/>
        <w:rPr>
          <w:lang w:val="en-US"/>
        </w:rPr>
      </w:pPr>
      <w:r>
        <w:rPr>
          <w:b/>
          <w:lang w:val="en-US"/>
        </w:rPr>
        <w:t>C</w:t>
      </w:r>
      <w:r w:rsidR="00146A17" w:rsidRPr="00E614DA">
        <w:rPr>
          <w:b/>
          <w:lang w:val="en-US"/>
        </w:rPr>
        <w:t>aution:</w:t>
      </w:r>
      <w:r w:rsidR="00146A17">
        <w:rPr>
          <w:lang w:val="en-US"/>
        </w:rPr>
        <w:tab/>
      </w:r>
      <w:r w:rsidR="00244787">
        <w:rPr>
          <w:lang w:val="en-US"/>
        </w:rPr>
        <w:t xml:space="preserve">The Master shall report to relevant Authorities and Company any </w:t>
      </w:r>
      <w:proofErr w:type="spellStart"/>
      <w:r w:rsidR="00244787">
        <w:rPr>
          <w:lang w:val="en-US"/>
        </w:rPr>
        <w:t>HazOcc</w:t>
      </w:r>
      <w:proofErr w:type="spellEnd"/>
      <w:r w:rsidR="00244787">
        <w:rPr>
          <w:lang w:val="en-US"/>
        </w:rPr>
        <w:t xml:space="preserve"> affecting the ship safety or situations that may lead to pollution</w:t>
      </w:r>
    </w:p>
    <w:p w14:paraId="3E0C82DA" w14:textId="77777777" w:rsidR="00F40362" w:rsidRDefault="00F40362" w:rsidP="00BF5C70"/>
    <w:p w14:paraId="3E0C82DB" w14:textId="77777777" w:rsidR="00F40362" w:rsidRDefault="00F40362" w:rsidP="00BF5C70"/>
    <w:p w14:paraId="3E0C82DC" w14:textId="3E91C0E2" w:rsidR="00466E1F" w:rsidRDefault="00E7355B" w:rsidP="00BF5C70">
      <w:r>
        <w:t>Handing over OO</w:t>
      </w:r>
      <w:r w:rsidR="00A82812">
        <w:t>W: ...........................................</w:t>
      </w:r>
      <w:r w:rsidR="00A82812">
        <w:tab/>
      </w:r>
      <w:r w:rsidR="00A82812">
        <w:tab/>
      </w:r>
      <w:r w:rsidR="00A82812">
        <w:tab/>
      </w:r>
      <w:r>
        <w:t>Relieving OOW</w:t>
      </w:r>
      <w:r w:rsidR="00A82812">
        <w:t>: ......................................</w:t>
      </w:r>
    </w:p>
    <w:p w14:paraId="78A17D42" w14:textId="55F68865" w:rsidR="008F6D17" w:rsidRDefault="008F6D17" w:rsidP="00BF5C70"/>
    <w:p w14:paraId="6DDB75D6" w14:textId="77777777" w:rsidR="008F6D17" w:rsidRDefault="008F6D17" w:rsidP="00BF5C70"/>
    <w:p w14:paraId="14B62520" w14:textId="77777777" w:rsidR="008F6D17" w:rsidRDefault="008F6D17" w:rsidP="008F6D17">
      <w:pPr>
        <w:shd w:val="clear" w:color="auto" w:fill="D9E2F3" w:themeFill="accent5" w:themeFillTint="33"/>
      </w:pPr>
      <w:r>
        <w:rPr>
          <w:b/>
          <w:bCs/>
        </w:rPr>
        <w:t>Note:</w:t>
      </w:r>
      <w:r>
        <w:t xml:space="preserve"> The items, as applicable, shall be checked/completed jointly by the handing-over and taking-over EOOW.</w:t>
      </w:r>
    </w:p>
    <w:p w14:paraId="097F046A" w14:textId="77777777" w:rsidR="008F6D17" w:rsidRDefault="008F6D17" w:rsidP="00BF5C70"/>
    <w:sectPr w:rsidR="008F6D17" w:rsidSect="007F6FAD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729" w:right="1020" w:bottom="851" w:left="1440" w:header="180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C82DF" w14:textId="77777777" w:rsidR="0012097F" w:rsidRDefault="0012097F" w:rsidP="003A4324">
      <w:r>
        <w:separator/>
      </w:r>
    </w:p>
  </w:endnote>
  <w:endnote w:type="continuationSeparator" w:id="0">
    <w:p w14:paraId="3E0C82E0" w14:textId="77777777" w:rsidR="0012097F" w:rsidRDefault="0012097F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14:paraId="3E0C82EB" w14:textId="77777777" w:rsidTr="000C5A31">
      <w:tc>
        <w:tcPr>
          <w:tcW w:w="567" w:type="dxa"/>
          <w:shd w:val="clear" w:color="auto" w:fill="auto"/>
        </w:tcPr>
        <w:p w14:paraId="3E0C82E9" w14:textId="77777777" w:rsidR="00A56BF5" w:rsidRPr="0089041A" w:rsidRDefault="00B275D0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14:paraId="3E0C82EA" w14:textId="77777777"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14:paraId="3E0C82EC" w14:textId="77777777"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080"/>
      <w:gridCol w:w="1559"/>
    </w:tblGrid>
    <w:tr w:rsidR="001E0A3D" w:rsidRPr="001E0A3D" w14:paraId="3E0C82EF" w14:textId="77777777" w:rsidTr="0003320B">
      <w:tc>
        <w:tcPr>
          <w:tcW w:w="808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3E0C82ED" w14:textId="45D6A14B" w:rsidR="001E0A3D" w:rsidRPr="001E0A3D" w:rsidRDefault="001E0A3D" w:rsidP="001E0A3D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3</w:t>
          </w:r>
          <w:r w:rsidRPr="001E0A3D">
            <w:rPr>
              <w:rFonts w:cs="Arial"/>
              <w:spacing w:val="-2"/>
              <w:sz w:val="18"/>
            </w:rPr>
            <w:t>.</w:t>
          </w:r>
          <w:r w:rsidR="008F6D17">
            <w:rPr>
              <w:rFonts w:cs="Arial"/>
              <w:spacing w:val="-2"/>
              <w:sz w:val="18"/>
            </w:rPr>
            <w:t>1</w:t>
          </w:r>
          <w:r w:rsidRPr="001E0A3D">
            <w:rPr>
              <w:rFonts w:cs="Arial"/>
              <w:spacing w:val="-2"/>
              <w:sz w:val="18"/>
            </w:rPr>
            <w:t xml:space="preserve"> (</w:t>
          </w:r>
          <w:r w:rsidR="008F6D17">
            <w:rPr>
              <w:rFonts w:cs="Arial"/>
              <w:spacing w:val="-2"/>
              <w:sz w:val="18"/>
            </w:rPr>
            <w:t>10/21</w:t>
          </w:r>
          <w:r w:rsidRPr="001E0A3D">
            <w:rPr>
              <w:rFonts w:cs="Arial"/>
              <w:spacing w:val="-2"/>
              <w:sz w:val="18"/>
            </w:rPr>
            <w:t>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3E0C82EE" w14:textId="77777777" w:rsidR="001E0A3D" w:rsidRPr="001E0A3D" w:rsidRDefault="001E0A3D" w:rsidP="001E0A3D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1E0A3D">
            <w:rPr>
              <w:rFonts w:cs="Arial"/>
              <w:spacing w:val="-2"/>
              <w:sz w:val="18"/>
            </w:rPr>
            <w:t xml:space="preserve">Page </w:t>
          </w:r>
          <w:r w:rsidRPr="001E0A3D">
            <w:rPr>
              <w:rFonts w:cs="Arial"/>
              <w:spacing w:val="-2"/>
              <w:sz w:val="18"/>
            </w:rPr>
            <w:fldChar w:fldCharType="begin"/>
          </w:r>
          <w:r w:rsidRPr="001E0A3D">
            <w:rPr>
              <w:rFonts w:cs="Arial"/>
              <w:spacing w:val="-2"/>
              <w:sz w:val="18"/>
            </w:rPr>
            <w:instrText>page \* arabic</w:instrText>
          </w:r>
          <w:r w:rsidRPr="001E0A3D">
            <w:rPr>
              <w:rFonts w:cs="Arial"/>
              <w:spacing w:val="-2"/>
              <w:sz w:val="18"/>
            </w:rPr>
            <w:fldChar w:fldCharType="separate"/>
          </w:r>
          <w:r w:rsidR="00E32FC6">
            <w:rPr>
              <w:rFonts w:cs="Arial"/>
              <w:noProof/>
              <w:spacing w:val="-2"/>
              <w:sz w:val="18"/>
            </w:rPr>
            <w:t>1</w:t>
          </w:r>
          <w:r w:rsidRPr="001E0A3D">
            <w:rPr>
              <w:rFonts w:cs="Arial"/>
              <w:spacing w:val="-2"/>
              <w:sz w:val="18"/>
            </w:rPr>
            <w:fldChar w:fldCharType="end"/>
          </w:r>
          <w:r w:rsidRPr="001E0A3D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2</w:t>
          </w:r>
        </w:p>
      </w:tc>
    </w:tr>
  </w:tbl>
  <w:p w14:paraId="3E0C82F0" w14:textId="77777777"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82DD" w14:textId="77777777" w:rsidR="0012097F" w:rsidRDefault="0012097F" w:rsidP="003A4324">
      <w:r>
        <w:separator/>
      </w:r>
    </w:p>
  </w:footnote>
  <w:footnote w:type="continuationSeparator" w:id="0">
    <w:p w14:paraId="3E0C82DE" w14:textId="77777777" w:rsidR="0012097F" w:rsidRDefault="0012097F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667"/>
      <w:gridCol w:w="1996"/>
    </w:tblGrid>
    <w:tr w:rsidR="00A56BF5" w:rsidRPr="005B54E8" w14:paraId="3E0C82E3" w14:textId="77777777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14:paraId="3E0C82E1" w14:textId="77777777"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14:paraId="3E0C82E2" w14:textId="77777777"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14:paraId="3E0C82E4" w14:textId="77777777"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8347"/>
      <w:gridCol w:w="1316"/>
    </w:tblGrid>
    <w:tr w:rsidR="00A56BF5" w:rsidRPr="00B80966" w14:paraId="3E0C82E7" w14:textId="77777777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14:paraId="3E0C82E5" w14:textId="77777777" w:rsidR="00A56BF5" w:rsidRPr="00B80966" w:rsidRDefault="003E5A45" w:rsidP="009D0CA4">
          <w:pPr>
            <w:pStyle w:val="SectionHeading"/>
          </w:pPr>
          <w:r>
            <w:t>saf2</w:t>
          </w:r>
          <w:r w:rsidR="009D0CA4">
            <w:t>9</w:t>
          </w:r>
          <w:r>
            <w:t xml:space="preserve"> </w:t>
          </w:r>
          <w:r w:rsidR="00E32FC6">
            <w:t xml:space="preserve">(fleet) </w:t>
          </w:r>
          <w:r>
            <w:t xml:space="preserve">– bridge </w:t>
          </w:r>
          <w:r w:rsidR="009D0CA4">
            <w:t>port</w:t>
          </w:r>
          <w:r w:rsidR="00482C01">
            <w:t xml:space="preserve"> watch handover</w:t>
          </w:r>
          <w:r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14:paraId="3E0C82E6" w14:textId="77777777" w:rsidR="00A56BF5" w:rsidRPr="00B80966" w:rsidRDefault="00A56BF5" w:rsidP="006C376E">
          <w:pPr>
            <w:pStyle w:val="SectionHeading"/>
          </w:pPr>
        </w:p>
      </w:tc>
    </w:tr>
  </w:tbl>
  <w:p w14:paraId="3E0C82E8" w14:textId="77777777"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 w15:restartNumberingAfterBreak="0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AFA"/>
    <w:rsid w:val="000150C7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54A0A"/>
    <w:rsid w:val="00061593"/>
    <w:rsid w:val="00074491"/>
    <w:rsid w:val="000807B4"/>
    <w:rsid w:val="00090968"/>
    <w:rsid w:val="000A52B9"/>
    <w:rsid w:val="000B09A1"/>
    <w:rsid w:val="000B2230"/>
    <w:rsid w:val="000C1CAF"/>
    <w:rsid w:val="000C28C0"/>
    <w:rsid w:val="000C34AB"/>
    <w:rsid w:val="000C55C3"/>
    <w:rsid w:val="000C5A31"/>
    <w:rsid w:val="000C7421"/>
    <w:rsid w:val="000D567C"/>
    <w:rsid w:val="000E218B"/>
    <w:rsid w:val="000E309E"/>
    <w:rsid w:val="000E5E9F"/>
    <w:rsid w:val="00105DB3"/>
    <w:rsid w:val="001204AC"/>
    <w:rsid w:val="0012097F"/>
    <w:rsid w:val="00122528"/>
    <w:rsid w:val="00127A45"/>
    <w:rsid w:val="00130335"/>
    <w:rsid w:val="00131383"/>
    <w:rsid w:val="00135AE7"/>
    <w:rsid w:val="00141EE1"/>
    <w:rsid w:val="00143CE5"/>
    <w:rsid w:val="00145331"/>
    <w:rsid w:val="00146A17"/>
    <w:rsid w:val="001508F1"/>
    <w:rsid w:val="00160141"/>
    <w:rsid w:val="0016096E"/>
    <w:rsid w:val="001702BE"/>
    <w:rsid w:val="001722B7"/>
    <w:rsid w:val="00173789"/>
    <w:rsid w:val="00177380"/>
    <w:rsid w:val="00185CB4"/>
    <w:rsid w:val="001906D5"/>
    <w:rsid w:val="001A608C"/>
    <w:rsid w:val="001B3ACD"/>
    <w:rsid w:val="001B3F98"/>
    <w:rsid w:val="001B4CEF"/>
    <w:rsid w:val="001C341E"/>
    <w:rsid w:val="001C6532"/>
    <w:rsid w:val="001D4923"/>
    <w:rsid w:val="001D5BDF"/>
    <w:rsid w:val="001E0A3D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208"/>
    <w:rsid w:val="002179E4"/>
    <w:rsid w:val="00244787"/>
    <w:rsid w:val="00251089"/>
    <w:rsid w:val="00261214"/>
    <w:rsid w:val="00275767"/>
    <w:rsid w:val="00277AED"/>
    <w:rsid w:val="002801B0"/>
    <w:rsid w:val="00290DE1"/>
    <w:rsid w:val="00293869"/>
    <w:rsid w:val="00294C19"/>
    <w:rsid w:val="002A3C77"/>
    <w:rsid w:val="002A56CA"/>
    <w:rsid w:val="002A5CB0"/>
    <w:rsid w:val="002B6709"/>
    <w:rsid w:val="002E6E9A"/>
    <w:rsid w:val="002F145D"/>
    <w:rsid w:val="002F1D03"/>
    <w:rsid w:val="002F20AF"/>
    <w:rsid w:val="002F3D1D"/>
    <w:rsid w:val="002F4E09"/>
    <w:rsid w:val="002F5830"/>
    <w:rsid w:val="002F7AF2"/>
    <w:rsid w:val="00301F0C"/>
    <w:rsid w:val="003139C0"/>
    <w:rsid w:val="00334217"/>
    <w:rsid w:val="00345307"/>
    <w:rsid w:val="00346D2F"/>
    <w:rsid w:val="00347CF0"/>
    <w:rsid w:val="00386B48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0715B"/>
    <w:rsid w:val="00434D30"/>
    <w:rsid w:val="0043547D"/>
    <w:rsid w:val="00444F8F"/>
    <w:rsid w:val="0046636A"/>
    <w:rsid w:val="00466E1F"/>
    <w:rsid w:val="00476B79"/>
    <w:rsid w:val="00482C01"/>
    <w:rsid w:val="00487B57"/>
    <w:rsid w:val="00491D80"/>
    <w:rsid w:val="004A3DFB"/>
    <w:rsid w:val="004B45FD"/>
    <w:rsid w:val="004C20A5"/>
    <w:rsid w:val="004D1D48"/>
    <w:rsid w:val="004D243A"/>
    <w:rsid w:val="004D5161"/>
    <w:rsid w:val="004E011D"/>
    <w:rsid w:val="004E4007"/>
    <w:rsid w:val="005222F9"/>
    <w:rsid w:val="00526D6C"/>
    <w:rsid w:val="00533589"/>
    <w:rsid w:val="00535399"/>
    <w:rsid w:val="00542398"/>
    <w:rsid w:val="00547DF7"/>
    <w:rsid w:val="00553270"/>
    <w:rsid w:val="005932C8"/>
    <w:rsid w:val="00593B6D"/>
    <w:rsid w:val="005A5889"/>
    <w:rsid w:val="005B1576"/>
    <w:rsid w:val="005B4B19"/>
    <w:rsid w:val="005D1F7E"/>
    <w:rsid w:val="005D351D"/>
    <w:rsid w:val="00606C50"/>
    <w:rsid w:val="00623A25"/>
    <w:rsid w:val="00635256"/>
    <w:rsid w:val="00637C9C"/>
    <w:rsid w:val="0065255F"/>
    <w:rsid w:val="006608D0"/>
    <w:rsid w:val="00674DCB"/>
    <w:rsid w:val="00677B0E"/>
    <w:rsid w:val="00685134"/>
    <w:rsid w:val="00686121"/>
    <w:rsid w:val="00686345"/>
    <w:rsid w:val="006A7C37"/>
    <w:rsid w:val="006B5779"/>
    <w:rsid w:val="006C01E7"/>
    <w:rsid w:val="006C376E"/>
    <w:rsid w:val="006E08AD"/>
    <w:rsid w:val="006F36EB"/>
    <w:rsid w:val="006F5412"/>
    <w:rsid w:val="007065F6"/>
    <w:rsid w:val="00713F62"/>
    <w:rsid w:val="00720293"/>
    <w:rsid w:val="00747D2C"/>
    <w:rsid w:val="007509DD"/>
    <w:rsid w:val="00751655"/>
    <w:rsid w:val="007606F6"/>
    <w:rsid w:val="007643CE"/>
    <w:rsid w:val="00781006"/>
    <w:rsid w:val="00781B2E"/>
    <w:rsid w:val="007871F5"/>
    <w:rsid w:val="007878C2"/>
    <w:rsid w:val="007A0BD2"/>
    <w:rsid w:val="007B1381"/>
    <w:rsid w:val="007D0CA3"/>
    <w:rsid w:val="007D1040"/>
    <w:rsid w:val="007D435D"/>
    <w:rsid w:val="007E5D1E"/>
    <w:rsid w:val="007E70B4"/>
    <w:rsid w:val="007F59CE"/>
    <w:rsid w:val="007F6FAD"/>
    <w:rsid w:val="007F718B"/>
    <w:rsid w:val="00811380"/>
    <w:rsid w:val="00824655"/>
    <w:rsid w:val="008247C6"/>
    <w:rsid w:val="008379B6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41D1"/>
    <w:rsid w:val="008C3DBB"/>
    <w:rsid w:val="008D745E"/>
    <w:rsid w:val="008F0E7C"/>
    <w:rsid w:val="008F6D17"/>
    <w:rsid w:val="00902628"/>
    <w:rsid w:val="00903C7C"/>
    <w:rsid w:val="00905D42"/>
    <w:rsid w:val="009217D8"/>
    <w:rsid w:val="00923AFA"/>
    <w:rsid w:val="00930E19"/>
    <w:rsid w:val="00935B12"/>
    <w:rsid w:val="00954C65"/>
    <w:rsid w:val="00960D68"/>
    <w:rsid w:val="00964AD9"/>
    <w:rsid w:val="009668A7"/>
    <w:rsid w:val="00970E38"/>
    <w:rsid w:val="009A571A"/>
    <w:rsid w:val="009A7190"/>
    <w:rsid w:val="009C061F"/>
    <w:rsid w:val="009D0847"/>
    <w:rsid w:val="009D0CA4"/>
    <w:rsid w:val="009E074C"/>
    <w:rsid w:val="009F20D4"/>
    <w:rsid w:val="00A012A5"/>
    <w:rsid w:val="00A13A96"/>
    <w:rsid w:val="00A2217C"/>
    <w:rsid w:val="00A27CE1"/>
    <w:rsid w:val="00A3007E"/>
    <w:rsid w:val="00A301FB"/>
    <w:rsid w:val="00A365BC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80559"/>
    <w:rsid w:val="00A82812"/>
    <w:rsid w:val="00A835DE"/>
    <w:rsid w:val="00A84616"/>
    <w:rsid w:val="00A907D5"/>
    <w:rsid w:val="00AA18D5"/>
    <w:rsid w:val="00AC44C9"/>
    <w:rsid w:val="00AD16C1"/>
    <w:rsid w:val="00AE5FB9"/>
    <w:rsid w:val="00AE71EA"/>
    <w:rsid w:val="00AF471F"/>
    <w:rsid w:val="00B04A50"/>
    <w:rsid w:val="00B1324A"/>
    <w:rsid w:val="00B14755"/>
    <w:rsid w:val="00B23008"/>
    <w:rsid w:val="00B231AE"/>
    <w:rsid w:val="00B274DB"/>
    <w:rsid w:val="00B275D0"/>
    <w:rsid w:val="00B36ADF"/>
    <w:rsid w:val="00B3720A"/>
    <w:rsid w:val="00B42E66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B7745"/>
    <w:rsid w:val="00BC1511"/>
    <w:rsid w:val="00BC5737"/>
    <w:rsid w:val="00BE4A95"/>
    <w:rsid w:val="00BE5CDA"/>
    <w:rsid w:val="00BE70BE"/>
    <w:rsid w:val="00BF0B9B"/>
    <w:rsid w:val="00BF5C70"/>
    <w:rsid w:val="00C02900"/>
    <w:rsid w:val="00C2757D"/>
    <w:rsid w:val="00C27846"/>
    <w:rsid w:val="00C27B2F"/>
    <w:rsid w:val="00C31DAF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C2C36"/>
    <w:rsid w:val="00CC2E91"/>
    <w:rsid w:val="00CC40E8"/>
    <w:rsid w:val="00CD02AA"/>
    <w:rsid w:val="00CD1042"/>
    <w:rsid w:val="00CD1D2E"/>
    <w:rsid w:val="00CF0BB7"/>
    <w:rsid w:val="00CF25E8"/>
    <w:rsid w:val="00CF518D"/>
    <w:rsid w:val="00CF60CD"/>
    <w:rsid w:val="00CF7B87"/>
    <w:rsid w:val="00D017F4"/>
    <w:rsid w:val="00D1593F"/>
    <w:rsid w:val="00D2334B"/>
    <w:rsid w:val="00D27A75"/>
    <w:rsid w:val="00D402EB"/>
    <w:rsid w:val="00D43C87"/>
    <w:rsid w:val="00D453AB"/>
    <w:rsid w:val="00D55936"/>
    <w:rsid w:val="00D62217"/>
    <w:rsid w:val="00D66303"/>
    <w:rsid w:val="00D706FD"/>
    <w:rsid w:val="00D70BDA"/>
    <w:rsid w:val="00D73018"/>
    <w:rsid w:val="00D7484C"/>
    <w:rsid w:val="00D74EBB"/>
    <w:rsid w:val="00D8664A"/>
    <w:rsid w:val="00D908B0"/>
    <w:rsid w:val="00DA1E56"/>
    <w:rsid w:val="00DB539C"/>
    <w:rsid w:val="00DC4C94"/>
    <w:rsid w:val="00DC6C29"/>
    <w:rsid w:val="00DD571E"/>
    <w:rsid w:val="00DD630E"/>
    <w:rsid w:val="00DE77A3"/>
    <w:rsid w:val="00E10793"/>
    <w:rsid w:val="00E14421"/>
    <w:rsid w:val="00E269B2"/>
    <w:rsid w:val="00E30319"/>
    <w:rsid w:val="00E32FC6"/>
    <w:rsid w:val="00E3759D"/>
    <w:rsid w:val="00E425C1"/>
    <w:rsid w:val="00E52F9E"/>
    <w:rsid w:val="00E53374"/>
    <w:rsid w:val="00E5570C"/>
    <w:rsid w:val="00E614DA"/>
    <w:rsid w:val="00E618CF"/>
    <w:rsid w:val="00E63047"/>
    <w:rsid w:val="00E647D3"/>
    <w:rsid w:val="00E6595E"/>
    <w:rsid w:val="00E7355B"/>
    <w:rsid w:val="00E80FE9"/>
    <w:rsid w:val="00E83042"/>
    <w:rsid w:val="00E93A23"/>
    <w:rsid w:val="00E94564"/>
    <w:rsid w:val="00E9514E"/>
    <w:rsid w:val="00E976A7"/>
    <w:rsid w:val="00EB5087"/>
    <w:rsid w:val="00EE43D8"/>
    <w:rsid w:val="00F04DF9"/>
    <w:rsid w:val="00F142A1"/>
    <w:rsid w:val="00F16965"/>
    <w:rsid w:val="00F27239"/>
    <w:rsid w:val="00F40362"/>
    <w:rsid w:val="00F52ECD"/>
    <w:rsid w:val="00F7120D"/>
    <w:rsid w:val="00F72BF8"/>
    <w:rsid w:val="00F74502"/>
    <w:rsid w:val="00F81592"/>
    <w:rsid w:val="00F81C7D"/>
    <w:rsid w:val="00F81E1E"/>
    <w:rsid w:val="00F862BB"/>
    <w:rsid w:val="00F8739F"/>
    <w:rsid w:val="00F9132C"/>
    <w:rsid w:val="00FA1FE2"/>
    <w:rsid w:val="00FC7DCB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0C8237"/>
  <w15:docId w15:val="{052F4A0E-A036-4F63-A96C-53FA0F2F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1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6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E20-054E-45BB-A407-CBA85B95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2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7</cp:revision>
  <cp:lastPrinted>2014-06-17T18:34:00Z</cp:lastPrinted>
  <dcterms:created xsi:type="dcterms:W3CDTF">2018-02-26T12:29:00Z</dcterms:created>
  <dcterms:modified xsi:type="dcterms:W3CDTF">2021-11-08T14:10:00Z</dcterms:modified>
</cp:coreProperties>
</file>