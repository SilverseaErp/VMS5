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0C5" w:rsidRDefault="00A5547A" w:rsidP="003E5A45">
      <w:pPr>
        <w:pStyle w:val="ListFooter"/>
        <w:jc w:val="left"/>
        <w:rPr>
          <w:lang w:val="en-US"/>
        </w:rPr>
      </w:pPr>
      <w:bookmarkStart w:id="0" w:name="_GoBack"/>
      <w:bookmarkEnd w:id="0"/>
      <w:r>
        <w:rPr>
          <w:lang w:val="en-US"/>
        </w:rPr>
        <w:t>Date:</w:t>
      </w:r>
      <w:r>
        <w:rPr>
          <w:lang w:val="en-US"/>
        </w:rPr>
        <w:tab/>
      </w:r>
      <w:r w:rsidR="003E5A45">
        <w:rPr>
          <w:lang w:val="en-US"/>
        </w:rPr>
        <w:tab/>
      </w:r>
      <w:r>
        <w:rPr>
          <w:lang w:val="en-US"/>
        </w:rPr>
        <w:tab/>
      </w:r>
      <w:r w:rsidR="002A4520">
        <w:rPr>
          <w:lang w:val="en-US"/>
        </w:rPr>
        <w:t>Arrival</w:t>
      </w:r>
      <w:r w:rsidR="003E5A45">
        <w:rPr>
          <w:lang w:val="en-US"/>
        </w:rPr>
        <w:t xml:space="preserve"> time:</w:t>
      </w:r>
      <w:r w:rsidR="003E5A45">
        <w:rPr>
          <w:lang w:val="en-US"/>
        </w:rPr>
        <w:tab/>
      </w:r>
      <w:r w:rsidR="003E5A45">
        <w:rPr>
          <w:lang w:val="en-US"/>
        </w:rPr>
        <w:tab/>
        <w:t>Port:</w:t>
      </w:r>
      <w:r w:rsidR="003E5A45">
        <w:rPr>
          <w:lang w:val="en-US"/>
        </w:rPr>
        <w:tab/>
      </w:r>
      <w:r w:rsidR="003E5A45">
        <w:rPr>
          <w:lang w:val="en-US"/>
        </w:rPr>
        <w:tab/>
      </w:r>
      <w:r w:rsidR="002A4520">
        <w:rPr>
          <w:lang w:val="en-US"/>
        </w:rPr>
        <w:tab/>
      </w:r>
      <w:r w:rsidR="003E5A45">
        <w:rPr>
          <w:lang w:val="en-US"/>
        </w:rPr>
        <w:tab/>
        <w:t>Voyage:</w:t>
      </w:r>
    </w:p>
    <w:p w:rsidR="00E614DA" w:rsidRDefault="00E614DA" w:rsidP="00E614DA">
      <w:pPr>
        <w:pStyle w:val="Caution"/>
        <w:rPr>
          <w:lang w:val="en-US"/>
        </w:rPr>
      </w:pPr>
      <w:r w:rsidRPr="00E614DA">
        <w:rPr>
          <w:b/>
          <w:lang w:val="en-US"/>
        </w:rPr>
        <w:t>Caution:</w:t>
      </w:r>
      <w:r>
        <w:rPr>
          <w:lang w:val="en-US"/>
        </w:rPr>
        <w:tab/>
      </w:r>
      <w:r w:rsidR="00C07266">
        <w:rPr>
          <w:lang w:val="en-US"/>
        </w:rPr>
        <w:t>The Master shall r</w:t>
      </w:r>
      <w:r>
        <w:rPr>
          <w:lang w:val="en-US"/>
        </w:rPr>
        <w:t xml:space="preserve">eport to the </w:t>
      </w:r>
      <w:r w:rsidR="00AD16C1">
        <w:rPr>
          <w:lang w:val="en-US"/>
        </w:rPr>
        <w:t>relevant A</w:t>
      </w:r>
      <w:r w:rsidR="00AE5FB9">
        <w:rPr>
          <w:lang w:val="en-US"/>
        </w:rPr>
        <w:t>uthorities and</w:t>
      </w:r>
      <w:r w:rsidR="00AD16C1">
        <w:rPr>
          <w:lang w:val="en-US"/>
        </w:rPr>
        <w:t xml:space="preserve"> Company any hazardous o</w:t>
      </w:r>
      <w:r>
        <w:rPr>
          <w:lang w:val="en-US"/>
        </w:rPr>
        <w:t>ccurrence affecting the safety of the ship and situations that may lead to pollution</w:t>
      </w:r>
    </w:p>
    <w:p w:rsidR="003E5A45" w:rsidRPr="00854ECB" w:rsidRDefault="003E5A45" w:rsidP="003E5A45">
      <w:pPr>
        <w:pStyle w:val="ListHeading"/>
        <w:rPr>
          <w:szCs w:val="36"/>
        </w:rPr>
      </w:pPr>
      <w:r w:rsidRPr="00854ECB">
        <w:rPr>
          <w:szCs w:val="36"/>
        </w:rPr>
        <w:t>2 Hours Prior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935B12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0C55C3" w:rsidP="000C55C3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</w:tcPr>
          <w:p w:rsidR="00935B12" w:rsidRDefault="007B1381" w:rsidP="00BF5C70">
            <w:r>
              <w:t>Time</w:t>
            </w:r>
          </w:p>
        </w:tc>
      </w:tr>
      <w:tr w:rsidR="00935B12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7B1381" w:rsidP="004C0F75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2 hours notice </w:t>
            </w:r>
            <w:r w:rsidR="004C0F75">
              <w:t>from Bridge</w:t>
            </w:r>
            <w:r>
              <w:tab/>
            </w:r>
            <w:r w:rsidR="004C0F75">
              <w:t>received</w:t>
            </w:r>
            <w:r>
              <w:sym w:font="Webdings" w:char="F063"/>
            </w:r>
          </w:p>
        </w:tc>
        <w:tc>
          <w:tcPr>
            <w:tcW w:w="765" w:type="dxa"/>
          </w:tcPr>
          <w:p w:rsidR="00935B12" w:rsidRDefault="00935B12" w:rsidP="00BF5C70"/>
        </w:tc>
      </w:tr>
      <w:tr w:rsidR="00935B12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7B1381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Clocks</w:t>
            </w:r>
            <w:r>
              <w:tab/>
              <w:t>synchronized</w:t>
            </w:r>
            <w:r>
              <w:sym w:font="Webdings" w:char="F063"/>
            </w:r>
          </w:p>
        </w:tc>
        <w:tc>
          <w:tcPr>
            <w:tcW w:w="765" w:type="dxa"/>
          </w:tcPr>
          <w:p w:rsidR="00935B12" w:rsidRDefault="00935B12" w:rsidP="00BF5C70"/>
        </w:tc>
      </w:tr>
    </w:tbl>
    <w:p w:rsidR="00BF5C70" w:rsidRDefault="00E647D3" w:rsidP="00E647D3">
      <w:pPr>
        <w:pStyle w:val="ListHeading"/>
      </w:pPr>
      <w:r>
        <w:t>1 Hour Prior</w:t>
      </w:r>
    </w:p>
    <w:tbl>
      <w:tblPr>
        <w:tblStyle w:val="TableGrid"/>
        <w:tblW w:w="9267" w:type="dxa"/>
        <w:tblLook w:val="04A0" w:firstRow="1" w:lastRow="0" w:firstColumn="1" w:lastColumn="0" w:noHBand="0" w:noVBand="1"/>
      </w:tblPr>
      <w:tblGrid>
        <w:gridCol w:w="8500"/>
        <w:gridCol w:w="767"/>
      </w:tblGrid>
      <w:tr w:rsidR="00E647D3" w:rsidTr="00464603">
        <w:trPr>
          <w:trHeight w:val="268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E647D3" w:rsidP="00BC6C97">
            <w:pPr>
              <w:jc w:val="right"/>
            </w:pPr>
            <w:r>
              <w:sym w:font="Webdings" w:char="F061"/>
            </w:r>
          </w:p>
        </w:tc>
        <w:tc>
          <w:tcPr>
            <w:tcW w:w="767" w:type="dxa"/>
            <w:shd w:val="clear" w:color="auto" w:fill="auto"/>
          </w:tcPr>
          <w:p w:rsidR="00E647D3" w:rsidRDefault="00E647D3" w:rsidP="00BC6C97">
            <w:r>
              <w:t>Time</w:t>
            </w:r>
          </w:p>
        </w:tc>
      </w:tr>
      <w:tr w:rsidR="00E647D3" w:rsidTr="00464603">
        <w:trPr>
          <w:trHeight w:val="317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E647D3" w:rsidP="00865670">
            <w:pPr>
              <w:pStyle w:val="FirstLevel"/>
              <w:numPr>
                <w:ilvl w:val="0"/>
                <w:numId w:val="3"/>
              </w:numPr>
              <w:tabs>
                <w:tab w:val="clear" w:pos="9106"/>
                <w:tab w:val="right" w:leader="dot" w:pos="8262"/>
              </w:tabs>
            </w:pPr>
            <w:r>
              <w:t xml:space="preserve">1 hour notice </w:t>
            </w:r>
            <w:r w:rsidR="004C0F75">
              <w:t>from Bridge</w:t>
            </w:r>
            <w:r>
              <w:tab/>
            </w:r>
            <w:r w:rsidR="004C0F75">
              <w:t>received</w:t>
            </w:r>
            <w:r>
              <w:sym w:font="Webdings" w:char="F063"/>
            </w:r>
          </w:p>
        </w:tc>
        <w:tc>
          <w:tcPr>
            <w:tcW w:w="767" w:type="dxa"/>
            <w:tcBorders>
              <w:bottom w:val="single" w:sz="4" w:space="0" w:color="auto"/>
            </w:tcBorders>
            <w:shd w:val="clear" w:color="auto" w:fill="auto"/>
          </w:tcPr>
          <w:p w:rsidR="00E647D3" w:rsidRDefault="00E647D3" w:rsidP="00BC6C97"/>
        </w:tc>
      </w:tr>
      <w:tr w:rsidR="008F1E21" w:rsidTr="00464603">
        <w:trPr>
          <w:trHeight w:val="329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F1E21" w:rsidRDefault="008F1E21" w:rsidP="00AC5AE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Talk-back &amp;all Engine Room communications</w:t>
            </w:r>
            <w:r>
              <w:tab/>
              <w:t>tested</w:t>
            </w:r>
            <w:r>
              <w:sym w:font="Webdings" w:char="F063"/>
            </w:r>
          </w:p>
        </w:tc>
        <w:tc>
          <w:tcPr>
            <w:tcW w:w="767" w:type="dxa"/>
            <w:shd w:val="clear" w:color="A6A6A6" w:themeColor="background1" w:themeShade="A6" w:fill="auto"/>
          </w:tcPr>
          <w:p w:rsidR="008F1E21" w:rsidRDefault="008F1E21" w:rsidP="00BC6C97"/>
        </w:tc>
      </w:tr>
      <w:tr w:rsidR="00020F32" w:rsidTr="00464603">
        <w:trPr>
          <w:trHeight w:val="329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20F32" w:rsidRDefault="008F1E21" w:rsidP="008F1E2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Pre-start checks on all non-running Main Engines</w:t>
            </w:r>
            <w:r w:rsidR="00020F32">
              <w:tab/>
            </w:r>
            <w:r>
              <w:t>carried out</w:t>
            </w:r>
            <w:r w:rsidR="00020F32">
              <w:sym w:font="Webdings" w:char="F063"/>
            </w:r>
          </w:p>
        </w:tc>
        <w:tc>
          <w:tcPr>
            <w:tcW w:w="767" w:type="dxa"/>
            <w:shd w:val="clear" w:color="A6A6A6" w:themeColor="background1" w:themeShade="A6" w:fill="auto"/>
          </w:tcPr>
          <w:p w:rsidR="00020F32" w:rsidRDefault="00020F32" w:rsidP="00BC6C97"/>
        </w:tc>
      </w:tr>
      <w:tr w:rsidR="00E647D3" w:rsidTr="00464603">
        <w:trPr>
          <w:trHeight w:val="317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8F1E21" w:rsidP="008F1E2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Alternators required for arrival</w:t>
            </w:r>
            <w:r>
              <w:tab/>
              <w:t>started &amp;put on load</w:t>
            </w:r>
            <w:r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:rsidR="00E647D3" w:rsidRDefault="00E647D3" w:rsidP="00BC6C97"/>
        </w:tc>
      </w:tr>
      <w:tr w:rsidR="00AC5AE8" w:rsidTr="00464603">
        <w:trPr>
          <w:trHeight w:val="329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C5AE8" w:rsidRDefault="008F1E21" w:rsidP="00AC5AE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Pool filling valve closed and pump</w:t>
            </w:r>
            <w:r>
              <w:tab/>
              <w:t>off</w:t>
            </w:r>
            <w:r>
              <w:sym w:font="Webdings" w:char="F063"/>
            </w:r>
          </w:p>
        </w:tc>
        <w:tc>
          <w:tcPr>
            <w:tcW w:w="767" w:type="dxa"/>
            <w:tcBorders>
              <w:bottom w:val="single" w:sz="4" w:space="0" w:color="auto"/>
            </w:tcBorders>
            <w:shd w:val="clear" w:color="auto" w:fill="auto"/>
          </w:tcPr>
          <w:p w:rsidR="00AC5AE8" w:rsidRDefault="00AC5AE8" w:rsidP="00BC6C97"/>
        </w:tc>
      </w:tr>
      <w:tr w:rsidR="00AC5AE8" w:rsidTr="00464603">
        <w:trPr>
          <w:trHeight w:val="314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C5AE8" w:rsidRDefault="008F1E21" w:rsidP="00464603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Starting air compressors</w:t>
            </w:r>
            <w:r>
              <w:tab/>
              <w:t>checked</w:t>
            </w:r>
            <w:r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:rsidR="00AC5AE8" w:rsidRDefault="00AC5AE8" w:rsidP="00BC6C97"/>
        </w:tc>
      </w:tr>
      <w:tr w:rsidR="00464603" w:rsidTr="00464603">
        <w:trPr>
          <w:trHeight w:val="314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4603" w:rsidRDefault="008F1E21" w:rsidP="00464603">
            <w:pPr>
              <w:pStyle w:val="FirstLevel"/>
              <w:tabs>
                <w:tab w:val="clear" w:pos="9106"/>
                <w:tab w:val="right" w:leader="dot" w:pos="8262"/>
              </w:tabs>
              <w:ind w:left="518" w:hanging="403"/>
            </w:pPr>
            <w:r>
              <w:t>Start air &amp;clutch air pressure</w:t>
            </w:r>
            <w:r>
              <w:tab/>
              <w:t>checked</w:t>
            </w:r>
            <w:r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:rsidR="00464603" w:rsidRDefault="00464603" w:rsidP="00BC6C97"/>
        </w:tc>
      </w:tr>
    </w:tbl>
    <w:p w:rsidR="00935B12" w:rsidRDefault="003B253F" w:rsidP="003B253F">
      <w:pPr>
        <w:pStyle w:val="ListHeading"/>
      </w:pPr>
      <w:r>
        <w:t>½ Hour Prior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3B253F" w:rsidP="00BC6C97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>
            <w:r>
              <w:t>Time</w:t>
            </w:r>
          </w:p>
        </w:tc>
      </w:tr>
      <w:tr w:rsidR="003B253F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244E68" w:rsidP="00244E68">
            <w:pPr>
              <w:pStyle w:val="FirstLevel"/>
              <w:numPr>
                <w:ilvl w:val="0"/>
                <w:numId w:val="4"/>
              </w:numPr>
              <w:tabs>
                <w:tab w:val="clear" w:pos="9106"/>
                <w:tab w:val="right" w:leader="dot" w:pos="8262"/>
              </w:tabs>
            </w:pPr>
            <w:r>
              <w:t>½ hour notice from Bridge</w:t>
            </w:r>
            <w:r w:rsidR="003B253F">
              <w:tab/>
            </w:r>
            <w:r w:rsidR="00707D65">
              <w:t>received</w:t>
            </w:r>
            <w:r w:rsidR="003B253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3B253F" w:rsidRDefault="003B253F" w:rsidP="00BC6C97"/>
        </w:tc>
      </w:tr>
      <w:tr w:rsidR="003B253F" w:rsidTr="00B53C44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244E68" w:rsidP="00244E6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Fresh water generator</w:t>
            </w:r>
            <w:r w:rsidR="003B253F">
              <w:tab/>
            </w:r>
            <w:r>
              <w:t>shut down</w:t>
            </w:r>
            <w:r w:rsidR="003B253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3B253F" w:rsidRDefault="003B253F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244E68" w:rsidP="00244E6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All designated WTDs</w:t>
            </w:r>
            <w:r w:rsidR="003B253F">
              <w:tab/>
            </w:r>
            <w:r>
              <w:t>clos</w:t>
            </w:r>
            <w:r w:rsidR="009A7190">
              <w:t>ed</w:t>
            </w:r>
            <w:r w:rsidR="003B253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3B253F" w:rsidRDefault="003B253F" w:rsidP="00BC6C97"/>
        </w:tc>
      </w:tr>
      <w:tr w:rsidR="00244E68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44E68" w:rsidRDefault="00244E68" w:rsidP="00244E6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Oily water separator</w:t>
            </w:r>
            <w:r>
              <w:tab/>
              <w:t>shut down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244E68" w:rsidRDefault="00244E68" w:rsidP="00BC6C97"/>
        </w:tc>
      </w:tr>
      <w:tr w:rsidR="00244E68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44E68" w:rsidRDefault="00244E68" w:rsidP="00244E68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Overboard valve</w:t>
            </w:r>
            <w:r>
              <w:tab/>
              <w:t>shut &amp;locked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244E68" w:rsidRDefault="00244E68" w:rsidP="00BC6C97"/>
        </w:tc>
      </w:tr>
      <w:tr w:rsidR="00244E68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44E68" w:rsidRDefault="00244E68" w:rsidP="00244E6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Sewage treatment plant is pumped out</w:t>
            </w:r>
            <w:r>
              <w:tab/>
              <w:t>checked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244E68" w:rsidRDefault="00244E68" w:rsidP="00BC6C97"/>
        </w:tc>
      </w:tr>
      <w:tr w:rsidR="00244E68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44E68" w:rsidRDefault="00244E68" w:rsidP="00244E68">
            <w:pPr>
              <w:pStyle w:val="SecondLevel"/>
              <w:tabs>
                <w:tab w:val="clear" w:pos="6747"/>
                <w:tab w:val="right" w:leader="dot" w:pos="8280"/>
              </w:tabs>
            </w:pPr>
            <w:r>
              <w:t>Overboard valve</w:t>
            </w:r>
            <w:r>
              <w:tab/>
              <w:t>shut &amp;locked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244E68" w:rsidRDefault="00244E68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244E68" w:rsidP="00707D65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Power available for deck machinery &amp;shell doors</w:t>
            </w:r>
            <w:r>
              <w:tab/>
              <w:t>checked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/>
        </w:tc>
      </w:tr>
      <w:tr w:rsidR="00244E68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44E68" w:rsidRDefault="00244E68" w:rsidP="00244E6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Bow thrusters</w:t>
            </w:r>
            <w:r>
              <w:tab/>
              <w:t>checked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244E68" w:rsidRDefault="00244E68" w:rsidP="00BC6C97"/>
        </w:tc>
      </w:tr>
    </w:tbl>
    <w:p w:rsidR="00E647D3" w:rsidRDefault="00B53C44" w:rsidP="00854ECB">
      <w:pPr>
        <w:pStyle w:val="ListHeading"/>
      </w:pPr>
      <w:r>
        <w:t xml:space="preserve">At </w:t>
      </w:r>
      <w:r w:rsidR="00244E68">
        <w:t>S</w:t>
      </w:r>
      <w:r>
        <w:t>ta</w:t>
      </w:r>
      <w:r w:rsidR="00244E68">
        <w:t>ndby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854ECB" w:rsidP="00BC6C97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BC6C97">
            <w:r>
              <w:t>Time</w:t>
            </w:r>
          </w:p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B53C44" w:rsidP="00EC551B">
            <w:pPr>
              <w:pStyle w:val="FirstLevel"/>
              <w:numPr>
                <w:ilvl w:val="0"/>
                <w:numId w:val="9"/>
              </w:numPr>
              <w:tabs>
                <w:tab w:val="clear" w:pos="9106"/>
                <w:tab w:val="right" w:leader="dot" w:pos="8262"/>
              </w:tabs>
            </w:pPr>
            <w:r>
              <w:t xml:space="preserve">Prior to transfer control </w:t>
            </w:r>
            <w:r w:rsidR="00244E68">
              <w:t>from</w:t>
            </w:r>
            <w:r>
              <w:t xml:space="preserve"> the Bridge</w:t>
            </w:r>
            <w:r w:rsidR="00DE3A8D">
              <w:t xml:space="preserve">, </w:t>
            </w:r>
            <w:r>
              <w:t>CPP levers for Engine telegraph &amp;sub-telegraph</w:t>
            </w:r>
            <w:r w:rsidR="00DE3A8D">
              <w:t xml:space="preserve"> are in line</w:t>
            </w:r>
            <w:r w:rsidR="00DE3A8D">
              <w:tab/>
              <w:t>checked</w:t>
            </w:r>
            <w:r w:rsidR="00854ECB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854ECB" w:rsidRDefault="00854ECB" w:rsidP="00BC6C97"/>
        </w:tc>
      </w:tr>
      <w:tr w:rsidR="00244E68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44E68" w:rsidRDefault="00244E68" w:rsidP="00DE3A8D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“CONDITION RED” enforced by the Bridge</w:t>
            </w:r>
            <w:r>
              <w:tab/>
              <w:t>confirmed to Bridge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244E68" w:rsidRDefault="00244E68" w:rsidP="00BC6C97"/>
        </w:tc>
      </w:tr>
      <w:tr w:rsidR="001C3924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C3924" w:rsidRDefault="001C3924" w:rsidP="001C3924">
            <w:pPr>
              <w:pStyle w:val="SecondLevel"/>
              <w:tabs>
                <w:tab w:val="clear" w:pos="6747"/>
                <w:tab w:val="right" w:leader="dot" w:pos="8280"/>
              </w:tabs>
            </w:pPr>
            <w:r>
              <w:t>“CONDITION RED” sign</w:t>
            </w:r>
            <w:r>
              <w:tab/>
              <w:t>posted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1C3924" w:rsidRDefault="001C3924" w:rsidP="00BC6C97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Pr="001B4CEF" w:rsidRDefault="00DE3A8D" w:rsidP="00244E68">
            <w:pPr>
              <w:pStyle w:val="FirstLevel"/>
              <w:tabs>
                <w:tab w:val="clear" w:pos="9106"/>
                <w:tab w:val="right" w:leader="dot" w:pos="8262"/>
              </w:tabs>
              <w:rPr>
                <w:szCs w:val="20"/>
              </w:rPr>
            </w:pPr>
            <w:r>
              <w:t>Bow thrusters</w:t>
            </w:r>
            <w:r w:rsidR="00244E68">
              <w:t xml:space="preserve"> servo pumps on and thrusters</w:t>
            </w:r>
            <w:r w:rsidR="00854ECB">
              <w:tab/>
            </w:r>
            <w:r w:rsidR="00244E68">
              <w:t xml:space="preserve">ready to </w:t>
            </w:r>
            <w:r>
              <w:t>start</w:t>
            </w:r>
            <w:r w:rsidR="00854ECB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BC6C97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EC551B" w:rsidP="00EC551B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Stabilizers</w:t>
            </w:r>
            <w:r>
              <w:tab/>
              <w:t>housed &amp;latched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BC6C97"/>
        </w:tc>
      </w:tr>
      <w:tr w:rsidR="00EC551B" w:rsidTr="00865670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C551B" w:rsidRPr="00865670" w:rsidRDefault="00EC551B" w:rsidP="00EC551B">
            <w:pPr>
              <w:pStyle w:val="Note"/>
              <w:rPr>
                <w:sz w:val="22"/>
                <w:szCs w:val="22"/>
              </w:rPr>
            </w:pPr>
            <w:r w:rsidRPr="00865670">
              <w:rPr>
                <w:b/>
                <w:sz w:val="22"/>
                <w:szCs w:val="22"/>
              </w:rPr>
              <w:t>Note:</w:t>
            </w:r>
            <w:r w:rsidRPr="00865670">
              <w:rPr>
                <w:sz w:val="22"/>
                <w:szCs w:val="22"/>
              </w:rPr>
              <w:t xml:space="preserve">  If required for port entry, check this item later when their use is no more required</w:t>
            </w:r>
          </w:p>
        </w:tc>
        <w:tc>
          <w:tcPr>
            <w:tcW w:w="765" w:type="dxa"/>
            <w:shd w:val="thinDiagStripe" w:color="auto" w:fill="auto"/>
          </w:tcPr>
          <w:p w:rsidR="00EC551B" w:rsidRDefault="00EC551B" w:rsidP="00BC6C97"/>
        </w:tc>
      </w:tr>
      <w:tr w:rsidR="00EC551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C551B" w:rsidRDefault="00EC551B" w:rsidP="00EC551B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All Engine Room logbook entries are up-to-date </w:t>
            </w:r>
            <w:r>
              <w:tab/>
              <w:t>checked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EC551B" w:rsidRDefault="00EC551B" w:rsidP="00BC6C97"/>
        </w:tc>
      </w:tr>
      <w:tr w:rsidR="00EC551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C551B" w:rsidRDefault="00EC551B" w:rsidP="00EC551B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lastRenderedPageBreak/>
              <w:t xml:space="preserve">Oil Record Book is up-to-date </w:t>
            </w:r>
            <w:r>
              <w:tab/>
              <w:t>checked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EC551B" w:rsidRDefault="00EC551B" w:rsidP="00BC6C97"/>
        </w:tc>
      </w:tr>
      <w:tr w:rsidR="00EC551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C551B" w:rsidRDefault="00EC551B" w:rsidP="00EC551B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Completion of this checklist recorded in the logbook</w:t>
            </w:r>
            <w:r>
              <w:tab/>
              <w:t>done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EC551B" w:rsidRDefault="00EC551B" w:rsidP="00BC6C97"/>
        </w:tc>
      </w:tr>
    </w:tbl>
    <w:p w:rsidR="00DE3A8D" w:rsidRDefault="00DE3A8D" w:rsidP="00DE3A8D">
      <w:pPr>
        <w:pStyle w:val="Note"/>
      </w:pPr>
      <w:r w:rsidRPr="00BC110A">
        <w:rPr>
          <w:b/>
        </w:rPr>
        <w:t>Note:</w:t>
      </w:r>
      <w:r>
        <w:tab/>
        <w:t>During standby, Engineer officer to carry out continuous machinery space rounds</w:t>
      </w:r>
    </w:p>
    <w:p w:rsidR="00EC551B" w:rsidRDefault="00EC551B" w:rsidP="00BF5C70"/>
    <w:p w:rsidR="00A82812" w:rsidRDefault="00A82812" w:rsidP="00BF5C70">
      <w:r>
        <w:t>Comments:</w:t>
      </w:r>
    </w:p>
    <w:p w:rsidR="00A82812" w:rsidRDefault="00A82812" w:rsidP="00BF5C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A82812" w:rsidTr="00A82812">
        <w:trPr>
          <w:trHeight w:val="2613"/>
        </w:trPr>
        <w:tc>
          <w:tcPr>
            <w:tcW w:w="9243" w:type="dxa"/>
          </w:tcPr>
          <w:p w:rsidR="00A82812" w:rsidRDefault="00A82812" w:rsidP="00BF5C70"/>
        </w:tc>
      </w:tr>
    </w:tbl>
    <w:p w:rsidR="00A82812" w:rsidRDefault="00A82812" w:rsidP="00BF5C70"/>
    <w:p w:rsidR="00466E1F" w:rsidRDefault="00466E1F" w:rsidP="00BF5C70"/>
    <w:p w:rsidR="00466E1F" w:rsidRDefault="00466E1F" w:rsidP="00BC110A">
      <w:pPr>
        <w:pStyle w:val="FirstLevel"/>
        <w:numPr>
          <w:ilvl w:val="0"/>
          <w:numId w:val="0"/>
        </w:numPr>
        <w:ind w:left="510"/>
      </w:pPr>
    </w:p>
    <w:p w:rsidR="00466E1F" w:rsidRDefault="00466E1F" w:rsidP="00BF5C70"/>
    <w:p w:rsidR="00466E1F" w:rsidRDefault="00BC110A" w:rsidP="00BF5C70">
      <w:r>
        <w:t>E</w:t>
      </w:r>
      <w:r w:rsidR="00A82812">
        <w:t>OOW: ...........................................</w:t>
      </w:r>
      <w:r w:rsidR="00A82812">
        <w:tab/>
      </w:r>
      <w:r w:rsidR="00A82812">
        <w:tab/>
      </w:r>
      <w:r w:rsidR="00A82812">
        <w:tab/>
      </w:r>
      <w:r>
        <w:t>Chief Engineer</w:t>
      </w:r>
      <w:r w:rsidR="00A82812">
        <w:t>: ......................................</w:t>
      </w:r>
    </w:p>
    <w:sectPr w:rsidR="00466E1F" w:rsidSect="00B6790B">
      <w:headerReference w:type="even" r:id="rId9"/>
      <w:headerReference w:type="default" r:id="rId10"/>
      <w:footerReference w:type="even" r:id="rId11"/>
      <w:footerReference w:type="default" r:id="rId12"/>
      <w:pgSz w:w="11907" w:h="16840" w:code="9"/>
      <w:pgMar w:top="851" w:right="1440" w:bottom="851" w:left="144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047" w:rsidRDefault="00131047" w:rsidP="003A4324">
      <w:r>
        <w:separator/>
      </w:r>
    </w:p>
  </w:endnote>
  <w:endnote w:type="continuationSeparator" w:id="0">
    <w:p w:rsidR="00131047" w:rsidRDefault="00131047" w:rsidP="003A4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font303">
    <w:altName w:val="Times New Roman"/>
    <w:panose1 w:val="00000000000000000000"/>
    <w:charset w:val="00"/>
    <w:family w:val="auto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660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6093"/>
    </w:tblGrid>
    <w:tr w:rsidR="00A56BF5" w:rsidRPr="0089041A" w:rsidTr="000C5A31">
      <w:tc>
        <w:tcPr>
          <w:tcW w:w="567" w:type="dxa"/>
          <w:shd w:val="clear" w:color="auto" w:fill="auto"/>
        </w:tcPr>
        <w:p w:rsidR="00A56BF5" w:rsidRPr="0089041A" w:rsidRDefault="009F565A" w:rsidP="002F3D1D">
          <w:pPr>
            <w:rPr>
              <w:sz w:val="18"/>
              <w:lang w:val="nb-NO" w:eastAsia="nb-NO"/>
            </w:rPr>
          </w:pPr>
          <w:r w:rsidRPr="0089041A">
            <w:rPr>
              <w:sz w:val="18"/>
              <w:lang w:val="nb-NO" w:eastAsia="nb-NO"/>
            </w:rPr>
            <w:fldChar w:fldCharType="begin"/>
          </w:r>
          <w:r w:rsidR="00A56BF5" w:rsidRPr="0089041A">
            <w:rPr>
              <w:sz w:val="18"/>
              <w:lang w:val="nb-NO" w:eastAsia="nb-NO"/>
            </w:rPr>
            <w:instrText xml:space="preserve"> PAGE   \* MERGEFORMAT </w:instrText>
          </w:r>
          <w:r w:rsidRPr="0089041A">
            <w:rPr>
              <w:sz w:val="18"/>
              <w:lang w:val="nb-NO" w:eastAsia="nb-NO"/>
            </w:rPr>
            <w:fldChar w:fldCharType="separate"/>
          </w:r>
          <w:r w:rsidR="00A56BF5">
            <w:rPr>
              <w:noProof/>
              <w:sz w:val="18"/>
              <w:lang w:val="nb-NO" w:eastAsia="nb-NO"/>
            </w:rPr>
            <w:t>2</w:t>
          </w:r>
          <w:r w:rsidRPr="0089041A">
            <w:rPr>
              <w:sz w:val="18"/>
              <w:lang w:val="nb-NO" w:eastAsia="nb-NO"/>
            </w:rPr>
            <w:fldChar w:fldCharType="end"/>
          </w:r>
        </w:p>
      </w:tc>
      <w:tc>
        <w:tcPr>
          <w:tcW w:w="6093" w:type="dxa"/>
          <w:shd w:val="clear" w:color="auto" w:fill="auto"/>
        </w:tcPr>
        <w:p w:rsidR="00A56BF5" w:rsidRPr="0089041A" w:rsidRDefault="00A56BF5" w:rsidP="002F3D1D">
          <w:pPr>
            <w:jc w:val="center"/>
            <w:rPr>
              <w:rFonts w:ascii="Arial Narrow" w:hAnsi="Arial Narrow"/>
              <w:sz w:val="14"/>
              <w:lang w:eastAsia="nb-NO"/>
            </w:rPr>
          </w:pPr>
          <w:r>
            <w:rPr>
              <w:rFonts w:ascii="Arial Narrow" w:hAnsi="Arial Narrow"/>
              <w:sz w:val="14"/>
              <w:lang w:eastAsia="nb-NO"/>
            </w:rPr>
            <w:t>Doc. No.: XX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- Date:</w:t>
          </w:r>
          <w:r>
            <w:rPr>
              <w:rFonts w:ascii="Arial Narrow" w:hAnsi="Arial Narrow"/>
              <w:sz w:val="14"/>
              <w:lang w:eastAsia="nb-NO"/>
            </w:rPr>
            <w:t xml:space="preserve">19-DEC-2014 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- Copyright </w:t>
          </w:r>
          <w:proofErr w:type="spellStart"/>
          <w:r>
            <w:rPr>
              <w:rFonts w:ascii="Arial Narrow" w:hAnsi="Arial Narrow"/>
              <w:sz w:val="14"/>
              <w:lang w:eastAsia="nb-NO"/>
            </w:rPr>
            <w:t>Gimmestad</w:t>
          </w:r>
          <w:proofErr w:type="spellEnd"/>
          <w:r>
            <w:rPr>
              <w:rFonts w:ascii="Arial Narrow" w:hAnsi="Arial Narrow"/>
              <w:sz w:val="14"/>
              <w:lang w:eastAsia="nb-NO"/>
            </w:rPr>
            <w:t xml:space="preserve"> AS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© all rights reserved</w:t>
          </w:r>
        </w:p>
      </w:tc>
    </w:tr>
  </w:tbl>
  <w:p w:rsidR="00A56BF5" w:rsidRDefault="00A56B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4" w:type="dxa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7655"/>
      <w:gridCol w:w="1559"/>
    </w:tblGrid>
    <w:tr w:rsidR="00484B63" w:rsidRPr="00E87953" w:rsidTr="001B6786">
      <w:tc>
        <w:tcPr>
          <w:tcW w:w="7655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:rsidR="00484B63" w:rsidRPr="00E87953" w:rsidRDefault="00484B63" w:rsidP="001B6786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2"/>
              <w:sz w:val="18"/>
            </w:rPr>
          </w:pPr>
          <w:r>
            <w:rPr>
              <w:rFonts w:cs="Arial"/>
              <w:spacing w:val="-2"/>
              <w:sz w:val="18"/>
            </w:rPr>
            <w:t>Rev. 2.0</w:t>
          </w:r>
          <w:r w:rsidRPr="00E87953">
            <w:rPr>
              <w:rFonts w:cs="Arial"/>
              <w:spacing w:val="-2"/>
              <w:sz w:val="18"/>
            </w:rPr>
            <w:t xml:space="preserve"> </w:t>
          </w:r>
          <w:r>
            <w:rPr>
              <w:rFonts w:cs="Arial"/>
              <w:spacing w:val="-2"/>
              <w:sz w:val="18"/>
            </w:rPr>
            <w:t>(04/18)</w:t>
          </w:r>
        </w:p>
      </w:tc>
      <w:tc>
        <w:tcPr>
          <w:tcW w:w="1559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:rsidR="00484B63" w:rsidRPr="00E87953" w:rsidRDefault="00484B63" w:rsidP="001B6786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3"/>
              <w:sz w:val="18"/>
            </w:rPr>
          </w:pPr>
          <w:r w:rsidRPr="00E87953">
            <w:rPr>
              <w:rFonts w:cs="Arial"/>
              <w:spacing w:val="-2"/>
              <w:sz w:val="18"/>
            </w:rPr>
            <w:t xml:space="preserve">Page </w:t>
          </w:r>
          <w:r w:rsidRPr="00E87953">
            <w:rPr>
              <w:rFonts w:cs="Arial"/>
              <w:spacing w:val="-2"/>
              <w:sz w:val="18"/>
            </w:rPr>
            <w:fldChar w:fldCharType="begin"/>
          </w:r>
          <w:r w:rsidRPr="00E87953">
            <w:rPr>
              <w:rFonts w:cs="Arial"/>
              <w:spacing w:val="-2"/>
              <w:sz w:val="18"/>
            </w:rPr>
            <w:instrText>page \* arabic</w:instrText>
          </w:r>
          <w:r w:rsidRPr="00E87953">
            <w:rPr>
              <w:rFonts w:cs="Arial"/>
              <w:spacing w:val="-2"/>
              <w:sz w:val="18"/>
            </w:rPr>
            <w:fldChar w:fldCharType="separate"/>
          </w:r>
          <w:r>
            <w:rPr>
              <w:rFonts w:cs="Arial"/>
              <w:noProof/>
              <w:spacing w:val="-2"/>
              <w:sz w:val="18"/>
            </w:rPr>
            <w:t>2</w:t>
          </w:r>
          <w:r w:rsidRPr="00E87953">
            <w:rPr>
              <w:rFonts w:cs="Arial"/>
              <w:spacing w:val="-2"/>
              <w:sz w:val="18"/>
            </w:rPr>
            <w:fldChar w:fldCharType="end"/>
          </w:r>
          <w:r w:rsidRPr="00E87953">
            <w:rPr>
              <w:rFonts w:cs="Arial"/>
              <w:spacing w:val="-2"/>
              <w:sz w:val="18"/>
            </w:rPr>
            <w:t xml:space="preserve"> of </w:t>
          </w:r>
          <w:r>
            <w:rPr>
              <w:rFonts w:cs="Arial"/>
              <w:spacing w:val="-2"/>
              <w:sz w:val="18"/>
            </w:rPr>
            <w:t>2</w:t>
          </w:r>
        </w:p>
      </w:tc>
    </w:tr>
  </w:tbl>
  <w:p w:rsidR="00A82812" w:rsidRDefault="00A828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047" w:rsidRDefault="00131047" w:rsidP="003A4324">
      <w:r>
        <w:separator/>
      </w:r>
    </w:p>
  </w:footnote>
  <w:footnote w:type="continuationSeparator" w:id="0">
    <w:p w:rsidR="00131047" w:rsidRDefault="00131047" w:rsidP="003A43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5789F7"/>
      <w:tblLook w:val="04A0" w:firstRow="1" w:lastRow="0" w:firstColumn="1" w:lastColumn="0" w:noHBand="0" w:noVBand="1"/>
    </w:tblPr>
    <w:tblGrid>
      <w:gridCol w:w="7333"/>
      <w:gridCol w:w="1910"/>
    </w:tblGrid>
    <w:tr w:rsidR="00A56BF5" w:rsidRPr="005B54E8" w:rsidTr="001C341E">
      <w:trPr>
        <w:trHeight w:val="346"/>
      </w:trPr>
      <w:tc>
        <w:tcPr>
          <w:tcW w:w="3967" w:type="pct"/>
          <w:shd w:val="clear" w:color="auto" w:fill="5789F7"/>
          <w:vAlign w:val="center"/>
        </w:tcPr>
        <w:p w:rsidR="00A56BF5" w:rsidRPr="005B54E8" w:rsidRDefault="00A56BF5" w:rsidP="00B80966">
          <w:pPr>
            <w:pStyle w:val="SectionHeading"/>
          </w:pPr>
          <w:r>
            <w:t>SECTION Name</w:t>
          </w:r>
        </w:p>
      </w:tc>
      <w:tc>
        <w:tcPr>
          <w:tcW w:w="1033" w:type="pct"/>
          <w:shd w:val="clear" w:color="auto" w:fill="5789F7"/>
          <w:vAlign w:val="center"/>
        </w:tcPr>
        <w:p w:rsidR="00A56BF5" w:rsidRPr="005B54E8" w:rsidRDefault="00A56BF5" w:rsidP="00B80966">
          <w:pPr>
            <w:pStyle w:val="SectionHeading"/>
          </w:pPr>
          <w:r>
            <w:t>COMPANY</w:t>
          </w:r>
        </w:p>
      </w:tc>
    </w:tr>
  </w:tbl>
  <w:p w:rsidR="00A56BF5" w:rsidRDefault="00A56BF5" w:rsidP="003A4324">
    <w:pPr>
      <w:pStyle w:val="1Poin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00A99D"/>
      <w:tblLook w:val="04A0" w:firstRow="1" w:lastRow="0" w:firstColumn="1" w:lastColumn="0" w:noHBand="0" w:noVBand="1"/>
    </w:tblPr>
    <w:tblGrid>
      <w:gridCol w:w="7984"/>
      <w:gridCol w:w="1259"/>
    </w:tblGrid>
    <w:tr w:rsidR="00A56BF5" w:rsidRPr="00B80966" w:rsidTr="0016096E">
      <w:trPr>
        <w:trHeight w:val="510"/>
      </w:trPr>
      <w:tc>
        <w:tcPr>
          <w:tcW w:w="4319" w:type="pct"/>
          <w:shd w:val="clear" w:color="auto" w:fill="00A99D"/>
          <w:vAlign w:val="center"/>
        </w:tcPr>
        <w:p w:rsidR="00A56BF5" w:rsidRPr="00B80966" w:rsidRDefault="003E5A45" w:rsidP="002A4520">
          <w:pPr>
            <w:pStyle w:val="SectionHeading"/>
          </w:pPr>
          <w:r>
            <w:t>saf2</w:t>
          </w:r>
          <w:r w:rsidR="002A4520">
            <w:t>7</w:t>
          </w:r>
          <w:r>
            <w:t xml:space="preserve"> </w:t>
          </w:r>
          <w:r w:rsidR="00484B63">
            <w:t xml:space="preserve">(Fleet) </w:t>
          </w:r>
          <w:r>
            <w:t xml:space="preserve">– </w:t>
          </w:r>
          <w:r w:rsidR="00C07266">
            <w:t xml:space="preserve">engine </w:t>
          </w:r>
          <w:r w:rsidR="004C0F75">
            <w:t xml:space="preserve">Control </w:t>
          </w:r>
          <w:r w:rsidR="00C07266">
            <w:t>room</w:t>
          </w:r>
          <w:r>
            <w:t xml:space="preserve"> </w:t>
          </w:r>
          <w:r w:rsidR="002A4520">
            <w:t>arrival</w:t>
          </w:r>
          <w:r>
            <w:t xml:space="preserve"> checklist</w:t>
          </w:r>
        </w:p>
      </w:tc>
      <w:tc>
        <w:tcPr>
          <w:tcW w:w="681" w:type="pct"/>
          <w:shd w:val="clear" w:color="auto" w:fill="00A99D"/>
          <w:vAlign w:val="center"/>
        </w:tcPr>
        <w:p w:rsidR="00A56BF5" w:rsidRPr="00B80966" w:rsidRDefault="00A56BF5" w:rsidP="006C376E">
          <w:pPr>
            <w:pStyle w:val="SectionHeading"/>
          </w:pPr>
        </w:p>
      </w:tc>
    </w:tr>
  </w:tbl>
  <w:p w:rsidR="00A56BF5" w:rsidRDefault="00A56BF5" w:rsidP="003A4324">
    <w:pPr>
      <w:pStyle w:val="1Poin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5E42"/>
    <w:multiLevelType w:val="multilevel"/>
    <w:tmpl w:val="7576B548"/>
    <w:styleLink w:val="ListStyle"/>
    <w:lvl w:ilvl="0">
      <w:start w:val="1"/>
      <w:numFmt w:val="decimal"/>
      <w:pStyle w:val="FirstLevel"/>
      <w:lvlText w:val="%1)"/>
      <w:lvlJc w:val="left"/>
      <w:pPr>
        <w:ind w:left="510" w:hanging="397"/>
      </w:pPr>
      <w:rPr>
        <w:rFonts w:hint="default"/>
      </w:rPr>
    </w:lvl>
    <w:lvl w:ilvl="1">
      <w:start w:val="1"/>
      <w:numFmt w:val="lowerLetter"/>
      <w:pStyle w:val="SecondLevel"/>
      <w:lvlText w:val="%2)"/>
      <w:lvlJc w:val="left"/>
      <w:pPr>
        <w:ind w:left="867" w:hanging="397"/>
      </w:pPr>
      <w:rPr>
        <w:rFonts w:hint="default"/>
      </w:rPr>
    </w:lvl>
    <w:lvl w:ilvl="2">
      <w:start w:val="1"/>
      <w:numFmt w:val="bullet"/>
      <w:pStyle w:val="ThirdLevel"/>
      <w:suff w:val="space"/>
      <w:lvlText w:val="-"/>
      <w:lvlJc w:val="left"/>
      <w:pPr>
        <w:ind w:left="1191" w:hanging="397"/>
      </w:pPr>
      <w:rPr>
        <w:rFonts w:ascii="font303" w:hAnsi="font303" w:hint="default"/>
        <w:color w:val="000000"/>
      </w:rPr>
    </w:lvl>
    <w:lvl w:ilvl="3">
      <w:start w:val="1"/>
      <w:numFmt w:val="bullet"/>
      <w:pStyle w:val="FourthLevel"/>
      <w:lvlText w:val=""/>
      <w:lvlJc w:val="left"/>
      <w:pPr>
        <w:ind w:left="1072" w:hanging="358"/>
      </w:pPr>
      <w:rPr>
        <w:rFonts w:ascii="Wingdings 2" w:hAnsi="Wingdings 2" w:hint="default"/>
      </w:rPr>
    </w:lvl>
    <w:lvl w:ilvl="4">
      <w:start w:val="1"/>
      <w:numFmt w:val="bullet"/>
      <w:pStyle w:val="FifthLevel"/>
      <w:lvlText w:val="8"/>
      <w:lvlJc w:val="left"/>
      <w:pPr>
        <w:ind w:left="1938" w:hanging="397"/>
      </w:pPr>
      <w:rPr>
        <w:rFonts w:ascii="Webdings" w:hAnsi="Webdings" w:hint="default"/>
      </w:rPr>
    </w:lvl>
    <w:lvl w:ilvl="5">
      <w:start w:val="1"/>
      <w:numFmt w:val="lowerRoman"/>
      <w:lvlText w:val="(%6)"/>
      <w:lvlJc w:val="left"/>
      <w:pPr>
        <w:ind w:left="2295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9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6" w:hanging="397"/>
      </w:pPr>
      <w:rPr>
        <w:rFonts w:hint="default"/>
      </w:rPr>
    </w:lvl>
  </w:abstractNum>
  <w:abstractNum w:abstractNumId="1">
    <w:nsid w:val="7F163C68"/>
    <w:multiLevelType w:val="multilevel"/>
    <w:tmpl w:val="7576B548"/>
    <w:numStyleLink w:val="ListStyle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AFA"/>
    <w:rsid w:val="00015DAF"/>
    <w:rsid w:val="00020F32"/>
    <w:rsid w:val="00030B5D"/>
    <w:rsid w:val="00037B9F"/>
    <w:rsid w:val="00040A50"/>
    <w:rsid w:val="00042603"/>
    <w:rsid w:val="000454C4"/>
    <w:rsid w:val="000472BE"/>
    <w:rsid w:val="000476F4"/>
    <w:rsid w:val="00050F69"/>
    <w:rsid w:val="00053593"/>
    <w:rsid w:val="00074491"/>
    <w:rsid w:val="000807B4"/>
    <w:rsid w:val="00090968"/>
    <w:rsid w:val="000A52B9"/>
    <w:rsid w:val="000B09A1"/>
    <w:rsid w:val="000C1CAF"/>
    <w:rsid w:val="000C34AB"/>
    <w:rsid w:val="000C55C3"/>
    <w:rsid w:val="000C5A31"/>
    <w:rsid w:val="000C7421"/>
    <w:rsid w:val="000D567C"/>
    <w:rsid w:val="000E218B"/>
    <w:rsid w:val="000E309E"/>
    <w:rsid w:val="000E5E9F"/>
    <w:rsid w:val="00105DB3"/>
    <w:rsid w:val="001204AC"/>
    <w:rsid w:val="00122528"/>
    <w:rsid w:val="00127A45"/>
    <w:rsid w:val="00131047"/>
    <w:rsid w:val="00131383"/>
    <w:rsid w:val="00135AE7"/>
    <w:rsid w:val="00141EE1"/>
    <w:rsid w:val="00143CE5"/>
    <w:rsid w:val="001508F1"/>
    <w:rsid w:val="00160141"/>
    <w:rsid w:val="0016096E"/>
    <w:rsid w:val="001702BE"/>
    <w:rsid w:val="001722B7"/>
    <w:rsid w:val="00174AD8"/>
    <w:rsid w:val="00177380"/>
    <w:rsid w:val="00185CB4"/>
    <w:rsid w:val="001A608C"/>
    <w:rsid w:val="001B3ACD"/>
    <w:rsid w:val="001B3F98"/>
    <w:rsid w:val="001B4CEF"/>
    <w:rsid w:val="001C341E"/>
    <w:rsid w:val="001C3924"/>
    <w:rsid w:val="001C6532"/>
    <w:rsid w:val="001D4923"/>
    <w:rsid w:val="001D5BDF"/>
    <w:rsid w:val="001E5093"/>
    <w:rsid w:val="001E7185"/>
    <w:rsid w:val="001F14E7"/>
    <w:rsid w:val="001F1DB3"/>
    <w:rsid w:val="001F42C9"/>
    <w:rsid w:val="001F650B"/>
    <w:rsid w:val="001F7708"/>
    <w:rsid w:val="00215052"/>
    <w:rsid w:val="002164DA"/>
    <w:rsid w:val="002179E4"/>
    <w:rsid w:val="00244E68"/>
    <w:rsid w:val="00251089"/>
    <w:rsid w:val="00261214"/>
    <w:rsid w:val="00267047"/>
    <w:rsid w:val="00275767"/>
    <w:rsid w:val="00277AED"/>
    <w:rsid w:val="002801B0"/>
    <w:rsid w:val="00285A93"/>
    <w:rsid w:val="00290DE1"/>
    <w:rsid w:val="00294C19"/>
    <w:rsid w:val="002A3C77"/>
    <w:rsid w:val="002A4520"/>
    <w:rsid w:val="002A5CB0"/>
    <w:rsid w:val="002B6709"/>
    <w:rsid w:val="002E6E9A"/>
    <w:rsid w:val="002F145D"/>
    <w:rsid w:val="002F3D1D"/>
    <w:rsid w:val="002F5830"/>
    <w:rsid w:val="002F7AF2"/>
    <w:rsid w:val="00301F0C"/>
    <w:rsid w:val="003139C0"/>
    <w:rsid w:val="00345307"/>
    <w:rsid w:val="00346D2F"/>
    <w:rsid w:val="00347CF0"/>
    <w:rsid w:val="00386B48"/>
    <w:rsid w:val="003A1088"/>
    <w:rsid w:val="003A4324"/>
    <w:rsid w:val="003B253F"/>
    <w:rsid w:val="003B4507"/>
    <w:rsid w:val="003B546B"/>
    <w:rsid w:val="003C03BD"/>
    <w:rsid w:val="003C7EDF"/>
    <w:rsid w:val="003D0487"/>
    <w:rsid w:val="003D4088"/>
    <w:rsid w:val="003E129D"/>
    <w:rsid w:val="003E5A45"/>
    <w:rsid w:val="003E7C25"/>
    <w:rsid w:val="003F3FFE"/>
    <w:rsid w:val="00403671"/>
    <w:rsid w:val="00406B66"/>
    <w:rsid w:val="00434D30"/>
    <w:rsid w:val="0043547D"/>
    <w:rsid w:val="00444F8F"/>
    <w:rsid w:val="00464603"/>
    <w:rsid w:val="0046636A"/>
    <w:rsid w:val="00466E1F"/>
    <w:rsid w:val="00476B79"/>
    <w:rsid w:val="00484B63"/>
    <w:rsid w:val="00487B57"/>
    <w:rsid w:val="00491D80"/>
    <w:rsid w:val="004A3DFB"/>
    <w:rsid w:val="004C0F75"/>
    <w:rsid w:val="004C20A5"/>
    <w:rsid w:val="004D243A"/>
    <w:rsid w:val="004D5161"/>
    <w:rsid w:val="004D5CFE"/>
    <w:rsid w:val="004E011D"/>
    <w:rsid w:val="004E4007"/>
    <w:rsid w:val="00526D6C"/>
    <w:rsid w:val="00533589"/>
    <w:rsid w:val="00553270"/>
    <w:rsid w:val="005B1576"/>
    <w:rsid w:val="005B4B19"/>
    <w:rsid w:val="005D1F7E"/>
    <w:rsid w:val="005D30DF"/>
    <w:rsid w:val="00623A25"/>
    <w:rsid w:val="00635256"/>
    <w:rsid w:val="00637C9C"/>
    <w:rsid w:val="0065255F"/>
    <w:rsid w:val="006608D0"/>
    <w:rsid w:val="00674DCB"/>
    <w:rsid w:val="00677B0E"/>
    <w:rsid w:val="00685134"/>
    <w:rsid w:val="00686121"/>
    <w:rsid w:val="006B5779"/>
    <w:rsid w:val="006C376E"/>
    <w:rsid w:val="006E08AD"/>
    <w:rsid w:val="006E34B7"/>
    <w:rsid w:val="006F36EB"/>
    <w:rsid w:val="006F5412"/>
    <w:rsid w:val="007065F6"/>
    <w:rsid w:val="00707D65"/>
    <w:rsid w:val="00713F62"/>
    <w:rsid w:val="00747D2C"/>
    <w:rsid w:val="007509DD"/>
    <w:rsid w:val="00751655"/>
    <w:rsid w:val="007606F6"/>
    <w:rsid w:val="007643CE"/>
    <w:rsid w:val="00781006"/>
    <w:rsid w:val="00781B2E"/>
    <w:rsid w:val="00782F0E"/>
    <w:rsid w:val="007878C2"/>
    <w:rsid w:val="007B1381"/>
    <w:rsid w:val="007D1040"/>
    <w:rsid w:val="007D435D"/>
    <w:rsid w:val="007E5D1E"/>
    <w:rsid w:val="007F718B"/>
    <w:rsid w:val="00811380"/>
    <w:rsid w:val="00837B88"/>
    <w:rsid w:val="008437AB"/>
    <w:rsid w:val="00843ACA"/>
    <w:rsid w:val="00845B0B"/>
    <w:rsid w:val="00854752"/>
    <w:rsid w:val="00854ECB"/>
    <w:rsid w:val="00857859"/>
    <w:rsid w:val="00865670"/>
    <w:rsid w:val="008676DE"/>
    <w:rsid w:val="008808F1"/>
    <w:rsid w:val="0088310D"/>
    <w:rsid w:val="00886551"/>
    <w:rsid w:val="008A1E2F"/>
    <w:rsid w:val="008B3073"/>
    <w:rsid w:val="008B41D1"/>
    <w:rsid w:val="008C6B1E"/>
    <w:rsid w:val="008D745E"/>
    <w:rsid w:val="008F0E7C"/>
    <w:rsid w:val="008F1E21"/>
    <w:rsid w:val="00902628"/>
    <w:rsid w:val="00903C7C"/>
    <w:rsid w:val="00905D42"/>
    <w:rsid w:val="009217D8"/>
    <w:rsid w:val="00923AFA"/>
    <w:rsid w:val="00930E19"/>
    <w:rsid w:val="00935B12"/>
    <w:rsid w:val="00960D68"/>
    <w:rsid w:val="00964AD9"/>
    <w:rsid w:val="009668A7"/>
    <w:rsid w:val="00970E38"/>
    <w:rsid w:val="009A571A"/>
    <w:rsid w:val="009A7190"/>
    <w:rsid w:val="009C061F"/>
    <w:rsid w:val="009C5F52"/>
    <w:rsid w:val="009F565A"/>
    <w:rsid w:val="00A012A5"/>
    <w:rsid w:val="00A13A96"/>
    <w:rsid w:val="00A2217C"/>
    <w:rsid w:val="00A3007E"/>
    <w:rsid w:val="00A301FB"/>
    <w:rsid w:val="00A365BC"/>
    <w:rsid w:val="00A47116"/>
    <w:rsid w:val="00A533B8"/>
    <w:rsid w:val="00A5547A"/>
    <w:rsid w:val="00A56BF5"/>
    <w:rsid w:val="00A61166"/>
    <w:rsid w:val="00A61CAF"/>
    <w:rsid w:val="00A63A70"/>
    <w:rsid w:val="00A76531"/>
    <w:rsid w:val="00A82812"/>
    <w:rsid w:val="00A835DE"/>
    <w:rsid w:val="00AA18D5"/>
    <w:rsid w:val="00AC44C9"/>
    <w:rsid w:val="00AC5AE8"/>
    <w:rsid w:val="00AD16C1"/>
    <w:rsid w:val="00AE5FB9"/>
    <w:rsid w:val="00AF471F"/>
    <w:rsid w:val="00B1324A"/>
    <w:rsid w:val="00B14755"/>
    <w:rsid w:val="00B231AE"/>
    <w:rsid w:val="00B274DB"/>
    <w:rsid w:val="00B36ADF"/>
    <w:rsid w:val="00B3720A"/>
    <w:rsid w:val="00B42E66"/>
    <w:rsid w:val="00B46406"/>
    <w:rsid w:val="00B53C44"/>
    <w:rsid w:val="00B6790B"/>
    <w:rsid w:val="00B7287D"/>
    <w:rsid w:val="00B74135"/>
    <w:rsid w:val="00B763E3"/>
    <w:rsid w:val="00B76EA7"/>
    <w:rsid w:val="00B80966"/>
    <w:rsid w:val="00B80D93"/>
    <w:rsid w:val="00B8634E"/>
    <w:rsid w:val="00B86FE5"/>
    <w:rsid w:val="00BA30D5"/>
    <w:rsid w:val="00BB1731"/>
    <w:rsid w:val="00BB2D2B"/>
    <w:rsid w:val="00BB4D92"/>
    <w:rsid w:val="00BC110A"/>
    <w:rsid w:val="00BC1511"/>
    <w:rsid w:val="00BE4A95"/>
    <w:rsid w:val="00BE5CDA"/>
    <w:rsid w:val="00BE70BE"/>
    <w:rsid w:val="00BF0B9B"/>
    <w:rsid w:val="00BF5C70"/>
    <w:rsid w:val="00C02900"/>
    <w:rsid w:val="00C07266"/>
    <w:rsid w:val="00C2757D"/>
    <w:rsid w:val="00C27846"/>
    <w:rsid w:val="00C37925"/>
    <w:rsid w:val="00C37D73"/>
    <w:rsid w:val="00C429B6"/>
    <w:rsid w:val="00C5049E"/>
    <w:rsid w:val="00C572C9"/>
    <w:rsid w:val="00C649A9"/>
    <w:rsid w:val="00C863D5"/>
    <w:rsid w:val="00C87BE3"/>
    <w:rsid w:val="00C90495"/>
    <w:rsid w:val="00CB7C7C"/>
    <w:rsid w:val="00CC40E8"/>
    <w:rsid w:val="00CD02AA"/>
    <w:rsid w:val="00CD1042"/>
    <w:rsid w:val="00CD1D2E"/>
    <w:rsid w:val="00CF0BB7"/>
    <w:rsid w:val="00CF518D"/>
    <w:rsid w:val="00CF60CD"/>
    <w:rsid w:val="00CF7B87"/>
    <w:rsid w:val="00D017F4"/>
    <w:rsid w:val="00D1593F"/>
    <w:rsid w:val="00D27A75"/>
    <w:rsid w:val="00D402EB"/>
    <w:rsid w:val="00D43C87"/>
    <w:rsid w:val="00D55936"/>
    <w:rsid w:val="00D62217"/>
    <w:rsid w:val="00D706FD"/>
    <w:rsid w:val="00D73018"/>
    <w:rsid w:val="00D7484C"/>
    <w:rsid w:val="00D8664A"/>
    <w:rsid w:val="00D908B0"/>
    <w:rsid w:val="00DB539C"/>
    <w:rsid w:val="00DC4C94"/>
    <w:rsid w:val="00DC6C29"/>
    <w:rsid w:val="00DD571E"/>
    <w:rsid w:val="00DD630E"/>
    <w:rsid w:val="00DE3A8D"/>
    <w:rsid w:val="00DE77A3"/>
    <w:rsid w:val="00E30319"/>
    <w:rsid w:val="00E3759D"/>
    <w:rsid w:val="00E53374"/>
    <w:rsid w:val="00E5570C"/>
    <w:rsid w:val="00E614DA"/>
    <w:rsid w:val="00E618CF"/>
    <w:rsid w:val="00E63047"/>
    <w:rsid w:val="00E647D3"/>
    <w:rsid w:val="00E6595E"/>
    <w:rsid w:val="00E80FE9"/>
    <w:rsid w:val="00E83042"/>
    <w:rsid w:val="00E93A23"/>
    <w:rsid w:val="00E9514E"/>
    <w:rsid w:val="00EA57D2"/>
    <w:rsid w:val="00EB5087"/>
    <w:rsid w:val="00EC551B"/>
    <w:rsid w:val="00F142A1"/>
    <w:rsid w:val="00F363A1"/>
    <w:rsid w:val="00F52ECD"/>
    <w:rsid w:val="00F7120D"/>
    <w:rsid w:val="00F74502"/>
    <w:rsid w:val="00F81592"/>
    <w:rsid w:val="00F81C7D"/>
    <w:rsid w:val="00F81E1E"/>
    <w:rsid w:val="00F862BB"/>
    <w:rsid w:val="00F8739F"/>
    <w:rsid w:val="00FD351C"/>
    <w:rsid w:val="00FD3717"/>
    <w:rsid w:val="00FD43EE"/>
    <w:rsid w:val="00FE4FE3"/>
    <w:rsid w:val="00FF30C5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0"/>
    <w:lsdException w:name="caption" w:uiPriority="35" w:qFormat="1"/>
    <w:lsdException w:name="Title" w:semiHidden="0" w:uiPriority="10" w:unhideWhenUsed="0"/>
    <w:lsdException w:name="Default Paragraph Font" w:locked="0" w:uiPriority="1"/>
    <w:lsdException w:name="Body Text" w:uiPriority="0"/>
    <w:lsdException w:name="Subtitle" w:semiHidden="0" w:uiPriority="11" w:unhideWhenUsed="0"/>
    <w:lsdException w:name="Hyperlink" w:locked="0"/>
    <w:lsdException w:name="Strong" w:locked="0" w:semiHidden="0" w:uiPriority="1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39" w:unhideWhenUsed="0"/>
    <w:lsdException w:name="Placeholder Text" w:unhideWhenUsed="0"/>
    <w:lsdException w:name="No Spacing" w:locked="0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0"/>
    <w:lsdException w:name="caption" w:uiPriority="35" w:qFormat="1"/>
    <w:lsdException w:name="Title" w:semiHidden="0" w:uiPriority="10" w:unhideWhenUsed="0"/>
    <w:lsdException w:name="Default Paragraph Font" w:locked="0" w:uiPriority="1"/>
    <w:lsdException w:name="Body Text" w:uiPriority="0"/>
    <w:lsdException w:name="Subtitle" w:semiHidden="0" w:uiPriority="11" w:unhideWhenUsed="0"/>
    <w:lsdException w:name="Hyperlink" w:locked="0"/>
    <w:lsdException w:name="Strong" w:locked="0" w:semiHidden="0" w:uiPriority="1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39" w:unhideWhenUsed="0"/>
    <w:lsdException w:name="Placeholder Text" w:unhideWhenUsed="0"/>
    <w:lsdException w:name="No Spacing" w:locked="0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RK\Gimmestad%20Workshop\VMS\VShips%20A4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0A3A5-D822-4BFE-ADEF-C4F6AA690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VShips A4 Template</Template>
  <TotalTime>2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V.Ships (UK) Ltd.</Company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Buchanan, Mark</dc:creator>
  <cp:lastModifiedBy>Coromines, Sylvie</cp:lastModifiedBy>
  <cp:revision>5</cp:revision>
  <cp:lastPrinted>2014-06-17T18:34:00Z</cp:lastPrinted>
  <dcterms:created xsi:type="dcterms:W3CDTF">2018-02-26T12:26:00Z</dcterms:created>
  <dcterms:modified xsi:type="dcterms:W3CDTF">2018-04-12T13:41:00Z</dcterms:modified>
</cp:coreProperties>
</file>