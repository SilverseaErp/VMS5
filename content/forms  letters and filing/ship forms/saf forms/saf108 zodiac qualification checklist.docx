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97F" w:rsidRDefault="001B197F" w:rsidP="00E14421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Vessel: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IMO number:</w:t>
      </w:r>
    </w:p>
    <w:p w:rsidR="00E14421" w:rsidRDefault="001B197F" w:rsidP="00E14421">
      <w:pPr>
        <w:pStyle w:val="ListFooter"/>
        <w:jc w:val="left"/>
        <w:rPr>
          <w:lang w:val="en-US"/>
        </w:rPr>
      </w:pPr>
      <w:r>
        <w:rPr>
          <w:lang w:val="en-US"/>
        </w:rPr>
        <w:t>Trainee zodiac operator name</w:t>
      </w:r>
      <w:r w:rsidR="00E14421">
        <w:rPr>
          <w:lang w:val="en-US"/>
        </w:rPr>
        <w:t>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E14421">
        <w:rPr>
          <w:lang w:val="en-US"/>
        </w:rPr>
        <w:tab/>
      </w:r>
      <w:r w:rsidR="007A0BD2">
        <w:rPr>
          <w:lang w:val="en-US"/>
        </w:rPr>
        <w:tab/>
      </w:r>
      <w:r w:rsidR="00FB34EE">
        <w:rPr>
          <w:lang w:val="en-US"/>
        </w:rPr>
        <w:tab/>
        <w:t xml:space="preserve">          </w:t>
      </w:r>
      <w:r>
        <w:rPr>
          <w:lang w:val="en-US"/>
        </w:rPr>
        <w:t>Date of birth</w:t>
      </w:r>
      <w:r w:rsidR="00E14421">
        <w:rPr>
          <w:lang w:val="en-US"/>
        </w:rPr>
        <w:t>:</w:t>
      </w:r>
      <w:r w:rsidR="00E14421">
        <w:rPr>
          <w:lang w:val="en-US"/>
        </w:rPr>
        <w:tab/>
      </w:r>
      <w:r w:rsidR="00E14421">
        <w:rPr>
          <w:lang w:val="en-US"/>
        </w:rPr>
        <w:tab/>
      </w:r>
    </w:p>
    <w:p w:rsidR="003E5A45" w:rsidRDefault="001B197F" w:rsidP="003E5A45">
      <w:pPr>
        <w:pStyle w:val="ListHeading"/>
        <w:rPr>
          <w:szCs w:val="36"/>
        </w:rPr>
      </w:pPr>
      <w:r>
        <w:rPr>
          <w:szCs w:val="36"/>
        </w:rPr>
        <w:t>Knowledge</w:t>
      </w:r>
      <w:r w:rsidR="00FB34EE">
        <w:rPr>
          <w:szCs w:val="36"/>
        </w:rPr>
        <w:t>,</w:t>
      </w:r>
      <w:r>
        <w:rPr>
          <w:szCs w:val="36"/>
        </w:rPr>
        <w:t xml:space="preserve"> </w:t>
      </w:r>
      <w:r w:rsidR="00FB34EE">
        <w:rPr>
          <w:szCs w:val="36"/>
        </w:rPr>
        <w:t>u</w:t>
      </w:r>
      <w:r>
        <w:rPr>
          <w:szCs w:val="36"/>
        </w:rPr>
        <w:t xml:space="preserve">nderstanding, </w:t>
      </w:r>
      <w:r w:rsidR="00FB34EE">
        <w:rPr>
          <w:szCs w:val="36"/>
        </w:rPr>
        <w:t>p</w:t>
      </w:r>
      <w:r>
        <w:rPr>
          <w:szCs w:val="36"/>
        </w:rPr>
        <w:t xml:space="preserve">roficiency </w:t>
      </w:r>
      <w:r w:rsidR="00FB34EE">
        <w:rPr>
          <w:szCs w:val="36"/>
        </w:rPr>
        <w:t>&amp;c</w:t>
      </w:r>
      <w:r>
        <w:rPr>
          <w:szCs w:val="36"/>
        </w:rPr>
        <w:t>ompetency</w:t>
      </w:r>
      <w:r w:rsidR="00E14421">
        <w:rPr>
          <w:szCs w:val="36"/>
        </w:rPr>
        <w:t xml:space="preserve"> </w:t>
      </w:r>
    </w:p>
    <w:p w:rsidR="001F7568" w:rsidRPr="001F7568" w:rsidRDefault="001F7568" w:rsidP="001F7568">
      <w:pPr>
        <w:pStyle w:val="Note"/>
      </w:pPr>
      <w:r w:rsidRPr="001F7568">
        <w:rPr>
          <w:b/>
        </w:rPr>
        <w:t>Note:</w:t>
      </w:r>
      <w:r>
        <w:tab/>
      </w:r>
      <w:r w:rsidRPr="001F7568">
        <w:t>The assessor shall check each point below and confirm that the required knowledge, understanding and proficiency has been satisfactorily demonstrated to confirm competence as a zodiac operator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78"/>
        <w:gridCol w:w="2067"/>
      </w:tblGrid>
      <w:tr w:rsidR="007871F5" w:rsidTr="00E0196F">
        <w:trPr>
          <w:trHeight w:val="27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1C3562" w:rsidRDefault="001B197F" w:rsidP="001B197F">
            <w:pPr>
              <w:jc w:val="right"/>
              <w:rPr>
                <w:b/>
              </w:rPr>
            </w:pPr>
            <w:r w:rsidRPr="001C3562">
              <w:rPr>
                <w:b/>
                <w:sz w:val="20"/>
              </w:rPr>
              <w:t>Demonstrated</w:t>
            </w:r>
            <w:r w:rsidR="007871F5" w:rsidRPr="001C3562">
              <w:rPr>
                <w:b/>
                <w:sz w:val="20"/>
              </w:rPr>
              <w:sym w:font="Webdings" w:char="F061"/>
            </w:r>
          </w:p>
        </w:tc>
        <w:tc>
          <w:tcPr>
            <w:tcW w:w="2067" w:type="dxa"/>
          </w:tcPr>
          <w:p w:rsidR="007871F5" w:rsidRPr="00593B6D" w:rsidRDefault="001B197F" w:rsidP="00E1442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Comment</w:t>
            </w:r>
            <w:r w:rsidR="007871F5" w:rsidRPr="00593B6D">
              <w:rPr>
                <w:sz w:val="20"/>
              </w:rPr>
              <w:t>s</w:t>
            </w:r>
          </w:p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 w:rsidP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Correct planning of a short passage, taking into account natural hazards, weather conditions and the limitations of the craft used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 w:rsidP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Safe launch and recovery of a zodiac, incl. from storage cradles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FB34EE" w:rsidP="00FB34EE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FB34EE">
              <w:t xml:space="preserve">Correct start and stop </w:t>
            </w:r>
            <w:r>
              <w:t xml:space="preserve">of </w:t>
            </w:r>
            <w:r w:rsidRPr="00FB34EE">
              <w:t>engine(s)</w:t>
            </w:r>
            <w:r>
              <w:t>,</w:t>
            </w:r>
            <w:r w:rsidRPr="00FB34EE">
              <w:t xml:space="preserve"> incl</w:t>
            </w:r>
            <w:r>
              <w:t>.</w:t>
            </w:r>
            <w:r w:rsidRPr="00FB34EE">
              <w:t xml:space="preserve"> tilt and lower operation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Correct change </w:t>
            </w:r>
            <w:r>
              <w:t xml:space="preserve">of </w:t>
            </w:r>
            <w:r w:rsidRPr="00145FA0">
              <w:t xml:space="preserve">fuel tank, check </w:t>
            </w:r>
            <w:r>
              <w:t>of fuel line and priming</w:t>
            </w:r>
            <w:r w:rsidRPr="00145FA0">
              <w:t xml:space="preserve"> the manual fuel pump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Safe manoeuvre </w:t>
            </w:r>
            <w:r>
              <w:t xml:space="preserve">of </w:t>
            </w:r>
            <w:r w:rsidRPr="00145FA0">
              <w:t xml:space="preserve">a </w:t>
            </w:r>
            <w:r>
              <w:t>z</w:t>
            </w:r>
            <w:r w:rsidRPr="00145FA0">
              <w:t>odiac with and without passengers, at slow speeds, on the plane and in open and confined areas, including turning short around and going astern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Correct steer</w:t>
            </w:r>
            <w:r>
              <w:t>ing</w:t>
            </w:r>
            <w:r w:rsidRPr="00145FA0">
              <w:t xml:space="preserve"> </w:t>
            </w:r>
            <w:r>
              <w:t xml:space="preserve">of </w:t>
            </w:r>
            <w:r w:rsidRPr="00145FA0">
              <w:t>a compass course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Correct and safe recover</w:t>
            </w:r>
            <w:r>
              <w:t>y</w:t>
            </w:r>
            <w:r w:rsidRPr="00145FA0">
              <w:t xml:space="preserve"> and manage</w:t>
            </w:r>
            <w:r>
              <w:t>ment of</w:t>
            </w:r>
            <w:r w:rsidRPr="00145FA0">
              <w:t xml:space="preserve"> a man overboard</w:t>
            </w:r>
            <w:r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>Safe com</w:t>
            </w:r>
            <w:r>
              <w:t>ing</w:t>
            </w:r>
            <w:r w:rsidRPr="00145FA0">
              <w:t xml:space="preserve"> alongside and depart</w:t>
            </w:r>
            <w:r>
              <w:t>ing</w:t>
            </w:r>
            <w:r w:rsidRPr="00145FA0">
              <w:t xml:space="preserve"> from a platform, taking into account wind and sea conditions and anticipating the movement of the ship at anchor or adrift</w:t>
            </w:r>
            <w:r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45FA0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45FA0">
              <w:t xml:space="preserve">Correct use </w:t>
            </w:r>
            <w:r>
              <w:t xml:space="preserve">of </w:t>
            </w:r>
            <w:r w:rsidRPr="00145FA0">
              <w:t>emergency equipment incl. fire extinguishers &amp; flares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45FA0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 xml:space="preserve">Correct </w:t>
            </w:r>
            <w:r w:rsidR="001C3562">
              <w:t>mooring of</w:t>
            </w:r>
            <w:r w:rsidRPr="001C3562">
              <w:t xml:space="preserve"> the zodiac using hitch knot and bow lines knots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Efficient deploy</w:t>
            </w:r>
            <w:r>
              <w:t>ment</w:t>
            </w:r>
            <w:r w:rsidRPr="001C3562">
              <w:t xml:space="preserve"> and recover</w:t>
            </w:r>
            <w:r>
              <w:t>y</w:t>
            </w:r>
            <w:r w:rsidRPr="001C3562">
              <w:t xml:space="preserve"> </w:t>
            </w:r>
            <w:r>
              <w:t xml:space="preserve">of </w:t>
            </w:r>
            <w:r w:rsidRPr="001C3562">
              <w:t>the anchor</w:t>
            </w:r>
            <w:r w:rsidR="007871F5">
              <w:tab/>
            </w:r>
            <w:r w:rsidR="007871F5">
              <w:sym w:font="Webdings" w:char="F063"/>
            </w:r>
            <w:r w:rsidR="007871F5">
              <w:t xml:space="preserve"> </w:t>
            </w:r>
          </w:p>
        </w:tc>
        <w:tc>
          <w:tcPr>
            <w:tcW w:w="2067" w:type="dxa"/>
          </w:tcPr>
          <w:p w:rsidR="007871F5" w:rsidRDefault="007871F5" w:rsidP="00DA1E56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Correct pass</w:t>
            </w:r>
            <w:r>
              <w:t>ing of</w:t>
            </w:r>
            <w:r w:rsidRPr="001C3562">
              <w:t xml:space="preserve"> a towline to another zodiac</w:t>
            </w:r>
            <w:r>
              <w:t>,</w:t>
            </w:r>
            <w:r w:rsidRPr="001C3562">
              <w:t xml:space="preserve"> safe secur</w:t>
            </w:r>
            <w:r>
              <w:t>ing it and taking</w:t>
            </w:r>
            <w:r w:rsidRPr="001C3562">
              <w:t xml:space="preserve"> the zodiac under tow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Safe embark</w:t>
            </w:r>
            <w:r>
              <w:t>ation</w:t>
            </w:r>
            <w:r w:rsidRPr="001C3562">
              <w:t xml:space="preserve"> and disembark</w:t>
            </w:r>
            <w:r>
              <w:t>ation of</w:t>
            </w:r>
            <w:r w:rsidRPr="001C3562">
              <w:t xml:space="preserve"> passengers (sliding on pontoons before standing up, forearm grip, etc.)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</w:tcPr>
          <w:p w:rsidR="007871F5" w:rsidRDefault="007871F5" w:rsidP="00BF5C70"/>
        </w:tc>
      </w:tr>
      <w:tr w:rsidR="007871F5" w:rsidTr="00E0196F">
        <w:trPr>
          <w:trHeight w:val="327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</w:t>
            </w:r>
            <w:r w:rsidRPr="001C3562">
              <w:t>arry</w:t>
            </w:r>
            <w:r>
              <w:t>ing</w:t>
            </w:r>
            <w:r w:rsidRPr="001C3562">
              <w:t xml:space="preserve"> out </w:t>
            </w:r>
            <w:r>
              <w:t xml:space="preserve">of </w:t>
            </w:r>
            <w:r w:rsidRPr="001C3562">
              <w:t xml:space="preserve">a </w:t>
            </w:r>
            <w:r>
              <w:t xml:space="preserve">safe </w:t>
            </w:r>
            <w:r w:rsidRPr="001C3562">
              <w:t>bow landing and stern landing</w:t>
            </w:r>
            <w:r>
              <w:t>,</w:t>
            </w:r>
            <w:r w:rsidRPr="001C3562">
              <w:t xml:space="preserve"> incl</w:t>
            </w:r>
            <w:r>
              <w:t>.</w:t>
            </w:r>
            <w:r w:rsidRPr="001C3562">
              <w:t xml:space="preserve"> safe embarkation and disembarkation of passengers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 xml:space="preserve">Correct use </w:t>
            </w:r>
            <w:r>
              <w:t xml:space="preserve">of </w:t>
            </w:r>
            <w:r w:rsidRPr="001C3562">
              <w:t>personal radios for routine and emergency situations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>
              <w:t>C</w:t>
            </w:r>
            <w:r w:rsidRPr="001C3562">
              <w:t>orrect donning of zodiac lifejackets &amp; explain</w:t>
            </w:r>
            <w:r>
              <w:t>ing</w:t>
            </w:r>
            <w:r w:rsidRPr="001C3562">
              <w:t xml:space="preserve"> their operation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F16965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Know</w:t>
            </w:r>
            <w:r>
              <w:t>ledge</w:t>
            </w:r>
            <w:r w:rsidRPr="001C3562">
              <w:t xml:space="preserve"> and understand</w:t>
            </w:r>
            <w:r>
              <w:t>ing of</w:t>
            </w:r>
            <w:r w:rsidRPr="001C3562">
              <w:t xml:space="preserve"> </w:t>
            </w:r>
            <w:r>
              <w:t>t</w:t>
            </w:r>
            <w:r w:rsidRPr="001C3562">
              <w:t>he Zodiac Operations Manual</w:t>
            </w:r>
            <w:r>
              <w:t xml:space="preserve"> content</w:t>
            </w:r>
            <w:r w:rsidR="007871F5"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  <w:tr w:rsidR="007871F5" w:rsidTr="00E0196F">
        <w:trPr>
          <w:trHeight w:val="339"/>
        </w:trPr>
        <w:tc>
          <w:tcPr>
            <w:tcW w:w="7578" w:type="dxa"/>
            <w:tcBorders>
              <w:top w:val="nil"/>
              <w:left w:val="nil"/>
              <w:bottom w:val="nil"/>
            </w:tcBorders>
          </w:tcPr>
          <w:p w:rsidR="007871F5" w:rsidRPr="00E52F9E" w:rsidRDefault="001C3562" w:rsidP="001C3562">
            <w:pPr>
              <w:pStyle w:val="FirstLevel"/>
              <w:tabs>
                <w:tab w:val="clear" w:pos="9106"/>
                <w:tab w:val="right" w:leader="dot" w:pos="7362"/>
              </w:tabs>
              <w:ind w:left="518" w:right="-18" w:hanging="403"/>
            </w:pPr>
            <w:r w:rsidRPr="001C3562">
              <w:t>Know</w:t>
            </w:r>
            <w:r>
              <w:t>ledge</w:t>
            </w:r>
            <w:r w:rsidRPr="001C3562">
              <w:t xml:space="preserve"> and understand</w:t>
            </w:r>
            <w:r>
              <w:t>ing of the COLREG as related to zodiac operations</w:t>
            </w:r>
            <w:r>
              <w:tab/>
            </w:r>
            <w:r w:rsidR="007871F5">
              <w:sym w:font="Webdings" w:char="F063"/>
            </w:r>
          </w:p>
        </w:tc>
        <w:tc>
          <w:tcPr>
            <w:tcW w:w="2067" w:type="dxa"/>
            <w:shd w:val="clear" w:color="A6A6A6" w:themeColor="background1" w:themeShade="A6" w:fill="auto"/>
          </w:tcPr>
          <w:p w:rsidR="007871F5" w:rsidRDefault="007871F5" w:rsidP="00BF5C70"/>
        </w:tc>
      </w:tr>
    </w:tbl>
    <w:p w:rsidR="00F40362" w:rsidRDefault="00F40362" w:rsidP="00BF5C70"/>
    <w:p w:rsidR="00F40362" w:rsidRDefault="00F40362" w:rsidP="00BF5C70"/>
    <w:p w:rsidR="000C3C1B" w:rsidRDefault="000C3C1B" w:rsidP="000C3C1B">
      <w:r>
        <w:t>Trainee Zodiac Operator: ______________________________</w:t>
      </w:r>
      <w:r>
        <w:tab/>
      </w:r>
      <w:r>
        <w:tab/>
        <w:t>Date: _____________________</w:t>
      </w:r>
    </w:p>
    <w:p w:rsidR="000C3C1B" w:rsidRDefault="000C3C1B" w:rsidP="000C3C1B"/>
    <w:p w:rsidR="000C3C1B" w:rsidRDefault="000C3C1B" w:rsidP="000C3C1B"/>
    <w:p w:rsidR="000C3C1B" w:rsidRDefault="000C3C1B" w:rsidP="000C3C1B">
      <w:r>
        <w:t>Trainer: ______________________________</w:t>
      </w:r>
      <w:r>
        <w:tab/>
      </w:r>
      <w:r>
        <w:tab/>
      </w:r>
      <w:r>
        <w:tab/>
      </w:r>
      <w:r>
        <w:tab/>
        <w:t>Date: _____________________</w:t>
      </w:r>
    </w:p>
    <w:p w:rsidR="000C3C1B" w:rsidRDefault="000C3C1B" w:rsidP="000C3C1B"/>
    <w:p w:rsidR="000C3C1B" w:rsidRDefault="000C3C1B" w:rsidP="000C3C1B"/>
    <w:p w:rsidR="000C3C1B" w:rsidRDefault="000C3C1B" w:rsidP="000C3C1B">
      <w:r>
        <w:t>Assessor: ______________________________</w:t>
      </w:r>
      <w:r>
        <w:tab/>
      </w:r>
      <w:r>
        <w:tab/>
      </w:r>
      <w:r>
        <w:tab/>
      </w:r>
      <w:r>
        <w:tab/>
        <w:t>License #: __________________</w:t>
      </w:r>
    </w:p>
    <w:p w:rsidR="001F7568" w:rsidRDefault="001F7568" w:rsidP="000C3C1B"/>
    <w:p w:rsidR="001F7568" w:rsidRDefault="001F7568" w:rsidP="001F7568">
      <w:pPr>
        <w:pStyle w:val="Note"/>
      </w:pPr>
      <w:r w:rsidRPr="001F7568">
        <w:rPr>
          <w:b/>
        </w:rPr>
        <w:t>Note:</w:t>
      </w:r>
      <w:r>
        <w:tab/>
        <w:t>S</w:t>
      </w:r>
      <w:r w:rsidRPr="001F7568">
        <w:t xml:space="preserve">ign </w:t>
      </w:r>
      <w:r>
        <w:t xml:space="preserve">above </w:t>
      </w:r>
      <w:r w:rsidRPr="001F7568">
        <w:t>to confirm all competencies have been demonstrated</w:t>
      </w:r>
    </w:p>
    <w:sectPr w:rsidR="001F7568" w:rsidSect="00F11F16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729" w:right="1020" w:bottom="851" w:left="1440" w:header="180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53" w:rsidRDefault="00356653" w:rsidP="003A4324">
      <w:r>
        <w:separator/>
      </w:r>
    </w:p>
  </w:endnote>
  <w:endnote w:type="continuationSeparator" w:id="0">
    <w:p w:rsidR="00356653" w:rsidRDefault="00356653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7161A7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F11F16" w:rsidRPr="00E87953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F11F16" w:rsidRPr="00E87953" w:rsidRDefault="00F11F16" w:rsidP="00F11F1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>
            <w:rPr>
              <w:rFonts w:cs="Arial"/>
              <w:spacing w:val="-2"/>
              <w:sz w:val="18"/>
            </w:rPr>
            <w:t>3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F11F16" w:rsidRPr="00E87953" w:rsidRDefault="00F11F16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8D3E57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8D3E57">
            <w:rPr>
              <w:rFonts w:cs="Arial"/>
              <w:spacing w:val="-2"/>
              <w:sz w:val="18"/>
            </w:rPr>
            <w:t>1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53" w:rsidRDefault="00356653" w:rsidP="003A4324">
      <w:r>
        <w:separator/>
      </w:r>
    </w:p>
  </w:footnote>
  <w:footnote w:type="continuationSeparator" w:id="0">
    <w:p w:rsidR="00356653" w:rsidRDefault="00356653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667"/>
      <w:gridCol w:w="1996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347"/>
      <w:gridCol w:w="1316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1B197F">
          <w:pPr>
            <w:pStyle w:val="SectionHeading"/>
          </w:pPr>
          <w:r>
            <w:t>saf</w:t>
          </w:r>
          <w:r w:rsidR="001B197F">
            <w:t>10</w:t>
          </w:r>
          <w:r w:rsidR="00482C01">
            <w:t>8</w:t>
          </w:r>
          <w:r>
            <w:t xml:space="preserve"> </w:t>
          </w:r>
          <w:r w:rsidR="00F11F16">
            <w:t xml:space="preserve">(Fleet) </w:t>
          </w:r>
          <w:r>
            <w:t xml:space="preserve">– </w:t>
          </w:r>
          <w:r w:rsidR="001B197F">
            <w:t>zodiac operator competence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54A0A"/>
    <w:rsid w:val="00074491"/>
    <w:rsid w:val="000807B4"/>
    <w:rsid w:val="00090968"/>
    <w:rsid w:val="000A52B9"/>
    <w:rsid w:val="000B09A1"/>
    <w:rsid w:val="000C1CAF"/>
    <w:rsid w:val="000C28C0"/>
    <w:rsid w:val="000C34AB"/>
    <w:rsid w:val="000C3C1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335"/>
    <w:rsid w:val="00131383"/>
    <w:rsid w:val="00135AE7"/>
    <w:rsid w:val="00141EE1"/>
    <w:rsid w:val="00143CE5"/>
    <w:rsid w:val="00145FA0"/>
    <w:rsid w:val="00146A17"/>
    <w:rsid w:val="001508F1"/>
    <w:rsid w:val="00160141"/>
    <w:rsid w:val="0016096E"/>
    <w:rsid w:val="001702BE"/>
    <w:rsid w:val="001722B7"/>
    <w:rsid w:val="00173789"/>
    <w:rsid w:val="00177380"/>
    <w:rsid w:val="00185CB4"/>
    <w:rsid w:val="001A608C"/>
    <w:rsid w:val="001B197F"/>
    <w:rsid w:val="001B3ACD"/>
    <w:rsid w:val="001B3F98"/>
    <w:rsid w:val="001B4CEF"/>
    <w:rsid w:val="001C341E"/>
    <w:rsid w:val="001C3562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568"/>
    <w:rsid w:val="001F7708"/>
    <w:rsid w:val="00215052"/>
    <w:rsid w:val="002164DA"/>
    <w:rsid w:val="00216784"/>
    <w:rsid w:val="00217208"/>
    <w:rsid w:val="002179E4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709"/>
    <w:rsid w:val="002E6E9A"/>
    <w:rsid w:val="002F145D"/>
    <w:rsid w:val="002F1D03"/>
    <w:rsid w:val="002F3D1D"/>
    <w:rsid w:val="002F4E09"/>
    <w:rsid w:val="002F5830"/>
    <w:rsid w:val="002F7AF2"/>
    <w:rsid w:val="00301F0C"/>
    <w:rsid w:val="003139C0"/>
    <w:rsid w:val="00345307"/>
    <w:rsid w:val="00346D2F"/>
    <w:rsid w:val="00347CF0"/>
    <w:rsid w:val="00356653"/>
    <w:rsid w:val="00362E2D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4F76D0"/>
    <w:rsid w:val="00526D6C"/>
    <w:rsid w:val="00533589"/>
    <w:rsid w:val="00535399"/>
    <w:rsid w:val="00542398"/>
    <w:rsid w:val="00553270"/>
    <w:rsid w:val="00593B6D"/>
    <w:rsid w:val="005A5889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65F6"/>
    <w:rsid w:val="00713F62"/>
    <w:rsid w:val="007161A7"/>
    <w:rsid w:val="00720293"/>
    <w:rsid w:val="00747D2C"/>
    <w:rsid w:val="007509DD"/>
    <w:rsid w:val="00751655"/>
    <w:rsid w:val="007606F6"/>
    <w:rsid w:val="007643CE"/>
    <w:rsid w:val="00781006"/>
    <w:rsid w:val="00781B2E"/>
    <w:rsid w:val="007871F5"/>
    <w:rsid w:val="007878C2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3E57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A571A"/>
    <w:rsid w:val="009A7190"/>
    <w:rsid w:val="009C061F"/>
    <w:rsid w:val="009E074C"/>
    <w:rsid w:val="009F20D4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95976"/>
    <w:rsid w:val="00AA18D5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593F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539C"/>
    <w:rsid w:val="00DC4C94"/>
    <w:rsid w:val="00DC6C29"/>
    <w:rsid w:val="00DD571E"/>
    <w:rsid w:val="00DD630E"/>
    <w:rsid w:val="00DE77A3"/>
    <w:rsid w:val="00E0196F"/>
    <w:rsid w:val="00E14421"/>
    <w:rsid w:val="00E16B0C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3A23"/>
    <w:rsid w:val="00E94564"/>
    <w:rsid w:val="00E9514E"/>
    <w:rsid w:val="00EB3EB2"/>
    <w:rsid w:val="00EB5087"/>
    <w:rsid w:val="00EE43D8"/>
    <w:rsid w:val="00F11F16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FE2"/>
    <w:rsid w:val="00FB34EE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7C2E2-7D3B-4D97-B536-B106FE29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5</cp:revision>
  <cp:lastPrinted>2014-06-17T18:34:00Z</cp:lastPrinted>
  <dcterms:created xsi:type="dcterms:W3CDTF">2018-02-26T12:35:00Z</dcterms:created>
  <dcterms:modified xsi:type="dcterms:W3CDTF">2018-04-12T13:46:00Z</dcterms:modified>
</cp:coreProperties>
</file>