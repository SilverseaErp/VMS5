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Default="00A5547A" w:rsidP="003E5A45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 w:rsidR="003E5A45">
        <w:rPr>
          <w:lang w:val="en-US"/>
        </w:rPr>
        <w:tab/>
      </w:r>
      <w:r>
        <w:rPr>
          <w:lang w:val="en-US"/>
        </w:rPr>
        <w:tab/>
      </w:r>
      <w:r w:rsidR="003E5A45">
        <w:rPr>
          <w:lang w:val="en-US"/>
        </w:rPr>
        <w:t>Departure time:</w:t>
      </w:r>
      <w:r w:rsidR="003E5A45">
        <w:rPr>
          <w:lang w:val="en-US"/>
        </w:rPr>
        <w:tab/>
      </w:r>
      <w:r w:rsidR="003E5A45">
        <w:rPr>
          <w:lang w:val="en-US"/>
        </w:rPr>
        <w:tab/>
        <w:t>Port:</w:t>
      </w:r>
      <w:r w:rsidR="003E5A45">
        <w:rPr>
          <w:lang w:val="en-US"/>
        </w:rPr>
        <w:tab/>
      </w:r>
      <w:r w:rsidR="003E5A45">
        <w:rPr>
          <w:lang w:val="en-US"/>
        </w:rPr>
        <w:tab/>
      </w:r>
      <w:r w:rsidR="003E5A45">
        <w:rPr>
          <w:lang w:val="en-US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hours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p w:rsidR="004C0F75" w:rsidRPr="004C0F75" w:rsidRDefault="004C0F75" w:rsidP="004C0F75">
      <w:pPr>
        <w:pStyle w:val="Note"/>
      </w:pPr>
      <w:r w:rsidRPr="004C0F75">
        <w:rPr>
          <w:b/>
        </w:rPr>
        <w:t>Note:</w:t>
      </w:r>
      <w:r>
        <w:tab/>
        <w:t xml:space="preserve">Carry out all 1-hour notice tests </w:t>
      </w:r>
      <w:r w:rsidR="004D5CFE" w:rsidRPr="00AC5AE8">
        <w:rPr>
          <w:b/>
        </w:rPr>
        <w:t>in</w:t>
      </w:r>
      <w:r w:rsidRPr="00AC5AE8">
        <w:rPr>
          <w:b/>
        </w:rPr>
        <w:t xml:space="preserve"> ECR mode only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E412A7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4D5CFE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and E</w:t>
            </w:r>
            <w:r w:rsidR="00AC5AE8">
              <w:t>ngine Room</w:t>
            </w:r>
            <w:r>
              <w:t xml:space="preserve"> C.P.P.</w:t>
            </w:r>
            <w:r w:rsidR="00020F32">
              <w:t xml:space="preserve"> </w:t>
            </w:r>
            <w:r>
              <w:t>controls</w:t>
            </w:r>
            <w:r w:rsidR="00020F32">
              <w:tab/>
            </w:r>
            <w:r>
              <w:t>tested</w:t>
            </w:r>
            <w:r w:rsidR="00020F32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Bridge/Engine Room telegraphs</w:t>
            </w:r>
            <w:r w:rsidR="00E647D3">
              <w:tab/>
            </w:r>
            <w:r>
              <w:t>tested</w:t>
            </w:r>
            <w:r w:rsidR="00E647D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/>
        </w:tc>
      </w:tr>
      <w:tr w:rsidR="00464603" w:rsidTr="00464603">
        <w:trPr>
          <w:trHeight w:val="348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464603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>
              <w:tab/>
              <w:t>tested</w:t>
            </w:r>
            <w:r>
              <w:sym w:font="Webdings" w:char="F063"/>
            </w:r>
          </w:p>
          <w:p w:rsidR="00464603" w:rsidRDefault="00464603" w:rsidP="008C4BBE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Reg</w:t>
            </w:r>
            <w:r>
              <w:rPr>
                <w:sz w:val="20"/>
                <w:szCs w:val="20"/>
              </w:rPr>
              <w:t>.</w:t>
            </w:r>
            <w:r w:rsidRPr="001B4CEF">
              <w:rPr>
                <w:sz w:val="20"/>
                <w:szCs w:val="20"/>
              </w:rPr>
              <w:t xml:space="preserve"> 26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48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:rsidR="00464603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thinDiagStripe" w:color="A6A6A6" w:themeColor="background1" w:themeShade="A6" w:fill="auto"/>
          </w:tcPr>
          <w:p w:rsidR="00464603" w:rsidRDefault="00464603" w:rsidP="00BC6C97"/>
        </w:tc>
      </w:tr>
      <w:tr w:rsidR="00AC5AE8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 &amp;all Engine Room communications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32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AC5AE8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housed and latched</w:t>
            </w:r>
            <w:r>
              <w:tab/>
              <w:t>checked</w:t>
            </w:r>
            <w:r>
              <w:sym w:font="Webdings" w:char="F063"/>
            </w:r>
          </w:p>
          <w:p w:rsidR="00AC5AE8" w:rsidRPr="001B4CEF" w:rsidRDefault="00AC5AE8" w:rsidP="00AC5AE8">
            <w:pPr>
              <w:pStyle w:val="Note"/>
              <w:tabs>
                <w:tab w:val="left" w:pos="1224"/>
              </w:tabs>
              <w:rPr>
                <w:sz w:val="20"/>
                <w:szCs w:val="20"/>
              </w:rPr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 OOW on the Bridge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72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:rsidR="00AC5AE8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shd w:val="thinDiagStripe" w:color="A6A6A6" w:themeColor="background1" w:themeShade="A6" w:fill="auto"/>
          </w:tcPr>
          <w:p w:rsidR="00AC5AE8" w:rsidRDefault="00AC5AE8" w:rsidP="00BC6C97"/>
        </w:tc>
      </w:tr>
      <w:tr w:rsidR="00AC5AE8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AC5AE8" w:rsidP="0046460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Main Engine fuel pump racks &amp;linkages</w:t>
            </w:r>
            <w:r>
              <w:tab/>
            </w:r>
            <w:r w:rsidR="00464603">
              <w:t>lubricat</w:t>
            </w:r>
            <w:r>
              <w:t>ed &amp;</w:t>
            </w:r>
            <w:r w:rsidR="007051C9">
              <w:t>moved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AC5AE8" w:rsidRDefault="00AC5AE8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464603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>
              <w:t>All Main Engine pumps</w:t>
            </w:r>
            <w:r>
              <w:tab/>
              <w:t>started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Standby pumps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All pressures &amp;temperatures are correct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46460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Alternators required for departure</w:t>
            </w:r>
            <w:r>
              <w:tab/>
              <w:t>started &amp;put on load</w:t>
            </w:r>
            <w:r w:rsidR="008B3073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Starting air compressors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Start air &amp;clutch air pressure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Main Engine lube oil sumps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Main Engine turbochargers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All alarms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Any alarm discrepancies</w:t>
            </w:r>
            <w:r>
              <w:tab/>
              <w:t>corrected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C.P.P. oil distribution boxes</w:t>
            </w:r>
            <w:r>
              <w:tab/>
              <w:t>visually inspected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8B307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B307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Inner main shaft seal (lubrication &amp;cooling on)</w:t>
            </w:r>
            <w:r>
              <w:tab/>
              <w:t>visually inspected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8B3073" w:rsidRDefault="008B3073" w:rsidP="00BC6C97"/>
        </w:tc>
      </w:tr>
      <w:tr w:rsidR="00285A9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Power available for deck machinery &amp;shell doors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285A93" w:rsidRDefault="00285A93" w:rsidP="00BC6C97"/>
        </w:tc>
      </w:tr>
      <w:tr w:rsidR="00285A9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Bow thrusters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285A93" w:rsidRDefault="00285A9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707D65" w:rsidP="00707D65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Confirmation from Bridge about turning clearance for propellers &amp;thruster</w:t>
            </w:r>
            <w:r w:rsidR="009A7190">
              <w:t>s</w:t>
            </w:r>
            <w:r w:rsidR="003B253F">
              <w:tab/>
            </w:r>
            <w:r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707D65" w:rsidP="00E412A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Main Engine</w:t>
            </w:r>
            <w:r w:rsidR="009A7190">
              <w:t>s</w:t>
            </w:r>
            <w:r>
              <w:t xml:space="preserve"> turned on turning gear</w:t>
            </w:r>
            <w:r w:rsidR="003B253F">
              <w:tab/>
            </w:r>
            <w:r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707D65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7D65" w:rsidRDefault="00707D65" w:rsidP="00707D65">
            <w:pPr>
              <w:pStyle w:val="Note"/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Observe indicator cocks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707D65" w:rsidRDefault="00707D65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707D65" w:rsidP="00707D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Turning gear</w:t>
            </w:r>
            <w:r w:rsidR="003B253F">
              <w:tab/>
            </w:r>
            <w:r>
              <w:t>remov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707D65" w:rsidP="00707D65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lastRenderedPageBreak/>
              <w:t>Blow over on air</w:t>
            </w:r>
            <w:r w:rsidR="003B253F">
              <w:tab/>
              <w:t>d</w:t>
            </w:r>
            <w:r>
              <w:t>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707D65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7D65" w:rsidRPr="00B53C44" w:rsidRDefault="00707D65" w:rsidP="00707D65">
            <w:pPr>
              <w:pStyle w:val="Note"/>
              <w:rPr>
                <w:sz w:val="20"/>
                <w:szCs w:val="20"/>
              </w:rPr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Observe indicator cocks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707D65" w:rsidRDefault="00707D65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707D65" w:rsidP="00707D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Indicator cocks</w:t>
            </w:r>
            <w:r w:rsidR="003B253F">
              <w:tab/>
            </w:r>
            <w:r w:rsidR="00854ECB">
              <w:t>c</w:t>
            </w:r>
            <w:r>
              <w:t>los</w:t>
            </w:r>
            <w:r w:rsidR="00854ECB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B53C44" w:rsidP="00854ECB">
      <w:pPr>
        <w:pStyle w:val="ListHeading"/>
      </w:pPr>
      <w:r>
        <w:t xml:space="preserve">At start </w:t>
      </w:r>
      <w:r w:rsidR="00174AD8">
        <w:t xml:space="preserve">of </w:t>
      </w:r>
      <w:r>
        <w:t>Main Engines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B53C44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After start, Engines &amp;Auxiliaries</w:t>
            </w:r>
            <w:r w:rsidR="00854ECB">
              <w:tab/>
            </w:r>
            <w:r>
              <w:t>thoroughly 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Prior to transfer control to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Bow thrusters</w:t>
            </w:r>
            <w:r w:rsidR="00854ECB">
              <w:tab/>
            </w:r>
            <w:r>
              <w:t>start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E412A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main shaft bearings &amp;oil flow</w:t>
            </w:r>
            <w:r w:rsidR="00854ECB">
              <w:tab/>
            </w:r>
            <w:r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 w:rsidR="00854ECB">
              <w:tab/>
            </w:r>
            <w:r>
              <w:t>confirmed to Bridge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 to the Bridge</w:t>
            </w:r>
            <w:r w:rsidR="00854ECB">
              <w:tab/>
            </w:r>
            <w:r>
              <w:t>deliver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</w:tbl>
    <w:p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:rsidR="00E647D3" w:rsidRDefault="00BC110A" w:rsidP="00466E1F">
      <w:pPr>
        <w:pStyle w:val="ListHeading"/>
      </w:pPr>
      <w:r>
        <w:t>At Full Away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BC110A" w:rsidP="00BC110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Staff Engineer made thorough inspection of all machinery spaces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BC110A" w:rsidP="00BC110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At Bridge order, bow thrusters</w:t>
            </w:r>
            <w:r w:rsidR="00466E1F">
              <w:tab/>
            </w:r>
            <w:r>
              <w:t>stoppe</w:t>
            </w:r>
            <w:r w:rsidR="00466E1F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Completion of this checklist recorded in </w:t>
            </w:r>
            <w:r w:rsidR="00BC110A">
              <w:t xml:space="preserve">the </w:t>
            </w:r>
            <w:r>
              <w:t>logbook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:rsidR="00466E1F" w:rsidRDefault="00466E1F" w:rsidP="00BF5C70"/>
    <w:p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58F" w:rsidRDefault="0090758F" w:rsidP="003A4324">
      <w:r>
        <w:separator/>
      </w:r>
    </w:p>
  </w:endnote>
  <w:endnote w:type="continuationSeparator" w:id="0">
    <w:p w:rsidR="0090758F" w:rsidRDefault="0090758F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F8739F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F14C25" w:rsidRPr="00E87953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14C25" w:rsidRPr="00E87953" w:rsidRDefault="00F14C25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14C25" w:rsidRPr="00E87953" w:rsidRDefault="00F14C25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58F" w:rsidRDefault="0090758F" w:rsidP="003A4324">
      <w:r>
        <w:separator/>
      </w:r>
    </w:p>
  </w:footnote>
  <w:footnote w:type="continuationSeparator" w:id="0">
    <w:p w:rsidR="0090758F" w:rsidRDefault="0090758F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C07266">
          <w:pPr>
            <w:pStyle w:val="SectionHeading"/>
          </w:pPr>
          <w:r>
            <w:t>saf2</w:t>
          </w:r>
          <w:r w:rsidR="00C07266">
            <w:t>5</w:t>
          </w:r>
          <w:r>
            <w:t xml:space="preserve"> </w:t>
          </w:r>
          <w:r w:rsidR="00F14C25">
            <w:t xml:space="preserve">(Fleet) </w:t>
          </w:r>
          <w:r>
            <w:t xml:space="preserve">– </w:t>
          </w:r>
          <w:r w:rsidR="00C07266">
            <w:t xml:space="preserve">engine </w:t>
          </w:r>
          <w:r w:rsidR="004C0F75">
            <w:t xml:space="preserve">Control </w:t>
          </w:r>
          <w:r w:rsidR="00C07266">
            <w:t>room</w:t>
          </w:r>
          <w:r>
            <w:t xml:space="preserve"> departure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218B"/>
    <w:rsid w:val="000E309E"/>
    <w:rsid w:val="000E5E9F"/>
    <w:rsid w:val="000F11EB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51089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5CB0"/>
    <w:rsid w:val="002B6709"/>
    <w:rsid w:val="002E6E9A"/>
    <w:rsid w:val="002F145D"/>
    <w:rsid w:val="002F3D1D"/>
    <w:rsid w:val="002F5830"/>
    <w:rsid w:val="002F7AF2"/>
    <w:rsid w:val="00301F0C"/>
    <w:rsid w:val="00302FA3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4603"/>
    <w:rsid w:val="0046636A"/>
    <w:rsid w:val="00466E1F"/>
    <w:rsid w:val="00476B79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4007"/>
    <w:rsid w:val="00526D6C"/>
    <w:rsid w:val="00533589"/>
    <w:rsid w:val="00553270"/>
    <w:rsid w:val="00576824"/>
    <w:rsid w:val="005B1576"/>
    <w:rsid w:val="005B4B19"/>
    <w:rsid w:val="005D1F7E"/>
    <w:rsid w:val="005D30DF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E08AD"/>
    <w:rsid w:val="006E34B7"/>
    <w:rsid w:val="006F36EB"/>
    <w:rsid w:val="006F5412"/>
    <w:rsid w:val="007051C9"/>
    <w:rsid w:val="007065F6"/>
    <w:rsid w:val="00707D65"/>
    <w:rsid w:val="00713F62"/>
    <w:rsid w:val="00747D2C"/>
    <w:rsid w:val="007509DD"/>
    <w:rsid w:val="00751655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3073"/>
    <w:rsid w:val="008B41D1"/>
    <w:rsid w:val="008D745E"/>
    <w:rsid w:val="008F0E7C"/>
    <w:rsid w:val="00902628"/>
    <w:rsid w:val="00903C7C"/>
    <w:rsid w:val="00905D42"/>
    <w:rsid w:val="0090758F"/>
    <w:rsid w:val="009217D8"/>
    <w:rsid w:val="00923AFA"/>
    <w:rsid w:val="00930E19"/>
    <w:rsid w:val="00935B12"/>
    <w:rsid w:val="00960D68"/>
    <w:rsid w:val="00964AD9"/>
    <w:rsid w:val="009668A7"/>
    <w:rsid w:val="00970E38"/>
    <w:rsid w:val="009A2C71"/>
    <w:rsid w:val="009A571A"/>
    <w:rsid w:val="009A7190"/>
    <w:rsid w:val="009C061F"/>
    <w:rsid w:val="009C5F52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5F6E"/>
    <w:rsid w:val="00D27A75"/>
    <w:rsid w:val="00D402EB"/>
    <w:rsid w:val="00D43C87"/>
    <w:rsid w:val="00D55936"/>
    <w:rsid w:val="00D62217"/>
    <w:rsid w:val="00D706FD"/>
    <w:rsid w:val="00D73018"/>
    <w:rsid w:val="00D7484C"/>
    <w:rsid w:val="00D8664A"/>
    <w:rsid w:val="00D908B0"/>
    <w:rsid w:val="00DB539C"/>
    <w:rsid w:val="00DC4C94"/>
    <w:rsid w:val="00DC6C29"/>
    <w:rsid w:val="00DD571E"/>
    <w:rsid w:val="00DD630E"/>
    <w:rsid w:val="00DE3A8D"/>
    <w:rsid w:val="00DE77A3"/>
    <w:rsid w:val="00E30319"/>
    <w:rsid w:val="00E3759D"/>
    <w:rsid w:val="00E412A7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F142A1"/>
    <w:rsid w:val="00F14C25"/>
    <w:rsid w:val="00F52ECD"/>
    <w:rsid w:val="00F7120D"/>
    <w:rsid w:val="00F74502"/>
    <w:rsid w:val="00F81592"/>
    <w:rsid w:val="00F81C7D"/>
    <w:rsid w:val="00F81E1E"/>
    <w:rsid w:val="00F862BB"/>
    <w:rsid w:val="00F8739F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7ACD-AF71-4D32-9082-C7546BEE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6</cp:revision>
  <cp:lastPrinted>2014-06-17T18:34:00Z</cp:lastPrinted>
  <dcterms:created xsi:type="dcterms:W3CDTF">2018-02-26T12:24:00Z</dcterms:created>
  <dcterms:modified xsi:type="dcterms:W3CDTF">2018-04-12T13:25:00Z</dcterms:modified>
</cp:coreProperties>
</file>