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Default="00A5547A" w:rsidP="003E5A45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 w:rsidR="003E5A45">
        <w:rPr>
          <w:lang w:val="en-US"/>
        </w:rPr>
        <w:tab/>
      </w:r>
      <w:r>
        <w:rPr>
          <w:lang w:val="en-US"/>
        </w:rPr>
        <w:tab/>
      </w:r>
      <w:r w:rsidR="003E5A45">
        <w:rPr>
          <w:lang w:val="en-US"/>
        </w:rPr>
        <w:t>Departure time:</w:t>
      </w:r>
      <w:r w:rsidR="003E5A45">
        <w:rPr>
          <w:lang w:val="en-US"/>
        </w:rPr>
        <w:tab/>
      </w:r>
      <w:r w:rsidR="003E5A45">
        <w:rPr>
          <w:lang w:val="en-US"/>
        </w:rPr>
        <w:tab/>
        <w:t>Port:</w:t>
      </w:r>
      <w:r w:rsidR="003E5A45">
        <w:rPr>
          <w:lang w:val="en-US"/>
        </w:rPr>
        <w:tab/>
      </w:r>
      <w:r w:rsidR="003E5A45">
        <w:rPr>
          <w:lang w:val="en-US"/>
        </w:rPr>
        <w:tab/>
      </w:r>
      <w:r w:rsidR="003E5A45">
        <w:rPr>
          <w:lang w:val="en-US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  <w:t xml:space="preserve">Report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2 hours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Deadlights</w:t>
            </w:r>
            <w:r>
              <w:tab/>
              <w:t>closed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and sea passage plans</w:t>
            </w:r>
            <w:r w:rsidR="00F7120D">
              <w:t>*</w:t>
            </w:r>
            <w:r>
              <w:t xml:space="preserve"> </w:t>
            </w:r>
            <w:r>
              <w:tab/>
              <w:t>in order &amp;updated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Under keel and Over </w:t>
            </w:r>
            <w:r w:rsidR="003B4507">
              <w:t>h</w:t>
            </w:r>
            <w:r>
              <w:t xml:space="preserve">ead </w:t>
            </w:r>
            <w:r w:rsidR="003B4507">
              <w:t>c</w:t>
            </w:r>
            <w:r>
              <w:t>learances</w:t>
            </w:r>
            <w:r w:rsidR="00F7120D">
              <w:t>*</w:t>
            </w:r>
            <w:r>
              <w:tab/>
              <w:t>calculated &amp;</w:t>
            </w:r>
            <w:r w:rsidR="00B8634E">
              <w:t xml:space="preserve">meet </w:t>
            </w:r>
            <w:r>
              <w:t>requirements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BB1731" w:rsidP="000C55C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Waypoints entered in GPS</w:t>
            </w:r>
            <w:r>
              <w:tab/>
              <w:t>done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Log</w:t>
            </w:r>
            <w:r>
              <w:tab/>
              <w:t>reset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If required, AMVER</w:t>
            </w:r>
            <w:r>
              <w:tab/>
              <w:t>sent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Weather report/ map</w:t>
            </w:r>
            <w:r>
              <w:tab/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BB1731" w:rsidRDefault="00BB1731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NAVTEX and EGC</w:t>
            </w:r>
            <w:r w:rsidR="00F7120D">
              <w:t xml:space="preserve"> on and latest warnings</w:t>
            </w:r>
            <w:r>
              <w:tab/>
            </w:r>
            <w:r w:rsidR="00F7120D">
              <w:t>reviewed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ALDIS, Morse &amp; Emergency </w:t>
            </w:r>
            <w:r w:rsidR="003B4507">
              <w:t>l</w:t>
            </w:r>
            <w:r>
              <w:t>amps, incl. batteries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Wipers &amp; </w:t>
            </w:r>
            <w:proofErr w:type="spellStart"/>
            <w:r>
              <w:t>Clearview</w:t>
            </w:r>
            <w:proofErr w:type="spellEnd"/>
            <w:r>
              <w:t xml:space="preserve"> screens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Binoculars, Azimuth </w:t>
            </w:r>
            <w:r w:rsidR="003B4507">
              <w:t>m</w:t>
            </w:r>
            <w:r>
              <w:t>irrors</w:t>
            </w:r>
            <w:r>
              <w:tab/>
              <w:t>checked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B4507">
              <w:t>Navigation and Not Under Com</w:t>
            </w:r>
            <w:r>
              <w:t>m</w:t>
            </w:r>
            <w:r w:rsidRPr="003B4507">
              <w:t xml:space="preserve">and </w:t>
            </w:r>
            <w:r>
              <w:t>l</w:t>
            </w:r>
            <w:r w:rsidRPr="003B4507">
              <w:t>ights</w:t>
            </w:r>
            <w:r w:rsidR="00F7120D">
              <w:t>*</w:t>
            </w:r>
            <w:r w:rsidRPr="003B4507"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A5547A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Date &amp; Time set on Course &amp; Engine Recorders and Echo sounder</w:t>
            </w:r>
            <w:r>
              <w:tab/>
              <w:t>done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A5547A" w:rsidRDefault="00A5547A" w:rsidP="00BF5C70"/>
        </w:tc>
      </w:tr>
      <w:tr w:rsidR="00A5547A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4507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277AED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ECDIS: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Display and overlays</w:t>
            </w:r>
            <w:r>
              <w:tab/>
              <w:t>set up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Passage plan</w:t>
            </w:r>
            <w:r>
              <w:tab/>
              <w:t>loaded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Safety settings, Layers and Alarms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 wings remote controls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BNWAS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020F32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VHFs on ch.16 and Pilot/Port operations 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E647D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ETD confirmed to Pilot/Port control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Propeller</w:t>
            </w:r>
            <w:r w:rsidR="00E647D3">
              <w:t>s</w:t>
            </w:r>
            <w:r>
              <w:t xml:space="preserve"> &amp; Bow thrusters</w:t>
            </w:r>
            <w:r w:rsidR="00E647D3">
              <w:tab/>
            </w:r>
            <w:r>
              <w:t>checked &amp;clear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3B253F" w:rsidTr="003B253F">
        <w:trPr>
          <w:trHeight w:val="327"/>
        </w:trPr>
        <w:tc>
          <w:tcPr>
            <w:tcW w:w="847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proofErr w:type="spellStart"/>
            <w:r>
              <w:t>Combinators</w:t>
            </w:r>
            <w:proofErr w:type="spellEnd"/>
            <w:r>
              <w:t>/ Pitch indicators</w:t>
            </w:r>
            <w:r w:rsidR="00F7120D">
              <w:t>*</w:t>
            </w:r>
            <w:r>
              <w:tab/>
              <w:t>tested</w:t>
            </w:r>
            <w:r>
              <w:sym w:font="Webdings" w:char="F063"/>
            </w:r>
          </w:p>
          <w:p w:rsidR="003B253F" w:rsidRPr="001B4CEF" w:rsidRDefault="003B253F" w:rsidP="001B4CEF">
            <w:pPr>
              <w:pStyle w:val="Note"/>
              <w:tabs>
                <w:tab w:val="left" w:pos="1224"/>
              </w:tabs>
              <w:rPr>
                <w:sz w:val="20"/>
                <w:szCs w:val="20"/>
              </w:rPr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Leave at zero when finished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3B253F">
        <w:trPr>
          <w:trHeight w:val="366"/>
        </w:trPr>
        <w:tc>
          <w:tcPr>
            <w:tcW w:w="8478" w:type="dxa"/>
            <w:vMerge/>
            <w:tcBorders>
              <w:left w:val="nil"/>
              <w:bottom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3B253F" w:rsidRDefault="003B253F" w:rsidP="00BC6C97"/>
        </w:tc>
      </w:tr>
      <w:tr w:rsidR="00E647D3" w:rsidTr="003B253F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Telegraph</w:t>
            </w:r>
            <w:r w:rsidR="00E647D3">
              <w:t>s</w:t>
            </w:r>
            <w:r>
              <w:t xml:space="preserve"> &amp;Engine recorders</w:t>
            </w:r>
            <w:r w:rsidR="00E647D3">
              <w:tab/>
            </w:r>
            <w:r>
              <w:t>tes</w:t>
            </w:r>
            <w:r w:rsidR="00E647D3">
              <w:t>ted &amp;</w:t>
            </w:r>
            <w:r>
              <w:t>operational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3B253F" w:rsidTr="003B253F">
        <w:trPr>
          <w:trHeight w:val="345"/>
        </w:trPr>
        <w:tc>
          <w:tcPr>
            <w:tcW w:w="847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Steering gear</w:t>
            </w:r>
            <w:r w:rsidR="00F7120D">
              <w:t>*</w:t>
            </w:r>
            <w:r>
              <w:tab/>
              <w:t>tested</w:t>
            </w:r>
            <w:r>
              <w:sym w:font="Webdings" w:char="F063"/>
            </w:r>
          </w:p>
          <w:p w:rsidR="003B253F" w:rsidRDefault="003B253F" w:rsidP="001B4CEF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224"/>
              </w:tabs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As required by SOLAS Ch. V </w:t>
            </w:r>
            <w:proofErr w:type="spellStart"/>
            <w:r w:rsidRPr="001B4CEF">
              <w:rPr>
                <w:sz w:val="20"/>
                <w:szCs w:val="20"/>
              </w:rPr>
              <w:t>Reg</w:t>
            </w:r>
            <w:proofErr w:type="spellEnd"/>
            <w:r w:rsidRPr="001B4CEF">
              <w:rPr>
                <w:sz w:val="20"/>
                <w:szCs w:val="20"/>
              </w:rPr>
              <w:t xml:space="preserve"> 26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3B253F">
        <w:trPr>
          <w:trHeight w:val="342"/>
        </w:trPr>
        <w:tc>
          <w:tcPr>
            <w:tcW w:w="8478" w:type="dxa"/>
            <w:vMerge/>
            <w:tcBorders>
              <w:left w:val="nil"/>
              <w:bottom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3B253F" w:rsidRDefault="003B253F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 secured in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A13A96" w:rsidP="00A13A9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&amp;all bridge communications</w:t>
            </w:r>
            <w:r w:rsidR="00E647D3">
              <w:tab/>
              <w:t>t</w:t>
            </w:r>
            <w:r>
              <w:t>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Standard Compas</w:t>
            </w:r>
            <w:r w:rsidR="00E647D3">
              <w:t>s</w:t>
            </w:r>
            <w:r w:rsidR="00E647D3">
              <w:tab/>
            </w:r>
            <w:r>
              <w:t>check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Gyro repeater</w:t>
            </w:r>
            <w:r w:rsidR="00E647D3">
              <w:t>s</w:t>
            </w:r>
            <w:r>
              <w:t>, incl. in steering gear compartment</w:t>
            </w:r>
            <w:r w:rsidR="00E647D3">
              <w:tab/>
            </w:r>
            <w:r>
              <w:t>align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</w:t>
            </w:r>
            <w:r w:rsidR="003B253F">
              <w:t>,</w:t>
            </w:r>
            <w:r w:rsidR="00E647D3">
              <w:t xml:space="preserve"> A</w:t>
            </w:r>
            <w:r>
              <w:t>RPA on and performance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Heading</w:t>
            </w:r>
            <w:r w:rsidR="00E647D3" w:rsidRPr="003B4507">
              <w:t>s</w:t>
            </w:r>
            <w:r w:rsidR="00E647D3" w:rsidRPr="003B4507">
              <w:tab/>
            </w:r>
            <w:r>
              <w:t>align</w:t>
            </w:r>
            <w:r w:rsidR="00E647D3" w:rsidRPr="003B4507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Accuracy between GPS units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Boat report</w:t>
            </w:r>
            <w:r w:rsidR="004D243A">
              <w:t xml:space="preserve"> (</w:t>
            </w:r>
            <w:r w:rsidR="003B253F">
              <w:t>departure broadcast, last passenger launch, shore party struck)</w:t>
            </w:r>
            <w:r w:rsidR="00F7120D">
              <w:t>*</w:t>
            </w:r>
            <w:r w:rsidR="003B253F">
              <w:tab/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301F0C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Water hoses</w:t>
            </w:r>
            <w:r w:rsidR="003B253F">
              <w:tab/>
            </w:r>
            <w:r>
              <w:t>checked &amp;clear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Meter readings and tonnage confirmed with agent</w:t>
            </w:r>
            <w:r w:rsidR="003B253F">
              <w:tab/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Bunkers complete and hoses</w:t>
            </w:r>
            <w:r w:rsidR="003B253F">
              <w:tab/>
            </w:r>
            <w:r>
              <w:t>checked</w:t>
            </w:r>
            <w:r w:rsidR="00B80D93">
              <w:t xml:space="preserve"> &amp;clear 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Turning clearance</w:t>
            </w:r>
            <w:r w:rsidR="00FA1FE2">
              <w:t xml:space="preserve"> for propellers and thrusters</w:t>
            </w:r>
            <w:r w:rsidR="003B253F">
              <w:tab/>
            </w:r>
            <w:r>
              <w:t>granted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Draughts</w:t>
            </w:r>
            <w:r w:rsidR="00F7120D">
              <w:t>*</w:t>
            </w:r>
            <w:r w:rsidR="003B253F">
              <w:tab/>
            </w:r>
            <w:r>
              <w:t>obtain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Freeboard</w:t>
            </w:r>
            <w:r w:rsidR="00F7120D">
              <w:t>*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Departure stability condition</w:t>
            </w:r>
            <w:r w:rsidR="00F7120D">
              <w:t>*</w:t>
            </w:r>
            <w:r>
              <w:tab/>
              <w:t>calculated &amp;acceptable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BC6C97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Logbook entry of stability condition (draughts/ GM/ BM)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Echo sounder</w:t>
            </w:r>
            <w:r w:rsidR="003B253F">
              <w:tab/>
            </w:r>
            <w:r>
              <w:t>on &amp;operational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Whistle</w:t>
            </w:r>
            <w:r w:rsidR="00F7120D">
              <w:t>*</w:t>
            </w:r>
            <w:r w:rsidR="003B253F">
              <w:tab/>
              <w:t>tested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Tours returned onboard</w:t>
            </w:r>
            <w:r w:rsidR="003B253F">
              <w:tab/>
            </w:r>
            <w:r>
              <w:t>confirm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Manifests</w:t>
            </w:r>
            <w:r w:rsidR="003B253F">
              <w:tab/>
            </w:r>
            <w:r>
              <w:t>land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Two steering motors per rudder</w:t>
            </w:r>
            <w:r w:rsidR="00F7120D">
              <w:t>*</w:t>
            </w:r>
            <w:r w:rsidR="003B253F">
              <w:tab/>
            </w:r>
            <w:r>
              <w:t>on &amp;running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AIS set up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</w:tbl>
    <w:p w:rsidR="00E647D3" w:rsidRDefault="00854ECB" w:rsidP="00854ECB">
      <w:pPr>
        <w:pStyle w:val="ListHeading"/>
      </w:pPr>
      <w:r>
        <w:t>Prior to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301F0C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  <w:t>onboard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up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Pr="001B4CE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Pilot info and card</w:t>
            </w:r>
            <w:r>
              <w:tab/>
              <w:t>exchanged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3720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t xml:space="preserve"> 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Stations</w:t>
            </w:r>
            <w:r w:rsidR="00854ECB">
              <w:tab/>
            </w:r>
            <w:r>
              <w:t>called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Hotel Director (souls onboard, clearance granted)</w:t>
            </w:r>
            <w:r w:rsidR="00854ECB">
              <w:tab/>
            </w:r>
            <w:r>
              <w:t>receiv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Staff Captain</w:t>
            </w:r>
            <w:r w:rsidR="00854ECB">
              <w:tab/>
            </w:r>
            <w:r>
              <w:t>receive</w:t>
            </w:r>
            <w:r w:rsidR="00854ECB">
              <w:t>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8634E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Chief Engineer</w:t>
            </w:r>
            <w:r w:rsidR="00854ECB">
              <w:tab/>
            </w:r>
            <w:r>
              <w:t>receiv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472BE" w:rsidP="000472B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Standby Engines</w:t>
            </w:r>
            <w:r w:rsidR="00854ECB">
              <w:tab/>
            </w:r>
            <w:r>
              <w:t>requested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WTDs to potentially hazardous conditions</w:t>
            </w:r>
            <w:r w:rsidR="00F7120D">
              <w:t>*</w:t>
            </w:r>
            <w:r>
              <w:tab/>
              <w:t>set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0472BE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Entry into logbook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Gangway</w:t>
            </w:r>
            <w:r>
              <w:tab/>
              <w:t>stowed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B3720A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Pontoons</w:t>
            </w:r>
            <w:r>
              <w:tab/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Shell doors for sea</w:t>
            </w:r>
            <w:r w:rsidR="00F7120D">
              <w:t>*</w:t>
            </w:r>
            <w:r>
              <w:tab/>
            </w:r>
            <w:r w:rsidR="00F7120D"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9217D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ECR and Reception informed “Condition Red” is in force</w:t>
            </w:r>
            <w:r w:rsidR="009217D8">
              <w:t xml:space="preserve"> and sign</w:t>
            </w:r>
            <w:r>
              <w:tab/>
            </w:r>
            <w:r w:rsidR="009217D8">
              <w:t>posted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Confirmation from mooring stations that propellers/ thrusters clear</w:t>
            </w:r>
            <w:r>
              <w:tab/>
              <w:t>received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8D745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Main Engines clutched in and </w:t>
            </w:r>
            <w:r w:rsidR="008D745E">
              <w:t xml:space="preserve">on </w:t>
            </w:r>
            <w:r>
              <w:t>Bridge Control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Thrusters running and on Bridge Control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Propulsion tested Ahead and Astern</w:t>
            </w:r>
            <w:r w:rsidR="00E614DA">
              <w:t>*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B3720A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3720A" w:rsidRDefault="008D745E" w:rsidP="008D745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Anchors ready to let go</w:t>
            </w:r>
            <w:r>
              <w:tab/>
              <w:t>prepared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B3720A" w:rsidRDefault="00B3720A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8D745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Active alarms status</w:t>
            </w:r>
            <w:r>
              <w:tab/>
              <w:t>checked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466E1F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Stowaway search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BC6C97"/>
        </w:tc>
      </w:tr>
      <w:tr w:rsidR="009217D8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assessed risks and considered vessel is in a “G</w:t>
            </w:r>
            <w:r w:rsidR="00F7120D">
              <w:t>O</w:t>
            </w:r>
            <w:r>
              <w:t xml:space="preserve"> 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217D8" w:rsidRDefault="009217D8" w:rsidP="00BC6C97"/>
        </w:tc>
      </w:tr>
      <w:tr w:rsidR="00B42E6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B42E66" w:rsidRDefault="00B42E66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Master’s departure broadcast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disembarkation arrangements</w:t>
            </w:r>
            <w:r>
              <w:tab/>
              <w:t>in place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</w:tbl>
    <w:p w:rsidR="00E647D3" w:rsidRDefault="00466E1F" w:rsidP="00466E1F">
      <w:pPr>
        <w:pStyle w:val="ListHeading"/>
      </w:pPr>
      <w:r>
        <w:t>Post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466E1F" w:rsidP="00E614DA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Pilot </w:t>
            </w:r>
            <w:r w:rsidR="00E614DA">
              <w:t>away and flags</w:t>
            </w:r>
            <w:r>
              <w:tab/>
            </w:r>
            <w:r w:rsidR="00E614DA">
              <w:t>lower</w:t>
            </w:r>
            <w:r>
              <w:t>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466E1F">
              <w:t>s</w:t>
            </w:r>
            <w:r w:rsidR="00466E1F">
              <w:tab/>
            </w:r>
            <w:r>
              <w:t>secured</w:t>
            </w:r>
            <w:r w:rsidR="00466E1F">
              <w:t xml:space="preserve"> 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Fore and Aft </w:t>
            </w:r>
            <w:r w:rsidR="00466E1F">
              <w:t>s</w:t>
            </w:r>
            <w:r>
              <w:t>tations</w:t>
            </w:r>
            <w:r w:rsidR="00466E1F">
              <w:tab/>
            </w:r>
            <w:r w:rsidR="00A82812">
              <w:t>released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Post-manoeuvre de-brief with bridge team and persons in charge of mooring stations</w:t>
            </w:r>
            <w:r>
              <w:tab/>
              <w:t xml:space="preserve">done 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Sea Passage</w:t>
            </w:r>
            <w:r w:rsidR="00466E1F">
              <w:tab/>
            </w:r>
            <w:r>
              <w:t>start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OOW</w:t>
            </w:r>
            <w:r w:rsidR="00466E1F">
              <w:tab/>
            </w:r>
            <w:r>
              <w:t>in the con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Autopilot</w:t>
            </w:r>
            <w:r w:rsidR="00466E1F">
              <w:tab/>
            </w:r>
            <w:r>
              <w:t>engag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Green Condition announced and sign</w:t>
            </w:r>
            <w:r w:rsidR="00466E1F">
              <w:tab/>
            </w:r>
            <w:r>
              <w:t>pos</w:t>
            </w:r>
            <w:r w:rsidR="00466E1F">
              <w:t>ted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</w:tbl>
    <w:p w:rsidR="00935B12" w:rsidRDefault="00935B12" w:rsidP="00BF5C70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F5C70"/>
    <w:p w:rsidR="00466E1F" w:rsidRDefault="00466E1F" w:rsidP="00BF5C70"/>
    <w:p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sectPr w:rsidR="00466E1F" w:rsidSect="00B679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791" w:rsidRDefault="006F5791" w:rsidP="003A4324">
      <w:r>
        <w:separator/>
      </w:r>
    </w:p>
  </w:endnote>
  <w:endnote w:type="continuationSeparator" w:id="0">
    <w:p w:rsidR="006F5791" w:rsidRDefault="006F5791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29386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8B172D" w:rsidRPr="00E87953" w:rsidTr="004B0960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8B172D" w:rsidRPr="00E87953" w:rsidRDefault="008B172D" w:rsidP="008B172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bookmarkStart w:id="0" w:name="_GoBack"/>
          <w:bookmarkEnd w:id="0"/>
          <w:r>
            <w:rPr>
              <w:rFonts w:cs="Arial"/>
              <w:spacing w:val="-2"/>
              <w:sz w:val="18"/>
            </w:rPr>
            <w:t>Rev. 2.0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8B172D" w:rsidRPr="00E87953" w:rsidRDefault="008B172D" w:rsidP="00A82812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4B0960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3</w:t>
          </w:r>
        </w:p>
      </w:tc>
    </w:tr>
  </w:tbl>
  <w:p w:rsidR="00A82812" w:rsidRDefault="00A828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60" w:rsidRDefault="004B0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791" w:rsidRDefault="006F5791" w:rsidP="003A4324">
      <w:r>
        <w:separator/>
      </w:r>
    </w:p>
  </w:footnote>
  <w:footnote w:type="continuationSeparator" w:id="0">
    <w:p w:rsidR="006F5791" w:rsidRDefault="006F5791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137781">
          <w:pPr>
            <w:pStyle w:val="SectionHeading"/>
          </w:pPr>
          <w:r>
            <w:t xml:space="preserve">saf24 </w:t>
          </w:r>
          <w:r w:rsidR="008B172D">
            <w:t xml:space="preserve">(fleet) </w:t>
          </w:r>
          <w:r>
            <w:t>– bridge departure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960" w:rsidRDefault="004B09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3DC6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37781"/>
    <w:rsid w:val="00141EE1"/>
    <w:rsid w:val="00143CE5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9E4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CB0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B0960"/>
    <w:rsid w:val="004C20A5"/>
    <w:rsid w:val="004D243A"/>
    <w:rsid w:val="004D5161"/>
    <w:rsid w:val="004E011D"/>
    <w:rsid w:val="004E4007"/>
    <w:rsid w:val="00526D6C"/>
    <w:rsid w:val="00533589"/>
    <w:rsid w:val="00553270"/>
    <w:rsid w:val="005B1576"/>
    <w:rsid w:val="005B4B19"/>
    <w:rsid w:val="005D1F7E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B5779"/>
    <w:rsid w:val="006C376E"/>
    <w:rsid w:val="006C681C"/>
    <w:rsid w:val="006E08AD"/>
    <w:rsid w:val="006F36EB"/>
    <w:rsid w:val="006F5412"/>
    <w:rsid w:val="006F5791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8C2"/>
    <w:rsid w:val="007A3BB3"/>
    <w:rsid w:val="007B1381"/>
    <w:rsid w:val="007D1040"/>
    <w:rsid w:val="007D435D"/>
    <w:rsid w:val="007E5D1E"/>
    <w:rsid w:val="007F718B"/>
    <w:rsid w:val="00811380"/>
    <w:rsid w:val="008271ED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172D"/>
    <w:rsid w:val="008B41D1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A571A"/>
    <w:rsid w:val="009A7190"/>
    <w:rsid w:val="009C061F"/>
    <w:rsid w:val="00A012A5"/>
    <w:rsid w:val="00A12F46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2757D"/>
    <w:rsid w:val="00C27846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40E8"/>
    <w:rsid w:val="00CD02AA"/>
    <w:rsid w:val="00CD1042"/>
    <w:rsid w:val="00CD1D2E"/>
    <w:rsid w:val="00CF0BB7"/>
    <w:rsid w:val="00CF518D"/>
    <w:rsid w:val="00CF60CD"/>
    <w:rsid w:val="00CF7B87"/>
    <w:rsid w:val="00D017F4"/>
    <w:rsid w:val="00D02EF6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1FE"/>
    <w:rsid w:val="00D8664A"/>
    <w:rsid w:val="00D908B0"/>
    <w:rsid w:val="00DB539C"/>
    <w:rsid w:val="00DC4C94"/>
    <w:rsid w:val="00DC6C29"/>
    <w:rsid w:val="00DD571E"/>
    <w:rsid w:val="00DD630E"/>
    <w:rsid w:val="00DE77A3"/>
    <w:rsid w:val="00E30319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F142A1"/>
    <w:rsid w:val="00F52ECD"/>
    <w:rsid w:val="00F7120D"/>
    <w:rsid w:val="00F74502"/>
    <w:rsid w:val="00F81592"/>
    <w:rsid w:val="00F81C7D"/>
    <w:rsid w:val="00F81E1E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74E1-7165-4485-ADE2-ABD94890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188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4</cp:revision>
  <cp:lastPrinted>2018-04-12T08:42:00Z</cp:lastPrinted>
  <dcterms:created xsi:type="dcterms:W3CDTF">2018-04-10T13:40:00Z</dcterms:created>
  <dcterms:modified xsi:type="dcterms:W3CDTF">2018-04-12T12:45:00Z</dcterms:modified>
</cp:coreProperties>
</file>